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">
                  <v:imagedata r:id="rId12" o:title="" croptop="26631f" cropbottom="19144f" cropleft="15624f" cropright="37905f" grayscale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0A824EDA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LA </w:t>
                            </w:r>
                            <w:r w:rsidR="00C501A9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fldChar w:fldCharType="begin"/>
                            </w:r>
                            <w:r w:rsidR="00C501A9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instrText>{</w:instrText>
                            </w:r>
                            <w:r w:rsidR="00F36866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instrText>region</w:instrText>
                            </w:r>
                            <w:r w:rsidR="00C501A9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instrText xml:space="preserve">} </w:instrText>
                            </w:r>
                            <w:r w:rsidR="00C501A9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fldChar w:fldCharType="end"/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0A824EDA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 </w:t>
                      </w:r>
                      <w:r w:rsidR="00C501A9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fldChar w:fldCharType="begin"/>
                      </w:r>
                      <w:r w:rsidR="00C501A9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instrText>{</w:instrText>
                      </w:r>
                      <w:r w:rsidR="00F36866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instrText>region</w:instrText>
                      </w:r>
                      <w:r w:rsidR="00C501A9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instrText xml:space="preserve">} </w:instrText>
                      </w:r>
                      <w:r w:rsidR="00C501A9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fldChar w:fldCharType="end"/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4FA1BAA8" w:rsidR="00D83FED" w:rsidRDefault="002F2BBF">
      <w:pPr>
        <w:spacing w:before="120" w:after="120"/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404253AB">
            <wp:simplePos x="0" y="0"/>
            <wp:positionH relativeFrom="margin">
              <wp:posOffset>3139440</wp:posOffset>
            </wp:positionH>
            <wp:positionV relativeFrom="margin">
              <wp:posOffset>907415</wp:posOffset>
            </wp:positionV>
            <wp:extent cx="785495" cy="87757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 w:rsidR="00F94574"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6184D73E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2228BD68">
            <wp:simplePos x="0" y="0"/>
            <wp:positionH relativeFrom="column">
              <wp:posOffset>2933205</wp:posOffset>
            </wp:positionH>
            <wp:positionV relativeFrom="paragraph">
              <wp:posOffset>2488417</wp:posOffset>
            </wp:positionV>
            <wp:extent cx="991178" cy="1105469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736" cy="1112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2AC32A38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1C3777A5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69C0BD3D">
                <wp:simplePos x="0" y="0"/>
                <wp:positionH relativeFrom="page">
                  <wp:posOffset>5106390</wp:posOffset>
                </wp:positionH>
                <wp:positionV relativeFrom="paragraph">
                  <wp:posOffset>2702172</wp:posOffset>
                </wp:positionV>
                <wp:extent cx="2380896" cy="689850"/>
                <wp:effectExtent l="0" t="0" r="635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68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2F9C9" id="_x0000_s1033" type="#_x0000_t202" style="position:absolute;margin-left:402.1pt;margin-top:212.75pt;width:187.45pt;height:54.3pt;z-index:251658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D467E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D467E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D467E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D467E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D467E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64F5AC1" w:rsidR="000855D1" w:rsidRPr="006D66AF" w:rsidRDefault="006A59A8" w:rsidP="000F23E5">
      <w:pPr>
        <w:tabs>
          <w:tab w:val="left" w:pos="6536"/>
        </w:tabs>
      </w:pPr>
      <w:r>
        <w:lastRenderedPageBreak/>
        <w:fldChar w:fldCharType="begin"/>
      </w:r>
      <w:r>
        <w:instrText xml:space="preserve">  </w:instrText>
      </w:r>
      <w:r>
        <w:fldChar w:fldCharType="end"/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ED4D3" w14:textId="77777777" w:rsidR="006D467E" w:rsidRDefault="006D467E" w:rsidP="005A20E2">
      <w:r>
        <w:separator/>
      </w:r>
    </w:p>
    <w:p w14:paraId="217783B0" w14:textId="77777777" w:rsidR="006D467E" w:rsidRDefault="006D467E"/>
    <w:p w14:paraId="0103B309" w14:textId="77777777" w:rsidR="006D467E" w:rsidRDefault="006D467E" w:rsidP="009B4773"/>
    <w:p w14:paraId="05F80750" w14:textId="77777777" w:rsidR="006D467E" w:rsidRDefault="006D467E" w:rsidP="00513832"/>
  </w:endnote>
  <w:endnote w:type="continuationSeparator" w:id="0">
    <w:p w14:paraId="2108727D" w14:textId="77777777" w:rsidR="006D467E" w:rsidRDefault="006D467E" w:rsidP="005A20E2">
      <w:r>
        <w:continuationSeparator/>
      </w:r>
    </w:p>
    <w:p w14:paraId="5C1CE2D5" w14:textId="77777777" w:rsidR="006D467E" w:rsidRDefault="006D467E"/>
    <w:p w14:paraId="5B36E4FC" w14:textId="77777777" w:rsidR="006D467E" w:rsidRDefault="006D467E" w:rsidP="009B4773"/>
    <w:p w14:paraId="63FB8F0E" w14:textId="77777777" w:rsidR="006D467E" w:rsidRDefault="006D467E" w:rsidP="00513832"/>
  </w:endnote>
  <w:endnote w:type="continuationNotice" w:id="1">
    <w:p w14:paraId="15BF774F" w14:textId="77777777" w:rsidR="006D467E" w:rsidRDefault="006D467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D467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1BEE9" w14:textId="77777777" w:rsidR="006D467E" w:rsidRDefault="006D467E" w:rsidP="005A20E2">
      <w:r>
        <w:separator/>
      </w:r>
    </w:p>
    <w:p w14:paraId="6845B188" w14:textId="77777777" w:rsidR="006D467E" w:rsidRDefault="006D467E"/>
    <w:p w14:paraId="54B893C9" w14:textId="77777777" w:rsidR="006D467E" w:rsidRDefault="006D467E" w:rsidP="009B4773"/>
    <w:p w14:paraId="480A56A4" w14:textId="77777777" w:rsidR="006D467E" w:rsidRDefault="006D467E" w:rsidP="00513832"/>
  </w:footnote>
  <w:footnote w:type="continuationSeparator" w:id="0">
    <w:p w14:paraId="640E5C0E" w14:textId="77777777" w:rsidR="006D467E" w:rsidRDefault="006D467E" w:rsidP="005A20E2">
      <w:r>
        <w:continuationSeparator/>
      </w:r>
    </w:p>
    <w:p w14:paraId="15EE71F6" w14:textId="77777777" w:rsidR="006D467E" w:rsidRDefault="006D467E"/>
    <w:p w14:paraId="77969AEB" w14:textId="77777777" w:rsidR="006D467E" w:rsidRDefault="006D467E" w:rsidP="009B4773"/>
    <w:p w14:paraId="67C21E2F" w14:textId="77777777" w:rsidR="006D467E" w:rsidRDefault="006D467E" w:rsidP="00513832"/>
  </w:footnote>
  <w:footnote w:type="continuationNotice" w:id="1">
    <w:p w14:paraId="0FD9B8C9" w14:textId="77777777" w:rsidR="006D467E" w:rsidRDefault="006D467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alt="&quot;&quot;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C7F7Ye3QAAAAg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2F2BBF"/>
    <w:rsid w:val="0031130D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467E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16C0B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3</Pages>
  <Words>106</Words>
  <Characters>585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2023-03-07T21:18:00Z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