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B539B1" w:rsidRPr="00717A6F" w:rsidRDefault="00B539B1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 w:rsidRPr="00717A6F">
                                <w:rPr>
                                  <w:b/>
                                  <w:sz w:val="28"/>
                                </w:rPr>
                                <w:t>Unidades</w:t>
                              </w:r>
                              <w:proofErr w:type="gramEnd"/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">
                  <v:imagedata r:id="rId12" o:title="" croptop="26631f" cropbottom="19144f" cropleft="15624f" cropright="37905f" grayscale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B539B1" w:rsidRPr="00717A6F" w:rsidRDefault="00B539B1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</w:t>
                        </w:r>
                        <w:proofErr w:type="gramStart"/>
                        <w:r w:rsidRPr="00717A6F">
                          <w:rPr>
                            <w:b/>
                            <w:sz w:val="28"/>
                          </w:rPr>
                          <w:t>Unidades</w:t>
                        </w:r>
                        <w:proofErr w:type="gramEnd"/>
                        <w:r w:rsidRPr="00717A6F">
                          <w:rPr>
                            <w:b/>
                            <w:sz w:val="28"/>
                          </w:rPr>
                          <w:t xml:space="preserve">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1D94AF" id="Grupo 10" o:spid="_x0000_s1026" style="position:absolute;margin-left:7.55pt;margin-top:-314.8pt;width:177.5pt;height:41pt;z-index:251658248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B539B1" w:rsidRPr="00D83FED" w:rsidRDefault="00B539B1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B539B1" w:rsidRPr="00D83FED" w:rsidRDefault="00B539B1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B539B1" w:rsidRPr="00D83FED" w:rsidRDefault="00B539B1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B539B1" w:rsidRPr="00D83FED" w:rsidRDefault="00B539B1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B539B1" w:rsidRPr="00D83FED" w:rsidRDefault="00B539B1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B539B1" w:rsidRPr="00D83FED" w:rsidRDefault="00B539B1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B539B1" w:rsidRDefault="00B539B1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B539B1" w:rsidRDefault="00B539B1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5F559" id="Rectángulo 10" o:spid="_x0000_s1026" style="position:absolute;margin-left:-18.95pt;margin-top:208.2pt;width:66.25pt;height:121.9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4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B539B1" w:rsidRPr="00C5458C" w:rsidRDefault="00B539B1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B539B1" w:rsidRPr="00C5458C" w:rsidRDefault="00B539B1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2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B539B1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B539B1" w:rsidRPr="00C5458C" w:rsidRDefault="00B539B1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B539B1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B539B1" w:rsidRPr="00C5458C" w:rsidRDefault="00B539B1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B539B1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B539B1" w:rsidRPr="00C5458C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9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B539B1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B539B1" w:rsidRPr="00C5458C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B539B1" w:rsidRPr="00D70F88" w:rsidRDefault="00B539B1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B539B1" w:rsidRPr="00D70F88" w:rsidRDefault="00B539B1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5EA48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744EEDA8" w14:textId="26A1C3B5" w:rsidR="007C0425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07640" w:history="1">
            <w:r w:rsidR="007C0425" w:rsidRPr="009B5D6B">
              <w:rPr>
                <w:rStyle w:val="Hipervnculo"/>
                <w:noProof/>
              </w:rPr>
              <w:t>1.</w:t>
            </w:r>
            <w:r w:rsidR="007C0425">
              <w:rPr>
                <w:rFonts w:eastAsiaTheme="minorEastAsia"/>
                <w:noProof/>
                <w:color w:val="auto"/>
                <w:sz w:val="22"/>
                <w:szCs w:val="22"/>
                <w:lang w:val="es-PE" w:eastAsia="es-PE"/>
              </w:rPr>
              <w:tab/>
            </w:r>
            <w:r w:rsidR="007C0425" w:rsidRPr="009B5D6B">
              <w:rPr>
                <w:rStyle w:val="Hipervnculo"/>
                <w:noProof/>
              </w:rPr>
              <w:t>Intervenciones y Acciones Pedagógicas  (IAP)</w:t>
            </w:r>
            <w:r w:rsidR="007C0425">
              <w:rPr>
                <w:noProof/>
                <w:webHidden/>
              </w:rPr>
              <w:tab/>
            </w:r>
            <w:r w:rsidR="007C0425">
              <w:rPr>
                <w:noProof/>
                <w:webHidden/>
              </w:rPr>
              <w:fldChar w:fldCharType="begin"/>
            </w:r>
            <w:r w:rsidR="007C0425">
              <w:rPr>
                <w:noProof/>
                <w:webHidden/>
              </w:rPr>
              <w:instrText xml:space="preserve"> PAGEREF _Toc129107640 \h </w:instrText>
            </w:r>
            <w:r w:rsidR="007C0425">
              <w:rPr>
                <w:noProof/>
                <w:webHidden/>
              </w:rPr>
            </w:r>
            <w:r w:rsidR="007C0425">
              <w:rPr>
                <w:noProof/>
                <w:webHidden/>
              </w:rPr>
              <w:fldChar w:fldCharType="separate"/>
            </w:r>
            <w:r w:rsidR="007C0425">
              <w:rPr>
                <w:noProof/>
                <w:webHidden/>
              </w:rPr>
              <w:t>3</w:t>
            </w:r>
            <w:r w:rsidR="007C0425">
              <w:rPr>
                <w:noProof/>
                <w:webHidden/>
              </w:rPr>
              <w:fldChar w:fldCharType="end"/>
            </w:r>
          </w:hyperlink>
        </w:p>
        <w:p w14:paraId="13002C89" w14:textId="68585336" w:rsidR="007C0425" w:rsidRDefault="00172E6C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29107641" w:history="1">
            <w:r w:rsidR="007C0425" w:rsidRPr="009B5D6B">
              <w:rPr>
                <w:rStyle w:val="Hipervnculo"/>
                <w:noProof/>
              </w:rPr>
              <w:t>2.</w:t>
            </w:r>
            <w:r w:rsidR="007C0425">
              <w:rPr>
                <w:rFonts w:eastAsiaTheme="minorEastAsia"/>
                <w:noProof/>
                <w:color w:val="auto"/>
                <w:sz w:val="22"/>
                <w:szCs w:val="22"/>
                <w:lang w:val="es-PE" w:eastAsia="es-PE"/>
              </w:rPr>
              <w:tab/>
            </w:r>
            <w:r w:rsidR="007C0425" w:rsidRPr="009B5D6B">
              <w:rPr>
                <w:rStyle w:val="Hipervnculo"/>
                <w:noProof/>
              </w:rPr>
              <w:t>Contratación de Personal CAS para IAP</w:t>
            </w:r>
            <w:r w:rsidR="007C0425">
              <w:rPr>
                <w:noProof/>
                <w:webHidden/>
              </w:rPr>
              <w:tab/>
            </w:r>
            <w:r w:rsidR="007C0425">
              <w:rPr>
                <w:noProof/>
                <w:webHidden/>
              </w:rPr>
              <w:fldChar w:fldCharType="begin"/>
            </w:r>
            <w:r w:rsidR="007C0425">
              <w:rPr>
                <w:noProof/>
                <w:webHidden/>
              </w:rPr>
              <w:instrText xml:space="preserve"> PAGEREF _Toc129107641 \h </w:instrText>
            </w:r>
            <w:r w:rsidR="007C0425">
              <w:rPr>
                <w:noProof/>
                <w:webHidden/>
              </w:rPr>
            </w:r>
            <w:r w:rsidR="007C0425">
              <w:rPr>
                <w:noProof/>
                <w:webHidden/>
              </w:rPr>
              <w:fldChar w:fldCharType="separate"/>
            </w:r>
            <w:r w:rsidR="007C0425">
              <w:rPr>
                <w:noProof/>
                <w:webHidden/>
              </w:rPr>
              <w:t>4</w:t>
            </w:r>
            <w:r w:rsidR="007C0425">
              <w:rPr>
                <w:noProof/>
                <w:webHidden/>
              </w:rPr>
              <w:fldChar w:fldCharType="end"/>
            </w:r>
          </w:hyperlink>
        </w:p>
        <w:p w14:paraId="08B949D5" w14:textId="0F35527A" w:rsidR="007C0425" w:rsidRDefault="00172E6C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29107642" w:history="1">
            <w:r w:rsidR="007C0425" w:rsidRPr="009B5D6B">
              <w:rPr>
                <w:rStyle w:val="Hipervnculo"/>
                <w:noProof/>
              </w:rPr>
              <w:t>3.</w:t>
            </w:r>
            <w:r w:rsidR="007C0425">
              <w:rPr>
                <w:rFonts w:eastAsiaTheme="minorEastAsia"/>
                <w:noProof/>
                <w:color w:val="auto"/>
                <w:sz w:val="22"/>
                <w:szCs w:val="22"/>
                <w:lang w:val="es-PE" w:eastAsia="es-PE"/>
              </w:rPr>
              <w:tab/>
            </w:r>
            <w:r w:rsidR="007C0425" w:rsidRPr="009B5D6B">
              <w:rPr>
                <w:rStyle w:val="Hipervnculo"/>
                <w:noProof/>
              </w:rPr>
              <w:t>Politica Remunerativa</w:t>
            </w:r>
            <w:r w:rsidR="007C0425">
              <w:rPr>
                <w:noProof/>
                <w:webHidden/>
              </w:rPr>
              <w:tab/>
            </w:r>
            <w:r w:rsidR="007C0425">
              <w:rPr>
                <w:noProof/>
                <w:webHidden/>
              </w:rPr>
              <w:fldChar w:fldCharType="begin"/>
            </w:r>
            <w:r w:rsidR="007C0425">
              <w:rPr>
                <w:noProof/>
                <w:webHidden/>
              </w:rPr>
              <w:instrText xml:space="preserve"> PAGEREF _Toc129107642 \h </w:instrText>
            </w:r>
            <w:r w:rsidR="007C0425">
              <w:rPr>
                <w:noProof/>
                <w:webHidden/>
              </w:rPr>
            </w:r>
            <w:r w:rsidR="007C0425">
              <w:rPr>
                <w:noProof/>
                <w:webHidden/>
              </w:rPr>
              <w:fldChar w:fldCharType="separate"/>
            </w:r>
            <w:r w:rsidR="007C0425">
              <w:rPr>
                <w:noProof/>
                <w:webHidden/>
              </w:rPr>
              <w:t>5</w:t>
            </w:r>
            <w:r w:rsidR="007C0425">
              <w:rPr>
                <w:noProof/>
                <w:webHidden/>
              </w:rPr>
              <w:fldChar w:fldCharType="end"/>
            </w:r>
          </w:hyperlink>
        </w:p>
        <w:p w14:paraId="0EA9608A" w14:textId="47521D7C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12E948BB" w14:textId="77777777" w:rsidR="00BA31C4" w:rsidRPr="00C16D26" w:rsidRDefault="002E2A94" w:rsidP="008D0BB5">
      <w:pPr>
        <w:pStyle w:val="Ttulo1"/>
        <w:numPr>
          <w:ilvl w:val="0"/>
          <w:numId w:val="2"/>
        </w:numPr>
        <w:ind w:left="0" w:firstLine="0"/>
        <w:rPr>
          <w:noProof/>
        </w:rPr>
      </w:pPr>
      <w:bookmarkStart w:id="0" w:name="_Toc129107640"/>
      <w:r>
        <w:rPr>
          <w:caps w:val="0"/>
          <w:noProof/>
        </w:rPr>
        <w:lastRenderedPageBreak/>
        <w:t>I</w:t>
      </w:r>
      <w:r w:rsidR="0016615C" w:rsidRPr="002E2A94">
        <w:rPr>
          <w:caps w:val="0"/>
          <w:noProof/>
        </w:rPr>
        <w:t>ntervenciones</w:t>
      </w:r>
      <w:r>
        <w:rPr>
          <w:caps w:val="0"/>
          <w:noProof/>
        </w:rPr>
        <w:t xml:space="preserve"> y Acciones Pedagógicas  </w:t>
      </w:r>
      <w:r w:rsidR="0016615C" w:rsidRPr="003D1E13">
        <w:rPr>
          <w:noProof/>
        </w:rPr>
        <w:t>(IAP)</w:t>
      </w:r>
      <w:bookmarkEnd w:id="0"/>
    </w:p>
    <w:p w14:paraId="5173A414" w14:textId="30540169" w:rsidR="00F130B8" w:rsidRDefault="00F130B8" w:rsidP="0080232A">
      <w:pPr>
        <w:pStyle w:val="Listaconvietas"/>
        <w:jc w:val="both"/>
        <w:rPr>
          <w:lang w:val="es-PE" w:eastAsia="es-PE"/>
        </w:rPr>
      </w:pPr>
      <w:r w:rsidRPr="00F130B8">
        <w:rPr>
          <w:lang w:val="es-PE" w:eastAsia="es-PE"/>
        </w:rPr>
        <w:t xml:space="preserve">Mediante el numeral 42.1 del artículo 42 de la Ley </w:t>
      </w:r>
      <w:proofErr w:type="spellStart"/>
      <w:r w:rsidRPr="00F130B8">
        <w:rPr>
          <w:lang w:val="es-PE" w:eastAsia="es-PE"/>
        </w:rPr>
        <w:t>N°</w:t>
      </w:r>
      <w:proofErr w:type="spellEnd"/>
      <w:r w:rsidRPr="00F130B8">
        <w:rPr>
          <w:lang w:val="es-PE" w:eastAsia="es-PE"/>
        </w:rPr>
        <w:t xml:space="preserve">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 para el financiamiento y ejecución de las intervenciones y acciones pedagógicas señaladas en el artículo 42 de la citada Ley.  </w:t>
      </w:r>
    </w:p>
    <w:p w14:paraId="09D39289" w14:textId="0E407049" w:rsidR="00D27AF8" w:rsidRPr="00C16D26" w:rsidRDefault="002E2A94" w:rsidP="008D0BB5">
      <w:pPr>
        <w:pStyle w:val="Ttulo1"/>
        <w:numPr>
          <w:ilvl w:val="0"/>
          <w:numId w:val="2"/>
        </w:numPr>
        <w:ind w:left="0" w:firstLine="0"/>
        <w:rPr>
          <w:noProof/>
        </w:rPr>
      </w:pPr>
      <w:bookmarkStart w:id="1" w:name="_Toc129107641"/>
      <w:r>
        <w:rPr>
          <w:caps w:val="0"/>
          <w:noProof/>
        </w:rPr>
        <w:lastRenderedPageBreak/>
        <w:t>Co</w:t>
      </w:r>
      <w:r w:rsidRPr="002E2A94">
        <w:rPr>
          <w:caps w:val="0"/>
          <w:noProof/>
        </w:rPr>
        <w:t>ntratación</w:t>
      </w:r>
      <w:r>
        <w:rPr>
          <w:noProof/>
        </w:rPr>
        <w:t xml:space="preserve"> </w:t>
      </w:r>
      <w:r>
        <w:rPr>
          <w:caps w:val="0"/>
          <w:noProof/>
        </w:rPr>
        <w:t xml:space="preserve">de Personal CAS para </w:t>
      </w:r>
      <w:r w:rsidR="0016615C">
        <w:rPr>
          <w:noProof/>
        </w:rPr>
        <w:t>IAP</w:t>
      </w:r>
      <w:bookmarkEnd w:id="1"/>
    </w:p>
    <w:p w14:paraId="2830DC4D" w14:textId="05CF84C6" w:rsidR="001D05AB" w:rsidRPr="001D05AB" w:rsidRDefault="001D05AB" w:rsidP="001D05AB">
      <w:pPr>
        <w:pStyle w:val="Listaconvietas"/>
        <w:spacing w:line="240" w:lineRule="auto"/>
        <w:jc w:val="both"/>
        <w:textAlignment w:val="baseline"/>
        <w:rPr>
          <w:b/>
          <w:noProof/>
          <w:sz w:val="22"/>
          <w:szCs w:val="22"/>
        </w:rPr>
      </w:pPr>
      <w:r w:rsidRPr="0066796A">
        <w:rPr>
          <w:lang w:val="es-PE" w:eastAsia="es-PE"/>
        </w:rPr>
        <w:t xml:space="preserve">El Pliego Gobierno Regional de </w:t>
      </w:r>
      <w:r>
        <w:rPr>
          <w:lang w:val="es-PE" w:eastAsia="es-PE"/>
        </w:rPr>
        <w:t xml:space="preserve">La Libertad tiene un total de 822 PEAS Programadas, para las 16 Unidades Ejecutoras que la conforman. En total, el costo estimado anual de las contrataciones es de S/ 19,1 millones de soles. </w:t>
      </w:r>
    </w:p>
    <w:p w14:paraId="4242B267" w14:textId="77777777" w:rsidR="008D03FB" w:rsidRPr="00AD0243" w:rsidRDefault="008D03FB" w:rsidP="008D03FB">
      <w:pPr>
        <w:spacing w:line="240" w:lineRule="auto"/>
        <w:jc w:val="center"/>
        <w:textAlignment w:val="baseline"/>
        <w:rPr>
          <w:b/>
          <w:noProof/>
          <w:sz w:val="20"/>
          <w:szCs w:val="22"/>
        </w:rPr>
      </w:pPr>
    </w:p>
    <w:p w14:paraId="510BD4F3" w14:textId="77777777" w:rsidR="00534A12" w:rsidRPr="00534A12" w:rsidRDefault="00534A12" w:rsidP="008D0BB5">
      <w:pPr>
        <w:pStyle w:val="Ttulo1"/>
        <w:numPr>
          <w:ilvl w:val="0"/>
          <w:numId w:val="2"/>
        </w:numPr>
        <w:ind w:left="0" w:firstLine="0"/>
        <w:rPr>
          <w:caps w:val="0"/>
          <w:noProof/>
        </w:rPr>
      </w:pPr>
      <w:bookmarkStart w:id="2" w:name="_Toc129107642"/>
      <w:r>
        <w:rPr>
          <w:caps w:val="0"/>
          <w:noProof/>
        </w:rPr>
        <w:lastRenderedPageBreak/>
        <w:t>Politica Remunerativa</w:t>
      </w:r>
      <w:bookmarkEnd w:id="2"/>
      <w:r>
        <w:rPr>
          <w:caps w:val="0"/>
          <w:noProof/>
        </w:rPr>
        <w:t xml:space="preserve">  </w:t>
      </w:r>
    </w:p>
    <w:p w14:paraId="156871AA" w14:textId="77777777" w:rsidR="00AE2CE2" w:rsidRDefault="00AE2CE2" w:rsidP="00AE2CE2">
      <w:pPr>
        <w:pStyle w:val="Listaconvietas"/>
        <w:jc w:val="both"/>
        <w:rPr>
          <w:lang w:val="es-PE" w:eastAsia="es-PE"/>
        </w:rPr>
      </w:pPr>
      <w:r>
        <w:rPr>
          <w:lang w:val="es-PE" w:eastAsia="es-PE"/>
        </w:rPr>
        <w:t xml:space="preserve">Desde </w:t>
      </w:r>
      <w:r w:rsidRPr="00AE2CE2">
        <w:rPr>
          <w:lang w:val="es-PE" w:eastAsia="es-PE"/>
        </w:rPr>
        <w:t xml:space="preserve">el MINEDU se ha tramitado la aprobación de 8 Decretos Supremos los cuales han hecho efectiva la transferencia de recursos a favor de las Unidades Ejecutoras del Gobierno Regional del Departamento de Arequipa hasta por la suma total de S/ 31,311,006.00. Entre los conceptos financiados se encuentran: Incremento remunerativo de Docentes de Educación Básica y Superior, Creación de plazas, Beneficios Sociales de Educación Básica, </w:t>
      </w:r>
      <w:proofErr w:type="spellStart"/>
      <w:r w:rsidRPr="00AE2CE2">
        <w:rPr>
          <w:lang w:val="es-PE" w:eastAsia="es-PE"/>
        </w:rPr>
        <w:t>Encargaturas</w:t>
      </w:r>
      <w:proofErr w:type="spellEnd"/>
      <w:r w:rsidRPr="00AE2CE2">
        <w:rPr>
          <w:lang w:val="es-PE" w:eastAsia="es-PE"/>
        </w:rPr>
        <w:t xml:space="preserve"> de Educación Básica, entre otros.</w:t>
      </w:r>
      <w:r>
        <w:rPr>
          <w:lang w:val="es-PE" w:eastAsia="es-PE"/>
        </w:rPr>
        <w:t xml:space="preserve">  </w:t>
      </w:r>
    </w:p>
    <w:p w14:paraId="4F253D76" w14:textId="04C3FD01" w:rsidR="006D66AF" w:rsidRPr="006D66AF" w:rsidRDefault="006D66AF" w:rsidP="006D66AF">
      <w:pPr>
        <w:tabs>
          <w:tab w:val="left" w:pos="6536"/>
        </w:tabs>
      </w:pPr>
    </w:p>
    <w:sectPr w:rsidR="006D66AF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6FC0A" w14:textId="77777777" w:rsidR="00172E6C" w:rsidRDefault="00172E6C" w:rsidP="005A20E2">
      <w:r>
        <w:separator/>
      </w:r>
    </w:p>
    <w:p w14:paraId="605FEB2A" w14:textId="77777777" w:rsidR="00172E6C" w:rsidRDefault="00172E6C"/>
    <w:p w14:paraId="5ACD9ACC" w14:textId="77777777" w:rsidR="00172E6C" w:rsidRDefault="00172E6C" w:rsidP="009B4773"/>
    <w:p w14:paraId="1CB87D92" w14:textId="77777777" w:rsidR="00172E6C" w:rsidRDefault="00172E6C" w:rsidP="00513832"/>
  </w:endnote>
  <w:endnote w:type="continuationSeparator" w:id="0">
    <w:p w14:paraId="1F524587" w14:textId="77777777" w:rsidR="00172E6C" w:rsidRDefault="00172E6C" w:rsidP="005A20E2">
      <w:r>
        <w:continuationSeparator/>
      </w:r>
    </w:p>
    <w:p w14:paraId="32421EFD" w14:textId="77777777" w:rsidR="00172E6C" w:rsidRDefault="00172E6C"/>
    <w:p w14:paraId="2DABACAC" w14:textId="77777777" w:rsidR="00172E6C" w:rsidRDefault="00172E6C" w:rsidP="009B4773"/>
    <w:p w14:paraId="2E0C1761" w14:textId="77777777" w:rsidR="00172E6C" w:rsidRDefault="00172E6C" w:rsidP="00513832"/>
  </w:endnote>
  <w:endnote w:type="continuationNotice" w:id="1">
    <w:p w14:paraId="4105C442" w14:textId="77777777" w:rsidR="00172E6C" w:rsidRDefault="00172E6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B539B1" w:rsidRDefault="00B539B1">
    <w:pPr>
      <w:pStyle w:val="Piedepgina"/>
    </w:pPr>
  </w:p>
  <w:p w14:paraId="0D9125BC" w14:textId="77777777" w:rsidR="00B539B1" w:rsidRDefault="00B539B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B539B1" w:rsidRDefault="00B539B1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B539B1" w:rsidRDefault="00B539B1">
        <w:pPr>
          <w:pStyle w:val="Piedepgina"/>
        </w:pPr>
        <w:r>
          <w:t>[Escriba aquí]</w:t>
        </w:r>
      </w:p>
    </w:sdtContent>
  </w:sdt>
  <w:p w14:paraId="46B373F1" w14:textId="77777777" w:rsidR="00B539B1" w:rsidRDefault="00B539B1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1EEDB600" w:rsidR="00B539B1" w:rsidRPr="00F8411A" w:rsidRDefault="00B539B1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25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B539B1" w:rsidRDefault="00B539B1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B539B1" w:rsidRDefault="00172E6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8A486" w14:textId="77777777" w:rsidR="00172E6C" w:rsidRDefault="00172E6C" w:rsidP="005A20E2">
      <w:r>
        <w:separator/>
      </w:r>
    </w:p>
    <w:p w14:paraId="705C54CF" w14:textId="77777777" w:rsidR="00172E6C" w:rsidRDefault="00172E6C"/>
    <w:p w14:paraId="212E88E1" w14:textId="77777777" w:rsidR="00172E6C" w:rsidRDefault="00172E6C" w:rsidP="009B4773"/>
    <w:p w14:paraId="1145E700" w14:textId="77777777" w:rsidR="00172E6C" w:rsidRDefault="00172E6C" w:rsidP="00513832"/>
  </w:footnote>
  <w:footnote w:type="continuationSeparator" w:id="0">
    <w:p w14:paraId="543D3131" w14:textId="77777777" w:rsidR="00172E6C" w:rsidRDefault="00172E6C" w:rsidP="005A20E2">
      <w:r>
        <w:continuationSeparator/>
      </w:r>
    </w:p>
    <w:p w14:paraId="4A950934" w14:textId="77777777" w:rsidR="00172E6C" w:rsidRDefault="00172E6C"/>
    <w:p w14:paraId="528EF904" w14:textId="77777777" w:rsidR="00172E6C" w:rsidRDefault="00172E6C" w:rsidP="009B4773"/>
    <w:p w14:paraId="51F3E239" w14:textId="77777777" w:rsidR="00172E6C" w:rsidRDefault="00172E6C" w:rsidP="00513832"/>
  </w:footnote>
  <w:footnote w:type="continuationNotice" w:id="1">
    <w:p w14:paraId="2382CD9E" w14:textId="77777777" w:rsidR="00172E6C" w:rsidRDefault="00172E6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B539B1" w:rsidRDefault="00B539B1">
    <w:pPr>
      <w:pStyle w:val="Encabezado"/>
    </w:pPr>
  </w:p>
  <w:p w14:paraId="3159EE29" w14:textId="77777777" w:rsidR="00B539B1" w:rsidRDefault="00B539B1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B2A706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99E155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B539B1" w:rsidRDefault="00B539B1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B539B1" w:rsidRDefault="00B539B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5A41" w14:textId="079DA6DB" w:rsidR="00E235EE" w:rsidRDefault="00E235EE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63363" behindDoc="1" locked="0" layoutInCell="1" allowOverlap="1" wp14:anchorId="1C7DE38F" wp14:editId="5E0A4F41">
              <wp:simplePos x="0" y="0"/>
              <wp:positionH relativeFrom="page">
                <wp:posOffset>-85725</wp:posOffset>
              </wp:positionH>
              <wp:positionV relativeFrom="page">
                <wp:posOffset>-635</wp:posOffset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04359FA" w14:textId="77777777" w:rsidR="00E235EE" w:rsidRDefault="00E235EE" w:rsidP="00E235EE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DE38F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alt="&quot;&quot;" style="position:absolute;margin-left:-6.75pt;margin-top:-.05pt;width:840.75pt;height:79.2pt;z-index:-251653117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Bh7uBW3QAAAAo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04359FA" w14:textId="77777777" w:rsidR="00E235EE" w:rsidRDefault="00E235EE" w:rsidP="00E235EE"/>
                </w:txbxContent>
              </v:textbox>
              <w10:wrap anchorx="page" anchory="page"/>
            </v:shape>
          </w:pict>
        </mc:Fallback>
      </mc:AlternateContent>
    </w:r>
  </w:p>
  <w:p w14:paraId="653341CF" w14:textId="0AA47F2A" w:rsidR="00E235EE" w:rsidRDefault="00E235E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FFFFFF89"/>
    <w:multiLevelType w:val="singleLevel"/>
    <w:tmpl w:val="A232F9BA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7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6"/>
  </w:num>
  <w:num w:numId="2">
    <w:abstractNumId w:val="14"/>
  </w:num>
  <w:num w:numId="3">
    <w:abstractNumId w:val="7"/>
  </w:num>
  <w:num w:numId="4">
    <w:abstractNumId w:val="5"/>
  </w:num>
  <w:num w:numId="5">
    <w:abstractNumId w:val="8"/>
  </w:num>
  <w:num w:numId="6">
    <w:abstractNumId w:val="4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6"/>
  </w:num>
  <w:num w:numId="15">
    <w:abstractNumId w:val="6"/>
  </w:num>
  <w:num w:numId="16">
    <w:abstractNumId w:val="6"/>
  </w:num>
  <w:num w:numId="17">
    <w:abstractNumId w:val="10"/>
  </w:num>
  <w:num w:numId="18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2B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72E6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0425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32BC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26302"/>
    <w:rsid w:val="00B34DA4"/>
    <w:rsid w:val="00B37B3B"/>
    <w:rsid w:val="00B44C47"/>
    <w:rsid w:val="00B524A3"/>
    <w:rsid w:val="00B539B1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40F3C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25C6"/>
    <w:rsid w:val="00DE65A2"/>
    <w:rsid w:val="00DF255B"/>
    <w:rsid w:val="00DF2DCC"/>
    <w:rsid w:val="00E01D0E"/>
    <w:rsid w:val="00E13185"/>
    <w:rsid w:val="00E16215"/>
    <w:rsid w:val="00E22B39"/>
    <w:rsid w:val="00E235EE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E73B6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vistosa-nfasis41">
    <w:name w:val="Cuadrícula vistosa - Énfasis 41"/>
    <w:basedOn w:val="Tablanormal"/>
    <w:next w:val="Cuadrculavistosa-nfasis4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vistosa-nfasis51">
    <w:name w:val="Cuadrícula vistosa - Énfasis 51"/>
    <w:basedOn w:val="Tablanormal"/>
    <w:next w:val="Cuadrculavistosa-nfasis5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77D47"/>
    <w:rsid w:val="00081545"/>
    <w:rsid w:val="001354E9"/>
    <w:rsid w:val="00322CAC"/>
    <w:rsid w:val="00476051"/>
    <w:rsid w:val="00491C63"/>
    <w:rsid w:val="004B4D4C"/>
    <w:rsid w:val="004D4780"/>
    <w:rsid w:val="006B21CA"/>
    <w:rsid w:val="007C10EC"/>
    <w:rsid w:val="0085313D"/>
    <w:rsid w:val="009111B4"/>
    <w:rsid w:val="00924CE6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f9b5e87859ce6d7eedbdc6e4e4205c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a5e0075ee7624d6a846e01eb6183742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C2B731-8FA9-4B63-AFAA-3A0B4B7E0D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B8065F6-CA06-46D5-989F-72608376D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5</Pages>
  <Words>260</Words>
  <Characters>1434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2023-03-07T17:39:00Z</dcterms:created>
  <dcterms:modified xsi:type="dcterms:W3CDTF">2023-03-08T00:53:00Z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