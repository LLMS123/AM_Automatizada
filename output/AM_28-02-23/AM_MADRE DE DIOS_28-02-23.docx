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MADRE DE DIOS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MADRE DE DIOS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MADRE DE DIOS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