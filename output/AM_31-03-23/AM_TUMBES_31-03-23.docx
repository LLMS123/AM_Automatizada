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75,629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75,629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835D1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61" w:history="1">
            <w:r w:rsidR="00835D13" w:rsidRPr="00FB0CFF">
              <w:rPr>
                <w:rStyle w:val="Hipervnculo"/>
                <w:noProof/>
              </w:rPr>
              <w:t>1. Intervenciones y Acciones Pedagógicas (IAP)</w:t>
            </w:r>
            <w:r w:rsidR="00835D13">
              <w:rPr>
                <w:noProof/>
                <w:webHidden/>
              </w:rPr>
              <w:tab/>
            </w:r>
            <w:r w:rsidR="00835D13">
              <w:rPr>
                <w:noProof/>
                <w:webHidden/>
              </w:rPr>
              <w:fldChar w:fldCharType="begin"/>
            </w:r>
            <w:r w:rsidR="00835D13">
              <w:rPr>
                <w:noProof/>
                <w:webHidden/>
              </w:rPr>
              <w:instrText xml:space="preserve"> PAGEREF _Toc131171161 \h </w:instrText>
            </w:r>
            <w:r w:rsidR="00835D13">
              <w:rPr>
                <w:noProof/>
                <w:webHidden/>
              </w:rPr>
            </w:r>
            <w:r w:rsidR="00835D13">
              <w:rPr>
                <w:noProof/>
                <w:webHidden/>
              </w:rPr>
              <w:fldChar w:fldCharType="separate"/>
            </w:r>
            <w:r w:rsidR="00835D13">
              <w:rPr>
                <w:noProof/>
                <w:webHidden/>
              </w:rPr>
              <w:t>3</w:t>
            </w:r>
            <w:r w:rsidR="00835D13">
              <w:rPr>
                <w:noProof/>
                <w:webHidden/>
              </w:rPr>
              <w:fldChar w:fldCharType="end"/>
            </w:r>
          </w:hyperlink>
        </w:p>
        <w:p w:rsidR="00835D13" w:rsidRDefault="00835D1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62" w:history="1">
            <w:r w:rsidRPr="00FB0CF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DD68E3" w:rsidRDefault="00835D13">
      <w:pPr>
        <w:pStyle w:val="Ttulo1"/>
      </w:pPr>
      <w:bookmarkStart w:id="1" w:name="_Toc131171161"/>
      <w:r>
        <w:t>1. Intervenciones y Acciones Pedagógicas (IAP)</w:t>
      </w:r>
      <w:bookmarkEnd w:id="1"/>
    </w:p>
    <w:p w:rsidR="00DD68E3" w:rsidRDefault="00835D13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DD68E3" w:rsidRDefault="00835D13">
      <w:pPr>
        <w:pStyle w:val="Listaconvietas"/>
        <w:jc w:val="both"/>
      </w:pPr>
      <w:r>
        <w:t xml:space="preserve">El Gobierno Regional de TUMBES tiene asignado en su presupuesto institucional de apertura un </w:t>
      </w:r>
      <w:r>
        <w:t>monto de S/ 3,667,277.00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DD68E3" w:rsidRDefault="00835D13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DD68E3" w:rsidRDefault="00835D13"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D68E3" w:rsidTr="00DD6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D68E3" w:rsidRDefault="00835D13">
            <w:r>
              <w:t>Unidad Ejecutora</w:t>
            </w:r>
          </w:p>
        </w:tc>
        <w:tc>
          <w:tcPr>
            <w:tcW w:w="3249" w:type="dxa"/>
          </w:tcPr>
          <w:p w:rsidR="00DD68E3" w:rsidRDefault="00835D13">
            <w:r>
              <w:t>Costo anual</w:t>
            </w:r>
          </w:p>
        </w:tc>
        <w:tc>
          <w:tcPr>
            <w:tcW w:w="3249" w:type="dxa"/>
          </w:tcPr>
          <w:p w:rsidR="00DD68E3" w:rsidRDefault="00835D13">
            <w:r>
              <w:t>PIA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300. EDUCACION TUMBES</w:t>
            </w:r>
          </w:p>
        </w:tc>
        <w:tc>
          <w:tcPr>
            <w:tcW w:w="3249" w:type="dxa"/>
          </w:tcPr>
          <w:p w:rsidR="00DD68E3" w:rsidRDefault="00835D13">
            <w:r>
              <w:t>719,259</w:t>
            </w:r>
          </w:p>
        </w:tc>
        <w:tc>
          <w:tcPr>
            <w:tcW w:w="3249" w:type="dxa"/>
          </w:tcPr>
          <w:p w:rsidR="00DD68E3" w:rsidRDefault="00835D13">
            <w:r>
              <w:t>200,795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 xml:space="preserve">301. EDUCACION UGEL </w:t>
            </w:r>
            <w:r>
              <w:t>TUMBES</w:t>
            </w:r>
          </w:p>
        </w:tc>
        <w:tc>
          <w:tcPr>
            <w:tcW w:w="3249" w:type="dxa"/>
          </w:tcPr>
          <w:p w:rsidR="00DD68E3" w:rsidRDefault="00835D13">
            <w:r>
              <w:t>2,264,291</w:t>
            </w:r>
          </w:p>
        </w:tc>
        <w:tc>
          <w:tcPr>
            <w:tcW w:w="3249" w:type="dxa"/>
          </w:tcPr>
          <w:p w:rsidR="00DD68E3" w:rsidRDefault="00835D13">
            <w:r>
              <w:t>2,064,094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302. EDUCACION UGEL CONTRALMIRANTE VILLAR - ZORRITOS</w:t>
            </w:r>
          </w:p>
        </w:tc>
        <w:tc>
          <w:tcPr>
            <w:tcW w:w="3249" w:type="dxa"/>
          </w:tcPr>
          <w:p w:rsidR="00DD68E3" w:rsidRDefault="00835D13">
            <w:r>
              <w:t>804,070</w:t>
            </w:r>
          </w:p>
        </w:tc>
        <w:tc>
          <w:tcPr>
            <w:tcW w:w="3249" w:type="dxa"/>
          </w:tcPr>
          <w:p w:rsidR="00DD68E3" w:rsidRDefault="00835D13">
            <w:r>
              <w:t>687,144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303. EDUCACION UGEL ZARUMILLA</w:t>
            </w:r>
          </w:p>
        </w:tc>
        <w:tc>
          <w:tcPr>
            <w:tcW w:w="3249" w:type="dxa"/>
          </w:tcPr>
          <w:p w:rsidR="00DD68E3" w:rsidRDefault="00835D13">
            <w:r>
              <w:t>845,806</w:t>
            </w:r>
          </w:p>
        </w:tc>
        <w:tc>
          <w:tcPr>
            <w:tcW w:w="3249" w:type="dxa"/>
          </w:tcPr>
          <w:p w:rsidR="00DD68E3" w:rsidRDefault="00835D13">
            <w:r>
              <w:t>715,244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Total</w:t>
            </w:r>
          </w:p>
        </w:tc>
        <w:tc>
          <w:tcPr>
            <w:tcW w:w="3249" w:type="dxa"/>
          </w:tcPr>
          <w:p w:rsidR="00DD68E3" w:rsidRDefault="00835D13">
            <w:r>
              <w:t>4,633,426</w:t>
            </w:r>
          </w:p>
        </w:tc>
        <w:tc>
          <w:tcPr>
            <w:tcW w:w="3249" w:type="dxa"/>
          </w:tcPr>
          <w:p w:rsidR="00DD68E3" w:rsidRDefault="00835D13">
            <w:r>
              <w:t>3,667,277</w:t>
            </w:r>
          </w:p>
        </w:tc>
      </w:tr>
    </w:tbl>
    <w:p w:rsidR="00DD68E3" w:rsidRDefault="00835D13">
      <w:pPr>
        <w:pStyle w:val="Fuentes"/>
      </w:pPr>
      <w:r>
        <w:t>Fuente: Fuente: Base SIAF al corte de 19 de marzo del 2023 e informes UPP</w:t>
      </w:r>
    </w:p>
    <w:p w:rsidR="00DD68E3" w:rsidRDefault="00835D13">
      <w:pPr>
        <w:pStyle w:val="Listaconvietas"/>
        <w:jc w:val="both"/>
      </w:pPr>
      <w:r>
        <w:t>El Gobierno Regional de TUMBES ha recibido un monto S/ 552,844.00 en transferencias con cargo a los recursos del Ministerio de Educación a favor de los Gobierno Regionales, en base a los resultados de la ejecución de los recursos asignados, conforme lo dis</w:t>
      </w:r>
      <w:r>
        <w:t>puesto en el marco del numeral 42.1 y 42.2 del artículo 42 de la Ley de Presupuesto 2023. </w:t>
      </w:r>
    </w:p>
    <w:p w:rsidR="00DD68E3" w:rsidRDefault="00835D13"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D68E3" w:rsidTr="00DD6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D68E3" w:rsidRDefault="00835D13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DD68E3" w:rsidRDefault="00835D13">
            <w:r>
              <w:t>PIM</w:t>
            </w:r>
          </w:p>
        </w:tc>
        <w:tc>
          <w:tcPr>
            <w:tcW w:w="2436" w:type="dxa"/>
          </w:tcPr>
          <w:p w:rsidR="00DD68E3" w:rsidRDefault="00835D13">
            <w:r>
              <w:t>Primera transferencia (DS-N°031-2023-EF)</w:t>
            </w:r>
          </w:p>
        </w:tc>
        <w:tc>
          <w:tcPr>
            <w:tcW w:w="2436" w:type="dxa"/>
          </w:tcPr>
          <w:p w:rsidR="00DD68E3" w:rsidRDefault="00835D13">
            <w:r>
              <w:t>Total transfer</w:t>
            </w:r>
            <w:r>
              <w:t>ido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300. EDUCACION TUMBES</w:t>
            </w:r>
          </w:p>
        </w:tc>
        <w:tc>
          <w:tcPr>
            <w:tcW w:w="2436" w:type="dxa"/>
          </w:tcPr>
          <w:p w:rsidR="00DD68E3" w:rsidRDefault="00835D13">
            <w:r>
              <w:t>676,685</w:t>
            </w:r>
          </w:p>
        </w:tc>
        <w:tc>
          <w:tcPr>
            <w:tcW w:w="2436" w:type="dxa"/>
          </w:tcPr>
          <w:p w:rsidR="00DD68E3" w:rsidRDefault="00835D13">
            <w:r>
              <w:t>475,890</w:t>
            </w:r>
          </w:p>
        </w:tc>
        <w:tc>
          <w:tcPr>
            <w:tcW w:w="2436" w:type="dxa"/>
          </w:tcPr>
          <w:p w:rsidR="00DD68E3" w:rsidRDefault="00835D13">
            <w:r>
              <w:t>475,890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301. EDUCACION UGEL TUMBES</w:t>
            </w:r>
          </w:p>
        </w:tc>
        <w:tc>
          <w:tcPr>
            <w:tcW w:w="2436" w:type="dxa"/>
          </w:tcPr>
          <w:p w:rsidR="00DD68E3" w:rsidRDefault="00835D13">
            <w:r>
              <w:t>2,098,216</w:t>
            </w:r>
          </w:p>
        </w:tc>
        <w:tc>
          <w:tcPr>
            <w:tcW w:w="2436" w:type="dxa"/>
          </w:tcPr>
          <w:p w:rsidR="00DD68E3" w:rsidRDefault="00835D13">
            <w:r>
              <w:t>34,122</w:t>
            </w:r>
          </w:p>
        </w:tc>
        <w:tc>
          <w:tcPr>
            <w:tcW w:w="2436" w:type="dxa"/>
          </w:tcPr>
          <w:p w:rsidR="00DD68E3" w:rsidRDefault="00835D13">
            <w:r>
              <w:t>34,122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302. EDUCACION UGEL CONTRALMIRANTE VILLAR - ZORRITOS</w:t>
            </w:r>
          </w:p>
        </w:tc>
        <w:tc>
          <w:tcPr>
            <w:tcW w:w="2436" w:type="dxa"/>
          </w:tcPr>
          <w:p w:rsidR="00DD68E3" w:rsidRDefault="00835D13">
            <w:r>
              <w:t>727,827</w:t>
            </w:r>
          </w:p>
        </w:tc>
        <w:tc>
          <w:tcPr>
            <w:tcW w:w="2436" w:type="dxa"/>
          </w:tcPr>
          <w:p w:rsidR="00DD68E3" w:rsidRDefault="00835D13">
            <w:r>
              <w:t>25,683</w:t>
            </w:r>
          </w:p>
        </w:tc>
        <w:tc>
          <w:tcPr>
            <w:tcW w:w="2436" w:type="dxa"/>
          </w:tcPr>
          <w:p w:rsidR="00DD68E3" w:rsidRDefault="00835D13">
            <w:r>
              <w:t>25,683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303. EDUCACION UGEL ZARUMILLA</w:t>
            </w:r>
          </w:p>
        </w:tc>
        <w:tc>
          <w:tcPr>
            <w:tcW w:w="2436" w:type="dxa"/>
          </w:tcPr>
          <w:p w:rsidR="00DD68E3" w:rsidRDefault="00835D13">
            <w:r>
              <w:t>732,393</w:t>
            </w:r>
          </w:p>
        </w:tc>
        <w:tc>
          <w:tcPr>
            <w:tcW w:w="2436" w:type="dxa"/>
          </w:tcPr>
          <w:p w:rsidR="00DD68E3" w:rsidRDefault="00835D13">
            <w:r>
              <w:t>17,149</w:t>
            </w:r>
          </w:p>
        </w:tc>
        <w:tc>
          <w:tcPr>
            <w:tcW w:w="2436" w:type="dxa"/>
          </w:tcPr>
          <w:p w:rsidR="00DD68E3" w:rsidRDefault="00835D13">
            <w:r>
              <w:t>17,149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Total</w:t>
            </w:r>
          </w:p>
        </w:tc>
        <w:tc>
          <w:tcPr>
            <w:tcW w:w="2436" w:type="dxa"/>
          </w:tcPr>
          <w:p w:rsidR="00DD68E3" w:rsidRDefault="00835D13">
            <w:r>
              <w:t>4,235,121</w:t>
            </w:r>
          </w:p>
        </w:tc>
        <w:tc>
          <w:tcPr>
            <w:tcW w:w="2436" w:type="dxa"/>
          </w:tcPr>
          <w:p w:rsidR="00DD68E3" w:rsidRDefault="00835D13">
            <w:r>
              <w:t>552,844</w:t>
            </w:r>
          </w:p>
        </w:tc>
        <w:tc>
          <w:tcPr>
            <w:tcW w:w="2436" w:type="dxa"/>
          </w:tcPr>
          <w:p w:rsidR="00DD68E3" w:rsidRDefault="00835D13">
            <w:r>
              <w:t>552,844</w:t>
            </w:r>
          </w:p>
        </w:tc>
      </w:tr>
    </w:tbl>
    <w:p w:rsidR="00DD68E3" w:rsidRDefault="00835D13">
      <w:pPr>
        <w:pStyle w:val="Fuentes"/>
      </w:pPr>
      <w:r>
        <w:t>Fuente: Fuente: Base SIAF al corte de 19 de marzo del 2023 e informes UPP</w:t>
      </w:r>
    </w:p>
    <w:p w:rsidR="00DD68E3" w:rsidRDefault="00835D13">
      <w:pPr>
        <w:pStyle w:val="Listaconvietas"/>
        <w:jc w:val="both"/>
      </w:pPr>
      <w:r>
        <w:t>Al 19 de marzo del 2023, el Pliego Gobierno Regional de TUMBES ha ejecutado un monto total de S/ 384,037, lo que representa el 9.1% del PIM.</w:t>
      </w:r>
    </w:p>
    <w:p w:rsidR="00DD68E3" w:rsidRDefault="00835D13">
      <w:pPr>
        <w:jc w:val="center"/>
      </w:pPr>
      <w:r>
        <w:rPr>
          <w:b/>
        </w:rPr>
        <w:t xml:space="preserve">Gráfico N° 01 Avance en la </w:t>
      </w:r>
      <w:r>
        <w:rPr>
          <w:b/>
        </w:rPr>
        <w:t>ejecución presupuestal por Unidad Ejecutora (Dev/PIM%)</w:t>
      </w:r>
    </w:p>
    <w:p w:rsidR="00DD68E3" w:rsidRDefault="00835D13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8E3" w:rsidRDefault="00835D13">
      <w:pPr>
        <w:pStyle w:val="Fuentes"/>
      </w:pPr>
      <w:r>
        <w:t>Fuente: Base SIAF al corte de 19 de marzo del 2023</w:t>
      </w:r>
    </w:p>
    <w:p w:rsidR="00DD68E3" w:rsidRDefault="00835D13">
      <w:pPr>
        <w:pStyle w:val="Listaconvietas"/>
        <w:jc w:val="both"/>
      </w:pPr>
      <w:r>
        <w:t xml:space="preserve">El Pliego Gobierno Regional de TUMBES implementa un total de 15 de intervenciones y acciones pedagógicas para el Año 2023. Las cinco intervenciones </w:t>
      </w:r>
      <w:r>
        <w:t>que han recibido mayores recursos en el PIM al 19 de marzo del 2023 son: PRONOEI (1.75 millones), Jornada escolar completa (0.50 millones), Fortalecimiento PP 0106 (0.47 millones), CAS UGEL (0.34 millones) y PP 0147 IEST (0.33 millones)</w:t>
      </w:r>
    </w:p>
    <w:p w:rsidR="00DD68E3" w:rsidRDefault="00835D13">
      <w:pPr>
        <w:jc w:val="center"/>
      </w:pPr>
      <w:r>
        <w:rPr>
          <w:b/>
        </w:rPr>
        <w:t>Tabla N° 03 Recurso</w:t>
      </w:r>
      <w:r>
        <w:rPr>
          <w:b/>
        </w:rPr>
        <w:t>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D68E3" w:rsidTr="00DD6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D68E3" w:rsidRDefault="00835D13">
            <w:r>
              <w:t>Intervención pedagógica</w:t>
            </w:r>
          </w:p>
        </w:tc>
        <w:tc>
          <w:tcPr>
            <w:tcW w:w="3249" w:type="dxa"/>
          </w:tcPr>
          <w:p w:rsidR="00DD68E3" w:rsidRDefault="00835D13">
            <w:r>
              <w:t>Costo anual</w:t>
            </w:r>
          </w:p>
        </w:tc>
        <w:tc>
          <w:tcPr>
            <w:tcW w:w="3249" w:type="dxa"/>
          </w:tcPr>
          <w:p w:rsidR="00DD68E3" w:rsidRDefault="00835D13">
            <w:r>
              <w:t>PIA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300. EDUCACION TUMBES</w:t>
            </w:r>
          </w:p>
        </w:tc>
        <w:tc>
          <w:tcPr>
            <w:tcW w:w="3249" w:type="dxa"/>
          </w:tcPr>
          <w:p w:rsidR="00DD68E3" w:rsidRDefault="00835D13">
            <w:r>
              <w:t>719,259</w:t>
            </w:r>
          </w:p>
        </w:tc>
        <w:tc>
          <w:tcPr>
            <w:tcW w:w="3249" w:type="dxa"/>
          </w:tcPr>
          <w:p w:rsidR="00DD68E3" w:rsidRDefault="00835D13">
            <w:r>
              <w:t>200,795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lastRenderedPageBreak/>
              <w:t>301. EDUCACION UGEL TUMBES</w:t>
            </w:r>
          </w:p>
        </w:tc>
        <w:tc>
          <w:tcPr>
            <w:tcW w:w="3249" w:type="dxa"/>
          </w:tcPr>
          <w:p w:rsidR="00DD68E3" w:rsidRDefault="00835D13">
            <w:r>
              <w:t>2,264,291</w:t>
            </w:r>
          </w:p>
        </w:tc>
        <w:tc>
          <w:tcPr>
            <w:tcW w:w="3249" w:type="dxa"/>
          </w:tcPr>
          <w:p w:rsidR="00DD68E3" w:rsidRDefault="00835D13">
            <w:r>
              <w:t>2,064,094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302. EDUCACION UGEL CONTRALMIRANTE VILLAR - ZORRITOS</w:t>
            </w:r>
          </w:p>
        </w:tc>
        <w:tc>
          <w:tcPr>
            <w:tcW w:w="3249" w:type="dxa"/>
          </w:tcPr>
          <w:p w:rsidR="00DD68E3" w:rsidRDefault="00835D13">
            <w:r>
              <w:t>804,070</w:t>
            </w:r>
          </w:p>
        </w:tc>
        <w:tc>
          <w:tcPr>
            <w:tcW w:w="3249" w:type="dxa"/>
          </w:tcPr>
          <w:p w:rsidR="00DD68E3" w:rsidRDefault="00835D13">
            <w:r>
              <w:t>687,144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303. EDUCACION UGEL ZARUMILLA</w:t>
            </w:r>
          </w:p>
        </w:tc>
        <w:tc>
          <w:tcPr>
            <w:tcW w:w="3249" w:type="dxa"/>
          </w:tcPr>
          <w:p w:rsidR="00DD68E3" w:rsidRDefault="00835D13">
            <w:r>
              <w:t>845,806</w:t>
            </w:r>
          </w:p>
        </w:tc>
        <w:tc>
          <w:tcPr>
            <w:tcW w:w="3249" w:type="dxa"/>
          </w:tcPr>
          <w:p w:rsidR="00DD68E3" w:rsidRDefault="00835D13">
            <w:r>
              <w:t>715,244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Total</w:t>
            </w:r>
          </w:p>
        </w:tc>
        <w:tc>
          <w:tcPr>
            <w:tcW w:w="3249" w:type="dxa"/>
          </w:tcPr>
          <w:p w:rsidR="00DD68E3" w:rsidRDefault="00835D13">
            <w:r>
              <w:t>4,633,426</w:t>
            </w:r>
          </w:p>
        </w:tc>
        <w:tc>
          <w:tcPr>
            <w:tcW w:w="3249" w:type="dxa"/>
          </w:tcPr>
          <w:p w:rsidR="00DD68E3" w:rsidRDefault="00835D13">
            <w:r>
              <w:t>3,667,277</w:t>
            </w:r>
          </w:p>
        </w:tc>
      </w:tr>
    </w:tbl>
    <w:p w:rsidR="00DD68E3" w:rsidRDefault="00835D13">
      <w:pPr>
        <w:pStyle w:val="Fuentes"/>
      </w:pPr>
      <w:r>
        <w:t>Fuente: Fuente: Base SIAF al corte de 19 de marzo del 2023 e informes UPP</w:t>
      </w:r>
    </w:p>
    <w:p w:rsidR="00DD68E3" w:rsidRDefault="00835D13">
      <w:pPr>
        <w:pStyle w:val="Listaconvietas"/>
        <w:jc w:val="both"/>
      </w:pPr>
      <w:r>
        <w:t>La ejecución por intervención pedagógica muestra mayor avance en: CAS UGEL, Fortalecimiento PP 0107</w:t>
      </w:r>
      <w:r>
        <w:t>, Acciones comunes PP 0107, Convivencia escolar, Jornada escolar completa, PRONOEI, Limpieza y mantenimiento, Fortalecimiento PP 0106. Es importante resaltar que las intervenciones pedagógicas: Acciones comunes PP 0106, Distribución de materiales educativo</w:t>
      </w:r>
      <w:r>
        <w:t>s, Expresarte, PP 0147 IEST, Plan de mejoras PP 0107, Talleres deportivo recreativos - Wiñaq, Traslado docente. Cuentan con recursos, pero no presentan avances.</w:t>
      </w:r>
    </w:p>
    <w:p w:rsidR="00DD68E3" w:rsidRDefault="00835D13">
      <w:pPr>
        <w:jc w:val="center"/>
      </w:pPr>
      <w:r>
        <w:rPr>
          <w:b/>
        </w:rPr>
        <w:t xml:space="preserve">Tabla N° 04 Avance en Ejecución Presupuestal a nivel de intervenciones pedagógicas (expresados </w:t>
      </w:r>
      <w:r>
        <w:rPr>
          <w:b/>
        </w:rPr>
        <w:t>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D68E3" w:rsidTr="00DD6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D68E3" w:rsidRDefault="00835D13">
            <w:r>
              <w:t>Intervención pedagógica</w:t>
            </w:r>
          </w:p>
        </w:tc>
        <w:tc>
          <w:tcPr>
            <w:tcW w:w="2436" w:type="dxa"/>
          </w:tcPr>
          <w:p w:rsidR="00DD68E3" w:rsidRDefault="00835D13">
            <w:r>
              <w:t>PIM</w:t>
            </w:r>
          </w:p>
        </w:tc>
        <w:tc>
          <w:tcPr>
            <w:tcW w:w="2436" w:type="dxa"/>
          </w:tcPr>
          <w:p w:rsidR="00DD68E3" w:rsidRDefault="00835D13">
            <w:r>
              <w:t>Devengado</w:t>
            </w:r>
          </w:p>
        </w:tc>
        <w:tc>
          <w:tcPr>
            <w:tcW w:w="2436" w:type="dxa"/>
          </w:tcPr>
          <w:p w:rsidR="00DD68E3" w:rsidRDefault="00835D13">
            <w:r>
              <w:t>% Ejec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CAS UGEL</w:t>
            </w:r>
          </w:p>
        </w:tc>
        <w:tc>
          <w:tcPr>
            <w:tcW w:w="2436" w:type="dxa"/>
          </w:tcPr>
          <w:p w:rsidR="00DD68E3" w:rsidRDefault="00835D13">
            <w:r>
              <w:t>339,660</w:t>
            </w:r>
          </w:p>
        </w:tc>
        <w:tc>
          <w:tcPr>
            <w:tcW w:w="2436" w:type="dxa"/>
          </w:tcPr>
          <w:p w:rsidR="00DD68E3" w:rsidRDefault="00835D13">
            <w:r>
              <w:t>74,282</w:t>
            </w:r>
          </w:p>
        </w:tc>
        <w:tc>
          <w:tcPr>
            <w:tcW w:w="2436" w:type="dxa"/>
          </w:tcPr>
          <w:p w:rsidR="00DD68E3" w:rsidRDefault="00835D13">
            <w:r>
              <w:t>21.9%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Fortalecimiento PP 0107</w:t>
            </w:r>
          </w:p>
        </w:tc>
        <w:tc>
          <w:tcPr>
            <w:tcW w:w="2436" w:type="dxa"/>
          </w:tcPr>
          <w:p w:rsidR="00DD68E3" w:rsidRDefault="00835D13">
            <w:r>
              <w:t>46,944</w:t>
            </w:r>
          </w:p>
        </w:tc>
        <w:tc>
          <w:tcPr>
            <w:tcW w:w="2436" w:type="dxa"/>
          </w:tcPr>
          <w:p w:rsidR="00DD68E3" w:rsidRDefault="00835D13">
            <w:r>
              <w:t>10,028</w:t>
            </w:r>
          </w:p>
        </w:tc>
        <w:tc>
          <w:tcPr>
            <w:tcW w:w="2436" w:type="dxa"/>
          </w:tcPr>
          <w:p w:rsidR="00DD68E3" w:rsidRDefault="00835D13">
            <w:r>
              <w:t>21.4%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Acciones comunes PP 0107</w:t>
            </w:r>
          </w:p>
        </w:tc>
        <w:tc>
          <w:tcPr>
            <w:tcW w:w="2436" w:type="dxa"/>
          </w:tcPr>
          <w:p w:rsidR="00DD68E3" w:rsidRDefault="00835D13">
            <w:r>
              <w:t>34,140</w:t>
            </w:r>
          </w:p>
        </w:tc>
        <w:tc>
          <w:tcPr>
            <w:tcW w:w="2436" w:type="dxa"/>
          </w:tcPr>
          <w:p w:rsidR="00DD68E3" w:rsidRDefault="00835D13">
            <w:r>
              <w:t>5,548</w:t>
            </w:r>
          </w:p>
        </w:tc>
        <w:tc>
          <w:tcPr>
            <w:tcW w:w="2436" w:type="dxa"/>
          </w:tcPr>
          <w:p w:rsidR="00DD68E3" w:rsidRDefault="00835D13">
            <w:r>
              <w:t>16.3%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Convivencia escolar</w:t>
            </w:r>
          </w:p>
        </w:tc>
        <w:tc>
          <w:tcPr>
            <w:tcW w:w="2436" w:type="dxa"/>
          </w:tcPr>
          <w:p w:rsidR="00DD68E3" w:rsidRDefault="00835D13">
            <w:r>
              <w:t>295,924</w:t>
            </w:r>
          </w:p>
        </w:tc>
        <w:tc>
          <w:tcPr>
            <w:tcW w:w="2436" w:type="dxa"/>
          </w:tcPr>
          <w:p w:rsidR="00DD68E3" w:rsidRDefault="00835D13">
            <w:r>
              <w:t>44,273</w:t>
            </w:r>
          </w:p>
        </w:tc>
        <w:tc>
          <w:tcPr>
            <w:tcW w:w="2436" w:type="dxa"/>
          </w:tcPr>
          <w:p w:rsidR="00DD68E3" w:rsidRDefault="00835D13">
            <w:r>
              <w:t>15.0%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Jornada escolar completa</w:t>
            </w:r>
          </w:p>
        </w:tc>
        <w:tc>
          <w:tcPr>
            <w:tcW w:w="2436" w:type="dxa"/>
          </w:tcPr>
          <w:p w:rsidR="00DD68E3" w:rsidRDefault="00835D13">
            <w:r>
              <w:t>498,195</w:t>
            </w:r>
          </w:p>
        </w:tc>
        <w:tc>
          <w:tcPr>
            <w:tcW w:w="2436" w:type="dxa"/>
          </w:tcPr>
          <w:p w:rsidR="00DD68E3" w:rsidRDefault="00835D13">
            <w:r>
              <w:t>60,711</w:t>
            </w:r>
          </w:p>
        </w:tc>
        <w:tc>
          <w:tcPr>
            <w:tcW w:w="2436" w:type="dxa"/>
          </w:tcPr>
          <w:p w:rsidR="00DD68E3" w:rsidRDefault="00835D13">
            <w:r>
              <w:t>12.2%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PRONOEI</w:t>
            </w:r>
          </w:p>
        </w:tc>
        <w:tc>
          <w:tcPr>
            <w:tcW w:w="2436" w:type="dxa"/>
          </w:tcPr>
          <w:p w:rsidR="00DD68E3" w:rsidRDefault="00835D13">
            <w:r>
              <w:t>1,752,440</w:t>
            </w:r>
          </w:p>
        </w:tc>
        <w:tc>
          <w:tcPr>
            <w:tcW w:w="2436" w:type="dxa"/>
          </w:tcPr>
          <w:p w:rsidR="00DD68E3" w:rsidRDefault="00835D13">
            <w:r>
              <w:t>170,500</w:t>
            </w:r>
          </w:p>
        </w:tc>
        <w:tc>
          <w:tcPr>
            <w:tcW w:w="2436" w:type="dxa"/>
          </w:tcPr>
          <w:p w:rsidR="00DD68E3" w:rsidRDefault="00835D13">
            <w:r>
              <w:t>9.7%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Limpieza y mantenimiento</w:t>
            </w:r>
          </w:p>
        </w:tc>
        <w:tc>
          <w:tcPr>
            <w:tcW w:w="2436" w:type="dxa"/>
          </w:tcPr>
          <w:p w:rsidR="00DD68E3" w:rsidRDefault="00835D13">
            <w:r>
              <w:t>19,710</w:t>
            </w:r>
          </w:p>
        </w:tc>
        <w:tc>
          <w:tcPr>
            <w:tcW w:w="2436" w:type="dxa"/>
          </w:tcPr>
          <w:p w:rsidR="00DD68E3" w:rsidRDefault="00835D13">
            <w:r>
              <w:t>1,254</w:t>
            </w:r>
          </w:p>
        </w:tc>
        <w:tc>
          <w:tcPr>
            <w:tcW w:w="2436" w:type="dxa"/>
          </w:tcPr>
          <w:p w:rsidR="00DD68E3" w:rsidRDefault="00835D13">
            <w:r>
              <w:t>6.4%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Fortalecimiento PP 0106</w:t>
            </w:r>
          </w:p>
        </w:tc>
        <w:tc>
          <w:tcPr>
            <w:tcW w:w="2436" w:type="dxa"/>
          </w:tcPr>
          <w:p w:rsidR="00DD68E3" w:rsidRDefault="00835D13">
            <w:r>
              <w:t>471,193</w:t>
            </w:r>
          </w:p>
        </w:tc>
        <w:tc>
          <w:tcPr>
            <w:tcW w:w="2436" w:type="dxa"/>
          </w:tcPr>
          <w:p w:rsidR="00DD68E3" w:rsidRDefault="00835D13">
            <w:r>
              <w:t>17,441</w:t>
            </w:r>
          </w:p>
        </w:tc>
        <w:tc>
          <w:tcPr>
            <w:tcW w:w="2436" w:type="dxa"/>
          </w:tcPr>
          <w:p w:rsidR="00DD68E3" w:rsidRDefault="00835D13">
            <w:r>
              <w:t>3.7%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Acciones comunes PP 0106</w:t>
            </w:r>
          </w:p>
        </w:tc>
        <w:tc>
          <w:tcPr>
            <w:tcW w:w="2436" w:type="dxa"/>
          </w:tcPr>
          <w:p w:rsidR="00DD68E3" w:rsidRDefault="00835D13">
            <w:r>
              <w:t>38,940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Distribución de materiales educativos</w:t>
            </w:r>
          </w:p>
        </w:tc>
        <w:tc>
          <w:tcPr>
            <w:tcW w:w="2436" w:type="dxa"/>
          </w:tcPr>
          <w:p w:rsidR="00DD68E3" w:rsidRDefault="00835D13">
            <w:r>
              <w:t>134,964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Expresarte</w:t>
            </w:r>
          </w:p>
        </w:tc>
        <w:tc>
          <w:tcPr>
            <w:tcW w:w="2436" w:type="dxa"/>
          </w:tcPr>
          <w:p w:rsidR="00DD68E3" w:rsidRDefault="00835D13">
            <w:r>
              <w:t>25,036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PP 0147 IEST</w:t>
            </w:r>
          </w:p>
        </w:tc>
        <w:tc>
          <w:tcPr>
            <w:tcW w:w="2436" w:type="dxa"/>
          </w:tcPr>
          <w:p w:rsidR="00DD68E3" w:rsidRDefault="00835D13">
            <w:r>
              <w:t>326,890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Plan de mejoras PP 0107</w:t>
            </w:r>
          </w:p>
        </w:tc>
        <w:tc>
          <w:tcPr>
            <w:tcW w:w="2436" w:type="dxa"/>
          </w:tcPr>
          <w:p w:rsidR="00DD68E3" w:rsidRDefault="00835D13">
            <w:r>
              <w:t>149,000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Talleres deportivo recreativos - Wiñaq</w:t>
            </w:r>
          </w:p>
        </w:tc>
        <w:tc>
          <w:tcPr>
            <w:tcW w:w="2436" w:type="dxa"/>
          </w:tcPr>
          <w:p w:rsidR="00DD68E3" w:rsidRDefault="00835D13">
            <w:r>
              <w:t>90,068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Traslado docente</w:t>
            </w:r>
          </w:p>
        </w:tc>
        <w:tc>
          <w:tcPr>
            <w:tcW w:w="2436" w:type="dxa"/>
          </w:tcPr>
          <w:p w:rsidR="00DD68E3" w:rsidRDefault="00835D13">
            <w:r>
              <w:t>12,017</w:t>
            </w:r>
          </w:p>
        </w:tc>
        <w:tc>
          <w:tcPr>
            <w:tcW w:w="2436" w:type="dxa"/>
          </w:tcPr>
          <w:p w:rsidR="00DD68E3" w:rsidRDefault="00835D13">
            <w:r>
              <w:t>0</w:t>
            </w:r>
          </w:p>
        </w:tc>
        <w:tc>
          <w:tcPr>
            <w:tcW w:w="2436" w:type="dxa"/>
          </w:tcPr>
          <w:p w:rsidR="00DD68E3" w:rsidRDefault="00835D13">
            <w:r>
              <w:t>0.0%</w:t>
            </w:r>
          </w:p>
        </w:tc>
      </w:tr>
      <w:tr w:rsidR="00DD68E3" w:rsidTr="00DD68E3">
        <w:trPr>
          <w:jc w:val="center"/>
        </w:trPr>
        <w:tc>
          <w:tcPr>
            <w:tcW w:w="2436" w:type="dxa"/>
          </w:tcPr>
          <w:p w:rsidR="00DD68E3" w:rsidRDefault="00835D13">
            <w:r>
              <w:t>Total</w:t>
            </w:r>
          </w:p>
        </w:tc>
        <w:tc>
          <w:tcPr>
            <w:tcW w:w="2436" w:type="dxa"/>
          </w:tcPr>
          <w:p w:rsidR="00DD68E3" w:rsidRDefault="00835D13">
            <w:r>
              <w:t>4,235,121</w:t>
            </w:r>
          </w:p>
        </w:tc>
        <w:tc>
          <w:tcPr>
            <w:tcW w:w="2436" w:type="dxa"/>
          </w:tcPr>
          <w:p w:rsidR="00DD68E3" w:rsidRDefault="00835D13">
            <w:r>
              <w:t>384,037</w:t>
            </w:r>
          </w:p>
        </w:tc>
        <w:tc>
          <w:tcPr>
            <w:tcW w:w="2436" w:type="dxa"/>
          </w:tcPr>
          <w:p w:rsidR="00DD68E3" w:rsidRDefault="00835D13">
            <w:r>
              <w:t>106.4%</w:t>
            </w:r>
          </w:p>
        </w:tc>
      </w:tr>
    </w:tbl>
    <w:p w:rsidR="00DD68E3" w:rsidRDefault="00835D13">
      <w:pPr>
        <w:pStyle w:val="Fuentes"/>
      </w:pPr>
      <w:r>
        <w:t xml:space="preserve">Fuente: Base SIAF al corte de 19 de marzo del 2023 e informes </w:t>
      </w:r>
      <w:r>
        <w:t>UPP</w:t>
      </w:r>
    </w:p>
    <w:p w:rsidR="00DD68E3" w:rsidRDefault="00835D13">
      <w:r>
        <w:lastRenderedPageBreak/>
        <w:br w:type="page"/>
      </w:r>
    </w:p>
    <w:p w:rsidR="00DD68E3" w:rsidRDefault="00835D13">
      <w:pPr>
        <w:pStyle w:val="Ttulo1"/>
      </w:pPr>
      <w:bookmarkStart w:id="2" w:name="_Toc131171162"/>
      <w:r>
        <w:lastRenderedPageBreak/>
        <w:t>2. Contratación de Personal CAS para IAP</w:t>
      </w:r>
      <w:bookmarkEnd w:id="2"/>
    </w:p>
    <w:p w:rsidR="00DD68E3" w:rsidRDefault="00835D13">
      <w:pPr>
        <w:pStyle w:val="Listaconvietas"/>
        <w:jc w:val="both"/>
      </w:pPr>
      <w:r>
        <w:t xml:space="preserve">El Pliego Gobierno Regional de TUMBES tiene un total de 80 PEAS Programadas, para las 4 Unidades Ejecutoras que la conforman. En total, el costo estimado anual de las contrataciones es de S/ 2.20 millones de </w:t>
      </w:r>
      <w:r>
        <w:t>soles.</w:t>
      </w:r>
    </w:p>
    <w:p w:rsidR="00DD68E3" w:rsidRDefault="00835D13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D68E3" w:rsidTr="00DD6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D68E3" w:rsidRDefault="00835D13">
            <w:r>
              <w:t>Unidad Ejecutora</w:t>
            </w:r>
          </w:p>
        </w:tc>
        <w:tc>
          <w:tcPr>
            <w:tcW w:w="3249" w:type="dxa"/>
          </w:tcPr>
          <w:p w:rsidR="00DD68E3" w:rsidRDefault="00835D13">
            <w:r>
              <w:t>PEAS programadas</w:t>
            </w:r>
          </w:p>
        </w:tc>
        <w:tc>
          <w:tcPr>
            <w:tcW w:w="3249" w:type="dxa"/>
          </w:tcPr>
          <w:p w:rsidR="00DD68E3" w:rsidRDefault="00835D13">
            <w:r>
              <w:t>Costo anual estimado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300. EDUCACION TUMBES</w:t>
            </w:r>
          </w:p>
        </w:tc>
        <w:tc>
          <w:tcPr>
            <w:tcW w:w="3249" w:type="dxa"/>
          </w:tcPr>
          <w:p w:rsidR="00DD68E3" w:rsidRDefault="00835D13">
            <w:r>
              <w:t>10</w:t>
            </w:r>
          </w:p>
        </w:tc>
        <w:tc>
          <w:tcPr>
            <w:tcW w:w="3249" w:type="dxa"/>
          </w:tcPr>
          <w:p w:rsidR="00DD68E3" w:rsidRDefault="00835D13">
            <w:r>
              <w:t>275,174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301. EDUCACION UGEL TUMBES</w:t>
            </w:r>
          </w:p>
        </w:tc>
        <w:tc>
          <w:tcPr>
            <w:tcW w:w="3249" w:type="dxa"/>
          </w:tcPr>
          <w:p w:rsidR="00DD68E3" w:rsidRDefault="00835D13">
            <w:r>
              <w:t>36</w:t>
            </w:r>
          </w:p>
        </w:tc>
        <w:tc>
          <w:tcPr>
            <w:tcW w:w="3249" w:type="dxa"/>
          </w:tcPr>
          <w:p w:rsidR="00DD68E3" w:rsidRDefault="00835D13">
            <w:r>
              <w:t>986,372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302. EDUCACION UGEL CONTRALMIRANTE VILLAR - ZORRITOS</w:t>
            </w:r>
          </w:p>
        </w:tc>
        <w:tc>
          <w:tcPr>
            <w:tcW w:w="3249" w:type="dxa"/>
          </w:tcPr>
          <w:p w:rsidR="00DD68E3" w:rsidRDefault="00835D13">
            <w:r>
              <w:t>17</w:t>
            </w:r>
          </w:p>
        </w:tc>
        <w:tc>
          <w:tcPr>
            <w:tcW w:w="3249" w:type="dxa"/>
          </w:tcPr>
          <w:p w:rsidR="00DD68E3" w:rsidRDefault="00835D13">
            <w:r>
              <w:t>450,016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303. EDUCACION UGEL ZARUMILLA</w:t>
            </w:r>
          </w:p>
        </w:tc>
        <w:tc>
          <w:tcPr>
            <w:tcW w:w="3249" w:type="dxa"/>
          </w:tcPr>
          <w:p w:rsidR="00DD68E3" w:rsidRDefault="00835D13">
            <w:r>
              <w:t>17</w:t>
            </w:r>
          </w:p>
        </w:tc>
        <w:tc>
          <w:tcPr>
            <w:tcW w:w="3249" w:type="dxa"/>
          </w:tcPr>
          <w:p w:rsidR="00DD68E3" w:rsidRDefault="00835D13">
            <w:r>
              <w:t>492,558</w:t>
            </w:r>
          </w:p>
        </w:tc>
      </w:tr>
      <w:tr w:rsidR="00DD68E3" w:rsidTr="00DD68E3">
        <w:trPr>
          <w:jc w:val="center"/>
        </w:trPr>
        <w:tc>
          <w:tcPr>
            <w:tcW w:w="3249" w:type="dxa"/>
          </w:tcPr>
          <w:p w:rsidR="00DD68E3" w:rsidRDefault="00835D13">
            <w:r>
              <w:t>Total</w:t>
            </w:r>
          </w:p>
        </w:tc>
        <w:tc>
          <w:tcPr>
            <w:tcW w:w="3249" w:type="dxa"/>
          </w:tcPr>
          <w:p w:rsidR="00DD68E3" w:rsidRDefault="00835D13">
            <w:r>
              <w:t>80</w:t>
            </w:r>
          </w:p>
        </w:tc>
        <w:tc>
          <w:tcPr>
            <w:tcW w:w="3249" w:type="dxa"/>
          </w:tcPr>
          <w:p w:rsidR="00DD68E3" w:rsidRDefault="00835D13">
            <w:r>
              <w:t>2,204,120</w:t>
            </w:r>
          </w:p>
        </w:tc>
      </w:tr>
    </w:tbl>
    <w:p w:rsidR="00DD68E3" w:rsidRDefault="00835D13">
      <w:pPr>
        <w:pStyle w:val="Fuentes"/>
      </w:pPr>
      <w:r>
        <w:t>Fuente: Base NEXUS al corte de 01 de marzo del 2023 e informes UPP</w:t>
      </w:r>
    </w:p>
    <w:sectPr w:rsidR="00DD68E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35D1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835D1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35D13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68E3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E71558-7A81-402A-90CE-BD254133A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907</Words>
  <Characters>4994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