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32,847,331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32,847,331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4,989,993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4,989,993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8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8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LORETO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LORETO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RE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3C07E1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43" w:history="1">
            <w:r w:rsidR="003C07E1" w:rsidRPr="00871756">
              <w:rPr>
                <w:rStyle w:val="Hipervnculo"/>
                <w:noProof/>
              </w:rPr>
              <w:t>1. Intervenciones y Acciones Pedagógicas (IAP)</w:t>
            </w:r>
            <w:r w:rsidR="003C07E1">
              <w:rPr>
                <w:noProof/>
                <w:webHidden/>
              </w:rPr>
              <w:tab/>
            </w:r>
            <w:r w:rsidR="003C07E1">
              <w:rPr>
                <w:noProof/>
                <w:webHidden/>
              </w:rPr>
              <w:fldChar w:fldCharType="begin"/>
            </w:r>
            <w:r w:rsidR="003C07E1">
              <w:rPr>
                <w:noProof/>
                <w:webHidden/>
              </w:rPr>
              <w:instrText xml:space="preserve"> PAGEREF _Toc131171143 \h </w:instrText>
            </w:r>
            <w:r w:rsidR="003C07E1">
              <w:rPr>
                <w:noProof/>
                <w:webHidden/>
              </w:rPr>
            </w:r>
            <w:r w:rsidR="003C07E1">
              <w:rPr>
                <w:noProof/>
                <w:webHidden/>
              </w:rPr>
              <w:fldChar w:fldCharType="separate"/>
            </w:r>
            <w:r w:rsidR="003C07E1">
              <w:rPr>
                <w:noProof/>
                <w:webHidden/>
              </w:rPr>
              <w:t>3</w:t>
            </w:r>
            <w:r w:rsidR="003C07E1">
              <w:rPr>
                <w:noProof/>
                <w:webHidden/>
              </w:rPr>
              <w:fldChar w:fldCharType="end"/>
            </w:r>
          </w:hyperlink>
        </w:p>
        <w:p w:rsidR="003C07E1" w:rsidRDefault="003C07E1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44" w:history="1">
            <w:r w:rsidRPr="00871756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D6E77" w:rsidRDefault="003C07E1">
      <w:pPr>
        <w:pStyle w:val="Ttulo1"/>
      </w:pPr>
      <w:bookmarkStart w:id="1" w:name="_Toc131171143"/>
      <w:r>
        <w:t>1. Intervenciones y Acciones Pedagógicas (IAP)</w:t>
      </w:r>
      <w:bookmarkEnd w:id="1"/>
    </w:p>
    <w:p w:rsidR="00ED6E77" w:rsidRDefault="003C07E1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ED6E77" w:rsidRDefault="003C07E1">
      <w:pPr>
        <w:pStyle w:val="Listaconvietas"/>
        <w:jc w:val="both"/>
      </w:pPr>
      <w:r>
        <w:t xml:space="preserve">El Gobierno Regional de LORETO tiene asignado en su presupuesto institucional de apertura un </w:t>
      </w:r>
      <w:r>
        <w:t xml:space="preserve">monto de S/ 32,847,331.00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ED6E77" w:rsidRDefault="003C07E1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ED6E77" w:rsidRDefault="003C07E1">
      <w:pPr>
        <w:jc w:val="center"/>
      </w:pPr>
      <w:r>
        <w:rPr>
          <w:b/>
        </w:rPr>
        <w:t>Tabla N° 01. Costo anual de las intervenciones y recursos disponibles en el PIA, por Unidad Ejecutora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D6E77" w:rsidTr="00ED6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D6E77" w:rsidRDefault="003C07E1">
            <w:r>
              <w:t>Unidad Ejecutora</w:t>
            </w:r>
          </w:p>
        </w:tc>
        <w:tc>
          <w:tcPr>
            <w:tcW w:w="3249" w:type="dxa"/>
          </w:tcPr>
          <w:p w:rsidR="00ED6E77" w:rsidRDefault="003C07E1">
            <w:r>
              <w:t>Costo anual</w:t>
            </w:r>
          </w:p>
        </w:tc>
        <w:tc>
          <w:tcPr>
            <w:tcW w:w="3249" w:type="dxa"/>
          </w:tcPr>
          <w:p w:rsidR="00ED6E77" w:rsidRDefault="003C07E1">
            <w:r>
              <w:t>PIA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300. EDUCACION LORETO</w:t>
            </w:r>
          </w:p>
        </w:tc>
        <w:tc>
          <w:tcPr>
            <w:tcW w:w="3249" w:type="dxa"/>
          </w:tcPr>
          <w:p w:rsidR="00ED6E77" w:rsidRDefault="003C07E1">
            <w:r>
              <w:t>9,019,177</w:t>
            </w:r>
          </w:p>
        </w:tc>
        <w:tc>
          <w:tcPr>
            <w:tcW w:w="3249" w:type="dxa"/>
          </w:tcPr>
          <w:p w:rsidR="00ED6E77" w:rsidRDefault="003C07E1">
            <w:r>
              <w:t>7,468,311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 xml:space="preserve">301. EDUCACION </w:t>
            </w:r>
            <w:r>
              <w:t>ALTO AMAZONAS</w:t>
            </w:r>
          </w:p>
        </w:tc>
        <w:tc>
          <w:tcPr>
            <w:tcW w:w="3249" w:type="dxa"/>
          </w:tcPr>
          <w:p w:rsidR="00ED6E77" w:rsidRDefault="003C07E1">
            <w:r>
              <w:t>7,457,959</w:t>
            </w:r>
          </w:p>
        </w:tc>
        <w:tc>
          <w:tcPr>
            <w:tcW w:w="3249" w:type="dxa"/>
          </w:tcPr>
          <w:p w:rsidR="00ED6E77" w:rsidRDefault="003C07E1">
            <w:r>
              <w:t>6,227,789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302. EDUCACION CONTAMANA</w:t>
            </w:r>
          </w:p>
        </w:tc>
        <w:tc>
          <w:tcPr>
            <w:tcW w:w="3249" w:type="dxa"/>
          </w:tcPr>
          <w:p w:rsidR="00ED6E77" w:rsidRDefault="003C07E1">
            <w:r>
              <w:t>2,056,500</w:t>
            </w:r>
          </w:p>
        </w:tc>
        <w:tc>
          <w:tcPr>
            <w:tcW w:w="3249" w:type="dxa"/>
          </w:tcPr>
          <w:p w:rsidR="00ED6E77" w:rsidRDefault="003C07E1">
            <w:r>
              <w:t>2,038,148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303. EDUCACION MARISCAL RAMON CASTILLA</w:t>
            </w:r>
          </w:p>
        </w:tc>
        <w:tc>
          <w:tcPr>
            <w:tcW w:w="3249" w:type="dxa"/>
          </w:tcPr>
          <w:p w:rsidR="00ED6E77" w:rsidRDefault="003C07E1">
            <w:r>
              <w:t>4,232,716</w:t>
            </w:r>
          </w:p>
        </w:tc>
        <w:tc>
          <w:tcPr>
            <w:tcW w:w="3249" w:type="dxa"/>
          </w:tcPr>
          <w:p w:rsidR="00ED6E77" w:rsidRDefault="003C07E1">
            <w:r>
              <w:t>3,736,408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304. EDUCACION REQUENA</w:t>
            </w:r>
          </w:p>
        </w:tc>
        <w:tc>
          <w:tcPr>
            <w:tcW w:w="3249" w:type="dxa"/>
          </w:tcPr>
          <w:p w:rsidR="00ED6E77" w:rsidRDefault="003C07E1">
            <w:r>
              <w:t>2,581,096</w:t>
            </w:r>
          </w:p>
        </w:tc>
        <w:tc>
          <w:tcPr>
            <w:tcW w:w="3249" w:type="dxa"/>
          </w:tcPr>
          <w:p w:rsidR="00ED6E77" w:rsidRDefault="003C07E1">
            <w:r>
              <w:t>2,499,942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305. EDUCACION NAUTA</w:t>
            </w:r>
          </w:p>
        </w:tc>
        <w:tc>
          <w:tcPr>
            <w:tcW w:w="3249" w:type="dxa"/>
          </w:tcPr>
          <w:p w:rsidR="00ED6E77" w:rsidRDefault="003C07E1">
            <w:r>
              <w:t>4,734,013</w:t>
            </w:r>
          </w:p>
        </w:tc>
        <w:tc>
          <w:tcPr>
            <w:tcW w:w="3249" w:type="dxa"/>
          </w:tcPr>
          <w:p w:rsidR="00ED6E77" w:rsidRDefault="003C07E1">
            <w:r>
              <w:t>3,539,463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 xml:space="preserve">306. EDUCACION DATEM DEL </w:t>
            </w:r>
            <w:r>
              <w:t>MARAÑON</w:t>
            </w:r>
          </w:p>
        </w:tc>
        <w:tc>
          <w:tcPr>
            <w:tcW w:w="3249" w:type="dxa"/>
          </w:tcPr>
          <w:p w:rsidR="00ED6E77" w:rsidRDefault="003C07E1">
            <w:r>
              <w:t>7,076,059</w:t>
            </w:r>
          </w:p>
        </w:tc>
        <w:tc>
          <w:tcPr>
            <w:tcW w:w="3249" w:type="dxa"/>
          </w:tcPr>
          <w:p w:rsidR="00ED6E77" w:rsidRDefault="003C07E1">
            <w:r>
              <w:t>5,677,637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308. EDUCACION PUTUMAYO</w:t>
            </w:r>
          </w:p>
        </w:tc>
        <w:tc>
          <w:tcPr>
            <w:tcW w:w="3249" w:type="dxa"/>
          </w:tcPr>
          <w:p w:rsidR="00ED6E77" w:rsidRDefault="003C07E1">
            <w:r>
              <w:t>2,072,228</w:t>
            </w:r>
          </w:p>
        </w:tc>
        <w:tc>
          <w:tcPr>
            <w:tcW w:w="3249" w:type="dxa"/>
          </w:tcPr>
          <w:p w:rsidR="00ED6E77" w:rsidRDefault="003C07E1">
            <w:r>
              <w:t>1,659,633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Total</w:t>
            </w:r>
          </w:p>
        </w:tc>
        <w:tc>
          <w:tcPr>
            <w:tcW w:w="3249" w:type="dxa"/>
          </w:tcPr>
          <w:p w:rsidR="00ED6E77" w:rsidRDefault="003C07E1">
            <w:r>
              <w:t>39,229,748</w:t>
            </w:r>
          </w:p>
        </w:tc>
        <w:tc>
          <w:tcPr>
            <w:tcW w:w="3249" w:type="dxa"/>
          </w:tcPr>
          <w:p w:rsidR="00ED6E77" w:rsidRDefault="003C07E1">
            <w:r>
              <w:t>32,847,331</w:t>
            </w:r>
          </w:p>
        </w:tc>
      </w:tr>
    </w:tbl>
    <w:p w:rsidR="00ED6E77" w:rsidRDefault="003C07E1">
      <w:pPr>
        <w:pStyle w:val="Fuentes"/>
      </w:pPr>
      <w:r>
        <w:t>Fuente: Fuente: Base SIAF al corte de 19 de marzo del 2023 e informes UPP</w:t>
      </w:r>
    </w:p>
    <w:p w:rsidR="00ED6E77" w:rsidRDefault="003C07E1">
      <w:pPr>
        <w:pStyle w:val="Listaconvietas"/>
        <w:jc w:val="both"/>
      </w:pPr>
      <w:r>
        <w:t>El Gobierno Regional de LORETO ha recibido un monto S/ 6,037,122.00 en transfer</w:t>
      </w:r>
      <w:r>
        <w:t xml:space="preserve">encias con cargo a los recursos del Ministerio de Educación a favor de los Gobierno Regionales, en base a los resultados de la ejecución de los recursos asignados, </w:t>
      </w:r>
      <w:r>
        <w:lastRenderedPageBreak/>
        <w:t>conforme lo dispuesto en el marco del numeral 42.1 y 42.2 del artículo 42 de la Ley de Presu</w:t>
      </w:r>
      <w:r>
        <w:t>puesto 2023. </w:t>
      </w:r>
    </w:p>
    <w:p w:rsidR="00ED6E77" w:rsidRDefault="003C07E1">
      <w:pPr>
        <w:jc w:val="center"/>
      </w:pPr>
      <w:r>
        <w:rPr>
          <w:b/>
        </w:rPr>
        <w:t>Tabla N° 02. Transferencias realizadas para el financiamiento de intervenciones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D6E77" w:rsidTr="00ED6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D6E77" w:rsidRDefault="003C07E1">
            <w:r>
              <w:t>Unidad Ejecutora</w:t>
            </w:r>
          </w:p>
        </w:tc>
        <w:tc>
          <w:tcPr>
            <w:tcW w:w="2436" w:type="dxa"/>
          </w:tcPr>
          <w:p w:rsidR="00ED6E77" w:rsidRDefault="003C07E1">
            <w:r>
              <w:t>PIM</w:t>
            </w:r>
          </w:p>
        </w:tc>
        <w:tc>
          <w:tcPr>
            <w:tcW w:w="2436" w:type="dxa"/>
          </w:tcPr>
          <w:p w:rsidR="00ED6E77" w:rsidRDefault="003C07E1">
            <w:r>
              <w:t>Primera transferencia (DS-N°031-2023-EF)</w:t>
            </w:r>
          </w:p>
        </w:tc>
        <w:tc>
          <w:tcPr>
            <w:tcW w:w="2436" w:type="dxa"/>
          </w:tcPr>
          <w:p w:rsidR="00ED6E77" w:rsidRDefault="003C07E1">
            <w:r>
              <w:t>Total transferido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300. EDUCACION LORETO</w:t>
            </w:r>
          </w:p>
        </w:tc>
        <w:tc>
          <w:tcPr>
            <w:tcW w:w="2436" w:type="dxa"/>
          </w:tcPr>
          <w:p w:rsidR="00ED6E77" w:rsidRDefault="003C07E1">
            <w:r>
              <w:t>8,970,064</w:t>
            </w:r>
          </w:p>
        </w:tc>
        <w:tc>
          <w:tcPr>
            <w:tcW w:w="2436" w:type="dxa"/>
          </w:tcPr>
          <w:p w:rsidR="00ED6E77" w:rsidRDefault="003C07E1">
            <w:r>
              <w:t>1,501,753</w:t>
            </w:r>
          </w:p>
        </w:tc>
        <w:tc>
          <w:tcPr>
            <w:tcW w:w="2436" w:type="dxa"/>
          </w:tcPr>
          <w:p w:rsidR="00ED6E77" w:rsidRDefault="003C07E1">
            <w:r>
              <w:t>1,501,753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301. EDUCACION ALTO</w:t>
            </w:r>
            <w:r>
              <w:t xml:space="preserve"> AMAZONAS</w:t>
            </w:r>
          </w:p>
        </w:tc>
        <w:tc>
          <w:tcPr>
            <w:tcW w:w="2436" w:type="dxa"/>
          </w:tcPr>
          <w:p w:rsidR="00ED6E77" w:rsidRDefault="003C07E1">
            <w:r>
              <w:t>7,022,070</w:t>
            </w:r>
          </w:p>
        </w:tc>
        <w:tc>
          <w:tcPr>
            <w:tcW w:w="2436" w:type="dxa"/>
          </w:tcPr>
          <w:p w:rsidR="00ED6E77" w:rsidRDefault="003C07E1">
            <w:r>
              <w:t>1,073,139</w:t>
            </w:r>
          </w:p>
        </w:tc>
        <w:tc>
          <w:tcPr>
            <w:tcW w:w="2436" w:type="dxa"/>
          </w:tcPr>
          <w:p w:rsidR="00ED6E77" w:rsidRDefault="003C07E1">
            <w:r>
              <w:t>1,073,139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302. EDUCACION CONTAMANA</w:t>
            </w:r>
          </w:p>
        </w:tc>
        <w:tc>
          <w:tcPr>
            <w:tcW w:w="2436" w:type="dxa"/>
          </w:tcPr>
          <w:p w:rsidR="00ED6E77" w:rsidRDefault="003C07E1">
            <w:r>
              <w:t>2,768,148</w:t>
            </w:r>
          </w:p>
        </w:tc>
        <w:tc>
          <w:tcPr>
            <w:tcW w:w="2436" w:type="dxa"/>
          </w:tcPr>
          <w:p w:rsidR="00ED6E77" w:rsidRDefault="003C07E1">
            <w:r>
              <w:t>730,000</w:t>
            </w:r>
          </w:p>
        </w:tc>
        <w:tc>
          <w:tcPr>
            <w:tcW w:w="2436" w:type="dxa"/>
          </w:tcPr>
          <w:p w:rsidR="00ED6E77" w:rsidRDefault="003C07E1">
            <w:r>
              <w:t>730,000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303. EDUCACION MARISCAL RAMON CASTILLA</w:t>
            </w:r>
          </w:p>
        </w:tc>
        <w:tc>
          <w:tcPr>
            <w:tcW w:w="2436" w:type="dxa"/>
          </w:tcPr>
          <w:p w:rsidR="00ED6E77" w:rsidRDefault="003C07E1">
            <w:r>
              <w:t>3,995,038</w:t>
            </w:r>
          </w:p>
        </w:tc>
        <w:tc>
          <w:tcPr>
            <w:tcW w:w="2436" w:type="dxa"/>
          </w:tcPr>
          <w:p w:rsidR="00ED6E77" w:rsidRDefault="003C07E1">
            <w:r>
              <w:t>368,630</w:t>
            </w:r>
          </w:p>
        </w:tc>
        <w:tc>
          <w:tcPr>
            <w:tcW w:w="2436" w:type="dxa"/>
          </w:tcPr>
          <w:p w:rsidR="00ED6E77" w:rsidRDefault="003C07E1">
            <w:r>
              <w:t>368,630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304. EDUCACION REQUENA</w:t>
            </w:r>
          </w:p>
        </w:tc>
        <w:tc>
          <w:tcPr>
            <w:tcW w:w="2436" w:type="dxa"/>
          </w:tcPr>
          <w:p w:rsidR="00ED6E77" w:rsidRDefault="003C07E1">
            <w:r>
              <w:t>3,050,512</w:t>
            </w:r>
          </w:p>
        </w:tc>
        <w:tc>
          <w:tcPr>
            <w:tcW w:w="2436" w:type="dxa"/>
          </w:tcPr>
          <w:p w:rsidR="00ED6E77" w:rsidRDefault="003C07E1">
            <w:r>
              <w:t>633,514</w:t>
            </w:r>
          </w:p>
        </w:tc>
        <w:tc>
          <w:tcPr>
            <w:tcW w:w="2436" w:type="dxa"/>
          </w:tcPr>
          <w:p w:rsidR="00ED6E77" w:rsidRDefault="003C07E1">
            <w:r>
              <w:t>633,514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305. EDUCACION NAUTA</w:t>
            </w:r>
          </w:p>
        </w:tc>
        <w:tc>
          <w:tcPr>
            <w:tcW w:w="2436" w:type="dxa"/>
          </w:tcPr>
          <w:p w:rsidR="00ED6E77" w:rsidRDefault="003C07E1">
            <w:r>
              <w:t>4,009,414</w:t>
            </w:r>
          </w:p>
        </w:tc>
        <w:tc>
          <w:tcPr>
            <w:tcW w:w="2436" w:type="dxa"/>
          </w:tcPr>
          <w:p w:rsidR="00ED6E77" w:rsidRDefault="003C07E1">
            <w:r>
              <w:t>907,218</w:t>
            </w:r>
          </w:p>
        </w:tc>
        <w:tc>
          <w:tcPr>
            <w:tcW w:w="2436" w:type="dxa"/>
          </w:tcPr>
          <w:p w:rsidR="00ED6E77" w:rsidRDefault="003C07E1">
            <w:r>
              <w:t>907,218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306. EDUCACION DATEM DEL MARAÑON</w:t>
            </w:r>
          </w:p>
        </w:tc>
        <w:tc>
          <w:tcPr>
            <w:tcW w:w="2436" w:type="dxa"/>
          </w:tcPr>
          <w:p w:rsidR="00ED6E77" w:rsidRDefault="003C07E1">
            <w:r>
              <w:t>6,239,903</w:t>
            </w:r>
          </w:p>
        </w:tc>
        <w:tc>
          <w:tcPr>
            <w:tcW w:w="2436" w:type="dxa"/>
          </w:tcPr>
          <w:p w:rsidR="00ED6E77" w:rsidRDefault="003C07E1">
            <w:r>
              <w:t>562,266</w:t>
            </w:r>
          </w:p>
        </w:tc>
        <w:tc>
          <w:tcPr>
            <w:tcW w:w="2436" w:type="dxa"/>
          </w:tcPr>
          <w:p w:rsidR="00ED6E77" w:rsidRDefault="003C07E1">
            <w:r>
              <w:t>562,266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308. EDUCACION PUTUMAYO</w:t>
            </w:r>
          </w:p>
        </w:tc>
        <w:tc>
          <w:tcPr>
            <w:tcW w:w="2436" w:type="dxa"/>
          </w:tcPr>
          <w:p w:rsidR="00ED6E77" w:rsidRDefault="003C07E1">
            <w:r>
              <w:t>1,920,235</w:t>
            </w:r>
          </w:p>
        </w:tc>
        <w:tc>
          <w:tcPr>
            <w:tcW w:w="2436" w:type="dxa"/>
          </w:tcPr>
          <w:p w:rsidR="00ED6E77" w:rsidRDefault="003C07E1">
            <w:r>
              <w:t>260,602</w:t>
            </w:r>
          </w:p>
        </w:tc>
        <w:tc>
          <w:tcPr>
            <w:tcW w:w="2436" w:type="dxa"/>
          </w:tcPr>
          <w:p w:rsidR="00ED6E77" w:rsidRDefault="003C07E1">
            <w:r>
              <w:t>260,602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Total</w:t>
            </w:r>
          </w:p>
        </w:tc>
        <w:tc>
          <w:tcPr>
            <w:tcW w:w="2436" w:type="dxa"/>
          </w:tcPr>
          <w:p w:rsidR="00ED6E77" w:rsidRDefault="003C07E1">
            <w:r>
              <w:t>37,975,384</w:t>
            </w:r>
          </w:p>
        </w:tc>
        <w:tc>
          <w:tcPr>
            <w:tcW w:w="2436" w:type="dxa"/>
          </w:tcPr>
          <w:p w:rsidR="00ED6E77" w:rsidRDefault="003C07E1">
            <w:r>
              <w:t>6,037,122</w:t>
            </w:r>
          </w:p>
        </w:tc>
        <w:tc>
          <w:tcPr>
            <w:tcW w:w="2436" w:type="dxa"/>
          </w:tcPr>
          <w:p w:rsidR="00ED6E77" w:rsidRDefault="003C07E1">
            <w:r>
              <w:t>6,037,122</w:t>
            </w:r>
          </w:p>
        </w:tc>
      </w:tr>
    </w:tbl>
    <w:p w:rsidR="00ED6E77" w:rsidRDefault="003C07E1">
      <w:pPr>
        <w:pStyle w:val="Fuentes"/>
      </w:pPr>
      <w:r>
        <w:t>Fuente: Fuente: Base SIAF al corte de 19 de marzo del 2023 e informes UPP</w:t>
      </w:r>
    </w:p>
    <w:p w:rsidR="00ED6E77" w:rsidRDefault="003C07E1">
      <w:pPr>
        <w:pStyle w:val="Listaconvietas"/>
        <w:jc w:val="both"/>
      </w:pPr>
      <w:r>
        <w:t>Al 19 de marzo del 2023, el Plie</w:t>
      </w:r>
      <w:r>
        <w:t>go Gobierno Regional de LORETO ha ejecutado un monto total de S/ 1,815,338, lo que representa el 4.8% del PIM.</w:t>
      </w:r>
    </w:p>
    <w:p w:rsidR="00ED6E77" w:rsidRDefault="003C07E1">
      <w:pPr>
        <w:jc w:val="center"/>
      </w:pPr>
      <w:r>
        <w:rPr>
          <w:b/>
        </w:rPr>
        <w:t>Gráfico N° 01 Avance en la ejecución presupuestal por Unidad Ejecutora (Dev/PIM%)</w:t>
      </w:r>
    </w:p>
    <w:p w:rsidR="00ED6E77" w:rsidRDefault="003C07E1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E77" w:rsidRDefault="003C07E1">
      <w:pPr>
        <w:pStyle w:val="Fuentes"/>
      </w:pPr>
      <w:r>
        <w:lastRenderedPageBreak/>
        <w:t>Fuente: Base SIAF al corte de 19 de marzo del 2023</w:t>
      </w:r>
    </w:p>
    <w:p w:rsidR="00ED6E77" w:rsidRDefault="003C07E1">
      <w:pPr>
        <w:pStyle w:val="Listaconvietas"/>
        <w:jc w:val="both"/>
      </w:pPr>
      <w:r>
        <w:t xml:space="preserve">El Pliego </w:t>
      </w:r>
      <w:r>
        <w:t xml:space="preserve">Gobierno Regional de LORETO implementa un total de 21 de intervenciones y acciones pedagógicas para el Año 2023. Las cinco intervenciones que han recibido mayores recursos en el PIM al 19 de marzo del 2023 son: Distribución de materiales educativos (10.82 </w:t>
      </w:r>
      <w:r>
        <w:t>millones), Secundaria con residencia estudiantil (8.96 millones), PRONOEI (3.83 millones), Redes educativas (3.76 millones) y Secundaria en alternancia (2.42 millones)</w:t>
      </w:r>
    </w:p>
    <w:p w:rsidR="00ED6E77" w:rsidRDefault="003C07E1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D6E77" w:rsidTr="00ED6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D6E77" w:rsidRDefault="003C07E1">
            <w:r>
              <w:t>Inte</w:t>
            </w:r>
            <w:r>
              <w:t>rvención pedagógica</w:t>
            </w:r>
          </w:p>
        </w:tc>
        <w:tc>
          <w:tcPr>
            <w:tcW w:w="3249" w:type="dxa"/>
          </w:tcPr>
          <w:p w:rsidR="00ED6E77" w:rsidRDefault="003C07E1">
            <w:r>
              <w:t>Costo anual</w:t>
            </w:r>
          </w:p>
        </w:tc>
        <w:tc>
          <w:tcPr>
            <w:tcW w:w="3249" w:type="dxa"/>
          </w:tcPr>
          <w:p w:rsidR="00ED6E77" w:rsidRDefault="003C07E1">
            <w:r>
              <w:t>PIA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300. EDUCACION LORETO</w:t>
            </w:r>
          </w:p>
        </w:tc>
        <w:tc>
          <w:tcPr>
            <w:tcW w:w="3249" w:type="dxa"/>
          </w:tcPr>
          <w:p w:rsidR="00ED6E77" w:rsidRDefault="003C07E1">
            <w:r>
              <w:t>9,019,177</w:t>
            </w:r>
          </w:p>
        </w:tc>
        <w:tc>
          <w:tcPr>
            <w:tcW w:w="3249" w:type="dxa"/>
          </w:tcPr>
          <w:p w:rsidR="00ED6E77" w:rsidRDefault="003C07E1">
            <w:r>
              <w:t>7,468,311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301. EDUCACION ALTO AMAZONAS</w:t>
            </w:r>
          </w:p>
        </w:tc>
        <w:tc>
          <w:tcPr>
            <w:tcW w:w="3249" w:type="dxa"/>
          </w:tcPr>
          <w:p w:rsidR="00ED6E77" w:rsidRDefault="003C07E1">
            <w:r>
              <w:t>7,457,959</w:t>
            </w:r>
          </w:p>
        </w:tc>
        <w:tc>
          <w:tcPr>
            <w:tcW w:w="3249" w:type="dxa"/>
          </w:tcPr>
          <w:p w:rsidR="00ED6E77" w:rsidRDefault="003C07E1">
            <w:r>
              <w:t>6,227,789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302. EDUCACION CONTAMANA</w:t>
            </w:r>
          </w:p>
        </w:tc>
        <w:tc>
          <w:tcPr>
            <w:tcW w:w="3249" w:type="dxa"/>
          </w:tcPr>
          <w:p w:rsidR="00ED6E77" w:rsidRDefault="003C07E1">
            <w:r>
              <w:t>2,056,500</w:t>
            </w:r>
          </w:p>
        </w:tc>
        <w:tc>
          <w:tcPr>
            <w:tcW w:w="3249" w:type="dxa"/>
          </w:tcPr>
          <w:p w:rsidR="00ED6E77" w:rsidRDefault="003C07E1">
            <w:r>
              <w:t>2,038,148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303. EDUCACION MARISCAL RAMON CASTILLA</w:t>
            </w:r>
          </w:p>
        </w:tc>
        <w:tc>
          <w:tcPr>
            <w:tcW w:w="3249" w:type="dxa"/>
          </w:tcPr>
          <w:p w:rsidR="00ED6E77" w:rsidRDefault="003C07E1">
            <w:r>
              <w:t>4,232,716</w:t>
            </w:r>
          </w:p>
        </w:tc>
        <w:tc>
          <w:tcPr>
            <w:tcW w:w="3249" w:type="dxa"/>
          </w:tcPr>
          <w:p w:rsidR="00ED6E77" w:rsidRDefault="003C07E1">
            <w:r>
              <w:t>3,736,408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 xml:space="preserve">304. EDUCACION </w:t>
            </w:r>
            <w:r>
              <w:t>REQUENA</w:t>
            </w:r>
          </w:p>
        </w:tc>
        <w:tc>
          <w:tcPr>
            <w:tcW w:w="3249" w:type="dxa"/>
          </w:tcPr>
          <w:p w:rsidR="00ED6E77" w:rsidRDefault="003C07E1">
            <w:r>
              <w:t>2,581,096</w:t>
            </w:r>
          </w:p>
        </w:tc>
        <w:tc>
          <w:tcPr>
            <w:tcW w:w="3249" w:type="dxa"/>
          </w:tcPr>
          <w:p w:rsidR="00ED6E77" w:rsidRDefault="003C07E1">
            <w:r>
              <w:t>2,499,942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305. EDUCACION NAUTA</w:t>
            </w:r>
          </w:p>
        </w:tc>
        <w:tc>
          <w:tcPr>
            <w:tcW w:w="3249" w:type="dxa"/>
          </w:tcPr>
          <w:p w:rsidR="00ED6E77" w:rsidRDefault="003C07E1">
            <w:r>
              <w:t>4,734,013</w:t>
            </w:r>
          </w:p>
        </w:tc>
        <w:tc>
          <w:tcPr>
            <w:tcW w:w="3249" w:type="dxa"/>
          </w:tcPr>
          <w:p w:rsidR="00ED6E77" w:rsidRDefault="003C07E1">
            <w:r>
              <w:t>3,539,463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306. EDUCACION DATEM DEL MARAÑON</w:t>
            </w:r>
          </w:p>
        </w:tc>
        <w:tc>
          <w:tcPr>
            <w:tcW w:w="3249" w:type="dxa"/>
          </w:tcPr>
          <w:p w:rsidR="00ED6E77" w:rsidRDefault="003C07E1">
            <w:r>
              <w:t>7,076,059</w:t>
            </w:r>
          </w:p>
        </w:tc>
        <w:tc>
          <w:tcPr>
            <w:tcW w:w="3249" w:type="dxa"/>
          </w:tcPr>
          <w:p w:rsidR="00ED6E77" w:rsidRDefault="003C07E1">
            <w:r>
              <w:t>5,677,637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308. EDUCACION PUTUMAYO</w:t>
            </w:r>
          </w:p>
        </w:tc>
        <w:tc>
          <w:tcPr>
            <w:tcW w:w="3249" w:type="dxa"/>
          </w:tcPr>
          <w:p w:rsidR="00ED6E77" w:rsidRDefault="003C07E1">
            <w:r>
              <w:t>2,072,228</w:t>
            </w:r>
          </w:p>
        </w:tc>
        <w:tc>
          <w:tcPr>
            <w:tcW w:w="3249" w:type="dxa"/>
          </w:tcPr>
          <w:p w:rsidR="00ED6E77" w:rsidRDefault="003C07E1">
            <w:r>
              <w:t>1,659,633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Total</w:t>
            </w:r>
          </w:p>
        </w:tc>
        <w:tc>
          <w:tcPr>
            <w:tcW w:w="3249" w:type="dxa"/>
          </w:tcPr>
          <w:p w:rsidR="00ED6E77" w:rsidRDefault="003C07E1">
            <w:r>
              <w:t>39,229,748</w:t>
            </w:r>
          </w:p>
        </w:tc>
        <w:tc>
          <w:tcPr>
            <w:tcW w:w="3249" w:type="dxa"/>
          </w:tcPr>
          <w:p w:rsidR="00ED6E77" w:rsidRDefault="003C07E1">
            <w:r>
              <w:t>32,847,331</w:t>
            </w:r>
          </w:p>
        </w:tc>
      </w:tr>
    </w:tbl>
    <w:p w:rsidR="00ED6E77" w:rsidRDefault="003C07E1">
      <w:pPr>
        <w:pStyle w:val="Fuentes"/>
      </w:pPr>
      <w:r>
        <w:t>Fuente: Fuente: Base SIAF al corte de 19 de marzo del 202</w:t>
      </w:r>
      <w:r>
        <w:t>3 e informes UPP</w:t>
      </w:r>
    </w:p>
    <w:p w:rsidR="00ED6E77" w:rsidRDefault="003C07E1">
      <w:pPr>
        <w:pStyle w:val="Listaconvietas"/>
        <w:jc w:val="both"/>
      </w:pPr>
      <w:r>
        <w:t>La ejecución por intervención pedagógica muestra mayor avance en: Acciones comunes PP 0106, Fortalecimiento PP 0107, Limpieza y mantenimiento, Redes educativas, CAS UGEL, Jornada escolar completa, Fortalecimiento PP 0106, Secundaria con re</w:t>
      </w:r>
      <w:r>
        <w:t>sidencia estudiantil, Servicio hospitalario - SEHO, Secundaria en alternancia, Convivencia escolar, PRONOEI, Distribución de materiales educativos, Traslado docente. Es importante resaltar que las intervenciones pedagógicas: Plan de mejoras PP 0107, PPoR R</w:t>
      </w:r>
      <w:r>
        <w:t>VcM - Talleres educativos, PPoR RVcM - Programas educativos, Acciones comunes PP 0107, Intérpretes de señas DEBA, Talleres deportivo recreativos - Wiñaq, PP 0147 IEST. Cuentan con recursos, pero no presentan avances.</w:t>
      </w:r>
    </w:p>
    <w:p w:rsidR="00ED6E77" w:rsidRDefault="003C07E1">
      <w:pPr>
        <w:jc w:val="center"/>
      </w:pPr>
      <w:r>
        <w:rPr>
          <w:b/>
        </w:rPr>
        <w:t xml:space="preserve">Tabla N° 04 Avance en Ejecución </w:t>
      </w:r>
      <w:r>
        <w:rPr>
          <w:b/>
        </w:rPr>
        <w:t>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D6E77" w:rsidTr="00ED6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D6E77" w:rsidRDefault="003C07E1">
            <w:r>
              <w:t>Intervención pedagógica</w:t>
            </w:r>
          </w:p>
        </w:tc>
        <w:tc>
          <w:tcPr>
            <w:tcW w:w="2436" w:type="dxa"/>
          </w:tcPr>
          <w:p w:rsidR="00ED6E77" w:rsidRDefault="003C07E1">
            <w:r>
              <w:t>PIM</w:t>
            </w:r>
          </w:p>
        </w:tc>
        <w:tc>
          <w:tcPr>
            <w:tcW w:w="2436" w:type="dxa"/>
          </w:tcPr>
          <w:p w:rsidR="00ED6E77" w:rsidRDefault="003C07E1">
            <w:r>
              <w:t>Devengado</w:t>
            </w:r>
          </w:p>
        </w:tc>
        <w:tc>
          <w:tcPr>
            <w:tcW w:w="2436" w:type="dxa"/>
          </w:tcPr>
          <w:p w:rsidR="00ED6E77" w:rsidRDefault="003C07E1">
            <w:r>
              <w:t>% Ejec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Acciones comunes PP 0106</w:t>
            </w:r>
          </w:p>
        </w:tc>
        <w:tc>
          <w:tcPr>
            <w:tcW w:w="2436" w:type="dxa"/>
          </w:tcPr>
          <w:p w:rsidR="00ED6E77" w:rsidRDefault="003C07E1">
            <w:r>
              <w:t>38,940</w:t>
            </w:r>
          </w:p>
        </w:tc>
        <w:tc>
          <w:tcPr>
            <w:tcW w:w="2436" w:type="dxa"/>
          </w:tcPr>
          <w:p w:rsidR="00ED6E77" w:rsidRDefault="003C07E1">
            <w:r>
              <w:t>6,200</w:t>
            </w:r>
          </w:p>
        </w:tc>
        <w:tc>
          <w:tcPr>
            <w:tcW w:w="2436" w:type="dxa"/>
          </w:tcPr>
          <w:p w:rsidR="00ED6E77" w:rsidRDefault="003C07E1">
            <w:r>
              <w:t>15.9%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Fortalecimiento PP 0107</w:t>
            </w:r>
          </w:p>
        </w:tc>
        <w:tc>
          <w:tcPr>
            <w:tcW w:w="2436" w:type="dxa"/>
          </w:tcPr>
          <w:p w:rsidR="00ED6E77" w:rsidRDefault="003C07E1">
            <w:r>
              <w:t>234,720</w:t>
            </w:r>
          </w:p>
        </w:tc>
        <w:tc>
          <w:tcPr>
            <w:tcW w:w="2436" w:type="dxa"/>
          </w:tcPr>
          <w:p w:rsidR="00ED6E77" w:rsidRDefault="003C07E1">
            <w:r>
              <w:t>34,268</w:t>
            </w:r>
          </w:p>
        </w:tc>
        <w:tc>
          <w:tcPr>
            <w:tcW w:w="2436" w:type="dxa"/>
          </w:tcPr>
          <w:p w:rsidR="00ED6E77" w:rsidRDefault="003C07E1">
            <w:r>
              <w:t>14.6%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Limpieza y mantenimiento</w:t>
            </w:r>
          </w:p>
        </w:tc>
        <w:tc>
          <w:tcPr>
            <w:tcW w:w="2436" w:type="dxa"/>
          </w:tcPr>
          <w:p w:rsidR="00ED6E77" w:rsidRDefault="003C07E1">
            <w:r>
              <w:t>1,669,883</w:t>
            </w:r>
          </w:p>
        </w:tc>
        <w:tc>
          <w:tcPr>
            <w:tcW w:w="2436" w:type="dxa"/>
          </w:tcPr>
          <w:p w:rsidR="00ED6E77" w:rsidRDefault="003C07E1">
            <w:r>
              <w:t>18</w:t>
            </w:r>
            <w:r>
              <w:t>1,355</w:t>
            </w:r>
          </w:p>
        </w:tc>
        <w:tc>
          <w:tcPr>
            <w:tcW w:w="2436" w:type="dxa"/>
          </w:tcPr>
          <w:p w:rsidR="00ED6E77" w:rsidRDefault="003C07E1">
            <w:r>
              <w:t>10.9%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Redes educativas</w:t>
            </w:r>
          </w:p>
        </w:tc>
        <w:tc>
          <w:tcPr>
            <w:tcW w:w="2436" w:type="dxa"/>
          </w:tcPr>
          <w:p w:rsidR="00ED6E77" w:rsidRDefault="003C07E1">
            <w:r>
              <w:t>3,759,544</w:t>
            </w:r>
          </w:p>
        </w:tc>
        <w:tc>
          <w:tcPr>
            <w:tcW w:w="2436" w:type="dxa"/>
          </w:tcPr>
          <w:p w:rsidR="00ED6E77" w:rsidRDefault="003C07E1">
            <w:r>
              <w:t>358,653</w:t>
            </w:r>
          </w:p>
        </w:tc>
        <w:tc>
          <w:tcPr>
            <w:tcW w:w="2436" w:type="dxa"/>
          </w:tcPr>
          <w:p w:rsidR="00ED6E77" w:rsidRDefault="003C07E1">
            <w:r>
              <w:t>9.5%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lastRenderedPageBreak/>
              <w:t>CAS UGEL</w:t>
            </w:r>
          </w:p>
        </w:tc>
        <w:tc>
          <w:tcPr>
            <w:tcW w:w="2436" w:type="dxa"/>
          </w:tcPr>
          <w:p w:rsidR="00ED6E77" w:rsidRDefault="003C07E1">
            <w:r>
              <w:t>794,656</w:t>
            </w:r>
          </w:p>
        </w:tc>
        <w:tc>
          <w:tcPr>
            <w:tcW w:w="2436" w:type="dxa"/>
          </w:tcPr>
          <w:p w:rsidR="00ED6E77" w:rsidRDefault="003C07E1">
            <w:r>
              <w:t>68,025</w:t>
            </w:r>
          </w:p>
        </w:tc>
        <w:tc>
          <w:tcPr>
            <w:tcW w:w="2436" w:type="dxa"/>
          </w:tcPr>
          <w:p w:rsidR="00ED6E77" w:rsidRDefault="003C07E1">
            <w:r>
              <w:t>8.6%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Jornada escolar completa</w:t>
            </w:r>
          </w:p>
        </w:tc>
        <w:tc>
          <w:tcPr>
            <w:tcW w:w="2436" w:type="dxa"/>
          </w:tcPr>
          <w:p w:rsidR="00ED6E77" w:rsidRDefault="003C07E1">
            <w:r>
              <w:t>1,764,395</w:t>
            </w:r>
          </w:p>
        </w:tc>
        <w:tc>
          <w:tcPr>
            <w:tcW w:w="2436" w:type="dxa"/>
          </w:tcPr>
          <w:p w:rsidR="00ED6E77" w:rsidRDefault="003C07E1">
            <w:r>
              <w:t>150,031</w:t>
            </w:r>
          </w:p>
        </w:tc>
        <w:tc>
          <w:tcPr>
            <w:tcW w:w="2436" w:type="dxa"/>
          </w:tcPr>
          <w:p w:rsidR="00ED6E77" w:rsidRDefault="003C07E1">
            <w:r>
              <w:t>8.5%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Fortalecimiento PP 0106</w:t>
            </w:r>
          </w:p>
        </w:tc>
        <w:tc>
          <w:tcPr>
            <w:tcW w:w="2436" w:type="dxa"/>
          </w:tcPr>
          <w:p w:rsidR="00ED6E77" w:rsidRDefault="003C07E1">
            <w:r>
              <w:t>623,750</w:t>
            </w:r>
          </w:p>
        </w:tc>
        <w:tc>
          <w:tcPr>
            <w:tcW w:w="2436" w:type="dxa"/>
          </w:tcPr>
          <w:p w:rsidR="00ED6E77" w:rsidRDefault="003C07E1">
            <w:r>
              <w:t>50,340</w:t>
            </w:r>
          </w:p>
        </w:tc>
        <w:tc>
          <w:tcPr>
            <w:tcW w:w="2436" w:type="dxa"/>
          </w:tcPr>
          <w:p w:rsidR="00ED6E77" w:rsidRDefault="003C07E1">
            <w:r>
              <w:t>8.1%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Secundaria con residencia estudiantil</w:t>
            </w:r>
          </w:p>
        </w:tc>
        <w:tc>
          <w:tcPr>
            <w:tcW w:w="2436" w:type="dxa"/>
          </w:tcPr>
          <w:p w:rsidR="00ED6E77" w:rsidRDefault="003C07E1">
            <w:r>
              <w:t>8,956,593</w:t>
            </w:r>
          </w:p>
        </w:tc>
        <w:tc>
          <w:tcPr>
            <w:tcW w:w="2436" w:type="dxa"/>
          </w:tcPr>
          <w:p w:rsidR="00ED6E77" w:rsidRDefault="003C07E1">
            <w:r>
              <w:t>623,896</w:t>
            </w:r>
          </w:p>
        </w:tc>
        <w:tc>
          <w:tcPr>
            <w:tcW w:w="2436" w:type="dxa"/>
          </w:tcPr>
          <w:p w:rsidR="00ED6E77" w:rsidRDefault="003C07E1">
            <w:r>
              <w:t>7.0%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 xml:space="preserve">Servicio </w:t>
            </w:r>
            <w:r>
              <w:t>hospitalario - SEHO</w:t>
            </w:r>
          </w:p>
        </w:tc>
        <w:tc>
          <w:tcPr>
            <w:tcW w:w="2436" w:type="dxa"/>
          </w:tcPr>
          <w:p w:rsidR="00ED6E77" w:rsidRDefault="003C07E1">
            <w:r>
              <w:t>217,788</w:t>
            </w:r>
          </w:p>
        </w:tc>
        <w:tc>
          <w:tcPr>
            <w:tcW w:w="2436" w:type="dxa"/>
          </w:tcPr>
          <w:p w:rsidR="00ED6E77" w:rsidRDefault="003C07E1">
            <w:r>
              <w:t>13,258</w:t>
            </w:r>
          </w:p>
        </w:tc>
        <w:tc>
          <w:tcPr>
            <w:tcW w:w="2436" w:type="dxa"/>
          </w:tcPr>
          <w:p w:rsidR="00ED6E77" w:rsidRDefault="003C07E1">
            <w:r>
              <w:t>6.1%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Secundaria en alternancia</w:t>
            </w:r>
          </w:p>
        </w:tc>
        <w:tc>
          <w:tcPr>
            <w:tcW w:w="2436" w:type="dxa"/>
          </w:tcPr>
          <w:p w:rsidR="00ED6E77" w:rsidRDefault="003C07E1">
            <w:r>
              <w:t>2,417,634</w:t>
            </w:r>
          </w:p>
        </w:tc>
        <w:tc>
          <w:tcPr>
            <w:tcW w:w="2436" w:type="dxa"/>
          </w:tcPr>
          <w:p w:rsidR="00ED6E77" w:rsidRDefault="003C07E1">
            <w:r>
              <w:t>122,263</w:t>
            </w:r>
          </w:p>
        </w:tc>
        <w:tc>
          <w:tcPr>
            <w:tcW w:w="2436" w:type="dxa"/>
          </w:tcPr>
          <w:p w:rsidR="00ED6E77" w:rsidRDefault="003C07E1">
            <w:r>
              <w:t>5.1%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Convivencia escolar</w:t>
            </w:r>
          </w:p>
        </w:tc>
        <w:tc>
          <w:tcPr>
            <w:tcW w:w="2436" w:type="dxa"/>
          </w:tcPr>
          <w:p w:rsidR="00ED6E77" w:rsidRDefault="003C07E1">
            <w:r>
              <w:t>1,039,058</w:t>
            </w:r>
          </w:p>
        </w:tc>
        <w:tc>
          <w:tcPr>
            <w:tcW w:w="2436" w:type="dxa"/>
          </w:tcPr>
          <w:p w:rsidR="00ED6E77" w:rsidRDefault="003C07E1">
            <w:r>
              <w:t>42,399</w:t>
            </w:r>
          </w:p>
        </w:tc>
        <w:tc>
          <w:tcPr>
            <w:tcW w:w="2436" w:type="dxa"/>
          </w:tcPr>
          <w:p w:rsidR="00ED6E77" w:rsidRDefault="003C07E1">
            <w:r>
              <w:t>4.1%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PRONOEI</w:t>
            </w:r>
          </w:p>
        </w:tc>
        <w:tc>
          <w:tcPr>
            <w:tcW w:w="2436" w:type="dxa"/>
          </w:tcPr>
          <w:p w:rsidR="00ED6E77" w:rsidRDefault="003C07E1">
            <w:r>
              <w:t>3,834,715</w:t>
            </w:r>
          </w:p>
        </w:tc>
        <w:tc>
          <w:tcPr>
            <w:tcW w:w="2436" w:type="dxa"/>
          </w:tcPr>
          <w:p w:rsidR="00ED6E77" w:rsidRDefault="003C07E1">
            <w:r>
              <w:t>81,310</w:t>
            </w:r>
          </w:p>
        </w:tc>
        <w:tc>
          <w:tcPr>
            <w:tcW w:w="2436" w:type="dxa"/>
          </w:tcPr>
          <w:p w:rsidR="00ED6E77" w:rsidRDefault="003C07E1">
            <w:r>
              <w:t>2.1%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Distribución de materiales educativos</w:t>
            </w:r>
          </w:p>
        </w:tc>
        <w:tc>
          <w:tcPr>
            <w:tcW w:w="2436" w:type="dxa"/>
          </w:tcPr>
          <w:p w:rsidR="00ED6E77" w:rsidRDefault="003C07E1">
            <w:r>
              <w:t>10,819,836</w:t>
            </w:r>
          </w:p>
        </w:tc>
        <w:tc>
          <w:tcPr>
            <w:tcW w:w="2436" w:type="dxa"/>
          </w:tcPr>
          <w:p w:rsidR="00ED6E77" w:rsidRDefault="003C07E1">
            <w:r>
              <w:t>81,860</w:t>
            </w:r>
          </w:p>
        </w:tc>
        <w:tc>
          <w:tcPr>
            <w:tcW w:w="2436" w:type="dxa"/>
          </w:tcPr>
          <w:p w:rsidR="00ED6E77" w:rsidRDefault="003C07E1">
            <w:r>
              <w:t>0.8%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Traslado docente</w:t>
            </w:r>
          </w:p>
        </w:tc>
        <w:tc>
          <w:tcPr>
            <w:tcW w:w="2436" w:type="dxa"/>
          </w:tcPr>
          <w:p w:rsidR="00ED6E77" w:rsidRDefault="003C07E1">
            <w:r>
              <w:t>429,353</w:t>
            </w:r>
          </w:p>
        </w:tc>
        <w:tc>
          <w:tcPr>
            <w:tcW w:w="2436" w:type="dxa"/>
          </w:tcPr>
          <w:p w:rsidR="00ED6E77" w:rsidRDefault="003C07E1">
            <w:r>
              <w:t>1,480</w:t>
            </w:r>
          </w:p>
        </w:tc>
        <w:tc>
          <w:tcPr>
            <w:tcW w:w="2436" w:type="dxa"/>
          </w:tcPr>
          <w:p w:rsidR="00ED6E77" w:rsidRDefault="003C07E1">
            <w:r>
              <w:t>0.3%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Plan de mejoras PP 0107</w:t>
            </w:r>
          </w:p>
        </w:tc>
        <w:tc>
          <w:tcPr>
            <w:tcW w:w="2436" w:type="dxa"/>
          </w:tcPr>
          <w:p w:rsidR="00ED6E77" w:rsidRDefault="003C07E1">
            <w:r>
              <w:t>307,950</w:t>
            </w:r>
          </w:p>
        </w:tc>
        <w:tc>
          <w:tcPr>
            <w:tcW w:w="2436" w:type="dxa"/>
          </w:tcPr>
          <w:p w:rsidR="00ED6E77" w:rsidRDefault="003C07E1">
            <w:r>
              <w:t>0</w:t>
            </w:r>
          </w:p>
        </w:tc>
        <w:tc>
          <w:tcPr>
            <w:tcW w:w="2436" w:type="dxa"/>
          </w:tcPr>
          <w:p w:rsidR="00ED6E77" w:rsidRDefault="003C07E1">
            <w:r>
              <w:t>0.0%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PPoR RVcM - Talleres educativos</w:t>
            </w:r>
          </w:p>
        </w:tc>
        <w:tc>
          <w:tcPr>
            <w:tcW w:w="2436" w:type="dxa"/>
          </w:tcPr>
          <w:p w:rsidR="00ED6E77" w:rsidRDefault="003C07E1">
            <w:r>
              <w:t>54,952</w:t>
            </w:r>
          </w:p>
        </w:tc>
        <w:tc>
          <w:tcPr>
            <w:tcW w:w="2436" w:type="dxa"/>
          </w:tcPr>
          <w:p w:rsidR="00ED6E77" w:rsidRDefault="003C07E1">
            <w:r>
              <w:t>0</w:t>
            </w:r>
          </w:p>
        </w:tc>
        <w:tc>
          <w:tcPr>
            <w:tcW w:w="2436" w:type="dxa"/>
          </w:tcPr>
          <w:p w:rsidR="00ED6E77" w:rsidRDefault="003C07E1">
            <w:r>
              <w:t>0.0%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PPoR RVcM - Programas educativos</w:t>
            </w:r>
          </w:p>
        </w:tc>
        <w:tc>
          <w:tcPr>
            <w:tcW w:w="2436" w:type="dxa"/>
          </w:tcPr>
          <w:p w:rsidR="00ED6E77" w:rsidRDefault="003C07E1">
            <w:r>
              <w:t>92,495</w:t>
            </w:r>
          </w:p>
        </w:tc>
        <w:tc>
          <w:tcPr>
            <w:tcW w:w="2436" w:type="dxa"/>
          </w:tcPr>
          <w:p w:rsidR="00ED6E77" w:rsidRDefault="003C07E1">
            <w:r>
              <w:t>0</w:t>
            </w:r>
          </w:p>
        </w:tc>
        <w:tc>
          <w:tcPr>
            <w:tcW w:w="2436" w:type="dxa"/>
          </w:tcPr>
          <w:p w:rsidR="00ED6E77" w:rsidRDefault="003C07E1">
            <w:r>
              <w:t>0.0%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Acciones comunes PP 0107</w:t>
            </w:r>
          </w:p>
        </w:tc>
        <w:tc>
          <w:tcPr>
            <w:tcW w:w="2436" w:type="dxa"/>
          </w:tcPr>
          <w:p w:rsidR="00ED6E77" w:rsidRDefault="003C07E1">
            <w:r>
              <w:t>34,140</w:t>
            </w:r>
          </w:p>
        </w:tc>
        <w:tc>
          <w:tcPr>
            <w:tcW w:w="2436" w:type="dxa"/>
          </w:tcPr>
          <w:p w:rsidR="00ED6E77" w:rsidRDefault="003C07E1">
            <w:r>
              <w:t>0</w:t>
            </w:r>
          </w:p>
        </w:tc>
        <w:tc>
          <w:tcPr>
            <w:tcW w:w="2436" w:type="dxa"/>
          </w:tcPr>
          <w:p w:rsidR="00ED6E77" w:rsidRDefault="003C07E1">
            <w:r>
              <w:t>0.0%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Intérpretes de señas DEBA</w:t>
            </w:r>
          </w:p>
        </w:tc>
        <w:tc>
          <w:tcPr>
            <w:tcW w:w="2436" w:type="dxa"/>
          </w:tcPr>
          <w:p w:rsidR="00ED6E77" w:rsidRDefault="003C07E1">
            <w:r>
              <w:t>284,340</w:t>
            </w:r>
          </w:p>
        </w:tc>
        <w:tc>
          <w:tcPr>
            <w:tcW w:w="2436" w:type="dxa"/>
          </w:tcPr>
          <w:p w:rsidR="00ED6E77" w:rsidRDefault="003C07E1">
            <w:r>
              <w:t>0</w:t>
            </w:r>
          </w:p>
        </w:tc>
        <w:tc>
          <w:tcPr>
            <w:tcW w:w="2436" w:type="dxa"/>
          </w:tcPr>
          <w:p w:rsidR="00ED6E77" w:rsidRDefault="003C07E1">
            <w:r>
              <w:t>0.0%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ED6E77" w:rsidRDefault="003C07E1">
            <w:r>
              <w:t>102,552</w:t>
            </w:r>
          </w:p>
        </w:tc>
        <w:tc>
          <w:tcPr>
            <w:tcW w:w="2436" w:type="dxa"/>
          </w:tcPr>
          <w:p w:rsidR="00ED6E77" w:rsidRDefault="003C07E1">
            <w:r>
              <w:t>0</w:t>
            </w:r>
          </w:p>
        </w:tc>
        <w:tc>
          <w:tcPr>
            <w:tcW w:w="2436" w:type="dxa"/>
          </w:tcPr>
          <w:p w:rsidR="00ED6E77" w:rsidRDefault="003C07E1">
            <w:r>
              <w:t>0.0%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PP 0147 IEST</w:t>
            </w:r>
          </w:p>
        </w:tc>
        <w:tc>
          <w:tcPr>
            <w:tcW w:w="2436" w:type="dxa"/>
          </w:tcPr>
          <w:p w:rsidR="00ED6E77" w:rsidRDefault="003C07E1">
            <w:r>
              <w:t>498,090</w:t>
            </w:r>
          </w:p>
        </w:tc>
        <w:tc>
          <w:tcPr>
            <w:tcW w:w="2436" w:type="dxa"/>
          </w:tcPr>
          <w:p w:rsidR="00ED6E77" w:rsidRDefault="003C07E1">
            <w:r>
              <w:t>0</w:t>
            </w:r>
          </w:p>
        </w:tc>
        <w:tc>
          <w:tcPr>
            <w:tcW w:w="2436" w:type="dxa"/>
          </w:tcPr>
          <w:p w:rsidR="00ED6E77" w:rsidRDefault="003C07E1">
            <w:r>
              <w:t>0.0%</w:t>
            </w:r>
          </w:p>
        </w:tc>
      </w:tr>
      <w:tr w:rsidR="00ED6E77" w:rsidTr="00ED6E77">
        <w:trPr>
          <w:jc w:val="center"/>
        </w:trPr>
        <w:tc>
          <w:tcPr>
            <w:tcW w:w="2436" w:type="dxa"/>
          </w:tcPr>
          <w:p w:rsidR="00ED6E77" w:rsidRDefault="003C07E1">
            <w:r>
              <w:t>Total</w:t>
            </w:r>
          </w:p>
        </w:tc>
        <w:tc>
          <w:tcPr>
            <w:tcW w:w="2436" w:type="dxa"/>
          </w:tcPr>
          <w:p w:rsidR="00ED6E77" w:rsidRDefault="003C07E1">
            <w:r>
              <w:t>37,975,384</w:t>
            </w:r>
          </w:p>
        </w:tc>
        <w:tc>
          <w:tcPr>
            <w:tcW w:w="2436" w:type="dxa"/>
          </w:tcPr>
          <w:p w:rsidR="00ED6E77" w:rsidRDefault="003C07E1">
            <w:r>
              <w:t>1,815,338</w:t>
            </w:r>
          </w:p>
        </w:tc>
        <w:tc>
          <w:tcPr>
            <w:tcW w:w="2436" w:type="dxa"/>
          </w:tcPr>
          <w:p w:rsidR="00ED6E77" w:rsidRDefault="003C07E1">
            <w:r>
              <w:t>101.5%</w:t>
            </w:r>
          </w:p>
        </w:tc>
      </w:tr>
    </w:tbl>
    <w:p w:rsidR="00ED6E77" w:rsidRDefault="003C07E1">
      <w:pPr>
        <w:pStyle w:val="Fuentes"/>
      </w:pPr>
      <w:r>
        <w:t>Fuente: Base SIAF al corte de 19 de marzo del 2023 e informes UPP</w:t>
      </w:r>
    </w:p>
    <w:p w:rsidR="00ED6E77" w:rsidRDefault="003C07E1">
      <w:r>
        <w:br w:type="page"/>
      </w:r>
    </w:p>
    <w:p w:rsidR="00ED6E77" w:rsidRDefault="003C07E1">
      <w:pPr>
        <w:pStyle w:val="Ttulo1"/>
      </w:pPr>
      <w:bookmarkStart w:id="2" w:name="_Toc131171144"/>
      <w:r>
        <w:lastRenderedPageBreak/>
        <w:t>2. Contratación de Personal CAS para IAP</w:t>
      </w:r>
      <w:bookmarkEnd w:id="2"/>
    </w:p>
    <w:p w:rsidR="00ED6E77" w:rsidRDefault="003C07E1">
      <w:pPr>
        <w:pStyle w:val="Listaconvietas"/>
        <w:jc w:val="both"/>
      </w:pPr>
      <w:r>
        <w:t xml:space="preserve">El Pliego Gobierno Regional de LORETO tiene un </w:t>
      </w:r>
      <w:r>
        <w:t>total de 1,328 PEAS Programadas, para las 8 Unidades Ejecutoras que la conforman. En total, el costo estimado anual de las contrataciones es de S/ 25.99 millones de soles.</w:t>
      </w:r>
    </w:p>
    <w:p w:rsidR="00ED6E77" w:rsidRDefault="003C07E1">
      <w:pPr>
        <w:jc w:val="center"/>
      </w:pPr>
      <w:r>
        <w:rPr>
          <w:b/>
        </w:rPr>
        <w:t>Tabla N° 05 PEAS asignadas y costo anual de contratación-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D6E77" w:rsidTr="00ED6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D6E77" w:rsidRDefault="003C07E1">
            <w:r>
              <w:t>Unidad Ejecutora</w:t>
            </w:r>
          </w:p>
        </w:tc>
        <w:tc>
          <w:tcPr>
            <w:tcW w:w="3249" w:type="dxa"/>
          </w:tcPr>
          <w:p w:rsidR="00ED6E77" w:rsidRDefault="003C07E1">
            <w:r>
              <w:t>PE</w:t>
            </w:r>
            <w:r>
              <w:t>AS programadas</w:t>
            </w:r>
          </w:p>
        </w:tc>
        <w:tc>
          <w:tcPr>
            <w:tcW w:w="3249" w:type="dxa"/>
          </w:tcPr>
          <w:p w:rsidR="00ED6E77" w:rsidRDefault="003C07E1">
            <w:r>
              <w:t>Costo anual estimado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300. EDUCACION LORETO</w:t>
            </w:r>
          </w:p>
        </w:tc>
        <w:tc>
          <w:tcPr>
            <w:tcW w:w="3249" w:type="dxa"/>
          </w:tcPr>
          <w:p w:rsidR="00ED6E77" w:rsidRDefault="003C07E1">
            <w:r>
              <w:t>271</w:t>
            </w:r>
          </w:p>
        </w:tc>
        <w:tc>
          <w:tcPr>
            <w:tcW w:w="3249" w:type="dxa"/>
          </w:tcPr>
          <w:p w:rsidR="00ED6E77" w:rsidRDefault="003C07E1">
            <w:r>
              <w:t>5,782,312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301. EDUCACION ALTO AMAZONAS</w:t>
            </w:r>
          </w:p>
        </w:tc>
        <w:tc>
          <w:tcPr>
            <w:tcW w:w="3249" w:type="dxa"/>
          </w:tcPr>
          <w:p w:rsidR="00ED6E77" w:rsidRDefault="003C07E1">
            <w:r>
              <w:t>287</w:t>
            </w:r>
          </w:p>
        </w:tc>
        <w:tc>
          <w:tcPr>
            <w:tcW w:w="3249" w:type="dxa"/>
          </w:tcPr>
          <w:p w:rsidR="00ED6E77" w:rsidRDefault="003C07E1">
            <w:r>
              <w:t>5,441,254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302. EDUCACION CONTAMANA</w:t>
            </w:r>
          </w:p>
        </w:tc>
        <w:tc>
          <w:tcPr>
            <w:tcW w:w="3249" w:type="dxa"/>
          </w:tcPr>
          <w:p w:rsidR="00ED6E77" w:rsidRDefault="003C07E1">
            <w:r>
              <w:t>37</w:t>
            </w:r>
          </w:p>
        </w:tc>
        <w:tc>
          <w:tcPr>
            <w:tcW w:w="3249" w:type="dxa"/>
          </w:tcPr>
          <w:p w:rsidR="00ED6E77" w:rsidRDefault="003C07E1">
            <w:r>
              <w:t>783,156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303. EDUCACION MARISCAL RAMON CASTILLA</w:t>
            </w:r>
          </w:p>
        </w:tc>
        <w:tc>
          <w:tcPr>
            <w:tcW w:w="3249" w:type="dxa"/>
          </w:tcPr>
          <w:p w:rsidR="00ED6E77" w:rsidRDefault="003C07E1">
            <w:r>
              <w:t>143</w:t>
            </w:r>
          </w:p>
        </w:tc>
        <w:tc>
          <w:tcPr>
            <w:tcW w:w="3249" w:type="dxa"/>
          </w:tcPr>
          <w:p w:rsidR="00ED6E77" w:rsidRDefault="003C07E1">
            <w:r>
              <w:t>2,759,558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304. EDUCACION REQUENA</w:t>
            </w:r>
          </w:p>
        </w:tc>
        <w:tc>
          <w:tcPr>
            <w:tcW w:w="3249" w:type="dxa"/>
          </w:tcPr>
          <w:p w:rsidR="00ED6E77" w:rsidRDefault="003C07E1">
            <w:r>
              <w:t>70</w:t>
            </w:r>
          </w:p>
        </w:tc>
        <w:tc>
          <w:tcPr>
            <w:tcW w:w="3249" w:type="dxa"/>
          </w:tcPr>
          <w:p w:rsidR="00ED6E77" w:rsidRDefault="003C07E1">
            <w:r>
              <w:t>1,555,772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 xml:space="preserve">305. </w:t>
            </w:r>
            <w:r>
              <w:t>EDUCACION NAUTA</w:t>
            </w:r>
          </w:p>
        </w:tc>
        <w:tc>
          <w:tcPr>
            <w:tcW w:w="3249" w:type="dxa"/>
          </w:tcPr>
          <w:p w:rsidR="00ED6E77" w:rsidRDefault="003C07E1">
            <w:r>
              <w:t>154</w:t>
            </w:r>
          </w:p>
        </w:tc>
        <w:tc>
          <w:tcPr>
            <w:tcW w:w="3249" w:type="dxa"/>
          </w:tcPr>
          <w:p w:rsidR="00ED6E77" w:rsidRDefault="003C07E1">
            <w:r>
              <w:t>3,018,352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306. EDUCACION DATEM DEL MARAÑON</w:t>
            </w:r>
          </w:p>
        </w:tc>
        <w:tc>
          <w:tcPr>
            <w:tcW w:w="3249" w:type="dxa"/>
          </w:tcPr>
          <w:p w:rsidR="00ED6E77" w:rsidRDefault="003C07E1">
            <w:r>
              <w:t>269</w:t>
            </w:r>
          </w:p>
        </w:tc>
        <w:tc>
          <w:tcPr>
            <w:tcW w:w="3249" w:type="dxa"/>
          </w:tcPr>
          <w:p w:rsidR="00ED6E77" w:rsidRDefault="003C07E1">
            <w:r>
              <w:t>4,885,450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308. EDUCACION PUTUMAYO</w:t>
            </w:r>
          </w:p>
        </w:tc>
        <w:tc>
          <w:tcPr>
            <w:tcW w:w="3249" w:type="dxa"/>
          </w:tcPr>
          <w:p w:rsidR="00ED6E77" w:rsidRDefault="003C07E1">
            <w:r>
              <w:t>97</w:t>
            </w:r>
          </w:p>
        </w:tc>
        <w:tc>
          <w:tcPr>
            <w:tcW w:w="3249" w:type="dxa"/>
          </w:tcPr>
          <w:p w:rsidR="00ED6E77" w:rsidRDefault="003C07E1">
            <w:r>
              <w:t>1,765,232</w:t>
            </w:r>
          </w:p>
        </w:tc>
      </w:tr>
      <w:tr w:rsidR="00ED6E77" w:rsidTr="00ED6E77">
        <w:trPr>
          <w:jc w:val="center"/>
        </w:trPr>
        <w:tc>
          <w:tcPr>
            <w:tcW w:w="3249" w:type="dxa"/>
          </w:tcPr>
          <w:p w:rsidR="00ED6E77" w:rsidRDefault="003C07E1">
            <w:r>
              <w:t>Total</w:t>
            </w:r>
          </w:p>
        </w:tc>
        <w:tc>
          <w:tcPr>
            <w:tcW w:w="3249" w:type="dxa"/>
          </w:tcPr>
          <w:p w:rsidR="00ED6E77" w:rsidRDefault="003C07E1">
            <w:r>
              <w:t>1,328</w:t>
            </w:r>
          </w:p>
        </w:tc>
        <w:tc>
          <w:tcPr>
            <w:tcW w:w="3249" w:type="dxa"/>
          </w:tcPr>
          <w:p w:rsidR="00ED6E77" w:rsidRDefault="003C07E1">
            <w:r>
              <w:t>25,991,086</w:t>
            </w:r>
          </w:p>
        </w:tc>
      </w:tr>
    </w:tbl>
    <w:p w:rsidR="00ED6E77" w:rsidRDefault="003C07E1">
      <w:pPr>
        <w:pStyle w:val="Fuentes"/>
      </w:pPr>
      <w:r>
        <w:t>Fuente: Base NEXUS al corte de 01 de marzo del 2023 e informes UPP</w:t>
      </w:r>
    </w:p>
    <w:sectPr w:rsidR="00ED6E77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3C07E1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3C07E1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C07E1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ED6E77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FD9F28B-6C85-4DE4-ADF2-F39395D20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1112</Words>
  <Characters>6118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