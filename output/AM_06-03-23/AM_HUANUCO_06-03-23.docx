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HUANUCO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HUANUCO tiene asignado en su presupuesto institucional de apertura un monto de S/ 17,262,439.00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HUANUCO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HUANUCO</w:t>
            </w:r>
          </w:p>
        </w:tc>
        <w:tc>
          <w:tcPr>
            <w:tcW w:type="dxa" w:w="3249"/>
          </w:tcPr>
          <w:p>
            <w:r>
              <w:t>1,033,068</w:t>
            </w:r>
          </w:p>
        </w:tc>
        <w:tc>
          <w:tcPr>
            <w:tcW w:type="dxa" w:w="3249"/>
          </w:tcPr>
          <w:p>
            <w:r>
              <w:t>297,261</w:t>
            </w:r>
          </w:p>
        </w:tc>
      </w:tr>
      <w:tr>
        <w:tc>
          <w:tcPr>
            <w:tcW w:type="dxa" w:w="3249"/>
          </w:tcPr>
          <w:p>
            <w:r>
              <w:t>301. EDUCACION MARAÑON</w:t>
            </w:r>
          </w:p>
        </w:tc>
        <w:tc>
          <w:tcPr>
            <w:tcW w:type="dxa" w:w="3249"/>
          </w:tcPr>
          <w:p>
            <w:r>
              <w:t>1,320,075</w:t>
            </w:r>
          </w:p>
        </w:tc>
        <w:tc>
          <w:tcPr>
            <w:tcW w:type="dxa" w:w="3249"/>
          </w:tcPr>
          <w:p>
            <w:r>
              <w:t>1,043,484</w:t>
            </w:r>
          </w:p>
        </w:tc>
      </w:tr>
      <w:tr>
        <w:tc>
          <w:tcPr>
            <w:tcW w:type="dxa" w:w="3249"/>
          </w:tcPr>
          <w:p>
            <w:r>
              <w:t>302. EDUCACION LEONCIO PRADO</w:t>
            </w:r>
          </w:p>
        </w:tc>
        <w:tc>
          <w:tcPr>
            <w:tcW w:type="dxa" w:w="3249"/>
          </w:tcPr>
          <w:p>
            <w:r>
              <w:t>3,517,366</w:t>
            </w:r>
          </w:p>
        </w:tc>
        <w:tc>
          <w:tcPr>
            <w:tcW w:type="dxa" w:w="3249"/>
          </w:tcPr>
          <w:p>
            <w:r>
              <w:t>2,862,423</w:t>
            </w:r>
          </w:p>
        </w:tc>
      </w:tr>
      <w:tr>
        <w:tc>
          <w:tcPr>
            <w:tcW w:type="dxa" w:w="3249"/>
          </w:tcPr>
          <w:p>
            <w:r>
              <w:t>303. EDUCACION DOS DE MAYO</w:t>
            </w:r>
          </w:p>
        </w:tc>
        <w:tc>
          <w:tcPr>
            <w:tcW w:type="dxa" w:w="3249"/>
          </w:tcPr>
          <w:p>
            <w:r>
              <w:t>2,125,603</w:t>
            </w:r>
          </w:p>
        </w:tc>
        <w:tc>
          <w:tcPr>
            <w:tcW w:type="dxa" w:w="3249"/>
          </w:tcPr>
          <w:p>
            <w:r>
              <w:t>1,650,556</w:t>
            </w:r>
          </w:p>
        </w:tc>
      </w:tr>
      <w:tr>
        <w:tc>
          <w:tcPr>
            <w:tcW w:type="dxa" w:w="3249"/>
          </w:tcPr>
          <w:p>
            <w:r>
              <w:t>304. EDUCACION UGEL PACHITEA</w:t>
            </w:r>
          </w:p>
        </w:tc>
        <w:tc>
          <w:tcPr>
            <w:tcW w:type="dxa" w:w="3249"/>
          </w:tcPr>
          <w:p>
            <w:r>
              <w:t>1,591,165</w:t>
            </w:r>
          </w:p>
        </w:tc>
        <w:tc>
          <w:tcPr>
            <w:tcW w:type="dxa" w:w="3249"/>
          </w:tcPr>
          <w:p>
            <w:r>
              <w:t>1,219,368</w:t>
            </w:r>
          </w:p>
        </w:tc>
      </w:tr>
      <w:tr>
        <w:tc>
          <w:tcPr>
            <w:tcW w:type="dxa" w:w="3249"/>
          </w:tcPr>
          <w:p>
            <w:r>
              <w:t>305. EDUCACION UGEL HUAMALIES</w:t>
            </w:r>
          </w:p>
        </w:tc>
        <w:tc>
          <w:tcPr>
            <w:tcW w:type="dxa" w:w="3249"/>
          </w:tcPr>
          <w:p>
            <w:r>
              <w:t>2,160,929</w:t>
            </w:r>
          </w:p>
        </w:tc>
        <w:tc>
          <w:tcPr>
            <w:tcW w:type="dxa" w:w="3249"/>
          </w:tcPr>
          <w:p>
            <w:r>
              <w:t>1,696,666</w:t>
            </w:r>
          </w:p>
        </w:tc>
      </w:tr>
      <w:tr>
        <w:tc>
          <w:tcPr>
            <w:tcW w:type="dxa" w:w="3249"/>
          </w:tcPr>
          <w:p>
            <w:r>
              <w:t>306. EDUCACION UGEL PUERTO INCA</w:t>
            </w:r>
          </w:p>
        </w:tc>
        <w:tc>
          <w:tcPr>
            <w:tcW w:type="dxa" w:w="3249"/>
          </w:tcPr>
          <w:p>
            <w:r>
              <w:t>1,169,630</w:t>
            </w:r>
          </w:p>
        </w:tc>
        <w:tc>
          <w:tcPr>
            <w:tcW w:type="dxa" w:w="3249"/>
          </w:tcPr>
          <w:p>
            <w:r>
              <w:t>898,124</w:t>
            </w:r>
          </w:p>
        </w:tc>
      </w:tr>
      <w:tr>
        <w:tc>
          <w:tcPr>
            <w:tcW w:type="dxa" w:w="3249"/>
          </w:tcPr>
          <w:p>
            <w:r>
              <w:t>307. EDUCACION UGEL HUACAYBAMBA</w:t>
            </w:r>
          </w:p>
        </w:tc>
        <w:tc>
          <w:tcPr>
            <w:tcW w:type="dxa" w:w="3249"/>
          </w:tcPr>
          <w:p>
            <w:r>
              <w:t>949,454</w:t>
            </w:r>
          </w:p>
        </w:tc>
        <w:tc>
          <w:tcPr>
            <w:tcW w:type="dxa" w:w="3249"/>
          </w:tcPr>
          <w:p>
            <w:r>
              <w:t>754,475</w:t>
            </w:r>
          </w:p>
        </w:tc>
      </w:tr>
      <w:tr>
        <w:tc>
          <w:tcPr>
            <w:tcW w:type="dxa" w:w="3249"/>
          </w:tcPr>
          <w:p>
            <w:r>
              <w:t>308. EDUCACION UGEL AMBO</w:t>
            </w:r>
          </w:p>
        </w:tc>
        <w:tc>
          <w:tcPr>
            <w:tcW w:type="dxa" w:w="3249"/>
          </w:tcPr>
          <w:p>
            <w:r>
              <w:t>1,425,139</w:t>
            </w:r>
          </w:p>
        </w:tc>
        <w:tc>
          <w:tcPr>
            <w:tcW w:type="dxa" w:w="3249"/>
          </w:tcPr>
          <w:p>
            <w:r>
              <w:t>1,123,020</w:t>
            </w:r>
          </w:p>
        </w:tc>
      </w:tr>
      <w:tr>
        <w:tc>
          <w:tcPr>
            <w:tcW w:type="dxa" w:w="3249"/>
          </w:tcPr>
          <w:p>
            <w:r>
              <w:t>309. EDUCACION UGEL LAURICOCHA</w:t>
            </w:r>
          </w:p>
        </w:tc>
        <w:tc>
          <w:tcPr>
            <w:tcW w:type="dxa" w:w="3249"/>
          </w:tcPr>
          <w:p>
            <w:r>
              <w:t>1,012,072</w:t>
            </w:r>
          </w:p>
        </w:tc>
        <w:tc>
          <w:tcPr>
            <w:tcW w:type="dxa" w:w="3249"/>
          </w:tcPr>
          <w:p>
            <w:r>
              <w:t>830,205</w:t>
            </w:r>
          </w:p>
        </w:tc>
      </w:tr>
      <w:tr>
        <w:tc>
          <w:tcPr>
            <w:tcW w:type="dxa" w:w="3249"/>
          </w:tcPr>
          <w:p>
            <w:r>
              <w:t>310. EDUCACION UGEL YAROWILCA</w:t>
            </w:r>
          </w:p>
        </w:tc>
        <w:tc>
          <w:tcPr>
            <w:tcW w:type="dxa" w:w="3249"/>
          </w:tcPr>
          <w:p>
            <w:r>
              <w:t>1,167,702</w:t>
            </w:r>
          </w:p>
        </w:tc>
        <w:tc>
          <w:tcPr>
            <w:tcW w:type="dxa" w:w="3249"/>
          </w:tcPr>
          <w:p>
            <w:r>
              <w:t>932,987</w:t>
            </w:r>
          </w:p>
        </w:tc>
      </w:tr>
      <w:tr>
        <w:tc>
          <w:tcPr>
            <w:tcW w:type="dxa" w:w="3249"/>
          </w:tcPr>
          <w:p>
            <w:r>
              <w:t>311. EDUCACION UGEL HUANUCO</w:t>
            </w:r>
          </w:p>
        </w:tc>
        <w:tc>
          <w:tcPr>
            <w:tcW w:type="dxa" w:w="3249"/>
          </w:tcPr>
          <w:p>
            <w:r>
              <w:t>4,825,991</w:t>
            </w:r>
          </w:p>
        </w:tc>
        <w:tc>
          <w:tcPr>
            <w:tcW w:type="dxa" w:w="3249"/>
          </w:tcPr>
          <w:p>
            <w:r>
              <w:t>3,953,870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22,298,194</w:t>
            </w:r>
          </w:p>
        </w:tc>
        <w:tc>
          <w:tcPr>
            <w:tcW w:type="dxa" w:w="3249"/>
          </w:tcPr>
          <w:p>
            <w:r>
              <w:t>17,262,439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HUANUCO ha recibido un monto S/ 3,360,000.00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HUANUCO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HUANUCO</w:t>
            </w:r>
          </w:p>
        </w:tc>
        <w:tc>
          <w:tcPr>
            <w:tcW w:type="dxa" w:w="1949"/>
          </w:tcPr>
          <w:p>
            <w:r>
              <w:t>297,261</w:t>
            </w:r>
          </w:p>
        </w:tc>
        <w:tc>
          <w:tcPr>
            <w:tcW w:type="dxa" w:w="1949"/>
          </w:tcPr>
          <w:p>
            <w:r>
              <w:t>38,000</w:t>
            </w:r>
          </w:p>
        </w:tc>
        <w:tc>
          <w:tcPr>
            <w:tcW w:type="dxa" w:w="1949"/>
          </w:tcPr>
          <w:p>
            <w:r>
              <w:t>95,000</w:t>
            </w:r>
          </w:p>
        </w:tc>
        <w:tc>
          <w:tcPr>
            <w:tcW w:type="dxa" w:w="1949"/>
          </w:tcPr>
          <w:p>
            <w:r>
              <w:t>133,000</w:t>
            </w:r>
          </w:p>
        </w:tc>
      </w:tr>
      <w:tr>
        <w:tc>
          <w:tcPr>
            <w:tcW w:type="dxa" w:w="1949"/>
          </w:tcPr>
          <w:p>
            <w:r>
              <w:t>301. EDUCACION MARAÑON</w:t>
            </w:r>
          </w:p>
        </w:tc>
        <w:tc>
          <w:tcPr>
            <w:tcW w:type="dxa" w:w="1949"/>
          </w:tcPr>
          <w:p>
            <w:r>
              <w:t>1,043,484</w:t>
            </w:r>
          </w:p>
        </w:tc>
        <w:tc>
          <w:tcPr>
            <w:tcW w:type="dxa" w:w="1949"/>
          </w:tcPr>
          <w:p>
            <w:r>
              <w:t>76,000</w:t>
            </w:r>
          </w:p>
        </w:tc>
        <w:tc>
          <w:tcPr>
            <w:tcW w:type="dxa" w:w="1949"/>
          </w:tcPr>
          <w:p>
            <w:r>
              <w:t>190,000</w:t>
            </w:r>
          </w:p>
        </w:tc>
        <w:tc>
          <w:tcPr>
            <w:tcW w:type="dxa" w:w="1949"/>
          </w:tcPr>
          <w:p>
            <w:r>
              <w:t>266,000</w:t>
            </w:r>
          </w:p>
        </w:tc>
      </w:tr>
      <w:tr>
        <w:tc>
          <w:tcPr>
            <w:tcW w:type="dxa" w:w="1949"/>
          </w:tcPr>
          <w:p>
            <w:r>
              <w:t>302. EDUCACION LEONCIO PRADO</w:t>
            </w:r>
          </w:p>
        </w:tc>
        <w:tc>
          <w:tcPr>
            <w:tcW w:type="dxa" w:w="1949"/>
          </w:tcPr>
          <w:p>
            <w:r>
              <w:t>2,862,423</w:t>
            </w:r>
          </w:p>
        </w:tc>
        <w:tc>
          <w:tcPr>
            <w:tcW w:type="dxa" w:w="1949"/>
          </w:tcPr>
          <w:p>
            <w:r>
              <w:t>138,000</w:t>
            </w:r>
          </w:p>
        </w:tc>
        <w:tc>
          <w:tcPr>
            <w:tcW w:type="dxa" w:w="1949"/>
          </w:tcPr>
          <w:p>
            <w:r>
              <w:t>345,000</w:t>
            </w:r>
          </w:p>
        </w:tc>
        <w:tc>
          <w:tcPr>
            <w:tcW w:type="dxa" w:w="1949"/>
          </w:tcPr>
          <w:p>
            <w:r>
              <w:t>483,000</w:t>
            </w:r>
          </w:p>
        </w:tc>
      </w:tr>
      <w:tr>
        <w:tc>
          <w:tcPr>
            <w:tcW w:type="dxa" w:w="1949"/>
          </w:tcPr>
          <w:p>
            <w:r>
              <w:t>303. EDUCACION DOS DE MAYO</w:t>
            </w:r>
          </w:p>
        </w:tc>
        <w:tc>
          <w:tcPr>
            <w:tcW w:type="dxa" w:w="1949"/>
          </w:tcPr>
          <w:p>
            <w:r>
              <w:t>1,650,556</w:t>
            </w:r>
          </w:p>
        </w:tc>
        <w:tc>
          <w:tcPr>
            <w:tcW w:type="dxa" w:w="1949"/>
          </w:tcPr>
          <w:p>
            <w:r>
              <w:t>70,000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</w:tr>
      <w:tr>
        <w:tc>
          <w:tcPr>
            <w:tcW w:type="dxa" w:w="1949"/>
          </w:tcPr>
          <w:p>
            <w:r>
              <w:t>304. EDUCACION UGEL PACHITEA</w:t>
            </w:r>
          </w:p>
        </w:tc>
        <w:tc>
          <w:tcPr>
            <w:tcW w:type="dxa" w:w="1949"/>
          </w:tcPr>
          <w:p>
            <w:r>
              <w:t>1,219,368</w:t>
            </w:r>
          </w:p>
        </w:tc>
        <w:tc>
          <w:tcPr>
            <w:tcW w:type="dxa" w:w="1949"/>
          </w:tcPr>
          <w:p>
            <w:r>
              <w:t>102,000</w:t>
            </w:r>
          </w:p>
        </w:tc>
        <w:tc>
          <w:tcPr>
            <w:tcW w:type="dxa" w:w="1949"/>
          </w:tcPr>
          <w:p>
            <w:r>
              <w:t>255,000</w:t>
            </w:r>
          </w:p>
        </w:tc>
        <w:tc>
          <w:tcPr>
            <w:tcW w:type="dxa" w:w="1949"/>
          </w:tcPr>
          <w:p>
            <w:r>
              <w:t>357,000</w:t>
            </w:r>
          </w:p>
        </w:tc>
      </w:tr>
      <w:tr>
        <w:tc>
          <w:tcPr>
            <w:tcW w:type="dxa" w:w="1949"/>
          </w:tcPr>
          <w:p>
            <w:r>
              <w:t>305. EDUCACION UGEL HUAMALIES</w:t>
            </w:r>
          </w:p>
        </w:tc>
        <w:tc>
          <w:tcPr>
            <w:tcW w:type="dxa" w:w="1949"/>
          </w:tcPr>
          <w:p>
            <w:r>
              <w:t>1,696,666</w:t>
            </w:r>
          </w:p>
        </w:tc>
        <w:tc>
          <w:tcPr>
            <w:tcW w:type="dxa" w:w="1949"/>
          </w:tcPr>
          <w:p>
            <w:r>
              <w:t>68,000</w:t>
            </w:r>
          </w:p>
        </w:tc>
        <w:tc>
          <w:tcPr>
            <w:tcW w:type="dxa" w:w="1949"/>
          </w:tcPr>
          <w:p>
            <w:r>
              <w:t>170,000</w:t>
            </w:r>
          </w:p>
        </w:tc>
        <w:tc>
          <w:tcPr>
            <w:tcW w:type="dxa" w:w="1949"/>
          </w:tcPr>
          <w:p>
            <w:r>
              <w:t>238,000</w:t>
            </w:r>
          </w:p>
        </w:tc>
      </w:tr>
      <w:tr>
        <w:tc>
          <w:tcPr>
            <w:tcW w:type="dxa" w:w="1949"/>
          </w:tcPr>
          <w:p>
            <w:r>
              <w:t>306. EDUCACION UGEL PUERTO INCA</w:t>
            </w:r>
          </w:p>
        </w:tc>
        <w:tc>
          <w:tcPr>
            <w:tcW w:type="dxa" w:w="1949"/>
          </w:tcPr>
          <w:p>
            <w:r>
              <w:t>898,124</w:t>
            </w:r>
          </w:p>
        </w:tc>
        <w:tc>
          <w:tcPr>
            <w:tcW w:type="dxa" w:w="1949"/>
          </w:tcPr>
          <w:p>
            <w:r>
              <w:t>66,000</w:t>
            </w:r>
          </w:p>
        </w:tc>
        <w:tc>
          <w:tcPr>
            <w:tcW w:type="dxa" w:w="1949"/>
          </w:tcPr>
          <w:p>
            <w:r>
              <w:t>165,000</w:t>
            </w:r>
          </w:p>
        </w:tc>
        <w:tc>
          <w:tcPr>
            <w:tcW w:type="dxa" w:w="1949"/>
          </w:tcPr>
          <w:p>
            <w:r>
              <w:t>231,000</w:t>
            </w:r>
          </w:p>
        </w:tc>
      </w:tr>
      <w:tr>
        <w:tc>
          <w:tcPr>
            <w:tcW w:type="dxa" w:w="1949"/>
          </w:tcPr>
          <w:p>
            <w:r>
              <w:t>307. EDUCACION UGEL HUACAYBAMBA</w:t>
            </w:r>
          </w:p>
        </w:tc>
        <w:tc>
          <w:tcPr>
            <w:tcW w:type="dxa" w:w="1949"/>
          </w:tcPr>
          <w:p>
            <w:r>
              <w:t>754,475</w:t>
            </w:r>
          </w:p>
        </w:tc>
        <w:tc>
          <w:tcPr>
            <w:tcW w:type="dxa" w:w="1949"/>
          </w:tcPr>
          <w:p>
            <w:r>
              <w:t>56,000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196,000</w:t>
            </w:r>
          </w:p>
        </w:tc>
      </w:tr>
      <w:tr>
        <w:tc>
          <w:tcPr>
            <w:tcW w:type="dxa" w:w="1949"/>
          </w:tcPr>
          <w:p>
            <w:r>
              <w:t>308. EDUCACION UGEL AMBO</w:t>
            </w:r>
          </w:p>
        </w:tc>
        <w:tc>
          <w:tcPr>
            <w:tcW w:type="dxa" w:w="1949"/>
          </w:tcPr>
          <w:p>
            <w:r>
              <w:t>1,123,020</w:t>
            </w:r>
          </w:p>
        </w:tc>
        <w:tc>
          <w:tcPr>
            <w:tcW w:type="dxa" w:w="1949"/>
          </w:tcPr>
          <w:p>
            <w:r>
              <w:t>64,000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224,000</w:t>
            </w:r>
          </w:p>
        </w:tc>
      </w:tr>
      <w:tr>
        <w:tc>
          <w:tcPr>
            <w:tcW w:type="dxa" w:w="1949"/>
          </w:tcPr>
          <w:p>
            <w:r>
              <w:t>309. EDUCACION UGEL LAURICOCHA</w:t>
            </w:r>
          </w:p>
        </w:tc>
        <w:tc>
          <w:tcPr>
            <w:tcW w:type="dxa" w:w="1949"/>
          </w:tcPr>
          <w:p>
            <w:r>
              <w:t>830,205</w:t>
            </w:r>
          </w:p>
        </w:tc>
        <w:tc>
          <w:tcPr>
            <w:tcW w:type="dxa" w:w="1949"/>
          </w:tcPr>
          <w:p>
            <w:r>
              <w:t>50,000</w:t>
            </w:r>
          </w:p>
        </w:tc>
        <w:tc>
          <w:tcPr>
            <w:tcW w:type="dxa" w:w="1949"/>
          </w:tcPr>
          <w:p>
            <w:r>
              <w:t>125,000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</w:tr>
      <w:tr>
        <w:tc>
          <w:tcPr>
            <w:tcW w:type="dxa" w:w="1949"/>
          </w:tcPr>
          <w:p>
            <w:r>
              <w:t>310. EDUCACION UGEL YAROWILCA</w:t>
            </w:r>
          </w:p>
        </w:tc>
        <w:tc>
          <w:tcPr>
            <w:tcW w:type="dxa" w:w="1949"/>
          </w:tcPr>
          <w:p>
            <w:r>
              <w:t>932,987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311. EDUCACION UGEL HUANUCO</w:t>
            </w:r>
          </w:p>
        </w:tc>
        <w:tc>
          <w:tcPr>
            <w:tcW w:type="dxa" w:w="1949"/>
          </w:tcPr>
          <w:p>
            <w:r>
              <w:t>3,953,870</w:t>
            </w:r>
          </w:p>
        </w:tc>
        <w:tc>
          <w:tcPr>
            <w:tcW w:type="dxa" w:w="1949"/>
          </w:tcPr>
          <w:p>
            <w:r>
              <w:t>178,000</w:t>
            </w:r>
          </w:p>
        </w:tc>
        <w:tc>
          <w:tcPr>
            <w:tcW w:type="dxa" w:w="1949"/>
          </w:tcPr>
          <w:p>
            <w:r>
              <w:t>445,000</w:t>
            </w:r>
          </w:p>
        </w:tc>
        <w:tc>
          <w:tcPr>
            <w:tcW w:type="dxa" w:w="1949"/>
          </w:tcPr>
          <w:p>
            <w:r>
              <w:t>623,000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17,262,439</w:t>
            </w:r>
          </w:p>
        </w:tc>
        <w:tc>
          <w:tcPr>
            <w:tcW w:type="dxa" w:w="1949"/>
          </w:tcPr>
          <w:p>
            <w:r>
              <w:t>960,000</w:t>
            </w:r>
          </w:p>
        </w:tc>
        <w:tc>
          <w:tcPr>
            <w:tcW w:type="dxa" w:w="1949"/>
          </w:tcPr>
          <w:p>
            <w:r>
              <w:t>2,400,000</w:t>
            </w:r>
          </w:p>
        </w:tc>
        <w:tc>
          <w:tcPr>
            <w:tcW w:type="dxa" w:w="1949"/>
          </w:tcPr>
          <w:p>
            <w:r>
              <w:t>3,360,000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HUANUCO ha ejecutado un monto total de S/ 530,466, lo que representa el 3.1%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HUANUCO implementa un total de 19 de intervenciones y acciones pedagógicas para el Año 2023. Las cinco intervenciones que han recibido mayores recursos en el PIM al 22 de febrero del 2023 son: Jornada escolar completa (5.81 millones), PRONOEI (5.33 millones),  Convivencia escolar  (1.47 millones), Redes educativas  (1.36 millones) y CAS UGEL  (0.97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HUANUCO</w:t>
            </w:r>
          </w:p>
        </w:tc>
        <w:tc>
          <w:tcPr>
            <w:tcW w:type="dxa" w:w="3249"/>
          </w:tcPr>
          <w:p>
            <w:r>
              <w:t>1,033,068</w:t>
            </w:r>
          </w:p>
        </w:tc>
        <w:tc>
          <w:tcPr>
            <w:tcW w:type="dxa" w:w="3249"/>
          </w:tcPr>
          <w:p>
            <w:r>
              <w:t>297,261</w:t>
            </w:r>
          </w:p>
        </w:tc>
      </w:tr>
      <w:tr>
        <w:tc>
          <w:tcPr>
            <w:tcW w:type="dxa" w:w="3249"/>
          </w:tcPr>
          <w:p>
            <w:r>
              <w:t>301. EDUCACION MARAÑON</w:t>
            </w:r>
          </w:p>
        </w:tc>
        <w:tc>
          <w:tcPr>
            <w:tcW w:type="dxa" w:w="3249"/>
          </w:tcPr>
          <w:p>
            <w:r>
              <w:t>1,320,075</w:t>
            </w:r>
          </w:p>
        </w:tc>
        <w:tc>
          <w:tcPr>
            <w:tcW w:type="dxa" w:w="3249"/>
          </w:tcPr>
          <w:p>
            <w:r>
              <w:t>1,043,484</w:t>
            </w:r>
          </w:p>
        </w:tc>
      </w:tr>
      <w:tr>
        <w:tc>
          <w:tcPr>
            <w:tcW w:type="dxa" w:w="3249"/>
          </w:tcPr>
          <w:p>
            <w:r>
              <w:t>302. EDUCACION LEONCIO PRADO</w:t>
            </w:r>
          </w:p>
        </w:tc>
        <w:tc>
          <w:tcPr>
            <w:tcW w:type="dxa" w:w="3249"/>
          </w:tcPr>
          <w:p>
            <w:r>
              <w:t>3,517,366</w:t>
            </w:r>
          </w:p>
        </w:tc>
        <w:tc>
          <w:tcPr>
            <w:tcW w:type="dxa" w:w="3249"/>
          </w:tcPr>
          <w:p>
            <w:r>
              <w:t>2,862,423</w:t>
            </w:r>
          </w:p>
        </w:tc>
      </w:tr>
      <w:tr>
        <w:tc>
          <w:tcPr>
            <w:tcW w:type="dxa" w:w="3249"/>
          </w:tcPr>
          <w:p>
            <w:r>
              <w:t>303. EDUCACION DOS DE MAYO</w:t>
            </w:r>
          </w:p>
        </w:tc>
        <w:tc>
          <w:tcPr>
            <w:tcW w:type="dxa" w:w="3249"/>
          </w:tcPr>
          <w:p>
            <w:r>
              <w:t>2,125,603</w:t>
            </w:r>
          </w:p>
        </w:tc>
        <w:tc>
          <w:tcPr>
            <w:tcW w:type="dxa" w:w="3249"/>
          </w:tcPr>
          <w:p>
            <w:r>
              <w:t>1,650,556</w:t>
            </w:r>
          </w:p>
        </w:tc>
      </w:tr>
      <w:tr>
        <w:tc>
          <w:tcPr>
            <w:tcW w:type="dxa" w:w="3249"/>
          </w:tcPr>
          <w:p>
            <w:r>
              <w:t>304. EDUCACION UGEL PACHITEA</w:t>
            </w:r>
          </w:p>
        </w:tc>
        <w:tc>
          <w:tcPr>
            <w:tcW w:type="dxa" w:w="3249"/>
          </w:tcPr>
          <w:p>
            <w:r>
              <w:t>1,591,165</w:t>
            </w:r>
          </w:p>
        </w:tc>
        <w:tc>
          <w:tcPr>
            <w:tcW w:type="dxa" w:w="3249"/>
          </w:tcPr>
          <w:p>
            <w:r>
              <w:t>1,219,368</w:t>
            </w:r>
          </w:p>
        </w:tc>
      </w:tr>
      <w:tr>
        <w:tc>
          <w:tcPr>
            <w:tcW w:type="dxa" w:w="3249"/>
          </w:tcPr>
          <w:p>
            <w:r>
              <w:t>305. EDUCACION UGEL HUAMALIES</w:t>
            </w:r>
          </w:p>
        </w:tc>
        <w:tc>
          <w:tcPr>
            <w:tcW w:type="dxa" w:w="3249"/>
          </w:tcPr>
          <w:p>
            <w:r>
              <w:t>2,160,929</w:t>
            </w:r>
          </w:p>
        </w:tc>
        <w:tc>
          <w:tcPr>
            <w:tcW w:type="dxa" w:w="3249"/>
          </w:tcPr>
          <w:p>
            <w:r>
              <w:t>1,696,666</w:t>
            </w:r>
          </w:p>
        </w:tc>
      </w:tr>
      <w:tr>
        <w:tc>
          <w:tcPr>
            <w:tcW w:type="dxa" w:w="3249"/>
          </w:tcPr>
          <w:p>
            <w:r>
              <w:t>306. EDUCACION UGEL PUERTO INCA</w:t>
            </w:r>
          </w:p>
        </w:tc>
        <w:tc>
          <w:tcPr>
            <w:tcW w:type="dxa" w:w="3249"/>
          </w:tcPr>
          <w:p>
            <w:r>
              <w:t>1,169,630</w:t>
            </w:r>
          </w:p>
        </w:tc>
        <w:tc>
          <w:tcPr>
            <w:tcW w:type="dxa" w:w="3249"/>
          </w:tcPr>
          <w:p>
            <w:r>
              <w:t>898,124</w:t>
            </w:r>
          </w:p>
        </w:tc>
      </w:tr>
      <w:tr>
        <w:tc>
          <w:tcPr>
            <w:tcW w:type="dxa" w:w="3249"/>
          </w:tcPr>
          <w:p>
            <w:r>
              <w:t>307. EDUCACION UGEL HUACAYBAMBA</w:t>
            </w:r>
          </w:p>
        </w:tc>
        <w:tc>
          <w:tcPr>
            <w:tcW w:type="dxa" w:w="3249"/>
          </w:tcPr>
          <w:p>
            <w:r>
              <w:t>949,454</w:t>
            </w:r>
          </w:p>
        </w:tc>
        <w:tc>
          <w:tcPr>
            <w:tcW w:type="dxa" w:w="3249"/>
          </w:tcPr>
          <w:p>
            <w:r>
              <w:t>754,475</w:t>
            </w:r>
          </w:p>
        </w:tc>
      </w:tr>
      <w:tr>
        <w:tc>
          <w:tcPr>
            <w:tcW w:type="dxa" w:w="3249"/>
          </w:tcPr>
          <w:p>
            <w:r>
              <w:t>308. EDUCACION UGEL AMBO</w:t>
            </w:r>
          </w:p>
        </w:tc>
        <w:tc>
          <w:tcPr>
            <w:tcW w:type="dxa" w:w="3249"/>
          </w:tcPr>
          <w:p>
            <w:r>
              <w:t>1,425,139</w:t>
            </w:r>
          </w:p>
        </w:tc>
        <w:tc>
          <w:tcPr>
            <w:tcW w:type="dxa" w:w="3249"/>
          </w:tcPr>
          <w:p>
            <w:r>
              <w:t>1,123,020</w:t>
            </w:r>
          </w:p>
        </w:tc>
      </w:tr>
      <w:tr>
        <w:tc>
          <w:tcPr>
            <w:tcW w:type="dxa" w:w="3249"/>
          </w:tcPr>
          <w:p>
            <w:r>
              <w:t>309. EDUCACION UGEL LAURICOCHA</w:t>
            </w:r>
          </w:p>
        </w:tc>
        <w:tc>
          <w:tcPr>
            <w:tcW w:type="dxa" w:w="3249"/>
          </w:tcPr>
          <w:p>
            <w:r>
              <w:t>1,012,072</w:t>
            </w:r>
          </w:p>
        </w:tc>
        <w:tc>
          <w:tcPr>
            <w:tcW w:type="dxa" w:w="3249"/>
          </w:tcPr>
          <w:p>
            <w:r>
              <w:t>830,205</w:t>
            </w:r>
          </w:p>
        </w:tc>
      </w:tr>
      <w:tr>
        <w:tc>
          <w:tcPr>
            <w:tcW w:type="dxa" w:w="3249"/>
          </w:tcPr>
          <w:p>
            <w:r>
              <w:t>310. EDUCACION UGEL YAROWILCA</w:t>
            </w:r>
          </w:p>
        </w:tc>
        <w:tc>
          <w:tcPr>
            <w:tcW w:type="dxa" w:w="3249"/>
          </w:tcPr>
          <w:p>
            <w:r>
              <w:t>1,167,702</w:t>
            </w:r>
          </w:p>
        </w:tc>
        <w:tc>
          <w:tcPr>
            <w:tcW w:type="dxa" w:w="3249"/>
          </w:tcPr>
          <w:p>
            <w:r>
              <w:t>932,987</w:t>
            </w:r>
          </w:p>
        </w:tc>
      </w:tr>
      <w:tr>
        <w:tc>
          <w:tcPr>
            <w:tcW w:type="dxa" w:w="3249"/>
          </w:tcPr>
          <w:p>
            <w:r>
              <w:t>311. EDUCACION UGEL HUANUCO</w:t>
            </w:r>
          </w:p>
        </w:tc>
        <w:tc>
          <w:tcPr>
            <w:tcW w:type="dxa" w:w="3249"/>
          </w:tcPr>
          <w:p>
            <w:r>
              <w:t>4,825,991</w:t>
            </w:r>
          </w:p>
        </w:tc>
        <w:tc>
          <w:tcPr>
            <w:tcW w:type="dxa" w:w="3249"/>
          </w:tcPr>
          <w:p>
            <w:r>
              <w:t>3,953,870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22,298,194</w:t>
            </w:r>
          </w:p>
        </w:tc>
        <w:tc>
          <w:tcPr>
            <w:tcW w:type="dxa" w:w="3249"/>
          </w:tcPr>
          <w:p>
            <w:r>
              <w:t>17,262,439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Acciones comunes PP 0107 , Redes educativas, CAS UGEL, Secundaria en alternancia, Convivencia escolar, Jornada escolar completa, Fortalecimiento PP 0106, Traslado docente, Limpieza y mantenimiento. Es importante resaltar que Plan de mejoras PP 0107, Talleres deportivo recreativos - Wiñaq, Servicio hospitalario - SEHO, Acciones comunes PP 0106, PRONOEI, PPoR RVcM - Talleres educativos, PPoR RVcM - Programas educativos, Fortalecimiento PP 0107, Distribución de materiales educativos, PP 0147 IEST,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5,597</w:t>
            </w:r>
          </w:p>
        </w:tc>
        <w:tc>
          <w:tcPr>
            <w:tcW w:type="dxa" w:w="2436"/>
          </w:tcPr>
          <w:p>
            <w:r>
              <w:t>16.4%</w:t>
            </w:r>
          </w:p>
        </w:tc>
      </w:tr>
      <w:tr>
        <w:tc>
          <w:tcPr>
            <w:tcW w:type="dxa" w:w="2436"/>
          </w:tcPr>
          <w:p>
            <w:r>
              <w:t>Redes educativas</w:t>
            </w:r>
          </w:p>
        </w:tc>
        <w:tc>
          <w:tcPr>
            <w:tcW w:type="dxa" w:w="2436"/>
          </w:tcPr>
          <w:p>
            <w:r>
              <w:t>1,359,551</w:t>
            </w:r>
          </w:p>
        </w:tc>
        <w:tc>
          <w:tcPr>
            <w:tcW w:type="dxa" w:w="2436"/>
          </w:tcPr>
          <w:p>
            <w:r>
              <w:t>137,433</w:t>
            </w:r>
          </w:p>
        </w:tc>
        <w:tc>
          <w:tcPr>
            <w:tcW w:type="dxa" w:w="2436"/>
          </w:tcPr>
          <w:p>
            <w:r>
              <w:t>10.1%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965,970</w:t>
            </w:r>
          </w:p>
        </w:tc>
        <w:tc>
          <w:tcPr>
            <w:tcW w:type="dxa" w:w="2436"/>
          </w:tcPr>
          <w:p>
            <w:r>
              <w:t>77,139</w:t>
            </w:r>
          </w:p>
        </w:tc>
        <w:tc>
          <w:tcPr>
            <w:tcW w:type="dxa" w:w="2436"/>
          </w:tcPr>
          <w:p>
            <w:r>
              <w:t>8.0%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232,956</w:t>
            </w:r>
          </w:p>
        </w:tc>
        <w:tc>
          <w:tcPr>
            <w:tcW w:type="dxa" w:w="2436"/>
          </w:tcPr>
          <w:p>
            <w:r>
              <w:t>11,865</w:t>
            </w:r>
          </w:p>
        </w:tc>
        <w:tc>
          <w:tcPr>
            <w:tcW w:type="dxa" w:w="2436"/>
          </w:tcPr>
          <w:p>
            <w:r>
              <w:t>5.1%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1,472,390</w:t>
            </w:r>
          </w:p>
        </w:tc>
        <w:tc>
          <w:tcPr>
            <w:tcW w:type="dxa" w:w="2436"/>
          </w:tcPr>
          <w:p>
            <w:r>
              <w:t>61,688</w:t>
            </w:r>
          </w:p>
        </w:tc>
        <w:tc>
          <w:tcPr>
            <w:tcW w:type="dxa" w:w="2436"/>
          </w:tcPr>
          <w:p>
            <w:r>
              <w:t>4.2%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5,809,986</w:t>
            </w:r>
          </w:p>
        </w:tc>
        <w:tc>
          <w:tcPr>
            <w:tcW w:type="dxa" w:w="2436"/>
          </w:tcPr>
          <w:p>
            <w:r>
              <w:t>229,866</w:t>
            </w:r>
          </w:p>
        </w:tc>
        <w:tc>
          <w:tcPr>
            <w:tcW w:type="dxa" w:w="2436"/>
          </w:tcPr>
          <w:p>
            <w:r>
              <w:t>4.0%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241,771</w:t>
            </w:r>
          </w:p>
        </w:tc>
        <w:tc>
          <w:tcPr>
            <w:tcW w:type="dxa" w:w="2436"/>
          </w:tcPr>
          <w:p>
            <w:r>
              <w:t>4,500</w:t>
            </w:r>
          </w:p>
        </w:tc>
        <w:tc>
          <w:tcPr>
            <w:tcW w:type="dxa" w:w="2436"/>
          </w:tcPr>
          <w:p>
            <w:r>
              <w:t>1.9%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146,244</w:t>
            </w:r>
          </w:p>
        </w:tc>
        <w:tc>
          <w:tcPr>
            <w:tcW w:type="dxa" w:w="2436"/>
          </w:tcPr>
          <w:p>
            <w:r>
              <w:t>982</w:t>
            </w:r>
          </w:p>
        </w:tc>
        <w:tc>
          <w:tcPr>
            <w:tcW w:type="dxa" w:w="2436"/>
          </w:tcPr>
          <w:p>
            <w:r>
              <w:t>0.7%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847,530</w:t>
            </w:r>
          </w:p>
        </w:tc>
        <w:tc>
          <w:tcPr>
            <w:tcW w:type="dxa" w:w="2436"/>
          </w:tcPr>
          <w:p>
            <w:r>
              <w:t>1,396</w:t>
            </w:r>
          </w:p>
        </w:tc>
        <w:tc>
          <w:tcPr>
            <w:tcW w:type="dxa" w:w="2436"/>
          </w:tcPr>
          <w:p>
            <w:r>
              <w:t>0.2%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41,913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131,662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5,325,600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PPoR RVcM - Talleres educativos</w:t>
            </w:r>
          </w:p>
        </w:tc>
        <w:tc>
          <w:tcPr>
            <w:tcW w:type="dxa" w:w="2436"/>
          </w:tcPr>
          <w:p>
            <w:r>
              <w:t>87,448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PPoR RVcM - Programas educativos</w:t>
            </w:r>
          </w:p>
        </w:tc>
        <w:tc>
          <w:tcPr>
            <w:tcW w:type="dxa" w:w="2436"/>
          </w:tcPr>
          <w:p>
            <w:r>
              <w:t>338,562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187,776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17,262,439</w:t>
            </w:r>
          </w:p>
        </w:tc>
        <w:tc>
          <w:tcPr>
            <w:tcW w:type="dxa" w:w="2436"/>
          </w:tcPr>
          <w:p>
            <w:r>
              <w:t>530,466</w:t>
            </w:r>
          </w:p>
        </w:tc>
        <w:tc>
          <w:tcPr>
            <w:tcW w:type="dxa" w:w="2436"/>
          </w:tcPr>
          <w:p>
            <w:r>
              <w:t>50.4%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