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14,942,393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14,942,393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HUANCAVELICA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HUANCAVELICA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CAVEL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791ED3E3" w14:textId="7A7F3859" w:rsidR="00916EC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71" w:history="1">
            <w:r w:rsidR="00916EC3" w:rsidRPr="0095293E">
              <w:rPr>
                <w:rStyle w:val="Hipervnculo"/>
                <w:noProof/>
              </w:rPr>
              <w:t>1. Intervenciones y Acciones Pedagógicas  (IAP)</w:t>
            </w:r>
            <w:r w:rsidR="00916EC3">
              <w:rPr>
                <w:noProof/>
                <w:webHidden/>
              </w:rPr>
              <w:tab/>
            </w:r>
            <w:r w:rsidR="00916EC3">
              <w:rPr>
                <w:noProof/>
                <w:webHidden/>
              </w:rPr>
              <w:fldChar w:fldCharType="begin"/>
            </w:r>
            <w:r w:rsidR="00916EC3">
              <w:rPr>
                <w:noProof/>
                <w:webHidden/>
              </w:rPr>
              <w:instrText xml:space="preserve"> PAGEREF _Toc129190771 \h </w:instrText>
            </w:r>
            <w:r w:rsidR="00916EC3">
              <w:rPr>
                <w:noProof/>
                <w:webHidden/>
              </w:rPr>
            </w:r>
            <w:r w:rsidR="00916EC3">
              <w:rPr>
                <w:noProof/>
                <w:webHidden/>
              </w:rPr>
              <w:fldChar w:fldCharType="separate"/>
            </w:r>
            <w:r w:rsidR="00916EC3">
              <w:rPr>
                <w:noProof/>
                <w:webHidden/>
              </w:rPr>
              <w:t>3</w:t>
            </w:r>
            <w:r w:rsidR="00916EC3">
              <w:rPr>
                <w:noProof/>
                <w:webHidden/>
              </w:rPr>
              <w:fldChar w:fldCharType="end"/>
            </w:r>
          </w:hyperlink>
        </w:p>
        <w:p w14:paraId="2EB39989" w14:textId="142D337B" w:rsidR="00916EC3" w:rsidRDefault="00916EC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72" w:history="1">
            <w:r w:rsidRPr="0095293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43B45B49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DB9D403" w14:textId="77777777" w:rsidR="00631C85" w:rsidRDefault="00916EC3">
      <w:pPr>
        <w:pStyle w:val="Ttulo1"/>
      </w:pPr>
      <w:bookmarkStart w:id="1" w:name="_Toc129190771"/>
      <w:r>
        <w:t>1. Intervenciones y Acciones Pedagógicas  (IAP)</w:t>
      </w:r>
      <w:bookmarkEnd w:id="1"/>
    </w:p>
    <w:p w14:paraId="6D075A4B" w14:textId="77777777" w:rsidR="00631C85" w:rsidRDefault="00916EC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4E1FDBF7" w14:textId="77777777" w:rsidR="00631C85" w:rsidRDefault="00916EC3">
      <w:pPr>
        <w:pStyle w:val="Listaconvietas"/>
        <w:jc w:val="both"/>
      </w:pPr>
      <w:r>
        <w:t>El Gobierno Regional de HUANCAVELICA tiene asignado en su presupuesto institucional de apertura</w:t>
      </w:r>
      <w:r>
        <w:t xml:space="preserve"> un monto de S/ 14,942,393.00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14:paraId="37468226" w14:textId="77777777" w:rsidR="00631C85" w:rsidRDefault="00916EC3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14:paraId="26FBC978" w14:textId="77777777" w:rsidR="00631C85" w:rsidRDefault="00916EC3"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31C85" w14:paraId="1190F54D" w14:textId="77777777" w:rsidTr="00631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46CB605" w14:textId="77777777" w:rsidR="00631C85" w:rsidRDefault="00916EC3">
            <w:r>
              <w:t>Unidad Ejecutora</w:t>
            </w:r>
          </w:p>
        </w:tc>
        <w:tc>
          <w:tcPr>
            <w:tcW w:w="3249" w:type="dxa"/>
          </w:tcPr>
          <w:p w14:paraId="798FA4D8" w14:textId="77777777" w:rsidR="00631C85" w:rsidRDefault="00916EC3">
            <w:r>
              <w:t>Costo anual</w:t>
            </w:r>
          </w:p>
        </w:tc>
        <w:tc>
          <w:tcPr>
            <w:tcW w:w="3249" w:type="dxa"/>
          </w:tcPr>
          <w:p w14:paraId="16B3FA2B" w14:textId="77777777" w:rsidR="00631C85" w:rsidRDefault="00916EC3">
            <w:r>
              <w:t>PIA</w:t>
            </w:r>
          </w:p>
        </w:tc>
      </w:tr>
      <w:tr w:rsidR="00631C85" w14:paraId="73A4F3C0" w14:textId="77777777" w:rsidTr="00631C85">
        <w:trPr>
          <w:jc w:val="center"/>
        </w:trPr>
        <w:tc>
          <w:tcPr>
            <w:tcW w:w="3249" w:type="dxa"/>
          </w:tcPr>
          <w:p w14:paraId="011F4EDD" w14:textId="77777777" w:rsidR="00631C85" w:rsidRDefault="00916EC3">
            <w:r>
              <w:t>300. EDUCACION HUANCAVELICA</w:t>
            </w:r>
          </w:p>
        </w:tc>
        <w:tc>
          <w:tcPr>
            <w:tcW w:w="3249" w:type="dxa"/>
          </w:tcPr>
          <w:p w14:paraId="29211721" w14:textId="77777777" w:rsidR="00631C85" w:rsidRDefault="00916EC3">
            <w:r>
              <w:t>994,994</w:t>
            </w:r>
          </w:p>
        </w:tc>
        <w:tc>
          <w:tcPr>
            <w:tcW w:w="3249" w:type="dxa"/>
          </w:tcPr>
          <w:p w14:paraId="75811238" w14:textId="77777777" w:rsidR="00631C85" w:rsidRDefault="00916EC3">
            <w:r>
              <w:t>164,433</w:t>
            </w:r>
          </w:p>
        </w:tc>
      </w:tr>
      <w:tr w:rsidR="00631C85" w14:paraId="1D58BD56" w14:textId="77777777" w:rsidTr="00631C85">
        <w:trPr>
          <w:jc w:val="center"/>
        </w:trPr>
        <w:tc>
          <w:tcPr>
            <w:tcW w:w="3249" w:type="dxa"/>
          </w:tcPr>
          <w:p w14:paraId="1A2809A8" w14:textId="77777777" w:rsidR="00631C85" w:rsidRDefault="00916EC3">
            <w:r>
              <w:t>307.</w:t>
            </w:r>
            <w:r>
              <w:t xml:space="preserve"> EDUCACION UGEL ANGARAES</w:t>
            </w:r>
          </w:p>
        </w:tc>
        <w:tc>
          <w:tcPr>
            <w:tcW w:w="3249" w:type="dxa"/>
          </w:tcPr>
          <w:p w14:paraId="0D074415" w14:textId="77777777" w:rsidR="00631C85" w:rsidRDefault="00916EC3">
            <w:r>
              <w:t>2,537,220</w:t>
            </w:r>
          </w:p>
        </w:tc>
        <w:tc>
          <w:tcPr>
            <w:tcW w:w="3249" w:type="dxa"/>
          </w:tcPr>
          <w:p w14:paraId="6ACB8922" w14:textId="77777777" w:rsidR="00631C85" w:rsidRDefault="00916EC3">
            <w:r>
              <w:t>1,865,944</w:t>
            </w:r>
          </w:p>
        </w:tc>
      </w:tr>
      <w:tr w:rsidR="00631C85" w14:paraId="00E7E12B" w14:textId="77777777" w:rsidTr="00631C85">
        <w:trPr>
          <w:jc w:val="center"/>
        </w:trPr>
        <w:tc>
          <w:tcPr>
            <w:tcW w:w="3249" w:type="dxa"/>
          </w:tcPr>
          <w:p w14:paraId="706459F1" w14:textId="77777777" w:rsidR="00631C85" w:rsidRDefault="00916EC3">
            <w:r>
              <w:t>308. UGEL SURCUBAMBA</w:t>
            </w:r>
          </w:p>
        </w:tc>
        <w:tc>
          <w:tcPr>
            <w:tcW w:w="3249" w:type="dxa"/>
          </w:tcPr>
          <w:p w14:paraId="54DB5A40" w14:textId="77777777" w:rsidR="00631C85" w:rsidRDefault="00916EC3">
            <w:r>
              <w:t>1,693,016</w:t>
            </w:r>
          </w:p>
        </w:tc>
        <w:tc>
          <w:tcPr>
            <w:tcW w:w="3249" w:type="dxa"/>
          </w:tcPr>
          <w:p w14:paraId="7E223212" w14:textId="77777777" w:rsidR="00631C85" w:rsidRDefault="00916EC3">
            <w:r>
              <w:t>1,308,973</w:t>
            </w:r>
          </w:p>
        </w:tc>
      </w:tr>
      <w:tr w:rsidR="00631C85" w14:paraId="7D920733" w14:textId="77777777" w:rsidTr="00631C85">
        <w:trPr>
          <w:jc w:val="center"/>
        </w:trPr>
        <w:tc>
          <w:tcPr>
            <w:tcW w:w="3249" w:type="dxa"/>
          </w:tcPr>
          <w:p w14:paraId="5AB5CF37" w14:textId="77777777" w:rsidR="00631C85" w:rsidRDefault="00916EC3">
            <w:r>
              <w:t>309. UGEL ACOBAMBA</w:t>
            </w:r>
          </w:p>
        </w:tc>
        <w:tc>
          <w:tcPr>
            <w:tcW w:w="3249" w:type="dxa"/>
          </w:tcPr>
          <w:p w14:paraId="0BDB4B59" w14:textId="77777777" w:rsidR="00631C85" w:rsidRDefault="00916EC3">
            <w:r>
              <w:t>1,767,530</w:t>
            </w:r>
          </w:p>
        </w:tc>
        <w:tc>
          <w:tcPr>
            <w:tcW w:w="3249" w:type="dxa"/>
          </w:tcPr>
          <w:p w14:paraId="76E65684" w14:textId="77777777" w:rsidR="00631C85" w:rsidRDefault="00916EC3">
            <w:r>
              <w:t>1,380,346</w:t>
            </w:r>
          </w:p>
        </w:tc>
      </w:tr>
      <w:tr w:rsidR="00631C85" w14:paraId="4C63EE9D" w14:textId="77777777" w:rsidTr="00631C85">
        <w:trPr>
          <w:jc w:val="center"/>
        </w:trPr>
        <w:tc>
          <w:tcPr>
            <w:tcW w:w="3249" w:type="dxa"/>
          </w:tcPr>
          <w:p w14:paraId="662B3C77" w14:textId="77777777" w:rsidR="00631C85" w:rsidRDefault="00916EC3">
            <w:r>
              <w:t>310. UGEL HUANCAVELICA</w:t>
            </w:r>
          </w:p>
        </w:tc>
        <w:tc>
          <w:tcPr>
            <w:tcW w:w="3249" w:type="dxa"/>
          </w:tcPr>
          <w:p w14:paraId="23BB94B2" w14:textId="77777777" w:rsidR="00631C85" w:rsidRDefault="00916EC3">
            <w:r>
              <w:t>5,449,289</w:t>
            </w:r>
          </w:p>
        </w:tc>
        <w:tc>
          <w:tcPr>
            <w:tcW w:w="3249" w:type="dxa"/>
          </w:tcPr>
          <w:p w14:paraId="6E4446FB" w14:textId="77777777" w:rsidR="00631C85" w:rsidRDefault="00916EC3">
            <w:r>
              <w:t>4,398,918</w:t>
            </w:r>
          </w:p>
        </w:tc>
      </w:tr>
      <w:tr w:rsidR="00631C85" w14:paraId="367FB208" w14:textId="77777777" w:rsidTr="00631C85">
        <w:trPr>
          <w:jc w:val="center"/>
        </w:trPr>
        <w:tc>
          <w:tcPr>
            <w:tcW w:w="3249" w:type="dxa"/>
          </w:tcPr>
          <w:p w14:paraId="30C5D860" w14:textId="77777777" w:rsidR="00631C85" w:rsidRDefault="00916EC3">
            <w:r>
              <w:t>311. UGEL HUAYTARA</w:t>
            </w:r>
          </w:p>
        </w:tc>
        <w:tc>
          <w:tcPr>
            <w:tcW w:w="3249" w:type="dxa"/>
          </w:tcPr>
          <w:p w14:paraId="310A9E76" w14:textId="77777777" w:rsidR="00631C85" w:rsidRDefault="00916EC3">
            <w:r>
              <w:t>1,256,437</w:t>
            </w:r>
          </w:p>
        </w:tc>
        <w:tc>
          <w:tcPr>
            <w:tcW w:w="3249" w:type="dxa"/>
          </w:tcPr>
          <w:p w14:paraId="7F6DE88F" w14:textId="77777777" w:rsidR="00631C85" w:rsidRDefault="00916EC3">
            <w:r>
              <w:t>881,803</w:t>
            </w:r>
          </w:p>
        </w:tc>
      </w:tr>
      <w:tr w:rsidR="00631C85" w14:paraId="14B3703F" w14:textId="77777777" w:rsidTr="00631C85">
        <w:trPr>
          <w:jc w:val="center"/>
        </w:trPr>
        <w:tc>
          <w:tcPr>
            <w:tcW w:w="3249" w:type="dxa"/>
          </w:tcPr>
          <w:p w14:paraId="5BDDAEF4" w14:textId="77777777" w:rsidR="00631C85" w:rsidRDefault="00916EC3">
            <w:r>
              <w:t>312. UGEL TAYACAJA</w:t>
            </w:r>
          </w:p>
        </w:tc>
        <w:tc>
          <w:tcPr>
            <w:tcW w:w="3249" w:type="dxa"/>
          </w:tcPr>
          <w:p w14:paraId="628D9C82" w14:textId="77777777" w:rsidR="00631C85" w:rsidRDefault="00916EC3">
            <w:r>
              <w:t>3,264,566</w:t>
            </w:r>
          </w:p>
        </w:tc>
        <w:tc>
          <w:tcPr>
            <w:tcW w:w="3249" w:type="dxa"/>
          </w:tcPr>
          <w:p w14:paraId="6DBA0735" w14:textId="77777777" w:rsidR="00631C85" w:rsidRDefault="00916EC3">
            <w:r>
              <w:t>2,566,428</w:t>
            </w:r>
          </w:p>
        </w:tc>
      </w:tr>
      <w:tr w:rsidR="00631C85" w14:paraId="46A6DC12" w14:textId="77777777" w:rsidTr="00631C85">
        <w:trPr>
          <w:jc w:val="center"/>
        </w:trPr>
        <w:tc>
          <w:tcPr>
            <w:tcW w:w="3249" w:type="dxa"/>
          </w:tcPr>
          <w:p w14:paraId="42E5DB42" w14:textId="77777777" w:rsidR="00631C85" w:rsidRDefault="00916EC3">
            <w:r>
              <w:t xml:space="preserve">313. </w:t>
            </w:r>
            <w:r>
              <w:t>UGEL CASTROVIRREYNA</w:t>
            </w:r>
          </w:p>
        </w:tc>
        <w:tc>
          <w:tcPr>
            <w:tcW w:w="3249" w:type="dxa"/>
          </w:tcPr>
          <w:p w14:paraId="07193990" w14:textId="77777777" w:rsidR="00631C85" w:rsidRDefault="00916EC3">
            <w:r>
              <w:t>1,008,347</w:t>
            </w:r>
          </w:p>
        </w:tc>
        <w:tc>
          <w:tcPr>
            <w:tcW w:w="3249" w:type="dxa"/>
          </w:tcPr>
          <w:p w14:paraId="6DC200D5" w14:textId="77777777" w:rsidR="00631C85" w:rsidRDefault="00916EC3">
            <w:r>
              <w:t>877,276</w:t>
            </w:r>
          </w:p>
        </w:tc>
      </w:tr>
      <w:tr w:rsidR="00631C85" w14:paraId="507570F6" w14:textId="77777777" w:rsidTr="00631C85">
        <w:trPr>
          <w:jc w:val="center"/>
        </w:trPr>
        <w:tc>
          <w:tcPr>
            <w:tcW w:w="3249" w:type="dxa"/>
          </w:tcPr>
          <w:p w14:paraId="0A557F93" w14:textId="77777777" w:rsidR="00631C85" w:rsidRDefault="00916EC3">
            <w:r>
              <w:t>314. UGEL CHURCAMPA</w:t>
            </w:r>
          </w:p>
        </w:tc>
        <w:tc>
          <w:tcPr>
            <w:tcW w:w="3249" w:type="dxa"/>
          </w:tcPr>
          <w:p w14:paraId="0D0BE680" w14:textId="77777777" w:rsidR="00631C85" w:rsidRDefault="00916EC3">
            <w:r>
              <w:t>1,869,623</w:t>
            </w:r>
          </w:p>
        </w:tc>
        <w:tc>
          <w:tcPr>
            <w:tcW w:w="3249" w:type="dxa"/>
          </w:tcPr>
          <w:p w14:paraId="1C96638A" w14:textId="77777777" w:rsidR="00631C85" w:rsidRDefault="00916EC3">
            <w:r>
              <w:t>1,498,272</w:t>
            </w:r>
          </w:p>
        </w:tc>
      </w:tr>
      <w:tr w:rsidR="00631C85" w14:paraId="7279D4FA" w14:textId="77777777" w:rsidTr="00631C85">
        <w:trPr>
          <w:jc w:val="center"/>
        </w:trPr>
        <w:tc>
          <w:tcPr>
            <w:tcW w:w="3249" w:type="dxa"/>
          </w:tcPr>
          <w:p w14:paraId="447B6050" w14:textId="77777777" w:rsidR="00631C85" w:rsidRDefault="00916EC3">
            <w:r>
              <w:t>Total</w:t>
            </w:r>
          </w:p>
        </w:tc>
        <w:tc>
          <w:tcPr>
            <w:tcW w:w="3249" w:type="dxa"/>
          </w:tcPr>
          <w:p w14:paraId="4C2AB9D3" w14:textId="77777777" w:rsidR="00631C85" w:rsidRDefault="00916EC3">
            <w:r>
              <w:t>19,841,022</w:t>
            </w:r>
          </w:p>
        </w:tc>
        <w:tc>
          <w:tcPr>
            <w:tcW w:w="3249" w:type="dxa"/>
          </w:tcPr>
          <w:p w14:paraId="1E27A88C" w14:textId="77777777" w:rsidR="00631C85" w:rsidRDefault="00916EC3">
            <w:r>
              <w:t>14,942,393</w:t>
            </w:r>
          </w:p>
        </w:tc>
      </w:tr>
    </w:tbl>
    <w:p w14:paraId="46EC7E05" w14:textId="77777777" w:rsidR="00631C85" w:rsidRDefault="00916EC3">
      <w:pPr>
        <w:pStyle w:val="Fuentes"/>
      </w:pPr>
      <w:r>
        <w:t>Fuente: Base SIAF al corte de 20 de febrero del 2023 e informes UPP</w:t>
      </w:r>
    </w:p>
    <w:p w14:paraId="79AB61C0" w14:textId="77777777" w:rsidR="00631C85" w:rsidRDefault="00916EC3">
      <w:pPr>
        <w:pStyle w:val="Listaconvietas"/>
        <w:jc w:val="both"/>
      </w:pPr>
      <w:r>
        <w:t>El Gobierno Regional de HUANCAVELICA ha recibido un monto S/ 3,045,000.00 en tr</w:t>
      </w:r>
      <w:r>
        <w:t xml:space="preserve">ansferencias con cargo a los recursos del Ministerio  de Educación a favor de los Gobierno Regionales, en base a los resultados de la ejecución de los recursos asignados, </w:t>
      </w:r>
      <w:r>
        <w:lastRenderedPageBreak/>
        <w:t xml:space="preserve">conforme lo dispuesto en el marco del numeral 42.1  y 42.2 del artículo 42 de la Ley </w:t>
      </w:r>
      <w:r>
        <w:t>de Presupuesto 2023. </w:t>
      </w:r>
    </w:p>
    <w:p w14:paraId="3ED1FE15" w14:textId="77777777" w:rsidR="00631C85" w:rsidRDefault="00916EC3">
      <w:pPr>
        <w:jc w:val="center"/>
      </w:pPr>
      <w:r>
        <w:rPr>
          <w:b/>
        </w:rPr>
        <w:t>Tabla N° 02. Transferencias realizadas para el financiamiento de intervenciones 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31C85" w14:paraId="3A074DEC" w14:textId="77777777" w:rsidTr="00631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190D44DF" w14:textId="77777777" w:rsidR="00631C85" w:rsidRDefault="00916EC3">
            <w:r>
              <w:t>Unidad Ejecutora</w:t>
            </w:r>
          </w:p>
        </w:tc>
        <w:tc>
          <w:tcPr>
            <w:tcW w:w="1949" w:type="dxa"/>
          </w:tcPr>
          <w:p w14:paraId="2D17DF4D" w14:textId="77777777" w:rsidR="00631C85" w:rsidRDefault="00916EC3">
            <w:r>
              <w:t>PIM</w:t>
            </w:r>
          </w:p>
        </w:tc>
        <w:tc>
          <w:tcPr>
            <w:tcW w:w="1949" w:type="dxa"/>
          </w:tcPr>
          <w:p w14:paraId="07DE60F9" w14:textId="77777777" w:rsidR="00631C85" w:rsidRDefault="00916EC3">
            <w:r>
              <w:t>Primera transferencia (DS N° XX-2023-EF)</w:t>
            </w:r>
          </w:p>
        </w:tc>
        <w:tc>
          <w:tcPr>
            <w:tcW w:w="1949" w:type="dxa"/>
          </w:tcPr>
          <w:p w14:paraId="793AD552" w14:textId="77777777" w:rsidR="00631C85" w:rsidRDefault="00916EC3">
            <w:r>
              <w:t>Segunda transferencia (DS N° XX-2023-EF)</w:t>
            </w:r>
          </w:p>
        </w:tc>
        <w:tc>
          <w:tcPr>
            <w:tcW w:w="1949" w:type="dxa"/>
          </w:tcPr>
          <w:p w14:paraId="611692B7" w14:textId="77777777" w:rsidR="00631C85" w:rsidRDefault="00916EC3">
            <w:r>
              <w:t>Total transferido</w:t>
            </w:r>
          </w:p>
        </w:tc>
      </w:tr>
      <w:tr w:rsidR="00631C85" w14:paraId="77CE7B4F" w14:textId="77777777" w:rsidTr="00631C85">
        <w:trPr>
          <w:jc w:val="center"/>
        </w:trPr>
        <w:tc>
          <w:tcPr>
            <w:tcW w:w="1949" w:type="dxa"/>
          </w:tcPr>
          <w:p w14:paraId="45452F99" w14:textId="77777777" w:rsidR="00631C85" w:rsidRDefault="00916EC3">
            <w:r>
              <w:t xml:space="preserve">300. EDUCACION </w:t>
            </w:r>
            <w:r>
              <w:t>HUANCAVELICA</w:t>
            </w:r>
          </w:p>
        </w:tc>
        <w:tc>
          <w:tcPr>
            <w:tcW w:w="1949" w:type="dxa"/>
          </w:tcPr>
          <w:p w14:paraId="0A3FEAC2" w14:textId="77777777" w:rsidR="00631C85" w:rsidRDefault="00916EC3">
            <w:r>
              <w:t>164,433</w:t>
            </w:r>
          </w:p>
        </w:tc>
        <w:tc>
          <w:tcPr>
            <w:tcW w:w="1949" w:type="dxa"/>
          </w:tcPr>
          <w:p w14:paraId="511DD6B6" w14:textId="77777777" w:rsidR="00631C85" w:rsidRDefault="00916EC3">
            <w:r>
              <w:t>32,000</w:t>
            </w:r>
          </w:p>
        </w:tc>
        <w:tc>
          <w:tcPr>
            <w:tcW w:w="1949" w:type="dxa"/>
          </w:tcPr>
          <w:p w14:paraId="00C2F3D7" w14:textId="77777777" w:rsidR="00631C85" w:rsidRDefault="00916EC3">
            <w:r>
              <w:t>80,000</w:t>
            </w:r>
          </w:p>
        </w:tc>
        <w:tc>
          <w:tcPr>
            <w:tcW w:w="1949" w:type="dxa"/>
          </w:tcPr>
          <w:p w14:paraId="52112BE9" w14:textId="77777777" w:rsidR="00631C85" w:rsidRDefault="00916EC3">
            <w:r>
              <w:t>112,000</w:t>
            </w:r>
          </w:p>
        </w:tc>
      </w:tr>
      <w:tr w:rsidR="00631C85" w14:paraId="3EC10487" w14:textId="77777777" w:rsidTr="00631C85">
        <w:trPr>
          <w:jc w:val="center"/>
        </w:trPr>
        <w:tc>
          <w:tcPr>
            <w:tcW w:w="1949" w:type="dxa"/>
          </w:tcPr>
          <w:p w14:paraId="475D800F" w14:textId="77777777" w:rsidR="00631C85" w:rsidRDefault="00916EC3">
            <w:r>
              <w:t>307. EDUCACION UGEL ANGARAES</w:t>
            </w:r>
          </w:p>
        </w:tc>
        <w:tc>
          <w:tcPr>
            <w:tcW w:w="1949" w:type="dxa"/>
          </w:tcPr>
          <w:p w14:paraId="69068AC0" w14:textId="77777777" w:rsidR="00631C85" w:rsidRDefault="00916EC3">
            <w:r>
              <w:t>1,865,944</w:t>
            </w:r>
          </w:p>
        </w:tc>
        <w:tc>
          <w:tcPr>
            <w:tcW w:w="1949" w:type="dxa"/>
          </w:tcPr>
          <w:p w14:paraId="3B05D6A5" w14:textId="77777777" w:rsidR="00631C85" w:rsidRDefault="00916EC3">
            <w:r>
              <w:t>118,000</w:t>
            </w:r>
          </w:p>
        </w:tc>
        <w:tc>
          <w:tcPr>
            <w:tcW w:w="1949" w:type="dxa"/>
          </w:tcPr>
          <w:p w14:paraId="6A084B2F" w14:textId="77777777" w:rsidR="00631C85" w:rsidRDefault="00916EC3">
            <w:r>
              <w:t>295,000</w:t>
            </w:r>
          </w:p>
        </w:tc>
        <w:tc>
          <w:tcPr>
            <w:tcW w:w="1949" w:type="dxa"/>
          </w:tcPr>
          <w:p w14:paraId="5B3942B5" w14:textId="77777777" w:rsidR="00631C85" w:rsidRDefault="00916EC3">
            <w:r>
              <w:t>413,000</w:t>
            </w:r>
          </w:p>
        </w:tc>
      </w:tr>
      <w:tr w:rsidR="00631C85" w14:paraId="68DFF4FF" w14:textId="77777777" w:rsidTr="00631C85">
        <w:trPr>
          <w:jc w:val="center"/>
        </w:trPr>
        <w:tc>
          <w:tcPr>
            <w:tcW w:w="1949" w:type="dxa"/>
          </w:tcPr>
          <w:p w14:paraId="0DD782AB" w14:textId="77777777" w:rsidR="00631C85" w:rsidRDefault="00916EC3">
            <w:r>
              <w:t>308. UGEL SURCUBAMBA</w:t>
            </w:r>
          </w:p>
        </w:tc>
        <w:tc>
          <w:tcPr>
            <w:tcW w:w="1949" w:type="dxa"/>
          </w:tcPr>
          <w:p w14:paraId="1FBC8282" w14:textId="77777777" w:rsidR="00631C85" w:rsidRDefault="00916EC3">
            <w:r>
              <w:t>1,308,973</w:t>
            </w:r>
          </w:p>
        </w:tc>
        <w:tc>
          <w:tcPr>
            <w:tcW w:w="1949" w:type="dxa"/>
          </w:tcPr>
          <w:p w14:paraId="1DE78B66" w14:textId="77777777" w:rsidR="00631C85" w:rsidRDefault="00916EC3">
            <w:r>
              <w:t>90,000</w:t>
            </w:r>
          </w:p>
        </w:tc>
        <w:tc>
          <w:tcPr>
            <w:tcW w:w="1949" w:type="dxa"/>
          </w:tcPr>
          <w:p w14:paraId="56DB772F" w14:textId="77777777" w:rsidR="00631C85" w:rsidRDefault="00916EC3">
            <w:r>
              <w:t>225,000</w:t>
            </w:r>
          </w:p>
        </w:tc>
        <w:tc>
          <w:tcPr>
            <w:tcW w:w="1949" w:type="dxa"/>
          </w:tcPr>
          <w:p w14:paraId="3C782994" w14:textId="77777777" w:rsidR="00631C85" w:rsidRDefault="00916EC3">
            <w:r>
              <w:t>315,000</w:t>
            </w:r>
          </w:p>
        </w:tc>
      </w:tr>
      <w:tr w:rsidR="00631C85" w14:paraId="26D674E3" w14:textId="77777777" w:rsidTr="00631C85">
        <w:trPr>
          <w:jc w:val="center"/>
        </w:trPr>
        <w:tc>
          <w:tcPr>
            <w:tcW w:w="1949" w:type="dxa"/>
          </w:tcPr>
          <w:p w14:paraId="72C6B97E" w14:textId="77777777" w:rsidR="00631C85" w:rsidRDefault="00916EC3">
            <w:r>
              <w:t>309. UGEL ACOBAMBA</w:t>
            </w:r>
          </w:p>
        </w:tc>
        <w:tc>
          <w:tcPr>
            <w:tcW w:w="1949" w:type="dxa"/>
          </w:tcPr>
          <w:p w14:paraId="4CC71554" w14:textId="77777777" w:rsidR="00631C85" w:rsidRDefault="00916EC3">
            <w:r>
              <w:t>1,380,346</w:t>
            </w:r>
          </w:p>
        </w:tc>
        <w:tc>
          <w:tcPr>
            <w:tcW w:w="1949" w:type="dxa"/>
          </w:tcPr>
          <w:p w14:paraId="0C8A096A" w14:textId="77777777" w:rsidR="00631C85" w:rsidRDefault="00916EC3">
            <w:r>
              <w:t>96,000</w:t>
            </w:r>
          </w:p>
        </w:tc>
        <w:tc>
          <w:tcPr>
            <w:tcW w:w="1949" w:type="dxa"/>
          </w:tcPr>
          <w:p w14:paraId="2697EF71" w14:textId="77777777" w:rsidR="00631C85" w:rsidRDefault="00916EC3">
            <w:r>
              <w:t>240,000</w:t>
            </w:r>
          </w:p>
        </w:tc>
        <w:tc>
          <w:tcPr>
            <w:tcW w:w="1949" w:type="dxa"/>
          </w:tcPr>
          <w:p w14:paraId="2DC983EA" w14:textId="77777777" w:rsidR="00631C85" w:rsidRDefault="00916EC3">
            <w:r>
              <w:t>336,000</w:t>
            </w:r>
          </w:p>
        </w:tc>
      </w:tr>
      <w:tr w:rsidR="00631C85" w14:paraId="74FD2BB7" w14:textId="77777777" w:rsidTr="00631C85">
        <w:trPr>
          <w:jc w:val="center"/>
        </w:trPr>
        <w:tc>
          <w:tcPr>
            <w:tcW w:w="1949" w:type="dxa"/>
          </w:tcPr>
          <w:p w14:paraId="0C4EE9E1" w14:textId="77777777" w:rsidR="00631C85" w:rsidRDefault="00916EC3">
            <w:r>
              <w:t>310. UGEL HUANCAVELICA</w:t>
            </w:r>
          </w:p>
        </w:tc>
        <w:tc>
          <w:tcPr>
            <w:tcW w:w="1949" w:type="dxa"/>
          </w:tcPr>
          <w:p w14:paraId="4A6F262B" w14:textId="77777777" w:rsidR="00631C85" w:rsidRDefault="00916EC3">
            <w:r>
              <w:t>4,398,918</w:t>
            </w:r>
          </w:p>
        </w:tc>
        <w:tc>
          <w:tcPr>
            <w:tcW w:w="1949" w:type="dxa"/>
          </w:tcPr>
          <w:p w14:paraId="251819C3" w14:textId="77777777" w:rsidR="00631C85" w:rsidRDefault="00916EC3">
            <w:r>
              <w:t>154,000</w:t>
            </w:r>
          </w:p>
        </w:tc>
        <w:tc>
          <w:tcPr>
            <w:tcW w:w="1949" w:type="dxa"/>
          </w:tcPr>
          <w:p w14:paraId="28A11506" w14:textId="77777777" w:rsidR="00631C85" w:rsidRDefault="00916EC3">
            <w:r>
              <w:t>385,000</w:t>
            </w:r>
          </w:p>
        </w:tc>
        <w:tc>
          <w:tcPr>
            <w:tcW w:w="1949" w:type="dxa"/>
          </w:tcPr>
          <w:p w14:paraId="46B05016" w14:textId="77777777" w:rsidR="00631C85" w:rsidRDefault="00916EC3">
            <w:r>
              <w:t>539,000</w:t>
            </w:r>
          </w:p>
        </w:tc>
      </w:tr>
      <w:tr w:rsidR="00631C85" w14:paraId="26A2DC91" w14:textId="77777777" w:rsidTr="00631C85">
        <w:trPr>
          <w:jc w:val="center"/>
        </w:trPr>
        <w:tc>
          <w:tcPr>
            <w:tcW w:w="1949" w:type="dxa"/>
          </w:tcPr>
          <w:p w14:paraId="2F82EF83" w14:textId="77777777" w:rsidR="00631C85" w:rsidRDefault="00916EC3">
            <w:r>
              <w:t>311. UGEL HUAYTARA</w:t>
            </w:r>
          </w:p>
        </w:tc>
        <w:tc>
          <w:tcPr>
            <w:tcW w:w="1949" w:type="dxa"/>
          </w:tcPr>
          <w:p w14:paraId="4D2B3AF2" w14:textId="77777777" w:rsidR="00631C85" w:rsidRDefault="00916EC3">
            <w:r>
              <w:t>881,803</w:t>
            </w:r>
          </w:p>
        </w:tc>
        <w:tc>
          <w:tcPr>
            <w:tcW w:w="1949" w:type="dxa"/>
          </w:tcPr>
          <w:p w14:paraId="0E814543" w14:textId="77777777" w:rsidR="00631C85" w:rsidRDefault="00916EC3">
            <w:r>
              <w:t>86,000</w:t>
            </w:r>
          </w:p>
        </w:tc>
        <w:tc>
          <w:tcPr>
            <w:tcW w:w="1949" w:type="dxa"/>
          </w:tcPr>
          <w:p w14:paraId="104ACBAC" w14:textId="77777777" w:rsidR="00631C85" w:rsidRDefault="00916EC3">
            <w:r>
              <w:t>215,000</w:t>
            </w:r>
          </w:p>
        </w:tc>
        <w:tc>
          <w:tcPr>
            <w:tcW w:w="1949" w:type="dxa"/>
          </w:tcPr>
          <w:p w14:paraId="20743F08" w14:textId="77777777" w:rsidR="00631C85" w:rsidRDefault="00916EC3">
            <w:r>
              <w:t>301,000</w:t>
            </w:r>
          </w:p>
        </w:tc>
      </w:tr>
      <w:tr w:rsidR="00631C85" w14:paraId="02027A5C" w14:textId="77777777" w:rsidTr="00631C85">
        <w:trPr>
          <w:jc w:val="center"/>
        </w:trPr>
        <w:tc>
          <w:tcPr>
            <w:tcW w:w="1949" w:type="dxa"/>
          </w:tcPr>
          <w:p w14:paraId="50F4652A" w14:textId="77777777" w:rsidR="00631C85" w:rsidRDefault="00916EC3">
            <w:r>
              <w:t>312. UGEL TAYACAJA</w:t>
            </w:r>
          </w:p>
        </w:tc>
        <w:tc>
          <w:tcPr>
            <w:tcW w:w="1949" w:type="dxa"/>
          </w:tcPr>
          <w:p w14:paraId="4AD9E8D4" w14:textId="77777777" w:rsidR="00631C85" w:rsidRDefault="00916EC3">
            <w:r>
              <w:t>2,566,428</w:t>
            </w:r>
          </w:p>
        </w:tc>
        <w:tc>
          <w:tcPr>
            <w:tcW w:w="1949" w:type="dxa"/>
          </w:tcPr>
          <w:p w14:paraId="24C5EE6D" w14:textId="77777777" w:rsidR="00631C85" w:rsidRDefault="00916EC3">
            <w:r>
              <w:t>138,000</w:t>
            </w:r>
          </w:p>
        </w:tc>
        <w:tc>
          <w:tcPr>
            <w:tcW w:w="1949" w:type="dxa"/>
          </w:tcPr>
          <w:p w14:paraId="5858842B" w14:textId="77777777" w:rsidR="00631C85" w:rsidRDefault="00916EC3">
            <w:r>
              <w:t>345,000</w:t>
            </w:r>
          </w:p>
        </w:tc>
        <w:tc>
          <w:tcPr>
            <w:tcW w:w="1949" w:type="dxa"/>
          </w:tcPr>
          <w:p w14:paraId="56D344C7" w14:textId="77777777" w:rsidR="00631C85" w:rsidRDefault="00916EC3">
            <w:r>
              <w:t>483,000</w:t>
            </w:r>
          </w:p>
        </w:tc>
      </w:tr>
      <w:tr w:rsidR="00631C85" w14:paraId="10B6EFE1" w14:textId="77777777" w:rsidTr="00631C85">
        <w:trPr>
          <w:jc w:val="center"/>
        </w:trPr>
        <w:tc>
          <w:tcPr>
            <w:tcW w:w="1949" w:type="dxa"/>
          </w:tcPr>
          <w:p w14:paraId="341CDCC3" w14:textId="77777777" w:rsidR="00631C85" w:rsidRDefault="00916EC3">
            <w:r>
              <w:t>313. UGEL CASTROVIRREYNA</w:t>
            </w:r>
          </w:p>
        </w:tc>
        <w:tc>
          <w:tcPr>
            <w:tcW w:w="1949" w:type="dxa"/>
          </w:tcPr>
          <w:p w14:paraId="524DE74E" w14:textId="77777777" w:rsidR="00631C85" w:rsidRDefault="00916EC3">
            <w:r>
              <w:t>877,276</w:t>
            </w:r>
          </w:p>
        </w:tc>
        <w:tc>
          <w:tcPr>
            <w:tcW w:w="1949" w:type="dxa"/>
          </w:tcPr>
          <w:p w14:paraId="11AF6A3D" w14:textId="77777777" w:rsidR="00631C85" w:rsidRDefault="00916EC3">
            <w:r>
              <w:t>70,000</w:t>
            </w:r>
          </w:p>
        </w:tc>
        <w:tc>
          <w:tcPr>
            <w:tcW w:w="1949" w:type="dxa"/>
          </w:tcPr>
          <w:p w14:paraId="118B63E7" w14:textId="77777777" w:rsidR="00631C85" w:rsidRDefault="00916EC3">
            <w:r>
              <w:t>175,000</w:t>
            </w:r>
          </w:p>
        </w:tc>
        <w:tc>
          <w:tcPr>
            <w:tcW w:w="1949" w:type="dxa"/>
          </w:tcPr>
          <w:p w14:paraId="2B84622C" w14:textId="77777777" w:rsidR="00631C85" w:rsidRDefault="00916EC3">
            <w:r>
              <w:t>245,000</w:t>
            </w:r>
          </w:p>
        </w:tc>
      </w:tr>
      <w:tr w:rsidR="00631C85" w14:paraId="7AB7660D" w14:textId="77777777" w:rsidTr="00631C85">
        <w:trPr>
          <w:jc w:val="center"/>
        </w:trPr>
        <w:tc>
          <w:tcPr>
            <w:tcW w:w="1949" w:type="dxa"/>
          </w:tcPr>
          <w:p w14:paraId="551D3F90" w14:textId="77777777" w:rsidR="00631C85" w:rsidRDefault="00916EC3">
            <w:r>
              <w:t>314. UGEL CHURCAMPA</w:t>
            </w:r>
          </w:p>
        </w:tc>
        <w:tc>
          <w:tcPr>
            <w:tcW w:w="1949" w:type="dxa"/>
          </w:tcPr>
          <w:p w14:paraId="5E1C5353" w14:textId="77777777" w:rsidR="00631C85" w:rsidRDefault="00916EC3">
            <w:r>
              <w:t>1,498,272</w:t>
            </w:r>
          </w:p>
        </w:tc>
        <w:tc>
          <w:tcPr>
            <w:tcW w:w="1949" w:type="dxa"/>
          </w:tcPr>
          <w:p w14:paraId="7FB57316" w14:textId="77777777" w:rsidR="00631C85" w:rsidRDefault="00916EC3">
            <w:r>
              <w:t>86,000</w:t>
            </w:r>
          </w:p>
        </w:tc>
        <w:tc>
          <w:tcPr>
            <w:tcW w:w="1949" w:type="dxa"/>
          </w:tcPr>
          <w:p w14:paraId="6F0D0E52" w14:textId="77777777" w:rsidR="00631C85" w:rsidRDefault="00916EC3">
            <w:r>
              <w:t>215,000</w:t>
            </w:r>
          </w:p>
        </w:tc>
        <w:tc>
          <w:tcPr>
            <w:tcW w:w="1949" w:type="dxa"/>
          </w:tcPr>
          <w:p w14:paraId="62EB5F64" w14:textId="77777777" w:rsidR="00631C85" w:rsidRDefault="00916EC3">
            <w:r>
              <w:t>301,000</w:t>
            </w:r>
          </w:p>
        </w:tc>
      </w:tr>
      <w:tr w:rsidR="00631C85" w14:paraId="7A29EF0B" w14:textId="77777777" w:rsidTr="00631C85">
        <w:trPr>
          <w:jc w:val="center"/>
        </w:trPr>
        <w:tc>
          <w:tcPr>
            <w:tcW w:w="1949" w:type="dxa"/>
          </w:tcPr>
          <w:p w14:paraId="68D3020C" w14:textId="77777777" w:rsidR="00631C85" w:rsidRDefault="00916EC3">
            <w:r>
              <w:t>Total</w:t>
            </w:r>
          </w:p>
        </w:tc>
        <w:tc>
          <w:tcPr>
            <w:tcW w:w="1949" w:type="dxa"/>
          </w:tcPr>
          <w:p w14:paraId="020273FC" w14:textId="77777777" w:rsidR="00631C85" w:rsidRDefault="00916EC3">
            <w:r>
              <w:t>14,942,393</w:t>
            </w:r>
          </w:p>
        </w:tc>
        <w:tc>
          <w:tcPr>
            <w:tcW w:w="1949" w:type="dxa"/>
          </w:tcPr>
          <w:p w14:paraId="3328340F" w14:textId="77777777" w:rsidR="00631C85" w:rsidRDefault="00916EC3">
            <w:r>
              <w:t>870,000</w:t>
            </w:r>
          </w:p>
        </w:tc>
        <w:tc>
          <w:tcPr>
            <w:tcW w:w="1949" w:type="dxa"/>
          </w:tcPr>
          <w:p w14:paraId="2861EF0E" w14:textId="77777777" w:rsidR="00631C85" w:rsidRDefault="00916EC3">
            <w:r>
              <w:t>2,175,000</w:t>
            </w:r>
          </w:p>
        </w:tc>
        <w:tc>
          <w:tcPr>
            <w:tcW w:w="1949" w:type="dxa"/>
          </w:tcPr>
          <w:p w14:paraId="501CC121" w14:textId="77777777" w:rsidR="00631C85" w:rsidRDefault="00916EC3">
            <w:r>
              <w:t>3,045,000</w:t>
            </w:r>
          </w:p>
        </w:tc>
      </w:tr>
    </w:tbl>
    <w:p w14:paraId="35C473F4" w14:textId="77777777" w:rsidR="00631C85" w:rsidRDefault="00916EC3">
      <w:pPr>
        <w:pStyle w:val="Fuentes"/>
      </w:pPr>
      <w:r>
        <w:t>Fuente: Base SIAF al corte de 20 de febrero del 2023 e informes UPP</w:t>
      </w:r>
    </w:p>
    <w:p w14:paraId="4CA13454" w14:textId="77777777" w:rsidR="00631C85" w:rsidRDefault="00916EC3">
      <w:pPr>
        <w:pStyle w:val="Listaconvietas"/>
        <w:jc w:val="both"/>
      </w:pPr>
      <w:r>
        <w:t>Al 22 de febrero del 2023, el Pliego Gobierno Regional de HUANCAVELICA ha ejecutado un monto total de S/ 455,107, lo que representa el 3.0% del PIM.</w:t>
      </w:r>
    </w:p>
    <w:p w14:paraId="5F614871" w14:textId="77777777" w:rsidR="00631C85" w:rsidRDefault="00916EC3">
      <w:pPr>
        <w:jc w:val="center"/>
      </w:pPr>
      <w:r>
        <w:rPr>
          <w:b/>
        </w:rPr>
        <w:t>Gráfico N°</w:t>
      </w:r>
      <w:r>
        <w:rPr>
          <w:b/>
        </w:rPr>
        <w:t xml:space="preserve"> 01 Avance en la ejecución presupuestal por Unidad Ejecutora (Dev/PIM%)</w:t>
      </w:r>
    </w:p>
    <w:p w14:paraId="3224ED4B" w14:textId="77777777" w:rsidR="00631C85" w:rsidRDefault="00916EC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32B5" w14:textId="77777777" w:rsidR="00631C85" w:rsidRDefault="00916EC3">
      <w:pPr>
        <w:pStyle w:val="Fuentes"/>
      </w:pPr>
      <w:r>
        <w:t>Fuente: Base SIAF al corte de 20 de febrero del 2023</w:t>
      </w:r>
    </w:p>
    <w:p w14:paraId="7B962922" w14:textId="77777777" w:rsidR="00631C85" w:rsidRDefault="00916EC3">
      <w:pPr>
        <w:pStyle w:val="Listaconvietas"/>
        <w:jc w:val="both"/>
      </w:pPr>
      <w:r>
        <w:t xml:space="preserve">El Pliego Gobierno Regional de HUANCAVELICA implementa un total de 15 de intervenciones y acciones pedagógicas para el Año 2023. </w:t>
      </w:r>
      <w:r>
        <w:t>Las cinco intervenciones que han recibido mayores recursos en el PIM al 22 de febrero del 2023 son: Jornada escolar completa (6.52 millones), PRONOEI (3.96 millones),  Redes educativas  (1.43 millones), Fortalecimiento PP 0106  (0.73 millones) y Secundaria</w:t>
      </w:r>
      <w:r>
        <w:t xml:space="preserve"> tutorial  (0.69 millones)</w:t>
      </w:r>
    </w:p>
    <w:p w14:paraId="4AB50652" w14:textId="77777777" w:rsidR="00631C85" w:rsidRDefault="00916EC3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31C85" w14:paraId="405DDFE0" w14:textId="77777777" w:rsidTr="00631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DC05321" w14:textId="77777777" w:rsidR="00631C85" w:rsidRDefault="00916EC3">
            <w:r>
              <w:t>IntervencionO pedagógica</w:t>
            </w:r>
          </w:p>
        </w:tc>
        <w:tc>
          <w:tcPr>
            <w:tcW w:w="3249" w:type="dxa"/>
          </w:tcPr>
          <w:p w14:paraId="7641DC92" w14:textId="77777777" w:rsidR="00631C85" w:rsidRDefault="00916EC3">
            <w:r>
              <w:t>Costo anual</w:t>
            </w:r>
          </w:p>
        </w:tc>
        <w:tc>
          <w:tcPr>
            <w:tcW w:w="3249" w:type="dxa"/>
          </w:tcPr>
          <w:p w14:paraId="57B7C719" w14:textId="77777777" w:rsidR="00631C85" w:rsidRDefault="00916EC3">
            <w:r>
              <w:t>PIA</w:t>
            </w:r>
          </w:p>
        </w:tc>
      </w:tr>
      <w:tr w:rsidR="00631C85" w14:paraId="2144C851" w14:textId="77777777" w:rsidTr="00631C85">
        <w:trPr>
          <w:jc w:val="center"/>
        </w:trPr>
        <w:tc>
          <w:tcPr>
            <w:tcW w:w="3249" w:type="dxa"/>
          </w:tcPr>
          <w:p w14:paraId="6C626D63" w14:textId="77777777" w:rsidR="00631C85" w:rsidRDefault="00916EC3">
            <w:r>
              <w:t>300. EDUCACION HUANCAVELICA</w:t>
            </w:r>
          </w:p>
        </w:tc>
        <w:tc>
          <w:tcPr>
            <w:tcW w:w="3249" w:type="dxa"/>
          </w:tcPr>
          <w:p w14:paraId="170B6714" w14:textId="77777777" w:rsidR="00631C85" w:rsidRDefault="00916EC3">
            <w:r>
              <w:t>994,994</w:t>
            </w:r>
          </w:p>
        </w:tc>
        <w:tc>
          <w:tcPr>
            <w:tcW w:w="3249" w:type="dxa"/>
          </w:tcPr>
          <w:p w14:paraId="2B7E2456" w14:textId="77777777" w:rsidR="00631C85" w:rsidRDefault="00916EC3">
            <w:r>
              <w:t>164,433</w:t>
            </w:r>
          </w:p>
        </w:tc>
      </w:tr>
      <w:tr w:rsidR="00631C85" w14:paraId="174005AC" w14:textId="77777777" w:rsidTr="00631C85">
        <w:trPr>
          <w:jc w:val="center"/>
        </w:trPr>
        <w:tc>
          <w:tcPr>
            <w:tcW w:w="3249" w:type="dxa"/>
          </w:tcPr>
          <w:p w14:paraId="66C5936E" w14:textId="77777777" w:rsidR="00631C85" w:rsidRDefault="00916EC3">
            <w:r>
              <w:t>307. EDUCACION UGEL ANGARAES</w:t>
            </w:r>
          </w:p>
        </w:tc>
        <w:tc>
          <w:tcPr>
            <w:tcW w:w="3249" w:type="dxa"/>
          </w:tcPr>
          <w:p w14:paraId="44B5D228" w14:textId="77777777" w:rsidR="00631C85" w:rsidRDefault="00916EC3">
            <w:r>
              <w:t>2,537,220</w:t>
            </w:r>
          </w:p>
        </w:tc>
        <w:tc>
          <w:tcPr>
            <w:tcW w:w="3249" w:type="dxa"/>
          </w:tcPr>
          <w:p w14:paraId="0E4C114A" w14:textId="77777777" w:rsidR="00631C85" w:rsidRDefault="00916EC3">
            <w:r>
              <w:t>1,865,944</w:t>
            </w:r>
          </w:p>
        </w:tc>
      </w:tr>
      <w:tr w:rsidR="00631C85" w14:paraId="0393F45D" w14:textId="77777777" w:rsidTr="00631C85">
        <w:trPr>
          <w:jc w:val="center"/>
        </w:trPr>
        <w:tc>
          <w:tcPr>
            <w:tcW w:w="3249" w:type="dxa"/>
          </w:tcPr>
          <w:p w14:paraId="0E265D65" w14:textId="77777777" w:rsidR="00631C85" w:rsidRDefault="00916EC3">
            <w:r>
              <w:t xml:space="preserve">308. </w:t>
            </w:r>
            <w:r>
              <w:t>UGEL SURCUBAMBA</w:t>
            </w:r>
          </w:p>
        </w:tc>
        <w:tc>
          <w:tcPr>
            <w:tcW w:w="3249" w:type="dxa"/>
          </w:tcPr>
          <w:p w14:paraId="70D9B139" w14:textId="77777777" w:rsidR="00631C85" w:rsidRDefault="00916EC3">
            <w:r>
              <w:t>1,693,016</w:t>
            </w:r>
          </w:p>
        </w:tc>
        <w:tc>
          <w:tcPr>
            <w:tcW w:w="3249" w:type="dxa"/>
          </w:tcPr>
          <w:p w14:paraId="6A70C720" w14:textId="77777777" w:rsidR="00631C85" w:rsidRDefault="00916EC3">
            <w:r>
              <w:t>1,308,973</w:t>
            </w:r>
          </w:p>
        </w:tc>
      </w:tr>
      <w:tr w:rsidR="00631C85" w14:paraId="5CE74009" w14:textId="77777777" w:rsidTr="00631C85">
        <w:trPr>
          <w:jc w:val="center"/>
        </w:trPr>
        <w:tc>
          <w:tcPr>
            <w:tcW w:w="3249" w:type="dxa"/>
          </w:tcPr>
          <w:p w14:paraId="5E12502D" w14:textId="77777777" w:rsidR="00631C85" w:rsidRDefault="00916EC3">
            <w:r>
              <w:t>309. UGEL ACOBAMBA</w:t>
            </w:r>
          </w:p>
        </w:tc>
        <w:tc>
          <w:tcPr>
            <w:tcW w:w="3249" w:type="dxa"/>
          </w:tcPr>
          <w:p w14:paraId="7F9AB79E" w14:textId="77777777" w:rsidR="00631C85" w:rsidRDefault="00916EC3">
            <w:r>
              <w:t>1,767,530</w:t>
            </w:r>
          </w:p>
        </w:tc>
        <w:tc>
          <w:tcPr>
            <w:tcW w:w="3249" w:type="dxa"/>
          </w:tcPr>
          <w:p w14:paraId="6D833077" w14:textId="77777777" w:rsidR="00631C85" w:rsidRDefault="00916EC3">
            <w:r>
              <w:t>1,380,346</w:t>
            </w:r>
          </w:p>
        </w:tc>
      </w:tr>
      <w:tr w:rsidR="00631C85" w14:paraId="79836507" w14:textId="77777777" w:rsidTr="00631C85">
        <w:trPr>
          <w:jc w:val="center"/>
        </w:trPr>
        <w:tc>
          <w:tcPr>
            <w:tcW w:w="3249" w:type="dxa"/>
          </w:tcPr>
          <w:p w14:paraId="2E908E62" w14:textId="77777777" w:rsidR="00631C85" w:rsidRDefault="00916EC3">
            <w:r>
              <w:t>310. UGEL HUANCAVELICA</w:t>
            </w:r>
          </w:p>
        </w:tc>
        <w:tc>
          <w:tcPr>
            <w:tcW w:w="3249" w:type="dxa"/>
          </w:tcPr>
          <w:p w14:paraId="7AB31BC4" w14:textId="77777777" w:rsidR="00631C85" w:rsidRDefault="00916EC3">
            <w:r>
              <w:t>5,449,289</w:t>
            </w:r>
          </w:p>
        </w:tc>
        <w:tc>
          <w:tcPr>
            <w:tcW w:w="3249" w:type="dxa"/>
          </w:tcPr>
          <w:p w14:paraId="443D2A0F" w14:textId="77777777" w:rsidR="00631C85" w:rsidRDefault="00916EC3">
            <w:r>
              <w:t>4,398,918</w:t>
            </w:r>
          </w:p>
        </w:tc>
      </w:tr>
      <w:tr w:rsidR="00631C85" w14:paraId="0A39FA16" w14:textId="77777777" w:rsidTr="00631C85">
        <w:trPr>
          <w:jc w:val="center"/>
        </w:trPr>
        <w:tc>
          <w:tcPr>
            <w:tcW w:w="3249" w:type="dxa"/>
          </w:tcPr>
          <w:p w14:paraId="40C7A6BE" w14:textId="77777777" w:rsidR="00631C85" w:rsidRDefault="00916EC3">
            <w:r>
              <w:t>311. UGEL HUAYTARA</w:t>
            </w:r>
          </w:p>
        </w:tc>
        <w:tc>
          <w:tcPr>
            <w:tcW w:w="3249" w:type="dxa"/>
          </w:tcPr>
          <w:p w14:paraId="4654A1C3" w14:textId="77777777" w:rsidR="00631C85" w:rsidRDefault="00916EC3">
            <w:r>
              <w:t>1,256,437</w:t>
            </w:r>
          </w:p>
        </w:tc>
        <w:tc>
          <w:tcPr>
            <w:tcW w:w="3249" w:type="dxa"/>
          </w:tcPr>
          <w:p w14:paraId="37CE8E68" w14:textId="77777777" w:rsidR="00631C85" w:rsidRDefault="00916EC3">
            <w:r>
              <w:t>881,803</w:t>
            </w:r>
          </w:p>
        </w:tc>
      </w:tr>
      <w:tr w:rsidR="00631C85" w14:paraId="40972F8D" w14:textId="77777777" w:rsidTr="00631C85">
        <w:trPr>
          <w:jc w:val="center"/>
        </w:trPr>
        <w:tc>
          <w:tcPr>
            <w:tcW w:w="3249" w:type="dxa"/>
          </w:tcPr>
          <w:p w14:paraId="6D3BCA59" w14:textId="77777777" w:rsidR="00631C85" w:rsidRDefault="00916EC3">
            <w:r>
              <w:t>312. UGEL TAYACAJA</w:t>
            </w:r>
          </w:p>
        </w:tc>
        <w:tc>
          <w:tcPr>
            <w:tcW w:w="3249" w:type="dxa"/>
          </w:tcPr>
          <w:p w14:paraId="29CEA68E" w14:textId="77777777" w:rsidR="00631C85" w:rsidRDefault="00916EC3">
            <w:r>
              <w:t>3,264,566</w:t>
            </w:r>
          </w:p>
        </w:tc>
        <w:tc>
          <w:tcPr>
            <w:tcW w:w="3249" w:type="dxa"/>
          </w:tcPr>
          <w:p w14:paraId="77D8508D" w14:textId="77777777" w:rsidR="00631C85" w:rsidRDefault="00916EC3">
            <w:r>
              <w:t>2,566,428</w:t>
            </w:r>
          </w:p>
        </w:tc>
      </w:tr>
      <w:tr w:rsidR="00631C85" w14:paraId="2DAA32DF" w14:textId="77777777" w:rsidTr="00631C85">
        <w:trPr>
          <w:jc w:val="center"/>
        </w:trPr>
        <w:tc>
          <w:tcPr>
            <w:tcW w:w="3249" w:type="dxa"/>
          </w:tcPr>
          <w:p w14:paraId="030817A8" w14:textId="77777777" w:rsidR="00631C85" w:rsidRDefault="00916EC3">
            <w:r>
              <w:t>313. UGEL CASTROVIRREYNA</w:t>
            </w:r>
          </w:p>
        </w:tc>
        <w:tc>
          <w:tcPr>
            <w:tcW w:w="3249" w:type="dxa"/>
          </w:tcPr>
          <w:p w14:paraId="68803CEE" w14:textId="77777777" w:rsidR="00631C85" w:rsidRDefault="00916EC3">
            <w:r>
              <w:t>1,008,347</w:t>
            </w:r>
          </w:p>
        </w:tc>
        <w:tc>
          <w:tcPr>
            <w:tcW w:w="3249" w:type="dxa"/>
          </w:tcPr>
          <w:p w14:paraId="1AAE5972" w14:textId="77777777" w:rsidR="00631C85" w:rsidRDefault="00916EC3">
            <w:r>
              <w:t>877,276</w:t>
            </w:r>
          </w:p>
        </w:tc>
      </w:tr>
      <w:tr w:rsidR="00631C85" w14:paraId="28ABE108" w14:textId="77777777" w:rsidTr="00631C85">
        <w:trPr>
          <w:jc w:val="center"/>
        </w:trPr>
        <w:tc>
          <w:tcPr>
            <w:tcW w:w="3249" w:type="dxa"/>
          </w:tcPr>
          <w:p w14:paraId="756E6149" w14:textId="77777777" w:rsidR="00631C85" w:rsidRDefault="00916EC3">
            <w:r>
              <w:t xml:space="preserve">314. UGEL </w:t>
            </w:r>
            <w:r>
              <w:t>CHURCAMPA</w:t>
            </w:r>
          </w:p>
        </w:tc>
        <w:tc>
          <w:tcPr>
            <w:tcW w:w="3249" w:type="dxa"/>
          </w:tcPr>
          <w:p w14:paraId="26972A47" w14:textId="77777777" w:rsidR="00631C85" w:rsidRDefault="00916EC3">
            <w:r>
              <w:t>1,869,623</w:t>
            </w:r>
          </w:p>
        </w:tc>
        <w:tc>
          <w:tcPr>
            <w:tcW w:w="3249" w:type="dxa"/>
          </w:tcPr>
          <w:p w14:paraId="103DA9E8" w14:textId="77777777" w:rsidR="00631C85" w:rsidRDefault="00916EC3">
            <w:r>
              <w:t>1,498,272</w:t>
            </w:r>
          </w:p>
        </w:tc>
      </w:tr>
      <w:tr w:rsidR="00631C85" w14:paraId="1D858B1E" w14:textId="77777777" w:rsidTr="00631C85">
        <w:trPr>
          <w:jc w:val="center"/>
        </w:trPr>
        <w:tc>
          <w:tcPr>
            <w:tcW w:w="3249" w:type="dxa"/>
          </w:tcPr>
          <w:p w14:paraId="64E4A8C6" w14:textId="77777777" w:rsidR="00631C85" w:rsidRDefault="00916EC3">
            <w:r>
              <w:t>Total</w:t>
            </w:r>
          </w:p>
        </w:tc>
        <w:tc>
          <w:tcPr>
            <w:tcW w:w="3249" w:type="dxa"/>
          </w:tcPr>
          <w:p w14:paraId="332BAEF7" w14:textId="77777777" w:rsidR="00631C85" w:rsidRDefault="00916EC3">
            <w:r>
              <w:t>19,841,022</w:t>
            </w:r>
          </w:p>
        </w:tc>
        <w:tc>
          <w:tcPr>
            <w:tcW w:w="3249" w:type="dxa"/>
          </w:tcPr>
          <w:p w14:paraId="2DE3F6F3" w14:textId="77777777" w:rsidR="00631C85" w:rsidRDefault="00916EC3">
            <w:r>
              <w:t>14,942,393</w:t>
            </w:r>
          </w:p>
        </w:tc>
      </w:tr>
    </w:tbl>
    <w:p w14:paraId="2736B246" w14:textId="77777777" w:rsidR="00631C85" w:rsidRDefault="00916EC3">
      <w:pPr>
        <w:pStyle w:val="Fuentes"/>
      </w:pPr>
      <w:r>
        <w:t>Fuente: Base SIAF al corte de 20 de febrero del 2023 e informes UPP</w:t>
      </w:r>
    </w:p>
    <w:p w14:paraId="7861FFFE" w14:textId="77777777" w:rsidR="00631C85" w:rsidRDefault="00916EC3">
      <w:pPr>
        <w:pStyle w:val="Listaconvietas"/>
        <w:jc w:val="both"/>
      </w:pPr>
      <w:r>
        <w:t>La ejecución por intervención pedagógica muestra mayor avance en el Fortalecimiento PP 0107, Acciones comunes PP 0107 , CAS UGEL</w:t>
      </w:r>
      <w:r>
        <w:t>, Convivencia escolar, Jornada escolar completa, Redes educativas, Traslado docente. Es importante resaltar que Distribución de materiales educativos, Fortalecimiento PP 0106, Limpieza y mantenimiento, PP 0147 IEST, PRONOEI, Plan de mejoras PP 0107, Secund</w:t>
      </w:r>
      <w:r>
        <w:t>aria tutorial, Talleres deportivo recreativos - Wiñaq,  cuentan con recursos, pero no presentan avances</w:t>
      </w:r>
    </w:p>
    <w:p w14:paraId="62A6A7EF" w14:textId="77777777" w:rsidR="00631C85" w:rsidRDefault="00916EC3">
      <w:pPr>
        <w:jc w:val="center"/>
      </w:pPr>
      <w:r>
        <w:rPr>
          <w:b/>
        </w:rPr>
        <w:lastRenderedPageBreak/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31C85" w14:paraId="0D864CBB" w14:textId="77777777" w:rsidTr="00631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2E8574FC" w14:textId="77777777" w:rsidR="00631C85" w:rsidRDefault="00916EC3">
            <w:r>
              <w:t>Intervención pedagógica</w:t>
            </w:r>
          </w:p>
        </w:tc>
        <w:tc>
          <w:tcPr>
            <w:tcW w:w="2436" w:type="dxa"/>
          </w:tcPr>
          <w:p w14:paraId="50E5B65F" w14:textId="77777777" w:rsidR="00631C85" w:rsidRDefault="00916EC3">
            <w:r>
              <w:t>PIM</w:t>
            </w:r>
          </w:p>
        </w:tc>
        <w:tc>
          <w:tcPr>
            <w:tcW w:w="2436" w:type="dxa"/>
          </w:tcPr>
          <w:p w14:paraId="179237A6" w14:textId="77777777" w:rsidR="00631C85" w:rsidRDefault="00916EC3">
            <w:r>
              <w:t>Devengado</w:t>
            </w:r>
          </w:p>
        </w:tc>
        <w:tc>
          <w:tcPr>
            <w:tcW w:w="2436" w:type="dxa"/>
          </w:tcPr>
          <w:p w14:paraId="5F6DACAD" w14:textId="77777777" w:rsidR="00631C85" w:rsidRDefault="00916EC3">
            <w:r>
              <w:t>% Ejec</w:t>
            </w:r>
          </w:p>
        </w:tc>
      </w:tr>
      <w:tr w:rsidR="00631C85" w14:paraId="5311413E" w14:textId="77777777" w:rsidTr="00631C85">
        <w:trPr>
          <w:jc w:val="center"/>
        </w:trPr>
        <w:tc>
          <w:tcPr>
            <w:tcW w:w="2436" w:type="dxa"/>
          </w:tcPr>
          <w:p w14:paraId="743A5A47" w14:textId="77777777" w:rsidR="00631C85" w:rsidRDefault="00916EC3">
            <w:r>
              <w:t>Fortalecimiento PP 0107</w:t>
            </w:r>
          </w:p>
        </w:tc>
        <w:tc>
          <w:tcPr>
            <w:tcW w:w="2436" w:type="dxa"/>
          </w:tcPr>
          <w:p w14:paraId="7DA64668" w14:textId="77777777" w:rsidR="00631C85" w:rsidRDefault="00916EC3">
            <w:r>
              <w:t>93,888</w:t>
            </w:r>
          </w:p>
        </w:tc>
        <w:tc>
          <w:tcPr>
            <w:tcW w:w="2436" w:type="dxa"/>
          </w:tcPr>
          <w:p w14:paraId="6EE80448" w14:textId="77777777" w:rsidR="00631C85" w:rsidRDefault="00916EC3">
            <w:r>
              <w:t>18,402</w:t>
            </w:r>
          </w:p>
        </w:tc>
        <w:tc>
          <w:tcPr>
            <w:tcW w:w="2436" w:type="dxa"/>
          </w:tcPr>
          <w:p w14:paraId="55F92BC6" w14:textId="77777777" w:rsidR="00631C85" w:rsidRDefault="00916EC3">
            <w:r>
              <w:t>19.6%</w:t>
            </w:r>
          </w:p>
        </w:tc>
      </w:tr>
      <w:tr w:rsidR="00631C85" w14:paraId="55ECFBD4" w14:textId="77777777" w:rsidTr="00631C85">
        <w:trPr>
          <w:jc w:val="center"/>
        </w:trPr>
        <w:tc>
          <w:tcPr>
            <w:tcW w:w="2436" w:type="dxa"/>
          </w:tcPr>
          <w:p w14:paraId="5800BA18" w14:textId="77777777" w:rsidR="00631C85" w:rsidRDefault="00916EC3">
            <w:r>
              <w:t xml:space="preserve">Acciones comunes PP 0107 </w:t>
            </w:r>
          </w:p>
        </w:tc>
        <w:tc>
          <w:tcPr>
            <w:tcW w:w="2436" w:type="dxa"/>
          </w:tcPr>
          <w:p w14:paraId="2EF00B01" w14:textId="77777777" w:rsidR="00631C85" w:rsidRDefault="00916EC3">
            <w:r>
              <w:t>34,140</w:t>
            </w:r>
          </w:p>
        </w:tc>
        <w:tc>
          <w:tcPr>
            <w:tcW w:w="2436" w:type="dxa"/>
          </w:tcPr>
          <w:p w14:paraId="49E2E880" w14:textId="77777777" w:rsidR="00631C85" w:rsidRDefault="00916EC3">
            <w:r>
              <w:t>5,529</w:t>
            </w:r>
          </w:p>
        </w:tc>
        <w:tc>
          <w:tcPr>
            <w:tcW w:w="2436" w:type="dxa"/>
          </w:tcPr>
          <w:p w14:paraId="20FE46C0" w14:textId="77777777" w:rsidR="00631C85" w:rsidRDefault="00916EC3">
            <w:r>
              <w:t>16.2%</w:t>
            </w:r>
          </w:p>
        </w:tc>
      </w:tr>
      <w:tr w:rsidR="00631C85" w14:paraId="0CC27D20" w14:textId="77777777" w:rsidTr="00631C85">
        <w:trPr>
          <w:jc w:val="center"/>
        </w:trPr>
        <w:tc>
          <w:tcPr>
            <w:tcW w:w="2436" w:type="dxa"/>
          </w:tcPr>
          <w:p w14:paraId="7F85EA2D" w14:textId="77777777" w:rsidR="00631C85" w:rsidRDefault="00916EC3">
            <w:r>
              <w:t>CAS UGEL</w:t>
            </w:r>
          </w:p>
        </w:tc>
        <w:tc>
          <w:tcPr>
            <w:tcW w:w="2436" w:type="dxa"/>
          </w:tcPr>
          <w:p w14:paraId="4F75AB58" w14:textId="77777777" w:rsidR="00631C85" w:rsidRDefault="00916EC3">
            <w:r>
              <w:t>568,800</w:t>
            </w:r>
          </w:p>
        </w:tc>
        <w:tc>
          <w:tcPr>
            <w:tcW w:w="2436" w:type="dxa"/>
          </w:tcPr>
          <w:p w14:paraId="703B377E" w14:textId="77777777" w:rsidR="00631C85" w:rsidRDefault="00916EC3">
            <w:r>
              <w:t>90,832</w:t>
            </w:r>
          </w:p>
        </w:tc>
        <w:tc>
          <w:tcPr>
            <w:tcW w:w="2436" w:type="dxa"/>
          </w:tcPr>
          <w:p w14:paraId="2ACCC586" w14:textId="77777777" w:rsidR="00631C85" w:rsidRDefault="00916EC3">
            <w:r>
              <w:t>16.0%</w:t>
            </w:r>
          </w:p>
        </w:tc>
      </w:tr>
      <w:tr w:rsidR="00631C85" w14:paraId="67AF5233" w14:textId="77777777" w:rsidTr="00631C85">
        <w:trPr>
          <w:jc w:val="center"/>
        </w:trPr>
        <w:tc>
          <w:tcPr>
            <w:tcW w:w="2436" w:type="dxa"/>
          </w:tcPr>
          <w:p w14:paraId="1C46E721" w14:textId="77777777" w:rsidR="00631C85" w:rsidRDefault="00916EC3">
            <w:r>
              <w:t>Convivencia escolar</w:t>
            </w:r>
          </w:p>
        </w:tc>
        <w:tc>
          <w:tcPr>
            <w:tcW w:w="2436" w:type="dxa"/>
          </w:tcPr>
          <w:p w14:paraId="671DA0CC" w14:textId="77777777" w:rsidR="00631C85" w:rsidRDefault="00916EC3">
            <w:r>
              <w:t>669,990</w:t>
            </w:r>
          </w:p>
        </w:tc>
        <w:tc>
          <w:tcPr>
            <w:tcW w:w="2436" w:type="dxa"/>
          </w:tcPr>
          <w:p w14:paraId="76AE9AB5" w14:textId="77777777" w:rsidR="00631C85" w:rsidRDefault="00916EC3">
            <w:r>
              <w:t>29,669</w:t>
            </w:r>
          </w:p>
        </w:tc>
        <w:tc>
          <w:tcPr>
            <w:tcW w:w="2436" w:type="dxa"/>
          </w:tcPr>
          <w:p w14:paraId="23720179" w14:textId="77777777" w:rsidR="00631C85" w:rsidRDefault="00916EC3">
            <w:r>
              <w:t>4.4%</w:t>
            </w:r>
          </w:p>
        </w:tc>
      </w:tr>
      <w:tr w:rsidR="00631C85" w14:paraId="6367FA2C" w14:textId="77777777" w:rsidTr="00631C85">
        <w:trPr>
          <w:jc w:val="center"/>
        </w:trPr>
        <w:tc>
          <w:tcPr>
            <w:tcW w:w="2436" w:type="dxa"/>
          </w:tcPr>
          <w:p w14:paraId="4BF16729" w14:textId="77777777" w:rsidR="00631C85" w:rsidRDefault="00916EC3">
            <w:r>
              <w:t>Jornada escolar completa</w:t>
            </w:r>
          </w:p>
        </w:tc>
        <w:tc>
          <w:tcPr>
            <w:tcW w:w="2436" w:type="dxa"/>
          </w:tcPr>
          <w:p w14:paraId="070F7AAC" w14:textId="77777777" w:rsidR="00631C85" w:rsidRDefault="00916EC3">
            <w:r>
              <w:t>6,516,360</w:t>
            </w:r>
          </w:p>
        </w:tc>
        <w:tc>
          <w:tcPr>
            <w:tcW w:w="2436" w:type="dxa"/>
          </w:tcPr>
          <w:p w14:paraId="77E1C5BD" w14:textId="77777777" w:rsidR="00631C85" w:rsidRDefault="00916EC3">
            <w:r>
              <w:t>285,383</w:t>
            </w:r>
          </w:p>
        </w:tc>
        <w:tc>
          <w:tcPr>
            <w:tcW w:w="2436" w:type="dxa"/>
          </w:tcPr>
          <w:p w14:paraId="2B6BD8C6" w14:textId="77777777" w:rsidR="00631C85" w:rsidRDefault="00916EC3">
            <w:r>
              <w:t>4.4%</w:t>
            </w:r>
          </w:p>
        </w:tc>
      </w:tr>
      <w:tr w:rsidR="00631C85" w14:paraId="30B804E0" w14:textId="77777777" w:rsidTr="00631C85">
        <w:trPr>
          <w:jc w:val="center"/>
        </w:trPr>
        <w:tc>
          <w:tcPr>
            <w:tcW w:w="2436" w:type="dxa"/>
          </w:tcPr>
          <w:p w14:paraId="26F54673" w14:textId="77777777" w:rsidR="00631C85" w:rsidRDefault="00916EC3">
            <w:r>
              <w:t>Redes educativas</w:t>
            </w:r>
          </w:p>
        </w:tc>
        <w:tc>
          <w:tcPr>
            <w:tcW w:w="2436" w:type="dxa"/>
          </w:tcPr>
          <w:p w14:paraId="2A9C62CD" w14:textId="77777777" w:rsidR="00631C85" w:rsidRDefault="00916EC3">
            <w:r>
              <w:t>1,433,552</w:t>
            </w:r>
          </w:p>
        </w:tc>
        <w:tc>
          <w:tcPr>
            <w:tcW w:w="2436" w:type="dxa"/>
          </w:tcPr>
          <w:p w14:paraId="4C870EB7" w14:textId="77777777" w:rsidR="00631C85" w:rsidRDefault="00916EC3">
            <w:r>
              <w:t>24,788</w:t>
            </w:r>
          </w:p>
        </w:tc>
        <w:tc>
          <w:tcPr>
            <w:tcW w:w="2436" w:type="dxa"/>
          </w:tcPr>
          <w:p w14:paraId="744C5DD1" w14:textId="77777777" w:rsidR="00631C85" w:rsidRDefault="00916EC3">
            <w:r>
              <w:t>1.7%</w:t>
            </w:r>
          </w:p>
        </w:tc>
      </w:tr>
      <w:tr w:rsidR="00631C85" w14:paraId="0BC83DF4" w14:textId="77777777" w:rsidTr="00631C85">
        <w:trPr>
          <w:jc w:val="center"/>
        </w:trPr>
        <w:tc>
          <w:tcPr>
            <w:tcW w:w="2436" w:type="dxa"/>
          </w:tcPr>
          <w:p w14:paraId="1E9FD939" w14:textId="77777777" w:rsidR="00631C85" w:rsidRDefault="00916EC3">
            <w:r>
              <w:t>Traslado docente</w:t>
            </w:r>
          </w:p>
        </w:tc>
        <w:tc>
          <w:tcPr>
            <w:tcW w:w="2436" w:type="dxa"/>
          </w:tcPr>
          <w:p w14:paraId="755D1CFF" w14:textId="77777777" w:rsidR="00631C85" w:rsidRDefault="00916EC3">
            <w:r>
              <w:t>132,961</w:t>
            </w:r>
          </w:p>
        </w:tc>
        <w:tc>
          <w:tcPr>
            <w:tcW w:w="2436" w:type="dxa"/>
          </w:tcPr>
          <w:p w14:paraId="102E52CF" w14:textId="77777777" w:rsidR="00631C85" w:rsidRDefault="00916EC3">
            <w:r>
              <w:t>504</w:t>
            </w:r>
          </w:p>
        </w:tc>
        <w:tc>
          <w:tcPr>
            <w:tcW w:w="2436" w:type="dxa"/>
          </w:tcPr>
          <w:p w14:paraId="5C2B7F87" w14:textId="77777777" w:rsidR="00631C85" w:rsidRDefault="00916EC3">
            <w:r>
              <w:t>0.4%</w:t>
            </w:r>
          </w:p>
        </w:tc>
      </w:tr>
      <w:tr w:rsidR="00631C85" w14:paraId="14B8D4A8" w14:textId="77777777" w:rsidTr="00631C85">
        <w:trPr>
          <w:jc w:val="center"/>
        </w:trPr>
        <w:tc>
          <w:tcPr>
            <w:tcW w:w="2436" w:type="dxa"/>
          </w:tcPr>
          <w:p w14:paraId="1BFD804D" w14:textId="77777777" w:rsidR="00631C85" w:rsidRDefault="00916EC3">
            <w:r>
              <w:t>Distribución de materiales educativos</w:t>
            </w:r>
          </w:p>
        </w:tc>
        <w:tc>
          <w:tcPr>
            <w:tcW w:w="2436" w:type="dxa"/>
          </w:tcPr>
          <w:p w14:paraId="672FC876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2F2A4371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036A0119" w14:textId="77777777" w:rsidR="00631C85" w:rsidRDefault="00916EC3">
            <w:r>
              <w:t>0.0%</w:t>
            </w:r>
          </w:p>
        </w:tc>
      </w:tr>
      <w:tr w:rsidR="00631C85" w14:paraId="623CE607" w14:textId="77777777" w:rsidTr="00631C85">
        <w:trPr>
          <w:jc w:val="center"/>
        </w:trPr>
        <w:tc>
          <w:tcPr>
            <w:tcW w:w="2436" w:type="dxa"/>
          </w:tcPr>
          <w:p w14:paraId="11C2E9D4" w14:textId="77777777" w:rsidR="00631C85" w:rsidRDefault="00916EC3">
            <w:r>
              <w:t>Fortalecimiento PP 0106</w:t>
            </w:r>
          </w:p>
        </w:tc>
        <w:tc>
          <w:tcPr>
            <w:tcW w:w="2436" w:type="dxa"/>
          </w:tcPr>
          <w:p w14:paraId="7D9137B6" w14:textId="77777777" w:rsidR="00631C85" w:rsidRDefault="00916EC3">
            <w:r>
              <w:t>726,173</w:t>
            </w:r>
          </w:p>
        </w:tc>
        <w:tc>
          <w:tcPr>
            <w:tcW w:w="2436" w:type="dxa"/>
          </w:tcPr>
          <w:p w14:paraId="47134F2E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4AD18089" w14:textId="77777777" w:rsidR="00631C85" w:rsidRDefault="00916EC3">
            <w:r>
              <w:t>0.0%</w:t>
            </w:r>
          </w:p>
        </w:tc>
      </w:tr>
      <w:tr w:rsidR="00631C85" w14:paraId="2900CDE9" w14:textId="77777777" w:rsidTr="00631C85">
        <w:trPr>
          <w:jc w:val="center"/>
        </w:trPr>
        <w:tc>
          <w:tcPr>
            <w:tcW w:w="2436" w:type="dxa"/>
          </w:tcPr>
          <w:p w14:paraId="555187B6" w14:textId="77777777" w:rsidR="00631C85" w:rsidRDefault="00916EC3">
            <w:r>
              <w:t>Limpieza y mantenimiento</w:t>
            </w:r>
          </w:p>
        </w:tc>
        <w:tc>
          <w:tcPr>
            <w:tcW w:w="2436" w:type="dxa"/>
          </w:tcPr>
          <w:p w14:paraId="33D043E9" w14:textId="77777777" w:rsidR="00631C85" w:rsidRDefault="00916EC3">
            <w:r>
              <w:t>29,565</w:t>
            </w:r>
          </w:p>
        </w:tc>
        <w:tc>
          <w:tcPr>
            <w:tcW w:w="2436" w:type="dxa"/>
          </w:tcPr>
          <w:p w14:paraId="57C9FF9C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7B5FE5D3" w14:textId="77777777" w:rsidR="00631C85" w:rsidRDefault="00916EC3">
            <w:r>
              <w:t>0.0%</w:t>
            </w:r>
          </w:p>
        </w:tc>
      </w:tr>
      <w:tr w:rsidR="00631C85" w14:paraId="79D942B3" w14:textId="77777777" w:rsidTr="00631C85">
        <w:trPr>
          <w:jc w:val="center"/>
        </w:trPr>
        <w:tc>
          <w:tcPr>
            <w:tcW w:w="2436" w:type="dxa"/>
          </w:tcPr>
          <w:p w14:paraId="1EE819AC" w14:textId="77777777" w:rsidR="00631C85" w:rsidRDefault="00916EC3">
            <w:r>
              <w:t>PP 0147 IEST</w:t>
            </w:r>
          </w:p>
        </w:tc>
        <w:tc>
          <w:tcPr>
            <w:tcW w:w="2436" w:type="dxa"/>
          </w:tcPr>
          <w:p w14:paraId="492D8D89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739BA77E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35758E1A" w14:textId="77777777" w:rsidR="00631C85" w:rsidRDefault="00916EC3">
            <w:r>
              <w:t>0.0%</w:t>
            </w:r>
          </w:p>
        </w:tc>
      </w:tr>
      <w:tr w:rsidR="00631C85" w14:paraId="2A575532" w14:textId="77777777" w:rsidTr="00631C85">
        <w:trPr>
          <w:jc w:val="center"/>
        </w:trPr>
        <w:tc>
          <w:tcPr>
            <w:tcW w:w="2436" w:type="dxa"/>
          </w:tcPr>
          <w:p w14:paraId="1EE0C344" w14:textId="77777777" w:rsidR="00631C85" w:rsidRDefault="00916EC3">
            <w:r>
              <w:t>PRONOEI</w:t>
            </w:r>
          </w:p>
        </w:tc>
        <w:tc>
          <w:tcPr>
            <w:tcW w:w="2436" w:type="dxa"/>
          </w:tcPr>
          <w:p w14:paraId="2FAFD375" w14:textId="77777777" w:rsidR="00631C85" w:rsidRDefault="00916EC3">
            <w:r>
              <w:t>3,958,720</w:t>
            </w:r>
          </w:p>
        </w:tc>
        <w:tc>
          <w:tcPr>
            <w:tcW w:w="2436" w:type="dxa"/>
          </w:tcPr>
          <w:p w14:paraId="074FFB7C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226F7E91" w14:textId="77777777" w:rsidR="00631C85" w:rsidRDefault="00916EC3">
            <w:r>
              <w:t>0.0%</w:t>
            </w:r>
          </w:p>
        </w:tc>
      </w:tr>
      <w:tr w:rsidR="00631C85" w14:paraId="089BF6A3" w14:textId="77777777" w:rsidTr="00631C85">
        <w:trPr>
          <w:jc w:val="center"/>
        </w:trPr>
        <w:tc>
          <w:tcPr>
            <w:tcW w:w="2436" w:type="dxa"/>
          </w:tcPr>
          <w:p w14:paraId="736C34CE" w14:textId="77777777" w:rsidR="00631C85" w:rsidRDefault="00916EC3">
            <w:r>
              <w:t>Plan de mejoras PP 0107</w:t>
            </w:r>
          </w:p>
        </w:tc>
        <w:tc>
          <w:tcPr>
            <w:tcW w:w="2436" w:type="dxa"/>
          </w:tcPr>
          <w:p w14:paraId="1932B448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493AE1EE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72FA5501" w14:textId="77777777" w:rsidR="00631C85" w:rsidRDefault="00916EC3">
            <w:r>
              <w:t>0.0%</w:t>
            </w:r>
          </w:p>
        </w:tc>
      </w:tr>
      <w:tr w:rsidR="00631C85" w14:paraId="7D4538E7" w14:textId="77777777" w:rsidTr="00631C85">
        <w:trPr>
          <w:jc w:val="center"/>
        </w:trPr>
        <w:tc>
          <w:tcPr>
            <w:tcW w:w="2436" w:type="dxa"/>
          </w:tcPr>
          <w:p w14:paraId="625174A6" w14:textId="77777777" w:rsidR="00631C85" w:rsidRDefault="00916EC3">
            <w:r>
              <w:t>Secundaria tutorial</w:t>
            </w:r>
          </w:p>
        </w:tc>
        <w:tc>
          <w:tcPr>
            <w:tcW w:w="2436" w:type="dxa"/>
          </w:tcPr>
          <w:p w14:paraId="69F4EF4D" w14:textId="77777777" w:rsidR="00631C85" w:rsidRDefault="00916EC3">
            <w:r>
              <w:t>694,418</w:t>
            </w:r>
          </w:p>
        </w:tc>
        <w:tc>
          <w:tcPr>
            <w:tcW w:w="2436" w:type="dxa"/>
          </w:tcPr>
          <w:p w14:paraId="748D457F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6AB001E2" w14:textId="77777777" w:rsidR="00631C85" w:rsidRDefault="00916EC3">
            <w:r>
              <w:t>0.0%</w:t>
            </w:r>
          </w:p>
        </w:tc>
      </w:tr>
      <w:tr w:rsidR="00631C85" w14:paraId="44D567B1" w14:textId="77777777" w:rsidTr="00631C85">
        <w:trPr>
          <w:jc w:val="center"/>
        </w:trPr>
        <w:tc>
          <w:tcPr>
            <w:tcW w:w="2436" w:type="dxa"/>
          </w:tcPr>
          <w:p w14:paraId="63A4F525" w14:textId="77777777" w:rsidR="00631C85" w:rsidRDefault="00916EC3">
            <w:r>
              <w:t>Talleres deportivo recreativos - Wiñaq</w:t>
            </w:r>
          </w:p>
        </w:tc>
        <w:tc>
          <w:tcPr>
            <w:tcW w:w="2436" w:type="dxa"/>
          </w:tcPr>
          <w:p w14:paraId="4A5D76C4" w14:textId="77777777" w:rsidR="00631C85" w:rsidRDefault="00916EC3">
            <w:r>
              <w:t>83,826</w:t>
            </w:r>
          </w:p>
        </w:tc>
        <w:tc>
          <w:tcPr>
            <w:tcW w:w="2436" w:type="dxa"/>
          </w:tcPr>
          <w:p w14:paraId="7EA20D5F" w14:textId="77777777" w:rsidR="00631C85" w:rsidRDefault="00916EC3">
            <w:r>
              <w:t>0</w:t>
            </w:r>
          </w:p>
        </w:tc>
        <w:tc>
          <w:tcPr>
            <w:tcW w:w="2436" w:type="dxa"/>
          </w:tcPr>
          <w:p w14:paraId="29E8035A" w14:textId="77777777" w:rsidR="00631C85" w:rsidRDefault="00916EC3">
            <w:r>
              <w:t>0.0%</w:t>
            </w:r>
          </w:p>
        </w:tc>
      </w:tr>
      <w:tr w:rsidR="00631C85" w14:paraId="00589623" w14:textId="77777777" w:rsidTr="00631C85">
        <w:trPr>
          <w:jc w:val="center"/>
        </w:trPr>
        <w:tc>
          <w:tcPr>
            <w:tcW w:w="2436" w:type="dxa"/>
          </w:tcPr>
          <w:p w14:paraId="49F7BC87" w14:textId="77777777" w:rsidR="00631C85" w:rsidRDefault="00916EC3">
            <w:r>
              <w:t>Total</w:t>
            </w:r>
          </w:p>
        </w:tc>
        <w:tc>
          <w:tcPr>
            <w:tcW w:w="2436" w:type="dxa"/>
          </w:tcPr>
          <w:p w14:paraId="40086EF8" w14:textId="77777777" w:rsidR="00631C85" w:rsidRDefault="00916EC3">
            <w:r>
              <w:t>14,942,393</w:t>
            </w:r>
          </w:p>
        </w:tc>
        <w:tc>
          <w:tcPr>
            <w:tcW w:w="2436" w:type="dxa"/>
          </w:tcPr>
          <w:p w14:paraId="1E95F776" w14:textId="77777777" w:rsidR="00631C85" w:rsidRDefault="00916EC3">
            <w:r>
              <w:t>455,107</w:t>
            </w:r>
          </w:p>
        </w:tc>
        <w:tc>
          <w:tcPr>
            <w:tcW w:w="2436" w:type="dxa"/>
          </w:tcPr>
          <w:p w14:paraId="7A433BC3" w14:textId="77777777" w:rsidR="00631C85" w:rsidRDefault="00916EC3">
            <w:r>
              <w:t>62.7%</w:t>
            </w:r>
          </w:p>
        </w:tc>
      </w:tr>
    </w:tbl>
    <w:p w14:paraId="61847E93" w14:textId="77777777" w:rsidR="00631C85" w:rsidRDefault="00916EC3">
      <w:pPr>
        <w:pStyle w:val="Fuentes"/>
      </w:pPr>
      <w:r>
        <w:t>Fuente: Base SIAF al corte de 20 de febrero del 2023 e informes UPP</w:t>
      </w:r>
    </w:p>
    <w:p w14:paraId="32F8C0A5" w14:textId="77777777" w:rsidR="00631C85" w:rsidRDefault="00916EC3">
      <w:pPr>
        <w:pStyle w:val="Ttulo1"/>
      </w:pPr>
      <w:bookmarkStart w:id="2" w:name="_Toc129190772"/>
      <w:r>
        <w:t>2. Contratación de Personal CAS para IAP</w:t>
      </w:r>
      <w:bookmarkEnd w:id="2"/>
    </w:p>
    <w:p w14:paraId="0C0349BE" w14:textId="77777777" w:rsidR="00631C85" w:rsidRDefault="00916EC3">
      <w:pPr>
        <w:pStyle w:val="Listaconvietas"/>
        <w:jc w:val="both"/>
      </w:pPr>
      <w:r>
        <w:t xml:space="preserve">El Pliego Gobierno Regional de HUANCAVELICA tiene un total de 557 PEAS Programadas,  para las 9 Unidades Ejecutoras que la conforman. En total, el costo estimado anual de las contrataciones es de S/ 13.36 millones de soles. </w:t>
      </w:r>
    </w:p>
    <w:p w14:paraId="7530C2A8" w14:textId="77777777" w:rsidR="00631C85" w:rsidRDefault="00916EC3">
      <w:pPr>
        <w:jc w:val="center"/>
      </w:pPr>
      <w:r>
        <w:rPr>
          <w:b/>
        </w:rPr>
        <w:t>Tabla N° 05 PEAS asignadas y co</w:t>
      </w:r>
      <w:r>
        <w:rPr>
          <w:b/>
        </w:rPr>
        <w:t>sto anual de contratación- HUANCAVELICA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31C85" w14:paraId="30A6C997" w14:textId="77777777" w:rsidTr="00631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6AA88F8E" w14:textId="77777777" w:rsidR="00631C85" w:rsidRDefault="00916EC3">
            <w:r>
              <w:t>Unidad Ejecutora</w:t>
            </w:r>
          </w:p>
        </w:tc>
        <w:tc>
          <w:tcPr>
            <w:tcW w:w="3249" w:type="dxa"/>
          </w:tcPr>
          <w:p w14:paraId="5F982369" w14:textId="77777777" w:rsidR="00631C85" w:rsidRDefault="00916EC3">
            <w:r>
              <w:t>PEAS programadas</w:t>
            </w:r>
          </w:p>
        </w:tc>
        <w:tc>
          <w:tcPr>
            <w:tcW w:w="3249" w:type="dxa"/>
          </w:tcPr>
          <w:p w14:paraId="6A935167" w14:textId="77777777" w:rsidR="00631C85" w:rsidRDefault="00916EC3">
            <w:r>
              <w:t>Costo anual estimado</w:t>
            </w:r>
          </w:p>
        </w:tc>
      </w:tr>
      <w:tr w:rsidR="00631C85" w14:paraId="331CB5C8" w14:textId="77777777" w:rsidTr="00631C85">
        <w:trPr>
          <w:jc w:val="center"/>
        </w:trPr>
        <w:tc>
          <w:tcPr>
            <w:tcW w:w="3249" w:type="dxa"/>
          </w:tcPr>
          <w:p w14:paraId="09907249" w14:textId="77777777" w:rsidR="00631C85" w:rsidRDefault="00916EC3">
            <w:r>
              <w:t>300. EDUCACION HUANCAVELICA</w:t>
            </w:r>
          </w:p>
        </w:tc>
        <w:tc>
          <w:tcPr>
            <w:tcW w:w="3249" w:type="dxa"/>
          </w:tcPr>
          <w:p w14:paraId="057D187D" w14:textId="77777777" w:rsidR="00631C85" w:rsidRDefault="00916EC3">
            <w:r>
              <w:t>11</w:t>
            </w:r>
          </w:p>
        </w:tc>
        <w:tc>
          <w:tcPr>
            <w:tcW w:w="3249" w:type="dxa"/>
          </w:tcPr>
          <w:p w14:paraId="2B212F34" w14:textId="77777777" w:rsidR="00631C85" w:rsidRDefault="00916EC3">
            <w:r>
              <w:t>242,618</w:t>
            </w:r>
          </w:p>
        </w:tc>
      </w:tr>
      <w:tr w:rsidR="00631C85" w14:paraId="193F8BA5" w14:textId="77777777" w:rsidTr="00631C85">
        <w:trPr>
          <w:jc w:val="center"/>
        </w:trPr>
        <w:tc>
          <w:tcPr>
            <w:tcW w:w="3249" w:type="dxa"/>
          </w:tcPr>
          <w:p w14:paraId="6F7695F7" w14:textId="77777777" w:rsidR="00631C85" w:rsidRDefault="00916EC3">
            <w:r>
              <w:t>307. EDUCACION UGEL ANGARAES</w:t>
            </w:r>
          </w:p>
        </w:tc>
        <w:tc>
          <w:tcPr>
            <w:tcW w:w="3249" w:type="dxa"/>
          </w:tcPr>
          <w:p w14:paraId="33641C8B" w14:textId="77777777" w:rsidR="00631C85" w:rsidRDefault="00916EC3">
            <w:r>
              <w:t>81</w:t>
            </w:r>
          </w:p>
        </w:tc>
        <w:tc>
          <w:tcPr>
            <w:tcW w:w="3249" w:type="dxa"/>
          </w:tcPr>
          <w:p w14:paraId="22A7C50F" w14:textId="77777777" w:rsidR="00631C85" w:rsidRDefault="00916EC3">
            <w:r>
              <w:t>1,707,618</w:t>
            </w:r>
          </w:p>
        </w:tc>
      </w:tr>
      <w:tr w:rsidR="00631C85" w14:paraId="221A0545" w14:textId="77777777" w:rsidTr="00631C85">
        <w:trPr>
          <w:jc w:val="center"/>
        </w:trPr>
        <w:tc>
          <w:tcPr>
            <w:tcW w:w="3249" w:type="dxa"/>
          </w:tcPr>
          <w:p w14:paraId="35DCFF73" w14:textId="77777777" w:rsidR="00631C85" w:rsidRDefault="00916EC3">
            <w:r>
              <w:t>308. UGEL SURCUBAMBA</w:t>
            </w:r>
          </w:p>
        </w:tc>
        <w:tc>
          <w:tcPr>
            <w:tcW w:w="3249" w:type="dxa"/>
          </w:tcPr>
          <w:p w14:paraId="7A40B5B1" w14:textId="77777777" w:rsidR="00631C85" w:rsidRDefault="00916EC3">
            <w:r>
              <w:t>53</w:t>
            </w:r>
          </w:p>
        </w:tc>
        <w:tc>
          <w:tcPr>
            <w:tcW w:w="3249" w:type="dxa"/>
          </w:tcPr>
          <w:p w14:paraId="1F873C1E" w14:textId="77777777" w:rsidR="00631C85" w:rsidRDefault="00916EC3">
            <w:r>
              <w:t>1,334,314</w:t>
            </w:r>
          </w:p>
        </w:tc>
      </w:tr>
      <w:tr w:rsidR="00631C85" w14:paraId="4AB30105" w14:textId="77777777" w:rsidTr="00631C85">
        <w:trPr>
          <w:jc w:val="center"/>
        </w:trPr>
        <w:tc>
          <w:tcPr>
            <w:tcW w:w="3249" w:type="dxa"/>
          </w:tcPr>
          <w:p w14:paraId="5B48EEA6" w14:textId="77777777" w:rsidR="00631C85" w:rsidRDefault="00916EC3">
            <w:r>
              <w:t>309. UGEL ACOBAMBA</w:t>
            </w:r>
          </w:p>
        </w:tc>
        <w:tc>
          <w:tcPr>
            <w:tcW w:w="3249" w:type="dxa"/>
          </w:tcPr>
          <w:p w14:paraId="17F83431" w14:textId="77777777" w:rsidR="00631C85" w:rsidRDefault="00916EC3">
            <w:r>
              <w:t>63</w:t>
            </w:r>
          </w:p>
        </w:tc>
        <w:tc>
          <w:tcPr>
            <w:tcW w:w="3249" w:type="dxa"/>
          </w:tcPr>
          <w:p w14:paraId="27F70622" w14:textId="77777777" w:rsidR="00631C85" w:rsidRDefault="00916EC3">
            <w:r>
              <w:t>1,420,452</w:t>
            </w:r>
          </w:p>
        </w:tc>
      </w:tr>
      <w:tr w:rsidR="00631C85" w14:paraId="1FC75434" w14:textId="77777777" w:rsidTr="00631C85">
        <w:trPr>
          <w:jc w:val="center"/>
        </w:trPr>
        <w:tc>
          <w:tcPr>
            <w:tcW w:w="3249" w:type="dxa"/>
          </w:tcPr>
          <w:p w14:paraId="503AFF46" w14:textId="77777777" w:rsidR="00631C85" w:rsidRDefault="00916EC3">
            <w:r>
              <w:t>310. UGEL</w:t>
            </w:r>
            <w:r>
              <w:t xml:space="preserve"> HUANCAVELICA</w:t>
            </w:r>
          </w:p>
        </w:tc>
        <w:tc>
          <w:tcPr>
            <w:tcW w:w="3249" w:type="dxa"/>
          </w:tcPr>
          <w:p w14:paraId="025FEDD6" w14:textId="77777777" w:rsidR="00631C85" w:rsidRDefault="00916EC3">
            <w:r>
              <w:t>148</w:t>
            </w:r>
          </w:p>
        </w:tc>
        <w:tc>
          <w:tcPr>
            <w:tcW w:w="3249" w:type="dxa"/>
          </w:tcPr>
          <w:p w14:paraId="3533D035" w14:textId="77777777" w:rsidR="00631C85" w:rsidRDefault="00916EC3">
            <w:r>
              <w:t>3,736,636</w:t>
            </w:r>
          </w:p>
        </w:tc>
      </w:tr>
      <w:tr w:rsidR="00631C85" w14:paraId="09731D99" w14:textId="77777777" w:rsidTr="00631C85">
        <w:trPr>
          <w:jc w:val="center"/>
        </w:trPr>
        <w:tc>
          <w:tcPr>
            <w:tcW w:w="3249" w:type="dxa"/>
          </w:tcPr>
          <w:p w14:paraId="3CF61C4B" w14:textId="77777777" w:rsidR="00631C85" w:rsidRDefault="00916EC3">
            <w:r>
              <w:t>311. UGEL HUAYTARA</w:t>
            </w:r>
          </w:p>
        </w:tc>
        <w:tc>
          <w:tcPr>
            <w:tcW w:w="3249" w:type="dxa"/>
          </w:tcPr>
          <w:p w14:paraId="48A83513" w14:textId="77777777" w:rsidR="00631C85" w:rsidRDefault="00916EC3">
            <w:r>
              <w:t>28</w:t>
            </w:r>
          </w:p>
        </w:tc>
        <w:tc>
          <w:tcPr>
            <w:tcW w:w="3249" w:type="dxa"/>
          </w:tcPr>
          <w:p w14:paraId="7808ECD8" w14:textId="77777777" w:rsidR="00631C85" w:rsidRDefault="00916EC3">
            <w:r>
              <w:t>753,648</w:t>
            </w:r>
          </w:p>
        </w:tc>
      </w:tr>
      <w:tr w:rsidR="00631C85" w14:paraId="7BA1B8EA" w14:textId="77777777" w:rsidTr="00631C85">
        <w:trPr>
          <w:jc w:val="center"/>
        </w:trPr>
        <w:tc>
          <w:tcPr>
            <w:tcW w:w="3249" w:type="dxa"/>
          </w:tcPr>
          <w:p w14:paraId="20432544" w14:textId="77777777" w:rsidR="00631C85" w:rsidRDefault="00916EC3">
            <w:r>
              <w:t>312. UGEL TAYACAJA</w:t>
            </w:r>
          </w:p>
        </w:tc>
        <w:tc>
          <w:tcPr>
            <w:tcW w:w="3249" w:type="dxa"/>
          </w:tcPr>
          <w:p w14:paraId="4AF95B66" w14:textId="77777777" w:rsidR="00631C85" w:rsidRDefault="00916EC3">
            <w:r>
              <w:t>104</w:t>
            </w:r>
          </w:p>
        </w:tc>
        <w:tc>
          <w:tcPr>
            <w:tcW w:w="3249" w:type="dxa"/>
          </w:tcPr>
          <w:p w14:paraId="5B342CA6" w14:textId="77777777" w:rsidR="00631C85" w:rsidRDefault="00916EC3">
            <w:r>
              <w:t>2,585,436</w:t>
            </w:r>
          </w:p>
        </w:tc>
      </w:tr>
      <w:tr w:rsidR="00631C85" w14:paraId="52487073" w14:textId="77777777" w:rsidTr="00631C85">
        <w:trPr>
          <w:jc w:val="center"/>
        </w:trPr>
        <w:tc>
          <w:tcPr>
            <w:tcW w:w="3249" w:type="dxa"/>
          </w:tcPr>
          <w:p w14:paraId="063FD655" w14:textId="77777777" w:rsidR="00631C85" w:rsidRDefault="00916EC3">
            <w:r>
              <w:lastRenderedPageBreak/>
              <w:t>313. UGEL CASTROVIRREYNA</w:t>
            </w:r>
          </w:p>
        </w:tc>
        <w:tc>
          <w:tcPr>
            <w:tcW w:w="3249" w:type="dxa"/>
          </w:tcPr>
          <w:p w14:paraId="5A0E2EF4" w14:textId="77777777" w:rsidR="00631C85" w:rsidRDefault="00916EC3">
            <w:r>
              <w:t>10</w:t>
            </w:r>
          </w:p>
        </w:tc>
        <w:tc>
          <w:tcPr>
            <w:tcW w:w="3249" w:type="dxa"/>
          </w:tcPr>
          <w:p w14:paraId="6D2C29B2" w14:textId="77777777" w:rsidR="00631C85" w:rsidRDefault="00916EC3">
            <w:r>
              <w:t>257,728</w:t>
            </w:r>
          </w:p>
        </w:tc>
      </w:tr>
      <w:tr w:rsidR="00631C85" w14:paraId="7218D091" w14:textId="77777777" w:rsidTr="00631C85">
        <w:trPr>
          <w:jc w:val="center"/>
        </w:trPr>
        <w:tc>
          <w:tcPr>
            <w:tcW w:w="3249" w:type="dxa"/>
          </w:tcPr>
          <w:p w14:paraId="400EBD13" w14:textId="77777777" w:rsidR="00631C85" w:rsidRDefault="00916EC3">
            <w:r>
              <w:t>314. UGEL CHURCAMPA</w:t>
            </w:r>
          </w:p>
        </w:tc>
        <w:tc>
          <w:tcPr>
            <w:tcW w:w="3249" w:type="dxa"/>
          </w:tcPr>
          <w:p w14:paraId="10785ED1" w14:textId="77777777" w:rsidR="00631C85" w:rsidRDefault="00916EC3">
            <w:r>
              <w:t>59</w:t>
            </w:r>
          </w:p>
        </w:tc>
        <w:tc>
          <w:tcPr>
            <w:tcW w:w="3249" w:type="dxa"/>
          </w:tcPr>
          <w:p w14:paraId="74DA3464" w14:textId="77777777" w:rsidR="00631C85" w:rsidRDefault="00916EC3">
            <w:r>
              <w:t>1,325,420</w:t>
            </w:r>
          </w:p>
        </w:tc>
      </w:tr>
      <w:tr w:rsidR="00631C85" w14:paraId="4F062E6E" w14:textId="77777777" w:rsidTr="00631C85">
        <w:trPr>
          <w:jc w:val="center"/>
        </w:trPr>
        <w:tc>
          <w:tcPr>
            <w:tcW w:w="3249" w:type="dxa"/>
          </w:tcPr>
          <w:p w14:paraId="3D064EC6" w14:textId="77777777" w:rsidR="00631C85" w:rsidRDefault="00916EC3">
            <w:r>
              <w:t>Total</w:t>
            </w:r>
          </w:p>
        </w:tc>
        <w:tc>
          <w:tcPr>
            <w:tcW w:w="3249" w:type="dxa"/>
          </w:tcPr>
          <w:p w14:paraId="3608E4C3" w14:textId="77777777" w:rsidR="00631C85" w:rsidRDefault="00916EC3">
            <w:r>
              <w:t>557</w:t>
            </w:r>
          </w:p>
        </w:tc>
        <w:tc>
          <w:tcPr>
            <w:tcW w:w="3249" w:type="dxa"/>
          </w:tcPr>
          <w:p w14:paraId="0E3CD6B9" w14:textId="77777777" w:rsidR="00631C85" w:rsidRDefault="00916EC3">
            <w:r>
              <w:t>13,363,870</w:t>
            </w:r>
          </w:p>
        </w:tc>
      </w:tr>
    </w:tbl>
    <w:p w14:paraId="3B3006C8" w14:textId="77777777" w:rsidR="00631C85" w:rsidRDefault="00916EC3">
      <w:pPr>
        <w:pStyle w:val="Fuentes"/>
      </w:pPr>
      <w:r>
        <w:t>Fuente: Base NEXUS al corte de 20 de febrero del 2023 e informes UPP</w:t>
      </w:r>
    </w:p>
    <w:sectPr w:rsidR="00631C85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60EE33C6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16EC3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916EC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1C85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EC3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purl.org/dc/elements/1.1/"/>
    <ds:schemaRef ds:uri="http://purl.org/dc/terms/"/>
    <ds:schemaRef ds:uri="http://schemas.microsoft.com/office/2006/metadata/properties"/>
    <ds:schemaRef ds:uri="http://purl.org/dc/dcmitype/"/>
    <ds:schemaRef ds:uri="c6e95a51-c766-4913-b17e-55287637e04d"/>
    <ds:schemaRef ds:uri="a5b86b97-dc97-47ac-892f-c2df15e7487e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96A5BA-397C-4029-AA74-1EA99ECC7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1040</Words>
  <Characters>5725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