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23,684,986</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PIURA</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URA.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CFB608A" w14:textId="75583456" w:rsidR="00343DA0"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190822" w:history="1">
            <w:r w:rsidR="00343DA0" w:rsidRPr="0095182E">
              <w:rPr>
                <w:rStyle w:val="Hipervnculo"/>
                <w:noProof/>
              </w:rPr>
              <w:t>1. Intervenciones y Acciones Pedagógicas  (IAP)</w:t>
            </w:r>
            <w:r w:rsidR="00343DA0">
              <w:rPr>
                <w:noProof/>
                <w:webHidden/>
              </w:rPr>
              <w:tab/>
            </w:r>
            <w:r w:rsidR="00343DA0">
              <w:rPr>
                <w:noProof/>
                <w:webHidden/>
              </w:rPr>
              <w:fldChar w:fldCharType="begin"/>
            </w:r>
            <w:r w:rsidR="00343DA0">
              <w:rPr>
                <w:noProof/>
                <w:webHidden/>
              </w:rPr>
              <w:instrText xml:space="preserve"> PAGEREF _Toc129190822 \h </w:instrText>
            </w:r>
            <w:r w:rsidR="00343DA0">
              <w:rPr>
                <w:noProof/>
                <w:webHidden/>
              </w:rPr>
            </w:r>
            <w:r w:rsidR="00343DA0">
              <w:rPr>
                <w:noProof/>
                <w:webHidden/>
              </w:rPr>
              <w:fldChar w:fldCharType="separate"/>
            </w:r>
            <w:r w:rsidR="00343DA0">
              <w:rPr>
                <w:noProof/>
                <w:webHidden/>
              </w:rPr>
              <w:t>3</w:t>
            </w:r>
            <w:r w:rsidR="00343DA0">
              <w:rPr>
                <w:noProof/>
                <w:webHidden/>
              </w:rPr>
              <w:fldChar w:fldCharType="end"/>
            </w:r>
          </w:hyperlink>
        </w:p>
        <w:p w14:paraId="12B36C19" w14:textId="16431ED0" w:rsidR="00343DA0" w:rsidRDefault="00343DA0">
          <w:pPr>
            <w:pStyle w:val="TDC1"/>
            <w:tabs>
              <w:tab w:val="right" w:leader="dot" w:pos="4927"/>
            </w:tabs>
            <w:rPr>
              <w:rFonts w:eastAsiaTheme="minorEastAsia"/>
              <w:noProof/>
              <w:color w:val="auto"/>
              <w:sz w:val="22"/>
              <w:szCs w:val="22"/>
              <w:lang w:eastAsia="es-ES"/>
            </w:rPr>
          </w:pPr>
          <w:hyperlink w:anchor="_Toc129190823" w:history="1">
            <w:r w:rsidRPr="0095182E">
              <w:rPr>
                <w:rStyle w:val="Hipervnculo"/>
                <w:noProof/>
              </w:rPr>
              <w:t>2. Contratación de Personal CAS para IAP</w:t>
            </w:r>
            <w:r>
              <w:rPr>
                <w:noProof/>
                <w:webHidden/>
              </w:rPr>
              <w:tab/>
            </w:r>
            <w:r>
              <w:rPr>
                <w:noProof/>
                <w:webHidden/>
              </w:rPr>
              <w:fldChar w:fldCharType="begin"/>
            </w:r>
            <w:r>
              <w:rPr>
                <w:noProof/>
                <w:webHidden/>
              </w:rPr>
              <w:instrText xml:space="preserve"> PAGEREF _Toc129190823 \h </w:instrText>
            </w:r>
            <w:r>
              <w:rPr>
                <w:noProof/>
                <w:webHidden/>
              </w:rPr>
            </w:r>
            <w:r>
              <w:rPr>
                <w:noProof/>
                <w:webHidden/>
              </w:rPr>
              <w:fldChar w:fldCharType="separate"/>
            </w:r>
            <w:r>
              <w:rPr>
                <w:noProof/>
                <w:webHidden/>
              </w:rPr>
              <w:t>7</w:t>
            </w:r>
            <w:r>
              <w:rPr>
                <w:noProof/>
                <w:webHidden/>
              </w:rPr>
              <w:fldChar w:fldCharType="end"/>
            </w:r>
          </w:hyperlink>
        </w:p>
        <w:p w14:paraId="0EA9608A" w14:textId="56C0C967"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14:paraId="36D17599" w14:textId="77777777" w:rsidR="00FA67F4" w:rsidRDefault="00343DA0">
      <w:pPr>
        <w:pStyle w:val="Ttulo1"/>
      </w:pPr>
      <w:bookmarkStart w:id="1" w:name="_Toc129190822"/>
      <w:r>
        <w:t>1. Intervenciones y Acciones Pedagógicas  (IAP)</w:t>
      </w:r>
      <w:bookmarkEnd w:id="1"/>
    </w:p>
    <w:p w14:paraId="1C993C0F" w14:textId="77777777" w:rsidR="00FA67F4" w:rsidRDefault="00343DA0">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14:paraId="3DA1DE3F" w14:textId="77777777" w:rsidR="00FA67F4" w:rsidRDefault="00343DA0">
      <w:pPr>
        <w:pStyle w:val="Listaconvietas"/>
        <w:jc w:val="both"/>
      </w:pPr>
      <w:r>
        <w:t>El Gobierno Regional de PIURA tiene asignado en su presupuesto institucional de apertura un mon</w:t>
      </w:r>
      <w:r>
        <w:t>to de S/ 23,684,986.00 para el financiamiento de las intervenciones y acciones pedagógicas. Asimismo, es importante mencionar que adicionalmente se realizará transferencias de partidas con cargo a los recursos del Ministerio de Educación a favor de los Gob</w:t>
      </w:r>
      <w:r>
        <w:t>ierno Regionales, en base a los resultados de la ejecución de los recursos asignados, conforme lo dispuesto en el marco del numeral 42.1 y 42.2 del artículo 42 de la Ley de Presupuesto 2023.</w:t>
      </w:r>
    </w:p>
    <w:p w14:paraId="05D7E5B7" w14:textId="77777777" w:rsidR="00FA67F4" w:rsidRDefault="00343DA0">
      <w:pPr>
        <w:pStyle w:val="Listaconvietas"/>
        <w:jc w:val="both"/>
      </w:pPr>
      <w:r>
        <w:t>En el Anexo N° 1 puede hallarse una descripción de las intervenci</w:t>
      </w:r>
      <w:r>
        <w:t>ones asignadas a esta región, así como su costo.</w:t>
      </w:r>
    </w:p>
    <w:p w14:paraId="46945441" w14:textId="77777777" w:rsidR="00FA67F4" w:rsidRDefault="00343DA0">
      <w:pPr>
        <w:jc w:val="center"/>
      </w:pPr>
      <w:r>
        <w:rPr>
          <w:b/>
        </w:rPr>
        <w:t>Tabla N° 01. Costo anual de las intervenciones y recursos disponibles en el PIA, por Unidad Ejecutora -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FA67F4" w14:paraId="20C1FDF5" w14:textId="77777777" w:rsidTr="00FA67F4">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437112FC" w14:textId="77777777" w:rsidR="00FA67F4" w:rsidRDefault="00343DA0">
            <w:r>
              <w:t>Unidad Ejecutora</w:t>
            </w:r>
          </w:p>
        </w:tc>
        <w:tc>
          <w:tcPr>
            <w:tcW w:w="3249" w:type="dxa"/>
          </w:tcPr>
          <w:p w14:paraId="63F2316D" w14:textId="77777777" w:rsidR="00FA67F4" w:rsidRDefault="00343DA0">
            <w:r>
              <w:t>Costo anual</w:t>
            </w:r>
          </w:p>
        </w:tc>
        <w:tc>
          <w:tcPr>
            <w:tcW w:w="3249" w:type="dxa"/>
          </w:tcPr>
          <w:p w14:paraId="5D5F014E" w14:textId="77777777" w:rsidR="00FA67F4" w:rsidRDefault="00343DA0">
            <w:r>
              <w:t>PIA</w:t>
            </w:r>
          </w:p>
        </w:tc>
      </w:tr>
      <w:tr w:rsidR="00FA67F4" w14:paraId="75C4E59C" w14:textId="77777777" w:rsidTr="00FA67F4">
        <w:trPr>
          <w:jc w:val="center"/>
        </w:trPr>
        <w:tc>
          <w:tcPr>
            <w:tcW w:w="3249" w:type="dxa"/>
          </w:tcPr>
          <w:p w14:paraId="4D3853B4" w14:textId="77777777" w:rsidR="00FA67F4" w:rsidRDefault="00343DA0">
            <w:r>
              <w:t>300. EDUCACION PIURA</w:t>
            </w:r>
          </w:p>
        </w:tc>
        <w:tc>
          <w:tcPr>
            <w:tcW w:w="3249" w:type="dxa"/>
          </w:tcPr>
          <w:p w14:paraId="04F006F9" w14:textId="77777777" w:rsidR="00FA67F4" w:rsidRDefault="00343DA0">
            <w:r>
              <w:t>12,093,610</w:t>
            </w:r>
          </w:p>
        </w:tc>
        <w:tc>
          <w:tcPr>
            <w:tcW w:w="3249" w:type="dxa"/>
          </w:tcPr>
          <w:p w14:paraId="07482520" w14:textId="77777777" w:rsidR="00FA67F4" w:rsidRDefault="00343DA0">
            <w:r>
              <w:t>9,053,731</w:t>
            </w:r>
          </w:p>
        </w:tc>
      </w:tr>
      <w:tr w:rsidR="00FA67F4" w14:paraId="3F8DD60C" w14:textId="77777777" w:rsidTr="00FA67F4">
        <w:trPr>
          <w:jc w:val="center"/>
        </w:trPr>
        <w:tc>
          <w:tcPr>
            <w:tcW w:w="3249" w:type="dxa"/>
          </w:tcPr>
          <w:p w14:paraId="1DA9793A" w14:textId="77777777" w:rsidR="00FA67F4" w:rsidRDefault="00343DA0">
            <w:r>
              <w:t>301. COLEGIO MILITAR</w:t>
            </w:r>
            <w:r>
              <w:t xml:space="preserve"> PEDRO RUIZ GALLO</w:t>
            </w:r>
          </w:p>
        </w:tc>
        <w:tc>
          <w:tcPr>
            <w:tcW w:w="3249" w:type="dxa"/>
          </w:tcPr>
          <w:p w14:paraId="099C5AC0" w14:textId="77777777" w:rsidR="00FA67F4" w:rsidRDefault="00343DA0">
            <w:r>
              <w:t>77,170</w:t>
            </w:r>
          </w:p>
        </w:tc>
        <w:tc>
          <w:tcPr>
            <w:tcW w:w="3249" w:type="dxa"/>
          </w:tcPr>
          <w:p w14:paraId="4E521F76" w14:textId="77777777" w:rsidR="00FA67F4" w:rsidRDefault="00343DA0">
            <w:r>
              <w:t>63,129</w:t>
            </w:r>
          </w:p>
        </w:tc>
      </w:tr>
      <w:tr w:rsidR="00FA67F4" w14:paraId="6BE18963" w14:textId="77777777" w:rsidTr="00FA67F4">
        <w:trPr>
          <w:jc w:val="center"/>
        </w:trPr>
        <w:tc>
          <w:tcPr>
            <w:tcW w:w="3249" w:type="dxa"/>
          </w:tcPr>
          <w:p w14:paraId="3F595E94" w14:textId="77777777" w:rsidR="00FA67F4" w:rsidRDefault="00343DA0">
            <w:r>
              <w:t>302. EDUCACION LUCIANO CASTILLO COLONNA</w:t>
            </w:r>
          </w:p>
        </w:tc>
        <w:tc>
          <w:tcPr>
            <w:tcW w:w="3249" w:type="dxa"/>
          </w:tcPr>
          <w:p w14:paraId="628E33E6" w14:textId="77777777" w:rsidR="00FA67F4" w:rsidRDefault="00343DA0">
            <w:r>
              <w:t>3,985,742</w:t>
            </w:r>
          </w:p>
        </w:tc>
        <w:tc>
          <w:tcPr>
            <w:tcW w:w="3249" w:type="dxa"/>
          </w:tcPr>
          <w:p w14:paraId="0469DA1F" w14:textId="77777777" w:rsidR="00FA67F4" w:rsidRDefault="00343DA0">
            <w:r>
              <w:t>3,534,843</w:t>
            </w:r>
          </w:p>
        </w:tc>
      </w:tr>
      <w:tr w:rsidR="00FA67F4" w14:paraId="6919795B" w14:textId="77777777" w:rsidTr="00FA67F4">
        <w:trPr>
          <w:jc w:val="center"/>
        </w:trPr>
        <w:tc>
          <w:tcPr>
            <w:tcW w:w="3249" w:type="dxa"/>
          </w:tcPr>
          <w:p w14:paraId="466088A9" w14:textId="77777777" w:rsidR="00FA67F4" w:rsidRDefault="00343DA0">
            <w:r>
              <w:t>303. EDUCACION ALTO PIURA</w:t>
            </w:r>
          </w:p>
        </w:tc>
        <w:tc>
          <w:tcPr>
            <w:tcW w:w="3249" w:type="dxa"/>
          </w:tcPr>
          <w:p w14:paraId="0067923E" w14:textId="77777777" w:rsidR="00FA67F4" w:rsidRDefault="00343DA0">
            <w:r>
              <w:t>2,899,810</w:t>
            </w:r>
          </w:p>
        </w:tc>
        <w:tc>
          <w:tcPr>
            <w:tcW w:w="3249" w:type="dxa"/>
          </w:tcPr>
          <w:p w14:paraId="2061F5A5" w14:textId="77777777" w:rsidR="00FA67F4" w:rsidRDefault="00343DA0">
            <w:r>
              <w:t>2,255,984</w:t>
            </w:r>
          </w:p>
        </w:tc>
      </w:tr>
      <w:tr w:rsidR="00FA67F4" w14:paraId="755B7BDB" w14:textId="77777777" w:rsidTr="00FA67F4">
        <w:trPr>
          <w:jc w:val="center"/>
        </w:trPr>
        <w:tc>
          <w:tcPr>
            <w:tcW w:w="3249" w:type="dxa"/>
          </w:tcPr>
          <w:p w14:paraId="11518C0D" w14:textId="77777777" w:rsidR="00FA67F4" w:rsidRDefault="00343DA0">
            <w:r>
              <w:t>305. EDUCACION UGEL DE PAITA</w:t>
            </w:r>
          </w:p>
        </w:tc>
        <w:tc>
          <w:tcPr>
            <w:tcW w:w="3249" w:type="dxa"/>
          </w:tcPr>
          <w:p w14:paraId="00768919" w14:textId="77777777" w:rsidR="00FA67F4" w:rsidRDefault="00343DA0">
            <w:r>
              <w:t>1,230,595</w:t>
            </w:r>
          </w:p>
        </w:tc>
        <w:tc>
          <w:tcPr>
            <w:tcW w:w="3249" w:type="dxa"/>
          </w:tcPr>
          <w:p w14:paraId="5E76244D" w14:textId="77777777" w:rsidR="00FA67F4" w:rsidRDefault="00343DA0">
            <w:r>
              <w:t>995,536</w:t>
            </w:r>
          </w:p>
        </w:tc>
      </w:tr>
      <w:tr w:rsidR="00FA67F4" w14:paraId="6C059659" w14:textId="77777777" w:rsidTr="00FA67F4">
        <w:trPr>
          <w:jc w:val="center"/>
        </w:trPr>
        <w:tc>
          <w:tcPr>
            <w:tcW w:w="3249" w:type="dxa"/>
          </w:tcPr>
          <w:p w14:paraId="51AB7CB7" w14:textId="77777777" w:rsidR="00FA67F4" w:rsidRDefault="00343DA0">
            <w:r>
              <w:t>306. EDUCACION UGEL DE TALARA</w:t>
            </w:r>
          </w:p>
        </w:tc>
        <w:tc>
          <w:tcPr>
            <w:tcW w:w="3249" w:type="dxa"/>
          </w:tcPr>
          <w:p w14:paraId="3ADC5192" w14:textId="77777777" w:rsidR="00FA67F4" w:rsidRDefault="00343DA0">
            <w:r>
              <w:t>1,788,302</w:t>
            </w:r>
          </w:p>
        </w:tc>
        <w:tc>
          <w:tcPr>
            <w:tcW w:w="3249" w:type="dxa"/>
          </w:tcPr>
          <w:p w14:paraId="313226C1" w14:textId="77777777" w:rsidR="00FA67F4" w:rsidRDefault="00343DA0">
            <w:r>
              <w:t>1,387,121</w:t>
            </w:r>
          </w:p>
        </w:tc>
      </w:tr>
      <w:tr w:rsidR="00FA67F4" w14:paraId="1891047E" w14:textId="77777777" w:rsidTr="00FA67F4">
        <w:trPr>
          <w:jc w:val="center"/>
        </w:trPr>
        <w:tc>
          <w:tcPr>
            <w:tcW w:w="3249" w:type="dxa"/>
          </w:tcPr>
          <w:p w14:paraId="2D65C52D" w14:textId="77777777" w:rsidR="00FA67F4" w:rsidRDefault="00343DA0">
            <w:r>
              <w:t xml:space="preserve">307. EDUCACION </w:t>
            </w:r>
            <w:r>
              <w:t>UGEL MORROPON</w:t>
            </w:r>
          </w:p>
        </w:tc>
        <w:tc>
          <w:tcPr>
            <w:tcW w:w="3249" w:type="dxa"/>
          </w:tcPr>
          <w:p w14:paraId="344A181B" w14:textId="77777777" w:rsidR="00FA67F4" w:rsidRDefault="00343DA0">
            <w:r>
              <w:t>3,097,018</w:t>
            </w:r>
          </w:p>
        </w:tc>
        <w:tc>
          <w:tcPr>
            <w:tcW w:w="3249" w:type="dxa"/>
          </w:tcPr>
          <w:p w14:paraId="198B8599" w14:textId="77777777" w:rsidR="00FA67F4" w:rsidRDefault="00343DA0">
            <w:r>
              <w:t>2,320,410</w:t>
            </w:r>
          </w:p>
        </w:tc>
      </w:tr>
      <w:tr w:rsidR="00FA67F4" w14:paraId="0FFCEADF" w14:textId="77777777" w:rsidTr="00FA67F4">
        <w:trPr>
          <w:jc w:val="center"/>
        </w:trPr>
        <w:tc>
          <w:tcPr>
            <w:tcW w:w="3249" w:type="dxa"/>
          </w:tcPr>
          <w:p w14:paraId="0E661B4F" w14:textId="77777777" w:rsidR="00FA67F4" w:rsidRDefault="00343DA0">
            <w:r>
              <w:t>308. EDUCACION UGEL AYABACA</w:t>
            </w:r>
          </w:p>
        </w:tc>
        <w:tc>
          <w:tcPr>
            <w:tcW w:w="3249" w:type="dxa"/>
          </w:tcPr>
          <w:p w14:paraId="7E326EC0" w14:textId="77777777" w:rsidR="00FA67F4" w:rsidRDefault="00343DA0">
            <w:r>
              <w:t>1,810,759</w:t>
            </w:r>
          </w:p>
        </w:tc>
        <w:tc>
          <w:tcPr>
            <w:tcW w:w="3249" w:type="dxa"/>
          </w:tcPr>
          <w:p w14:paraId="6FCFBFC5" w14:textId="77777777" w:rsidR="00FA67F4" w:rsidRDefault="00343DA0">
            <w:r>
              <w:t>1,545,171</w:t>
            </w:r>
          </w:p>
        </w:tc>
      </w:tr>
      <w:tr w:rsidR="00FA67F4" w14:paraId="1F7F38CF" w14:textId="77777777" w:rsidTr="00FA67F4">
        <w:trPr>
          <w:jc w:val="center"/>
        </w:trPr>
        <w:tc>
          <w:tcPr>
            <w:tcW w:w="3249" w:type="dxa"/>
          </w:tcPr>
          <w:p w14:paraId="74CB1BB0" w14:textId="77777777" w:rsidR="00FA67F4" w:rsidRDefault="00343DA0">
            <w:r>
              <w:t>309. UNIDAD DE GESTION EDUCATIVA LOCAL - UGEL HUANCABAMBA</w:t>
            </w:r>
          </w:p>
        </w:tc>
        <w:tc>
          <w:tcPr>
            <w:tcW w:w="3249" w:type="dxa"/>
          </w:tcPr>
          <w:p w14:paraId="2EF2355C" w14:textId="77777777" w:rsidR="00FA67F4" w:rsidRDefault="00343DA0">
            <w:r>
              <w:t>2,151,797</w:t>
            </w:r>
          </w:p>
        </w:tc>
        <w:tc>
          <w:tcPr>
            <w:tcW w:w="3249" w:type="dxa"/>
          </w:tcPr>
          <w:p w14:paraId="1CF5DF2B" w14:textId="77777777" w:rsidR="00FA67F4" w:rsidRDefault="00343DA0">
            <w:r>
              <w:t>1,636,811</w:t>
            </w:r>
          </w:p>
        </w:tc>
      </w:tr>
      <w:tr w:rsidR="00FA67F4" w14:paraId="2E01B565" w14:textId="77777777" w:rsidTr="00FA67F4">
        <w:trPr>
          <w:jc w:val="center"/>
        </w:trPr>
        <w:tc>
          <w:tcPr>
            <w:tcW w:w="3249" w:type="dxa"/>
          </w:tcPr>
          <w:p w14:paraId="6EB31BE9" w14:textId="77777777" w:rsidR="00FA67F4" w:rsidRDefault="00343DA0">
            <w:r>
              <w:t>310. EDUCACION UGEL HUARMACA</w:t>
            </w:r>
          </w:p>
        </w:tc>
        <w:tc>
          <w:tcPr>
            <w:tcW w:w="3249" w:type="dxa"/>
          </w:tcPr>
          <w:p w14:paraId="6842BB1E" w14:textId="77777777" w:rsidR="00FA67F4" w:rsidRDefault="00343DA0">
            <w:r>
              <w:t>1,180,970</w:t>
            </w:r>
          </w:p>
        </w:tc>
        <w:tc>
          <w:tcPr>
            <w:tcW w:w="3249" w:type="dxa"/>
          </w:tcPr>
          <w:p w14:paraId="6311694E" w14:textId="77777777" w:rsidR="00FA67F4" w:rsidRDefault="00343DA0">
            <w:r>
              <w:t>892,250</w:t>
            </w:r>
          </w:p>
        </w:tc>
      </w:tr>
      <w:tr w:rsidR="00FA67F4" w14:paraId="37754110" w14:textId="77777777" w:rsidTr="00FA67F4">
        <w:trPr>
          <w:jc w:val="center"/>
        </w:trPr>
        <w:tc>
          <w:tcPr>
            <w:tcW w:w="3249" w:type="dxa"/>
          </w:tcPr>
          <w:p w14:paraId="1298B84A" w14:textId="77777777" w:rsidR="00FA67F4" w:rsidRDefault="00343DA0">
            <w:r>
              <w:lastRenderedPageBreak/>
              <w:t>Total</w:t>
            </w:r>
          </w:p>
        </w:tc>
        <w:tc>
          <w:tcPr>
            <w:tcW w:w="3249" w:type="dxa"/>
          </w:tcPr>
          <w:p w14:paraId="07E2A522" w14:textId="77777777" w:rsidR="00FA67F4" w:rsidRDefault="00343DA0">
            <w:r>
              <w:t>30,315,772</w:t>
            </w:r>
          </w:p>
        </w:tc>
        <w:tc>
          <w:tcPr>
            <w:tcW w:w="3249" w:type="dxa"/>
          </w:tcPr>
          <w:p w14:paraId="1CE5D050" w14:textId="77777777" w:rsidR="00FA67F4" w:rsidRDefault="00343DA0">
            <w:r>
              <w:t>23,684,986</w:t>
            </w:r>
          </w:p>
        </w:tc>
      </w:tr>
    </w:tbl>
    <w:p w14:paraId="284DDEE7" w14:textId="77777777" w:rsidR="00FA67F4" w:rsidRDefault="00343DA0">
      <w:pPr>
        <w:pStyle w:val="Fuentes"/>
      </w:pPr>
      <w:r>
        <w:t>Fuente: Base SIA</w:t>
      </w:r>
      <w:r>
        <w:t>F al corte de 20 de febrero del 2023 e informes UPP</w:t>
      </w:r>
    </w:p>
    <w:p w14:paraId="4E6D0076" w14:textId="77777777" w:rsidR="00FA67F4" w:rsidRDefault="00343DA0">
      <w:pPr>
        <w:pStyle w:val="Listaconvietas"/>
        <w:jc w:val="both"/>
      </w:pPr>
      <w:r>
        <w:t>El Gobierno Regional de PIURA ha recibido un monto S/ 3,626,000.00 en transferencias con cargo a los recursos del Ministerio  de Educación a favor de los Gobierno Regionales, en base a los resultados de la ejecución de los recursos asignados, conforme lo d</w:t>
      </w:r>
      <w:r>
        <w:t>ispuesto en el marco del numeral 42.1  y 42.2 del artículo 42 de la Ley de Presupuesto 2023. </w:t>
      </w:r>
    </w:p>
    <w:p w14:paraId="46B77FB7" w14:textId="77777777" w:rsidR="00FA67F4" w:rsidRDefault="00343DA0">
      <w:pPr>
        <w:jc w:val="center"/>
      </w:pPr>
      <w:r>
        <w:rPr>
          <w:b/>
        </w:rPr>
        <w:t>Tabla N° 02. Transferencias realizadas para el financiamiento de intervenciones - PIURA</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FA67F4" w14:paraId="43215F64" w14:textId="77777777" w:rsidTr="00FA67F4">
        <w:trPr>
          <w:cnfStyle w:val="100000000000" w:firstRow="1" w:lastRow="0" w:firstColumn="0" w:lastColumn="0" w:oddVBand="0" w:evenVBand="0" w:oddHBand="0" w:evenHBand="0" w:firstRowFirstColumn="0" w:firstRowLastColumn="0" w:lastRowFirstColumn="0" w:lastRowLastColumn="0"/>
          <w:jc w:val="center"/>
        </w:trPr>
        <w:tc>
          <w:tcPr>
            <w:tcW w:w="1949" w:type="dxa"/>
          </w:tcPr>
          <w:p w14:paraId="08AB68F3" w14:textId="77777777" w:rsidR="00FA67F4" w:rsidRDefault="00343DA0">
            <w:r>
              <w:t>Unidad Ejecutora</w:t>
            </w:r>
          </w:p>
        </w:tc>
        <w:tc>
          <w:tcPr>
            <w:tcW w:w="1949" w:type="dxa"/>
          </w:tcPr>
          <w:p w14:paraId="32E5E11C" w14:textId="77777777" w:rsidR="00FA67F4" w:rsidRDefault="00343DA0">
            <w:r>
              <w:t>PIM</w:t>
            </w:r>
          </w:p>
        </w:tc>
        <w:tc>
          <w:tcPr>
            <w:tcW w:w="1949" w:type="dxa"/>
          </w:tcPr>
          <w:p w14:paraId="37F9B6CE" w14:textId="77777777" w:rsidR="00FA67F4" w:rsidRDefault="00343DA0">
            <w:r>
              <w:t>Primera transferencia (DS N° XX-2023-EF)</w:t>
            </w:r>
          </w:p>
        </w:tc>
        <w:tc>
          <w:tcPr>
            <w:tcW w:w="1949" w:type="dxa"/>
          </w:tcPr>
          <w:p w14:paraId="01E6C931" w14:textId="77777777" w:rsidR="00FA67F4" w:rsidRDefault="00343DA0">
            <w:r>
              <w:t>Segunda tran</w:t>
            </w:r>
            <w:r>
              <w:t>sferencia (DS N° XX-2023-EF)</w:t>
            </w:r>
          </w:p>
        </w:tc>
        <w:tc>
          <w:tcPr>
            <w:tcW w:w="1949" w:type="dxa"/>
          </w:tcPr>
          <w:p w14:paraId="0DC113CD" w14:textId="77777777" w:rsidR="00FA67F4" w:rsidRDefault="00343DA0">
            <w:r>
              <w:t>Total transferido</w:t>
            </w:r>
          </w:p>
        </w:tc>
      </w:tr>
      <w:tr w:rsidR="00FA67F4" w14:paraId="3268084D" w14:textId="77777777" w:rsidTr="00FA67F4">
        <w:trPr>
          <w:jc w:val="center"/>
        </w:trPr>
        <w:tc>
          <w:tcPr>
            <w:tcW w:w="1949" w:type="dxa"/>
          </w:tcPr>
          <w:p w14:paraId="7255477B" w14:textId="77777777" w:rsidR="00FA67F4" w:rsidRDefault="00343DA0">
            <w:r>
              <w:t>300. EDUCACION PIURA</w:t>
            </w:r>
          </w:p>
        </w:tc>
        <w:tc>
          <w:tcPr>
            <w:tcW w:w="1949" w:type="dxa"/>
          </w:tcPr>
          <w:p w14:paraId="4CA436D0" w14:textId="77777777" w:rsidR="00FA67F4" w:rsidRDefault="00343DA0">
            <w:r>
              <w:t>9,053,731</w:t>
            </w:r>
          </w:p>
        </w:tc>
        <w:tc>
          <w:tcPr>
            <w:tcW w:w="1949" w:type="dxa"/>
          </w:tcPr>
          <w:p w14:paraId="52D7B097" w14:textId="77777777" w:rsidR="00FA67F4" w:rsidRDefault="00343DA0">
            <w:r>
              <w:t>206,000</w:t>
            </w:r>
          </w:p>
        </w:tc>
        <w:tc>
          <w:tcPr>
            <w:tcW w:w="1949" w:type="dxa"/>
          </w:tcPr>
          <w:p w14:paraId="379E6154" w14:textId="77777777" w:rsidR="00FA67F4" w:rsidRDefault="00343DA0">
            <w:r>
              <w:t>515,000</w:t>
            </w:r>
          </w:p>
        </w:tc>
        <w:tc>
          <w:tcPr>
            <w:tcW w:w="1949" w:type="dxa"/>
          </w:tcPr>
          <w:p w14:paraId="5208B080" w14:textId="77777777" w:rsidR="00FA67F4" w:rsidRDefault="00343DA0">
            <w:r>
              <w:t>721,000</w:t>
            </w:r>
          </w:p>
        </w:tc>
      </w:tr>
      <w:tr w:rsidR="00FA67F4" w14:paraId="5337D9B7" w14:textId="77777777" w:rsidTr="00FA67F4">
        <w:trPr>
          <w:jc w:val="center"/>
        </w:trPr>
        <w:tc>
          <w:tcPr>
            <w:tcW w:w="1949" w:type="dxa"/>
          </w:tcPr>
          <w:p w14:paraId="5C1337BB" w14:textId="77777777" w:rsidR="00FA67F4" w:rsidRDefault="00343DA0">
            <w:r>
              <w:t>301. COLEGIO MILITAR PEDRO RUIZ GALLO</w:t>
            </w:r>
          </w:p>
        </w:tc>
        <w:tc>
          <w:tcPr>
            <w:tcW w:w="1949" w:type="dxa"/>
          </w:tcPr>
          <w:p w14:paraId="684DDEE4" w14:textId="77777777" w:rsidR="00FA67F4" w:rsidRDefault="00343DA0">
            <w:r>
              <w:t>63,129</w:t>
            </w:r>
          </w:p>
        </w:tc>
        <w:tc>
          <w:tcPr>
            <w:tcW w:w="1949" w:type="dxa"/>
          </w:tcPr>
          <w:p w14:paraId="0E6CC87E" w14:textId="77777777" w:rsidR="00FA67F4" w:rsidRDefault="00343DA0">
            <w:r>
              <w:t>6,000</w:t>
            </w:r>
          </w:p>
        </w:tc>
        <w:tc>
          <w:tcPr>
            <w:tcW w:w="1949" w:type="dxa"/>
          </w:tcPr>
          <w:p w14:paraId="7E544051" w14:textId="77777777" w:rsidR="00FA67F4" w:rsidRDefault="00343DA0">
            <w:r>
              <w:t>15,000</w:t>
            </w:r>
          </w:p>
        </w:tc>
        <w:tc>
          <w:tcPr>
            <w:tcW w:w="1949" w:type="dxa"/>
          </w:tcPr>
          <w:p w14:paraId="01346CA0" w14:textId="77777777" w:rsidR="00FA67F4" w:rsidRDefault="00343DA0">
            <w:r>
              <w:t>21,000</w:t>
            </w:r>
          </w:p>
        </w:tc>
      </w:tr>
      <w:tr w:rsidR="00FA67F4" w14:paraId="464FF8E3" w14:textId="77777777" w:rsidTr="00FA67F4">
        <w:trPr>
          <w:jc w:val="center"/>
        </w:trPr>
        <w:tc>
          <w:tcPr>
            <w:tcW w:w="1949" w:type="dxa"/>
          </w:tcPr>
          <w:p w14:paraId="20A8260A" w14:textId="77777777" w:rsidR="00FA67F4" w:rsidRDefault="00343DA0">
            <w:r>
              <w:t>302. EDUCACION LUCIANO CASTILLO COLONNA</w:t>
            </w:r>
          </w:p>
        </w:tc>
        <w:tc>
          <w:tcPr>
            <w:tcW w:w="1949" w:type="dxa"/>
          </w:tcPr>
          <w:p w14:paraId="6DC8036E" w14:textId="77777777" w:rsidR="00FA67F4" w:rsidRDefault="00343DA0">
            <w:r>
              <w:t>3,534,843</w:t>
            </w:r>
          </w:p>
        </w:tc>
        <w:tc>
          <w:tcPr>
            <w:tcW w:w="1949" w:type="dxa"/>
          </w:tcPr>
          <w:p w14:paraId="2D387CD6" w14:textId="77777777" w:rsidR="00FA67F4" w:rsidRDefault="00343DA0">
            <w:r>
              <w:t>160,000</w:t>
            </w:r>
          </w:p>
        </w:tc>
        <w:tc>
          <w:tcPr>
            <w:tcW w:w="1949" w:type="dxa"/>
          </w:tcPr>
          <w:p w14:paraId="6B19EA8B" w14:textId="77777777" w:rsidR="00FA67F4" w:rsidRDefault="00343DA0">
            <w:r>
              <w:t>400,000</w:t>
            </w:r>
          </w:p>
        </w:tc>
        <w:tc>
          <w:tcPr>
            <w:tcW w:w="1949" w:type="dxa"/>
          </w:tcPr>
          <w:p w14:paraId="5C47B74D" w14:textId="77777777" w:rsidR="00FA67F4" w:rsidRDefault="00343DA0">
            <w:r>
              <w:t>560,000</w:t>
            </w:r>
          </w:p>
        </w:tc>
      </w:tr>
      <w:tr w:rsidR="00FA67F4" w14:paraId="40F0E041" w14:textId="77777777" w:rsidTr="00FA67F4">
        <w:trPr>
          <w:jc w:val="center"/>
        </w:trPr>
        <w:tc>
          <w:tcPr>
            <w:tcW w:w="1949" w:type="dxa"/>
          </w:tcPr>
          <w:p w14:paraId="050BF63C" w14:textId="77777777" w:rsidR="00FA67F4" w:rsidRDefault="00343DA0">
            <w:r>
              <w:t xml:space="preserve">303. </w:t>
            </w:r>
            <w:r>
              <w:t>EDUCACION ALTO PIURA</w:t>
            </w:r>
          </w:p>
        </w:tc>
        <w:tc>
          <w:tcPr>
            <w:tcW w:w="1949" w:type="dxa"/>
          </w:tcPr>
          <w:p w14:paraId="36F20023" w14:textId="77777777" w:rsidR="00FA67F4" w:rsidRDefault="00343DA0">
            <w:r>
              <w:t>2,255,984</w:t>
            </w:r>
          </w:p>
        </w:tc>
        <w:tc>
          <w:tcPr>
            <w:tcW w:w="1949" w:type="dxa"/>
          </w:tcPr>
          <w:p w14:paraId="7CFC1C39" w14:textId="77777777" w:rsidR="00FA67F4" w:rsidRDefault="00343DA0">
            <w:r>
              <w:t>94,000</w:t>
            </w:r>
          </w:p>
        </w:tc>
        <w:tc>
          <w:tcPr>
            <w:tcW w:w="1949" w:type="dxa"/>
          </w:tcPr>
          <w:p w14:paraId="6ED3AAEB" w14:textId="77777777" w:rsidR="00FA67F4" w:rsidRDefault="00343DA0">
            <w:r>
              <w:t>235,000</w:t>
            </w:r>
          </w:p>
        </w:tc>
        <w:tc>
          <w:tcPr>
            <w:tcW w:w="1949" w:type="dxa"/>
          </w:tcPr>
          <w:p w14:paraId="4950EF15" w14:textId="77777777" w:rsidR="00FA67F4" w:rsidRDefault="00343DA0">
            <w:r>
              <w:t>329,000</w:t>
            </w:r>
          </w:p>
        </w:tc>
      </w:tr>
      <w:tr w:rsidR="00FA67F4" w14:paraId="20E78297" w14:textId="77777777" w:rsidTr="00FA67F4">
        <w:trPr>
          <w:jc w:val="center"/>
        </w:trPr>
        <w:tc>
          <w:tcPr>
            <w:tcW w:w="1949" w:type="dxa"/>
          </w:tcPr>
          <w:p w14:paraId="73D7FF77" w14:textId="77777777" w:rsidR="00FA67F4" w:rsidRDefault="00343DA0">
            <w:r>
              <w:t>305. EDUCACION UGEL DE PAITA</w:t>
            </w:r>
          </w:p>
        </w:tc>
        <w:tc>
          <w:tcPr>
            <w:tcW w:w="1949" w:type="dxa"/>
          </w:tcPr>
          <w:p w14:paraId="407080FA" w14:textId="77777777" w:rsidR="00FA67F4" w:rsidRDefault="00343DA0">
            <w:r>
              <w:t>995,536</w:t>
            </w:r>
          </w:p>
        </w:tc>
        <w:tc>
          <w:tcPr>
            <w:tcW w:w="1949" w:type="dxa"/>
          </w:tcPr>
          <w:p w14:paraId="3710BD54" w14:textId="77777777" w:rsidR="00FA67F4" w:rsidRDefault="00343DA0">
            <w:r>
              <w:t>98,000</w:t>
            </w:r>
          </w:p>
        </w:tc>
        <w:tc>
          <w:tcPr>
            <w:tcW w:w="1949" w:type="dxa"/>
          </w:tcPr>
          <w:p w14:paraId="183C166F" w14:textId="77777777" w:rsidR="00FA67F4" w:rsidRDefault="00343DA0">
            <w:r>
              <w:t>245,000</w:t>
            </w:r>
          </w:p>
        </w:tc>
        <w:tc>
          <w:tcPr>
            <w:tcW w:w="1949" w:type="dxa"/>
          </w:tcPr>
          <w:p w14:paraId="54356EC6" w14:textId="77777777" w:rsidR="00FA67F4" w:rsidRDefault="00343DA0">
            <w:r>
              <w:t>343,000</w:t>
            </w:r>
          </w:p>
        </w:tc>
      </w:tr>
      <w:tr w:rsidR="00FA67F4" w14:paraId="6EFDE66D" w14:textId="77777777" w:rsidTr="00FA67F4">
        <w:trPr>
          <w:jc w:val="center"/>
        </w:trPr>
        <w:tc>
          <w:tcPr>
            <w:tcW w:w="1949" w:type="dxa"/>
          </w:tcPr>
          <w:p w14:paraId="6C899A78" w14:textId="77777777" w:rsidR="00FA67F4" w:rsidRDefault="00343DA0">
            <w:r>
              <w:t>306. EDUCACION UGEL DE TALARA</w:t>
            </w:r>
          </w:p>
        </w:tc>
        <w:tc>
          <w:tcPr>
            <w:tcW w:w="1949" w:type="dxa"/>
          </w:tcPr>
          <w:p w14:paraId="75F7CF99" w14:textId="77777777" w:rsidR="00FA67F4" w:rsidRDefault="00343DA0">
            <w:r>
              <w:t>1,387,121</w:t>
            </w:r>
          </w:p>
        </w:tc>
        <w:tc>
          <w:tcPr>
            <w:tcW w:w="1949" w:type="dxa"/>
          </w:tcPr>
          <w:p w14:paraId="3EE410E6" w14:textId="77777777" w:rsidR="00FA67F4" w:rsidRDefault="00343DA0">
            <w:r>
              <w:t>118,000</w:t>
            </w:r>
          </w:p>
        </w:tc>
        <w:tc>
          <w:tcPr>
            <w:tcW w:w="1949" w:type="dxa"/>
          </w:tcPr>
          <w:p w14:paraId="4E692C2F" w14:textId="77777777" w:rsidR="00FA67F4" w:rsidRDefault="00343DA0">
            <w:r>
              <w:t>295,000</w:t>
            </w:r>
          </w:p>
        </w:tc>
        <w:tc>
          <w:tcPr>
            <w:tcW w:w="1949" w:type="dxa"/>
          </w:tcPr>
          <w:p w14:paraId="33D0DEBE" w14:textId="77777777" w:rsidR="00FA67F4" w:rsidRDefault="00343DA0">
            <w:r>
              <w:t>413,000</w:t>
            </w:r>
          </w:p>
        </w:tc>
      </w:tr>
      <w:tr w:rsidR="00FA67F4" w14:paraId="0126B822" w14:textId="77777777" w:rsidTr="00FA67F4">
        <w:trPr>
          <w:jc w:val="center"/>
        </w:trPr>
        <w:tc>
          <w:tcPr>
            <w:tcW w:w="1949" w:type="dxa"/>
          </w:tcPr>
          <w:p w14:paraId="1D7DE7C6" w14:textId="77777777" w:rsidR="00FA67F4" w:rsidRDefault="00343DA0">
            <w:r>
              <w:t>307. EDUCACION UGEL MORROPON</w:t>
            </w:r>
          </w:p>
        </w:tc>
        <w:tc>
          <w:tcPr>
            <w:tcW w:w="1949" w:type="dxa"/>
          </w:tcPr>
          <w:p w14:paraId="02315A4B" w14:textId="77777777" w:rsidR="00FA67F4" w:rsidRDefault="00343DA0">
            <w:r>
              <w:t>2,320,410</w:t>
            </w:r>
          </w:p>
        </w:tc>
        <w:tc>
          <w:tcPr>
            <w:tcW w:w="1949" w:type="dxa"/>
          </w:tcPr>
          <w:p w14:paraId="3A61AE09" w14:textId="77777777" w:rsidR="00FA67F4" w:rsidRDefault="00343DA0">
            <w:r>
              <w:t>106,000</w:t>
            </w:r>
          </w:p>
        </w:tc>
        <w:tc>
          <w:tcPr>
            <w:tcW w:w="1949" w:type="dxa"/>
          </w:tcPr>
          <w:p w14:paraId="505E715A" w14:textId="77777777" w:rsidR="00FA67F4" w:rsidRDefault="00343DA0">
            <w:r>
              <w:t>265,000</w:t>
            </w:r>
          </w:p>
        </w:tc>
        <w:tc>
          <w:tcPr>
            <w:tcW w:w="1949" w:type="dxa"/>
          </w:tcPr>
          <w:p w14:paraId="522F719F" w14:textId="77777777" w:rsidR="00FA67F4" w:rsidRDefault="00343DA0">
            <w:r>
              <w:t>371,000</w:t>
            </w:r>
          </w:p>
        </w:tc>
      </w:tr>
      <w:tr w:rsidR="00FA67F4" w14:paraId="05298B37" w14:textId="77777777" w:rsidTr="00FA67F4">
        <w:trPr>
          <w:jc w:val="center"/>
        </w:trPr>
        <w:tc>
          <w:tcPr>
            <w:tcW w:w="1949" w:type="dxa"/>
          </w:tcPr>
          <w:p w14:paraId="45729BE3" w14:textId="77777777" w:rsidR="00FA67F4" w:rsidRDefault="00343DA0">
            <w:r>
              <w:t xml:space="preserve">308. </w:t>
            </w:r>
            <w:r>
              <w:t>EDUCACION UGEL AYABACA</w:t>
            </w:r>
          </w:p>
        </w:tc>
        <w:tc>
          <w:tcPr>
            <w:tcW w:w="1949" w:type="dxa"/>
          </w:tcPr>
          <w:p w14:paraId="58D31B65" w14:textId="77777777" w:rsidR="00FA67F4" w:rsidRDefault="00343DA0">
            <w:r>
              <w:t>1,528,606</w:t>
            </w:r>
          </w:p>
        </w:tc>
        <w:tc>
          <w:tcPr>
            <w:tcW w:w="1949" w:type="dxa"/>
          </w:tcPr>
          <w:p w14:paraId="35CEE562" w14:textId="77777777" w:rsidR="00FA67F4" w:rsidRDefault="00343DA0">
            <w:r>
              <w:t>112,000</w:t>
            </w:r>
          </w:p>
        </w:tc>
        <w:tc>
          <w:tcPr>
            <w:tcW w:w="1949" w:type="dxa"/>
          </w:tcPr>
          <w:p w14:paraId="5D42A576" w14:textId="77777777" w:rsidR="00FA67F4" w:rsidRDefault="00343DA0">
            <w:r>
              <w:t>280,000</w:t>
            </w:r>
          </w:p>
        </w:tc>
        <w:tc>
          <w:tcPr>
            <w:tcW w:w="1949" w:type="dxa"/>
          </w:tcPr>
          <w:p w14:paraId="60D276EF" w14:textId="77777777" w:rsidR="00FA67F4" w:rsidRDefault="00343DA0">
            <w:r>
              <w:t>392,000</w:t>
            </w:r>
          </w:p>
        </w:tc>
      </w:tr>
      <w:tr w:rsidR="00FA67F4" w14:paraId="198EB9C1" w14:textId="77777777" w:rsidTr="00FA67F4">
        <w:trPr>
          <w:jc w:val="center"/>
        </w:trPr>
        <w:tc>
          <w:tcPr>
            <w:tcW w:w="1949" w:type="dxa"/>
          </w:tcPr>
          <w:p w14:paraId="25CE6F09" w14:textId="77777777" w:rsidR="00FA67F4" w:rsidRDefault="00343DA0">
            <w:r>
              <w:t>309. UNIDAD DE GESTION EDUCATIVA LOCAL - UGEL HUANCABAMBA</w:t>
            </w:r>
          </w:p>
        </w:tc>
        <w:tc>
          <w:tcPr>
            <w:tcW w:w="1949" w:type="dxa"/>
          </w:tcPr>
          <w:p w14:paraId="7B866CA1" w14:textId="77777777" w:rsidR="00FA67F4" w:rsidRDefault="00343DA0">
            <w:r>
              <w:t>1,633,490</w:t>
            </w:r>
          </w:p>
        </w:tc>
        <w:tc>
          <w:tcPr>
            <w:tcW w:w="1949" w:type="dxa"/>
          </w:tcPr>
          <w:p w14:paraId="6F025DD0" w14:textId="77777777" w:rsidR="00FA67F4" w:rsidRDefault="00343DA0">
            <w:r>
              <w:t>88,000</w:t>
            </w:r>
          </w:p>
        </w:tc>
        <w:tc>
          <w:tcPr>
            <w:tcW w:w="1949" w:type="dxa"/>
          </w:tcPr>
          <w:p w14:paraId="48D5E22F" w14:textId="77777777" w:rsidR="00FA67F4" w:rsidRDefault="00343DA0">
            <w:r>
              <w:t>220,000</w:t>
            </w:r>
          </w:p>
        </w:tc>
        <w:tc>
          <w:tcPr>
            <w:tcW w:w="1949" w:type="dxa"/>
          </w:tcPr>
          <w:p w14:paraId="5052F506" w14:textId="77777777" w:rsidR="00FA67F4" w:rsidRDefault="00343DA0">
            <w:r>
              <w:t>308,000</w:t>
            </w:r>
          </w:p>
        </w:tc>
      </w:tr>
      <w:tr w:rsidR="00FA67F4" w14:paraId="4859E27E" w14:textId="77777777" w:rsidTr="00FA67F4">
        <w:trPr>
          <w:jc w:val="center"/>
        </w:trPr>
        <w:tc>
          <w:tcPr>
            <w:tcW w:w="1949" w:type="dxa"/>
          </w:tcPr>
          <w:p w14:paraId="1378DB09" w14:textId="77777777" w:rsidR="00FA67F4" w:rsidRDefault="00343DA0">
            <w:r>
              <w:lastRenderedPageBreak/>
              <w:t>310. EDUCACION UGEL HUARMACA</w:t>
            </w:r>
          </w:p>
        </w:tc>
        <w:tc>
          <w:tcPr>
            <w:tcW w:w="1949" w:type="dxa"/>
          </w:tcPr>
          <w:p w14:paraId="1E77AB68" w14:textId="77777777" w:rsidR="00FA67F4" w:rsidRDefault="00343DA0">
            <w:r>
              <w:t>887,250</w:t>
            </w:r>
          </w:p>
        </w:tc>
        <w:tc>
          <w:tcPr>
            <w:tcW w:w="1949" w:type="dxa"/>
          </w:tcPr>
          <w:p w14:paraId="6FF78507" w14:textId="77777777" w:rsidR="00FA67F4" w:rsidRDefault="00343DA0">
            <w:r>
              <w:t>48,000</w:t>
            </w:r>
          </w:p>
        </w:tc>
        <w:tc>
          <w:tcPr>
            <w:tcW w:w="1949" w:type="dxa"/>
          </w:tcPr>
          <w:p w14:paraId="05B74BFE" w14:textId="77777777" w:rsidR="00FA67F4" w:rsidRDefault="00343DA0">
            <w:r>
              <w:t>120,000</w:t>
            </w:r>
          </w:p>
        </w:tc>
        <w:tc>
          <w:tcPr>
            <w:tcW w:w="1949" w:type="dxa"/>
          </w:tcPr>
          <w:p w14:paraId="63EAF8DB" w14:textId="77777777" w:rsidR="00FA67F4" w:rsidRDefault="00343DA0">
            <w:r>
              <w:t>168,000</w:t>
            </w:r>
          </w:p>
        </w:tc>
      </w:tr>
      <w:tr w:rsidR="00FA67F4" w14:paraId="6C41E732" w14:textId="77777777" w:rsidTr="00FA67F4">
        <w:trPr>
          <w:jc w:val="center"/>
        </w:trPr>
        <w:tc>
          <w:tcPr>
            <w:tcW w:w="1949" w:type="dxa"/>
          </w:tcPr>
          <w:p w14:paraId="3B52DC0F" w14:textId="77777777" w:rsidR="00FA67F4" w:rsidRDefault="00343DA0">
            <w:r>
              <w:t>Total</w:t>
            </w:r>
          </w:p>
        </w:tc>
        <w:tc>
          <w:tcPr>
            <w:tcW w:w="1949" w:type="dxa"/>
          </w:tcPr>
          <w:p w14:paraId="74D0EE95" w14:textId="77777777" w:rsidR="00FA67F4" w:rsidRDefault="00343DA0">
            <w:r>
              <w:t>23,660,100</w:t>
            </w:r>
          </w:p>
        </w:tc>
        <w:tc>
          <w:tcPr>
            <w:tcW w:w="1949" w:type="dxa"/>
          </w:tcPr>
          <w:p w14:paraId="0E5DC0BE" w14:textId="77777777" w:rsidR="00FA67F4" w:rsidRDefault="00343DA0">
            <w:r>
              <w:t>1,036,000</w:t>
            </w:r>
          </w:p>
        </w:tc>
        <w:tc>
          <w:tcPr>
            <w:tcW w:w="1949" w:type="dxa"/>
          </w:tcPr>
          <w:p w14:paraId="3DB8012E" w14:textId="77777777" w:rsidR="00FA67F4" w:rsidRDefault="00343DA0">
            <w:r>
              <w:t>2,590,000</w:t>
            </w:r>
          </w:p>
        </w:tc>
        <w:tc>
          <w:tcPr>
            <w:tcW w:w="1949" w:type="dxa"/>
          </w:tcPr>
          <w:p w14:paraId="5712187A" w14:textId="77777777" w:rsidR="00FA67F4" w:rsidRDefault="00343DA0">
            <w:r>
              <w:t>3,626,000</w:t>
            </w:r>
          </w:p>
        </w:tc>
      </w:tr>
    </w:tbl>
    <w:p w14:paraId="374F5211" w14:textId="77777777" w:rsidR="00FA67F4" w:rsidRDefault="00343DA0">
      <w:pPr>
        <w:pStyle w:val="Fuentes"/>
      </w:pPr>
      <w:r>
        <w:t>Fuente: Base SIAF al corte de 20 de febrero del 2023 e informes UPP</w:t>
      </w:r>
    </w:p>
    <w:p w14:paraId="790C150A" w14:textId="77777777" w:rsidR="00FA67F4" w:rsidRDefault="00343DA0">
      <w:pPr>
        <w:pStyle w:val="Listaconvietas"/>
        <w:jc w:val="both"/>
      </w:pPr>
      <w:r>
        <w:t>Al 22 de febrero del 2023, el Pliego Gobierno Regional de PIURA ha ejecutado un monto total de S/ 1,089,681, lo que representa el 4.6% del PIM.</w:t>
      </w:r>
    </w:p>
    <w:p w14:paraId="5F9009AE" w14:textId="77777777" w:rsidR="00FA67F4" w:rsidRDefault="00343DA0">
      <w:pPr>
        <w:jc w:val="center"/>
      </w:pPr>
      <w:r>
        <w:rPr>
          <w:b/>
        </w:rPr>
        <w:t>Gráfico N° 01 Avance en la ejecuc</w:t>
      </w:r>
      <w:r>
        <w:rPr>
          <w:b/>
        </w:rPr>
        <w:t>ión presupuestal por Unidad Ejecutora (Dev/PIM%)</w:t>
      </w:r>
    </w:p>
    <w:p w14:paraId="33D04B87" w14:textId="77777777" w:rsidR="00FA67F4" w:rsidRDefault="00343DA0">
      <w:pPr>
        <w:jc w:val="center"/>
      </w:pPr>
      <w:r>
        <w:rPr>
          <w:noProof/>
          <w:lang w:eastAsia="es-ES"/>
        </w:rPr>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14:paraId="58EE426C" w14:textId="77777777" w:rsidR="00FA67F4" w:rsidRDefault="00343DA0">
      <w:pPr>
        <w:pStyle w:val="Fuentes"/>
      </w:pPr>
      <w:r>
        <w:t>Fuente: Base SIAF al corte de 20 de febrero del 2023</w:t>
      </w:r>
    </w:p>
    <w:p w14:paraId="477714E8" w14:textId="77777777" w:rsidR="00FA67F4" w:rsidRDefault="00343DA0">
      <w:pPr>
        <w:pStyle w:val="Listaconvietas"/>
        <w:jc w:val="both"/>
      </w:pPr>
      <w:r>
        <w:t>El Pliego Gobierno Regional de PIURA implementa un total de 17 de intervenciones y acciones pedagógicas para el Año 2023. Las cinco intervenciones que h</w:t>
      </w:r>
      <w:r>
        <w:t>an recibido mayores recursos en el PIM al 22 de febrero del 2023 son: Jornada escolar completa (10.43 millones), PRONOEI (4.98 millones),  Limpieza y mantenimiento  (1.77 millones), Distribución de materiales educativos  (1.19 millones) y CAS UGEL  (1.14 m</w:t>
      </w:r>
      <w:r>
        <w:t>illones)</w:t>
      </w:r>
    </w:p>
    <w:p w14:paraId="3E69E2CC" w14:textId="77777777" w:rsidR="00FA67F4" w:rsidRDefault="00343DA0">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FA67F4" w14:paraId="25CDB512" w14:textId="77777777" w:rsidTr="00FA67F4">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7F2E6FC4" w14:textId="77777777" w:rsidR="00FA67F4" w:rsidRDefault="00343DA0">
            <w:r>
              <w:t>IntervencionO pedagógica</w:t>
            </w:r>
          </w:p>
        </w:tc>
        <w:tc>
          <w:tcPr>
            <w:tcW w:w="3249" w:type="dxa"/>
          </w:tcPr>
          <w:p w14:paraId="3382B33B" w14:textId="77777777" w:rsidR="00FA67F4" w:rsidRDefault="00343DA0">
            <w:r>
              <w:t>Costo anual</w:t>
            </w:r>
          </w:p>
        </w:tc>
        <w:tc>
          <w:tcPr>
            <w:tcW w:w="3249" w:type="dxa"/>
          </w:tcPr>
          <w:p w14:paraId="3822B02E" w14:textId="77777777" w:rsidR="00FA67F4" w:rsidRDefault="00343DA0">
            <w:r>
              <w:t>PIA</w:t>
            </w:r>
          </w:p>
        </w:tc>
      </w:tr>
      <w:tr w:rsidR="00FA67F4" w14:paraId="4F43BBEA" w14:textId="77777777" w:rsidTr="00FA67F4">
        <w:trPr>
          <w:jc w:val="center"/>
        </w:trPr>
        <w:tc>
          <w:tcPr>
            <w:tcW w:w="3249" w:type="dxa"/>
          </w:tcPr>
          <w:p w14:paraId="5FA83DA4" w14:textId="77777777" w:rsidR="00FA67F4" w:rsidRDefault="00343DA0">
            <w:r>
              <w:t>300. EDUCACION PIURA</w:t>
            </w:r>
          </w:p>
        </w:tc>
        <w:tc>
          <w:tcPr>
            <w:tcW w:w="3249" w:type="dxa"/>
          </w:tcPr>
          <w:p w14:paraId="5451AF11" w14:textId="77777777" w:rsidR="00FA67F4" w:rsidRDefault="00343DA0">
            <w:r>
              <w:t>12,093,610</w:t>
            </w:r>
          </w:p>
        </w:tc>
        <w:tc>
          <w:tcPr>
            <w:tcW w:w="3249" w:type="dxa"/>
          </w:tcPr>
          <w:p w14:paraId="5CB60DFE" w14:textId="77777777" w:rsidR="00FA67F4" w:rsidRDefault="00343DA0">
            <w:r>
              <w:t>9,053,731</w:t>
            </w:r>
          </w:p>
        </w:tc>
      </w:tr>
      <w:tr w:rsidR="00FA67F4" w14:paraId="49439B83" w14:textId="77777777" w:rsidTr="00FA67F4">
        <w:trPr>
          <w:jc w:val="center"/>
        </w:trPr>
        <w:tc>
          <w:tcPr>
            <w:tcW w:w="3249" w:type="dxa"/>
          </w:tcPr>
          <w:p w14:paraId="748CD666" w14:textId="77777777" w:rsidR="00FA67F4" w:rsidRDefault="00343DA0">
            <w:r>
              <w:t>301. COLEGIO MILITAR PEDRO RUIZ GALLO</w:t>
            </w:r>
          </w:p>
        </w:tc>
        <w:tc>
          <w:tcPr>
            <w:tcW w:w="3249" w:type="dxa"/>
          </w:tcPr>
          <w:p w14:paraId="5A09F174" w14:textId="77777777" w:rsidR="00FA67F4" w:rsidRDefault="00343DA0">
            <w:r>
              <w:t>77,170</w:t>
            </w:r>
          </w:p>
        </w:tc>
        <w:tc>
          <w:tcPr>
            <w:tcW w:w="3249" w:type="dxa"/>
          </w:tcPr>
          <w:p w14:paraId="4A80C648" w14:textId="77777777" w:rsidR="00FA67F4" w:rsidRDefault="00343DA0">
            <w:r>
              <w:t>63,129</w:t>
            </w:r>
          </w:p>
        </w:tc>
      </w:tr>
      <w:tr w:rsidR="00FA67F4" w14:paraId="1166F0BF" w14:textId="77777777" w:rsidTr="00FA67F4">
        <w:trPr>
          <w:jc w:val="center"/>
        </w:trPr>
        <w:tc>
          <w:tcPr>
            <w:tcW w:w="3249" w:type="dxa"/>
          </w:tcPr>
          <w:p w14:paraId="41B1C4E2" w14:textId="77777777" w:rsidR="00FA67F4" w:rsidRDefault="00343DA0">
            <w:r>
              <w:t xml:space="preserve">302. EDUCACION LUCIANO </w:t>
            </w:r>
            <w:r>
              <w:t>CASTILLO COLONNA</w:t>
            </w:r>
          </w:p>
        </w:tc>
        <w:tc>
          <w:tcPr>
            <w:tcW w:w="3249" w:type="dxa"/>
          </w:tcPr>
          <w:p w14:paraId="5BDAF934" w14:textId="77777777" w:rsidR="00FA67F4" w:rsidRDefault="00343DA0">
            <w:r>
              <w:t>3,985,742</w:t>
            </w:r>
          </w:p>
        </w:tc>
        <w:tc>
          <w:tcPr>
            <w:tcW w:w="3249" w:type="dxa"/>
          </w:tcPr>
          <w:p w14:paraId="7A971754" w14:textId="77777777" w:rsidR="00FA67F4" w:rsidRDefault="00343DA0">
            <w:r>
              <w:t>3,534,843</w:t>
            </w:r>
          </w:p>
        </w:tc>
      </w:tr>
      <w:tr w:rsidR="00FA67F4" w14:paraId="440E5E86" w14:textId="77777777" w:rsidTr="00FA67F4">
        <w:trPr>
          <w:jc w:val="center"/>
        </w:trPr>
        <w:tc>
          <w:tcPr>
            <w:tcW w:w="3249" w:type="dxa"/>
          </w:tcPr>
          <w:p w14:paraId="352E9359" w14:textId="77777777" w:rsidR="00FA67F4" w:rsidRDefault="00343DA0">
            <w:r>
              <w:lastRenderedPageBreak/>
              <w:t>303. EDUCACION ALTO PIURA</w:t>
            </w:r>
          </w:p>
        </w:tc>
        <w:tc>
          <w:tcPr>
            <w:tcW w:w="3249" w:type="dxa"/>
          </w:tcPr>
          <w:p w14:paraId="56D78D81" w14:textId="77777777" w:rsidR="00FA67F4" w:rsidRDefault="00343DA0">
            <w:r>
              <w:t>2,899,810</w:t>
            </w:r>
          </w:p>
        </w:tc>
        <w:tc>
          <w:tcPr>
            <w:tcW w:w="3249" w:type="dxa"/>
          </w:tcPr>
          <w:p w14:paraId="265C7557" w14:textId="77777777" w:rsidR="00FA67F4" w:rsidRDefault="00343DA0">
            <w:r>
              <w:t>2,255,984</w:t>
            </w:r>
          </w:p>
        </w:tc>
      </w:tr>
      <w:tr w:rsidR="00FA67F4" w14:paraId="6621775B" w14:textId="77777777" w:rsidTr="00FA67F4">
        <w:trPr>
          <w:jc w:val="center"/>
        </w:trPr>
        <w:tc>
          <w:tcPr>
            <w:tcW w:w="3249" w:type="dxa"/>
          </w:tcPr>
          <w:p w14:paraId="764D254D" w14:textId="77777777" w:rsidR="00FA67F4" w:rsidRDefault="00343DA0">
            <w:r>
              <w:t>305. EDUCACION UGEL DE PAITA</w:t>
            </w:r>
          </w:p>
        </w:tc>
        <w:tc>
          <w:tcPr>
            <w:tcW w:w="3249" w:type="dxa"/>
          </w:tcPr>
          <w:p w14:paraId="089CE706" w14:textId="77777777" w:rsidR="00FA67F4" w:rsidRDefault="00343DA0">
            <w:r>
              <w:t>1,230,595</w:t>
            </w:r>
          </w:p>
        </w:tc>
        <w:tc>
          <w:tcPr>
            <w:tcW w:w="3249" w:type="dxa"/>
          </w:tcPr>
          <w:p w14:paraId="065781F6" w14:textId="77777777" w:rsidR="00FA67F4" w:rsidRDefault="00343DA0">
            <w:r>
              <w:t>995,536</w:t>
            </w:r>
          </w:p>
        </w:tc>
      </w:tr>
      <w:tr w:rsidR="00FA67F4" w14:paraId="259BBBE8" w14:textId="77777777" w:rsidTr="00FA67F4">
        <w:trPr>
          <w:jc w:val="center"/>
        </w:trPr>
        <w:tc>
          <w:tcPr>
            <w:tcW w:w="3249" w:type="dxa"/>
          </w:tcPr>
          <w:p w14:paraId="2CECD8B8" w14:textId="77777777" w:rsidR="00FA67F4" w:rsidRDefault="00343DA0">
            <w:r>
              <w:t>306. EDUCACION UGEL DE TALARA</w:t>
            </w:r>
          </w:p>
        </w:tc>
        <w:tc>
          <w:tcPr>
            <w:tcW w:w="3249" w:type="dxa"/>
          </w:tcPr>
          <w:p w14:paraId="1542CB96" w14:textId="77777777" w:rsidR="00FA67F4" w:rsidRDefault="00343DA0">
            <w:r>
              <w:t>1,788,302</w:t>
            </w:r>
          </w:p>
        </w:tc>
        <w:tc>
          <w:tcPr>
            <w:tcW w:w="3249" w:type="dxa"/>
          </w:tcPr>
          <w:p w14:paraId="3E88EA92" w14:textId="77777777" w:rsidR="00FA67F4" w:rsidRDefault="00343DA0">
            <w:r>
              <w:t>1,387,121</w:t>
            </w:r>
          </w:p>
        </w:tc>
      </w:tr>
      <w:tr w:rsidR="00FA67F4" w14:paraId="4BED1998" w14:textId="77777777" w:rsidTr="00FA67F4">
        <w:trPr>
          <w:jc w:val="center"/>
        </w:trPr>
        <w:tc>
          <w:tcPr>
            <w:tcW w:w="3249" w:type="dxa"/>
          </w:tcPr>
          <w:p w14:paraId="62847717" w14:textId="77777777" w:rsidR="00FA67F4" w:rsidRDefault="00343DA0">
            <w:r>
              <w:t>307. EDUCACION UGEL MORROPON</w:t>
            </w:r>
          </w:p>
        </w:tc>
        <w:tc>
          <w:tcPr>
            <w:tcW w:w="3249" w:type="dxa"/>
          </w:tcPr>
          <w:p w14:paraId="0ED995F5" w14:textId="77777777" w:rsidR="00FA67F4" w:rsidRDefault="00343DA0">
            <w:r>
              <w:t>3,097,018</w:t>
            </w:r>
          </w:p>
        </w:tc>
        <w:tc>
          <w:tcPr>
            <w:tcW w:w="3249" w:type="dxa"/>
          </w:tcPr>
          <w:p w14:paraId="4C5AA15C" w14:textId="77777777" w:rsidR="00FA67F4" w:rsidRDefault="00343DA0">
            <w:r>
              <w:t>2,320,410</w:t>
            </w:r>
          </w:p>
        </w:tc>
      </w:tr>
      <w:tr w:rsidR="00FA67F4" w14:paraId="28DBBA8F" w14:textId="77777777" w:rsidTr="00FA67F4">
        <w:trPr>
          <w:jc w:val="center"/>
        </w:trPr>
        <w:tc>
          <w:tcPr>
            <w:tcW w:w="3249" w:type="dxa"/>
          </w:tcPr>
          <w:p w14:paraId="61FBA785" w14:textId="77777777" w:rsidR="00FA67F4" w:rsidRDefault="00343DA0">
            <w:r>
              <w:t xml:space="preserve">308. EDUCACION UGEL </w:t>
            </w:r>
            <w:r>
              <w:t>AYABACA</w:t>
            </w:r>
          </w:p>
        </w:tc>
        <w:tc>
          <w:tcPr>
            <w:tcW w:w="3249" w:type="dxa"/>
          </w:tcPr>
          <w:p w14:paraId="0E568837" w14:textId="77777777" w:rsidR="00FA67F4" w:rsidRDefault="00343DA0">
            <w:r>
              <w:t>1,810,759</w:t>
            </w:r>
          </w:p>
        </w:tc>
        <w:tc>
          <w:tcPr>
            <w:tcW w:w="3249" w:type="dxa"/>
          </w:tcPr>
          <w:p w14:paraId="28B452DD" w14:textId="77777777" w:rsidR="00FA67F4" w:rsidRDefault="00343DA0">
            <w:r>
              <w:t>1,545,171</w:t>
            </w:r>
          </w:p>
        </w:tc>
      </w:tr>
      <w:tr w:rsidR="00FA67F4" w14:paraId="1D63B28F" w14:textId="77777777" w:rsidTr="00FA67F4">
        <w:trPr>
          <w:jc w:val="center"/>
        </w:trPr>
        <w:tc>
          <w:tcPr>
            <w:tcW w:w="3249" w:type="dxa"/>
          </w:tcPr>
          <w:p w14:paraId="1090C45D" w14:textId="77777777" w:rsidR="00FA67F4" w:rsidRDefault="00343DA0">
            <w:r>
              <w:t>309. UNIDAD DE GESTION EDUCATIVA LOCAL - UGEL HUANCABAMBA</w:t>
            </w:r>
          </w:p>
        </w:tc>
        <w:tc>
          <w:tcPr>
            <w:tcW w:w="3249" w:type="dxa"/>
          </w:tcPr>
          <w:p w14:paraId="1CC9D10B" w14:textId="77777777" w:rsidR="00FA67F4" w:rsidRDefault="00343DA0">
            <w:r>
              <w:t>2,151,797</w:t>
            </w:r>
          </w:p>
        </w:tc>
        <w:tc>
          <w:tcPr>
            <w:tcW w:w="3249" w:type="dxa"/>
          </w:tcPr>
          <w:p w14:paraId="056561C0" w14:textId="77777777" w:rsidR="00FA67F4" w:rsidRDefault="00343DA0">
            <w:r>
              <w:t>1,636,811</w:t>
            </w:r>
          </w:p>
        </w:tc>
      </w:tr>
      <w:tr w:rsidR="00FA67F4" w14:paraId="4C8430F8" w14:textId="77777777" w:rsidTr="00FA67F4">
        <w:trPr>
          <w:jc w:val="center"/>
        </w:trPr>
        <w:tc>
          <w:tcPr>
            <w:tcW w:w="3249" w:type="dxa"/>
          </w:tcPr>
          <w:p w14:paraId="14C5C715" w14:textId="77777777" w:rsidR="00FA67F4" w:rsidRDefault="00343DA0">
            <w:r>
              <w:t>310. EDUCACION UGEL HUARMACA</w:t>
            </w:r>
          </w:p>
        </w:tc>
        <w:tc>
          <w:tcPr>
            <w:tcW w:w="3249" w:type="dxa"/>
          </w:tcPr>
          <w:p w14:paraId="02732DC6" w14:textId="77777777" w:rsidR="00FA67F4" w:rsidRDefault="00343DA0">
            <w:r>
              <w:t>1,180,970</w:t>
            </w:r>
          </w:p>
        </w:tc>
        <w:tc>
          <w:tcPr>
            <w:tcW w:w="3249" w:type="dxa"/>
          </w:tcPr>
          <w:p w14:paraId="17AFC0CD" w14:textId="77777777" w:rsidR="00FA67F4" w:rsidRDefault="00343DA0">
            <w:r>
              <w:t>892,250</w:t>
            </w:r>
          </w:p>
        </w:tc>
      </w:tr>
      <w:tr w:rsidR="00FA67F4" w14:paraId="3667810F" w14:textId="77777777" w:rsidTr="00FA67F4">
        <w:trPr>
          <w:jc w:val="center"/>
        </w:trPr>
        <w:tc>
          <w:tcPr>
            <w:tcW w:w="3249" w:type="dxa"/>
          </w:tcPr>
          <w:p w14:paraId="0657894B" w14:textId="77777777" w:rsidR="00FA67F4" w:rsidRDefault="00343DA0">
            <w:r>
              <w:t>Total</w:t>
            </w:r>
          </w:p>
        </w:tc>
        <w:tc>
          <w:tcPr>
            <w:tcW w:w="3249" w:type="dxa"/>
          </w:tcPr>
          <w:p w14:paraId="673AA4A3" w14:textId="77777777" w:rsidR="00FA67F4" w:rsidRDefault="00343DA0">
            <w:r>
              <w:t>30,315,772</w:t>
            </w:r>
          </w:p>
        </w:tc>
        <w:tc>
          <w:tcPr>
            <w:tcW w:w="3249" w:type="dxa"/>
          </w:tcPr>
          <w:p w14:paraId="4FCAE95D" w14:textId="77777777" w:rsidR="00FA67F4" w:rsidRDefault="00343DA0">
            <w:r>
              <w:t>23,684,986</w:t>
            </w:r>
          </w:p>
        </w:tc>
      </w:tr>
    </w:tbl>
    <w:p w14:paraId="3BCEE1FC" w14:textId="77777777" w:rsidR="00FA67F4" w:rsidRDefault="00343DA0">
      <w:pPr>
        <w:pStyle w:val="Fuentes"/>
      </w:pPr>
      <w:r>
        <w:t>Fuente: Base SIAF al corte de 20 de febrero del 2023 e informes UPP</w:t>
      </w:r>
    </w:p>
    <w:p w14:paraId="0AC0499B" w14:textId="77777777" w:rsidR="00FA67F4" w:rsidRDefault="00343DA0">
      <w:pPr>
        <w:pStyle w:val="Listaconvietas"/>
        <w:jc w:val="both"/>
      </w:pPr>
      <w:r>
        <w:t xml:space="preserve">La </w:t>
      </w:r>
      <w:r>
        <w:t>ejecución por intervención pedagógica muestra mayor avance en el Servicio hospitalario - SEHO, Supervisión de IIEE privadas, Fortalecimiento PP 0107, CAS UGEL, Convivencia escolar, Jornada escolar completa, Fortalecimiento PP 0106, Limpieza y mantenimiento</w:t>
      </w:r>
      <w:r>
        <w:t>, Secundaria en alternancia, PRONOEI. Es importante resaltar que Talleres deportivo recreativos - Wiñaq, Absorción de matrícula, Plan de mejoras PP 0107, PP 0147 IEST, Acciones comunes PP 0107 , Distribución de materiales educativos, Traslado docente,  cue</w:t>
      </w:r>
      <w:r>
        <w:t>ntan con recursos, pero no presentan avances</w:t>
      </w:r>
    </w:p>
    <w:p w14:paraId="0DD4769C" w14:textId="77777777" w:rsidR="00FA67F4" w:rsidRDefault="00343DA0">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FA67F4" w14:paraId="29532951" w14:textId="77777777" w:rsidTr="00FA67F4">
        <w:trPr>
          <w:cnfStyle w:val="100000000000" w:firstRow="1" w:lastRow="0" w:firstColumn="0" w:lastColumn="0" w:oddVBand="0" w:evenVBand="0" w:oddHBand="0" w:evenHBand="0" w:firstRowFirstColumn="0" w:firstRowLastColumn="0" w:lastRowFirstColumn="0" w:lastRowLastColumn="0"/>
          <w:jc w:val="center"/>
        </w:trPr>
        <w:tc>
          <w:tcPr>
            <w:tcW w:w="2436" w:type="dxa"/>
          </w:tcPr>
          <w:p w14:paraId="2AD6F419" w14:textId="77777777" w:rsidR="00FA67F4" w:rsidRDefault="00343DA0">
            <w:r>
              <w:t>Intervención pedagógica</w:t>
            </w:r>
          </w:p>
        </w:tc>
        <w:tc>
          <w:tcPr>
            <w:tcW w:w="2436" w:type="dxa"/>
          </w:tcPr>
          <w:p w14:paraId="135F2A1E" w14:textId="77777777" w:rsidR="00FA67F4" w:rsidRDefault="00343DA0">
            <w:r>
              <w:t>PIM</w:t>
            </w:r>
          </w:p>
        </w:tc>
        <w:tc>
          <w:tcPr>
            <w:tcW w:w="2436" w:type="dxa"/>
          </w:tcPr>
          <w:p w14:paraId="44DF7BDE" w14:textId="77777777" w:rsidR="00FA67F4" w:rsidRDefault="00343DA0">
            <w:r>
              <w:t>Devengado</w:t>
            </w:r>
          </w:p>
        </w:tc>
        <w:tc>
          <w:tcPr>
            <w:tcW w:w="2436" w:type="dxa"/>
          </w:tcPr>
          <w:p w14:paraId="4C9FCB9D" w14:textId="77777777" w:rsidR="00FA67F4" w:rsidRDefault="00343DA0">
            <w:r>
              <w:t>% Ejec</w:t>
            </w:r>
          </w:p>
        </w:tc>
      </w:tr>
      <w:tr w:rsidR="00FA67F4" w14:paraId="45944FA2" w14:textId="77777777" w:rsidTr="00FA67F4">
        <w:trPr>
          <w:jc w:val="center"/>
        </w:trPr>
        <w:tc>
          <w:tcPr>
            <w:tcW w:w="2436" w:type="dxa"/>
          </w:tcPr>
          <w:p w14:paraId="7664D5C0" w14:textId="77777777" w:rsidR="00FA67F4" w:rsidRDefault="00343DA0">
            <w:r>
              <w:t>Servicio hospitalario - SEHO</w:t>
            </w:r>
          </w:p>
        </w:tc>
        <w:tc>
          <w:tcPr>
            <w:tcW w:w="2436" w:type="dxa"/>
          </w:tcPr>
          <w:p w14:paraId="156911FA" w14:textId="77777777" w:rsidR="00FA67F4" w:rsidRDefault="00343DA0">
            <w:r>
              <w:t>131,662</w:t>
            </w:r>
          </w:p>
        </w:tc>
        <w:tc>
          <w:tcPr>
            <w:tcW w:w="2436" w:type="dxa"/>
          </w:tcPr>
          <w:p w14:paraId="7AE35498" w14:textId="77777777" w:rsidR="00FA67F4" w:rsidRDefault="00343DA0">
            <w:r>
              <w:t>18,587</w:t>
            </w:r>
          </w:p>
        </w:tc>
        <w:tc>
          <w:tcPr>
            <w:tcW w:w="2436" w:type="dxa"/>
          </w:tcPr>
          <w:p w14:paraId="7E3154EF" w14:textId="77777777" w:rsidR="00FA67F4" w:rsidRDefault="00343DA0">
            <w:r>
              <w:t>14.1%</w:t>
            </w:r>
          </w:p>
        </w:tc>
      </w:tr>
      <w:tr w:rsidR="00FA67F4" w14:paraId="71BFD696" w14:textId="77777777" w:rsidTr="00FA67F4">
        <w:trPr>
          <w:jc w:val="center"/>
        </w:trPr>
        <w:tc>
          <w:tcPr>
            <w:tcW w:w="2436" w:type="dxa"/>
          </w:tcPr>
          <w:p w14:paraId="65BFC899" w14:textId="77777777" w:rsidR="00FA67F4" w:rsidRDefault="00343DA0">
            <w:r>
              <w:t>Supervisión de IIEE privadas</w:t>
            </w:r>
          </w:p>
        </w:tc>
        <w:tc>
          <w:tcPr>
            <w:tcW w:w="2436" w:type="dxa"/>
          </w:tcPr>
          <w:p w14:paraId="097F921E" w14:textId="77777777" w:rsidR="00FA67F4" w:rsidRDefault="00343DA0">
            <w:r>
              <w:t>1,056,060</w:t>
            </w:r>
          </w:p>
        </w:tc>
        <w:tc>
          <w:tcPr>
            <w:tcW w:w="2436" w:type="dxa"/>
          </w:tcPr>
          <w:p w14:paraId="7E153806" w14:textId="77777777" w:rsidR="00FA67F4" w:rsidRDefault="00343DA0">
            <w:r>
              <w:t>144,350</w:t>
            </w:r>
          </w:p>
        </w:tc>
        <w:tc>
          <w:tcPr>
            <w:tcW w:w="2436" w:type="dxa"/>
          </w:tcPr>
          <w:p w14:paraId="0F13480D" w14:textId="77777777" w:rsidR="00FA67F4" w:rsidRDefault="00343DA0">
            <w:r>
              <w:t>13.7%</w:t>
            </w:r>
          </w:p>
        </w:tc>
      </w:tr>
      <w:tr w:rsidR="00FA67F4" w14:paraId="545B3425" w14:textId="77777777" w:rsidTr="00FA67F4">
        <w:trPr>
          <w:jc w:val="center"/>
        </w:trPr>
        <w:tc>
          <w:tcPr>
            <w:tcW w:w="2436" w:type="dxa"/>
          </w:tcPr>
          <w:p w14:paraId="67983DB6" w14:textId="77777777" w:rsidR="00FA67F4" w:rsidRDefault="00343DA0">
            <w:r>
              <w:t>Fortalecimiento PP 0107</w:t>
            </w:r>
          </w:p>
        </w:tc>
        <w:tc>
          <w:tcPr>
            <w:tcW w:w="2436" w:type="dxa"/>
          </w:tcPr>
          <w:p w14:paraId="56846DD2" w14:textId="77777777" w:rsidR="00FA67F4" w:rsidRDefault="00343DA0">
            <w:r>
              <w:t>187,776</w:t>
            </w:r>
          </w:p>
        </w:tc>
        <w:tc>
          <w:tcPr>
            <w:tcW w:w="2436" w:type="dxa"/>
          </w:tcPr>
          <w:p w14:paraId="3175F10C" w14:textId="77777777" w:rsidR="00FA67F4" w:rsidRDefault="00343DA0">
            <w:r>
              <w:t>25,070</w:t>
            </w:r>
          </w:p>
        </w:tc>
        <w:tc>
          <w:tcPr>
            <w:tcW w:w="2436" w:type="dxa"/>
          </w:tcPr>
          <w:p w14:paraId="14AD3872" w14:textId="77777777" w:rsidR="00FA67F4" w:rsidRDefault="00343DA0">
            <w:r>
              <w:t>13.4%</w:t>
            </w:r>
          </w:p>
        </w:tc>
      </w:tr>
      <w:tr w:rsidR="00FA67F4" w14:paraId="4F82030A" w14:textId="77777777" w:rsidTr="00FA67F4">
        <w:trPr>
          <w:jc w:val="center"/>
        </w:trPr>
        <w:tc>
          <w:tcPr>
            <w:tcW w:w="2436" w:type="dxa"/>
          </w:tcPr>
          <w:p w14:paraId="49EC5B43" w14:textId="77777777" w:rsidR="00FA67F4" w:rsidRDefault="00343DA0">
            <w:r>
              <w:t>CAS UGEL</w:t>
            </w:r>
          </w:p>
        </w:tc>
        <w:tc>
          <w:tcPr>
            <w:tcW w:w="2436" w:type="dxa"/>
          </w:tcPr>
          <w:p w14:paraId="0B7601CB" w14:textId="77777777" w:rsidR="00FA67F4" w:rsidRDefault="00343DA0">
            <w:r>
              <w:t>1,135,800</w:t>
            </w:r>
          </w:p>
        </w:tc>
        <w:tc>
          <w:tcPr>
            <w:tcW w:w="2436" w:type="dxa"/>
          </w:tcPr>
          <w:p w14:paraId="492F842A" w14:textId="77777777" w:rsidR="00FA67F4" w:rsidRDefault="00343DA0">
            <w:r>
              <w:t>128,612</w:t>
            </w:r>
          </w:p>
        </w:tc>
        <w:tc>
          <w:tcPr>
            <w:tcW w:w="2436" w:type="dxa"/>
          </w:tcPr>
          <w:p w14:paraId="3EEE1AAC" w14:textId="77777777" w:rsidR="00FA67F4" w:rsidRDefault="00343DA0">
            <w:r>
              <w:t>11.3%</w:t>
            </w:r>
          </w:p>
        </w:tc>
      </w:tr>
      <w:tr w:rsidR="00FA67F4" w14:paraId="54288EEE" w14:textId="77777777" w:rsidTr="00FA67F4">
        <w:trPr>
          <w:jc w:val="center"/>
        </w:trPr>
        <w:tc>
          <w:tcPr>
            <w:tcW w:w="2436" w:type="dxa"/>
          </w:tcPr>
          <w:p w14:paraId="49BB6635" w14:textId="77777777" w:rsidR="00FA67F4" w:rsidRDefault="00343DA0">
            <w:r>
              <w:t>Convivencia escolar</w:t>
            </w:r>
          </w:p>
        </w:tc>
        <w:tc>
          <w:tcPr>
            <w:tcW w:w="2436" w:type="dxa"/>
          </w:tcPr>
          <w:p w14:paraId="354CD559" w14:textId="77777777" w:rsidR="00FA67F4" w:rsidRDefault="00343DA0">
            <w:r>
              <w:t>865,683</w:t>
            </w:r>
          </w:p>
        </w:tc>
        <w:tc>
          <w:tcPr>
            <w:tcW w:w="2436" w:type="dxa"/>
          </w:tcPr>
          <w:p w14:paraId="5FA185DB" w14:textId="77777777" w:rsidR="00FA67F4" w:rsidRDefault="00343DA0">
            <w:r>
              <w:t>75,634</w:t>
            </w:r>
          </w:p>
        </w:tc>
        <w:tc>
          <w:tcPr>
            <w:tcW w:w="2436" w:type="dxa"/>
          </w:tcPr>
          <w:p w14:paraId="52990A2F" w14:textId="77777777" w:rsidR="00FA67F4" w:rsidRDefault="00343DA0">
            <w:r>
              <w:t>8.7%</w:t>
            </w:r>
          </w:p>
        </w:tc>
      </w:tr>
      <w:tr w:rsidR="00FA67F4" w14:paraId="69BEAAA0" w14:textId="77777777" w:rsidTr="00FA67F4">
        <w:trPr>
          <w:jc w:val="center"/>
        </w:trPr>
        <w:tc>
          <w:tcPr>
            <w:tcW w:w="2436" w:type="dxa"/>
          </w:tcPr>
          <w:p w14:paraId="330022D8" w14:textId="77777777" w:rsidR="00FA67F4" w:rsidRDefault="00343DA0">
            <w:r>
              <w:t>Jornada escolar completa</w:t>
            </w:r>
          </w:p>
        </w:tc>
        <w:tc>
          <w:tcPr>
            <w:tcW w:w="2436" w:type="dxa"/>
          </w:tcPr>
          <w:p w14:paraId="27457EE7" w14:textId="77777777" w:rsidR="00FA67F4" w:rsidRDefault="00343DA0">
            <w:r>
              <w:t>10,431,048</w:t>
            </w:r>
          </w:p>
        </w:tc>
        <w:tc>
          <w:tcPr>
            <w:tcW w:w="2436" w:type="dxa"/>
          </w:tcPr>
          <w:p w14:paraId="302233DE" w14:textId="77777777" w:rsidR="00FA67F4" w:rsidRDefault="00343DA0">
            <w:r>
              <w:t>617,101</w:t>
            </w:r>
          </w:p>
        </w:tc>
        <w:tc>
          <w:tcPr>
            <w:tcW w:w="2436" w:type="dxa"/>
          </w:tcPr>
          <w:p w14:paraId="2B2C9E39" w14:textId="77777777" w:rsidR="00FA67F4" w:rsidRDefault="00343DA0">
            <w:r>
              <w:t>5.9%</w:t>
            </w:r>
          </w:p>
        </w:tc>
      </w:tr>
      <w:tr w:rsidR="00FA67F4" w14:paraId="1CB8F28C" w14:textId="77777777" w:rsidTr="00FA67F4">
        <w:trPr>
          <w:jc w:val="center"/>
        </w:trPr>
        <w:tc>
          <w:tcPr>
            <w:tcW w:w="2436" w:type="dxa"/>
          </w:tcPr>
          <w:p w14:paraId="52A4A5A0" w14:textId="77777777" w:rsidR="00FA67F4" w:rsidRDefault="00343DA0">
            <w:r>
              <w:t>Fortalecimiento PP 0106</w:t>
            </w:r>
          </w:p>
        </w:tc>
        <w:tc>
          <w:tcPr>
            <w:tcW w:w="2436" w:type="dxa"/>
          </w:tcPr>
          <w:p w14:paraId="1172BB60" w14:textId="77777777" w:rsidR="00FA67F4" w:rsidRDefault="00343DA0">
            <w:r>
              <w:t>841,017</w:t>
            </w:r>
          </w:p>
        </w:tc>
        <w:tc>
          <w:tcPr>
            <w:tcW w:w="2436" w:type="dxa"/>
          </w:tcPr>
          <w:p w14:paraId="798B19F4" w14:textId="77777777" w:rsidR="00FA67F4" w:rsidRDefault="00343DA0">
            <w:r>
              <w:t>28,429</w:t>
            </w:r>
          </w:p>
        </w:tc>
        <w:tc>
          <w:tcPr>
            <w:tcW w:w="2436" w:type="dxa"/>
          </w:tcPr>
          <w:p w14:paraId="686F9BCD" w14:textId="77777777" w:rsidR="00FA67F4" w:rsidRDefault="00343DA0">
            <w:r>
              <w:t>3.4%</w:t>
            </w:r>
          </w:p>
        </w:tc>
      </w:tr>
      <w:tr w:rsidR="00FA67F4" w14:paraId="2881D271" w14:textId="77777777" w:rsidTr="00FA67F4">
        <w:trPr>
          <w:jc w:val="center"/>
        </w:trPr>
        <w:tc>
          <w:tcPr>
            <w:tcW w:w="2436" w:type="dxa"/>
          </w:tcPr>
          <w:p w14:paraId="7E3DADFC" w14:textId="77777777" w:rsidR="00FA67F4" w:rsidRDefault="00343DA0">
            <w:r>
              <w:t>Limpieza y mantenimiento</w:t>
            </w:r>
          </w:p>
        </w:tc>
        <w:tc>
          <w:tcPr>
            <w:tcW w:w="2436" w:type="dxa"/>
          </w:tcPr>
          <w:p w14:paraId="1F48A78B" w14:textId="77777777" w:rsidR="00FA67F4" w:rsidRDefault="00343DA0">
            <w:r>
              <w:t>1,773,900</w:t>
            </w:r>
          </w:p>
        </w:tc>
        <w:tc>
          <w:tcPr>
            <w:tcW w:w="2436" w:type="dxa"/>
          </w:tcPr>
          <w:p w14:paraId="415030E0" w14:textId="77777777" w:rsidR="00FA67F4" w:rsidRDefault="00343DA0">
            <w:r>
              <w:t>40,551</w:t>
            </w:r>
          </w:p>
        </w:tc>
        <w:tc>
          <w:tcPr>
            <w:tcW w:w="2436" w:type="dxa"/>
          </w:tcPr>
          <w:p w14:paraId="3C6FCFC0" w14:textId="77777777" w:rsidR="00FA67F4" w:rsidRDefault="00343DA0">
            <w:r>
              <w:t>2.3%</w:t>
            </w:r>
          </w:p>
        </w:tc>
      </w:tr>
      <w:tr w:rsidR="00FA67F4" w14:paraId="1D0848FD" w14:textId="77777777" w:rsidTr="00FA67F4">
        <w:trPr>
          <w:jc w:val="center"/>
        </w:trPr>
        <w:tc>
          <w:tcPr>
            <w:tcW w:w="2436" w:type="dxa"/>
          </w:tcPr>
          <w:p w14:paraId="1772FCCA" w14:textId="77777777" w:rsidR="00FA67F4" w:rsidRDefault="00343DA0">
            <w:r>
              <w:t>Secundaria en alternancia</w:t>
            </w:r>
          </w:p>
        </w:tc>
        <w:tc>
          <w:tcPr>
            <w:tcW w:w="2436" w:type="dxa"/>
          </w:tcPr>
          <w:p w14:paraId="31588CA7" w14:textId="77777777" w:rsidR="00FA67F4" w:rsidRDefault="00343DA0">
            <w:r>
              <w:t>496,772</w:t>
            </w:r>
          </w:p>
        </w:tc>
        <w:tc>
          <w:tcPr>
            <w:tcW w:w="2436" w:type="dxa"/>
          </w:tcPr>
          <w:p w14:paraId="2D18B025" w14:textId="77777777" w:rsidR="00FA67F4" w:rsidRDefault="00343DA0">
            <w:r>
              <w:t>10,508</w:t>
            </w:r>
          </w:p>
        </w:tc>
        <w:tc>
          <w:tcPr>
            <w:tcW w:w="2436" w:type="dxa"/>
          </w:tcPr>
          <w:p w14:paraId="272A4E3D" w14:textId="77777777" w:rsidR="00FA67F4" w:rsidRDefault="00343DA0">
            <w:r>
              <w:t>2.1%</w:t>
            </w:r>
          </w:p>
        </w:tc>
      </w:tr>
      <w:tr w:rsidR="00FA67F4" w14:paraId="61094DC2" w14:textId="77777777" w:rsidTr="00FA67F4">
        <w:trPr>
          <w:jc w:val="center"/>
        </w:trPr>
        <w:tc>
          <w:tcPr>
            <w:tcW w:w="2436" w:type="dxa"/>
          </w:tcPr>
          <w:p w14:paraId="61E4C8AE" w14:textId="77777777" w:rsidR="00FA67F4" w:rsidRDefault="00343DA0">
            <w:r>
              <w:t>PRONOEI</w:t>
            </w:r>
          </w:p>
        </w:tc>
        <w:tc>
          <w:tcPr>
            <w:tcW w:w="2436" w:type="dxa"/>
          </w:tcPr>
          <w:p w14:paraId="20F3B2F3" w14:textId="77777777" w:rsidR="00FA67F4" w:rsidRDefault="00343DA0">
            <w:r>
              <w:t>4,975,734</w:t>
            </w:r>
          </w:p>
        </w:tc>
        <w:tc>
          <w:tcPr>
            <w:tcW w:w="2436" w:type="dxa"/>
          </w:tcPr>
          <w:p w14:paraId="4024D1CB" w14:textId="77777777" w:rsidR="00FA67F4" w:rsidRDefault="00343DA0">
            <w:r>
              <w:t>840</w:t>
            </w:r>
          </w:p>
        </w:tc>
        <w:tc>
          <w:tcPr>
            <w:tcW w:w="2436" w:type="dxa"/>
          </w:tcPr>
          <w:p w14:paraId="5F913774" w14:textId="77777777" w:rsidR="00FA67F4" w:rsidRDefault="00343DA0">
            <w:r>
              <w:t>0.0%</w:t>
            </w:r>
          </w:p>
        </w:tc>
      </w:tr>
      <w:tr w:rsidR="00FA67F4" w14:paraId="0A4DA303" w14:textId="77777777" w:rsidTr="00FA67F4">
        <w:trPr>
          <w:jc w:val="center"/>
        </w:trPr>
        <w:tc>
          <w:tcPr>
            <w:tcW w:w="2436" w:type="dxa"/>
          </w:tcPr>
          <w:p w14:paraId="3CF8E58A" w14:textId="77777777" w:rsidR="00FA67F4" w:rsidRDefault="00343DA0">
            <w:r>
              <w:t>Talleres deportivo recreativos - Wiñaq</w:t>
            </w:r>
          </w:p>
        </w:tc>
        <w:tc>
          <w:tcPr>
            <w:tcW w:w="2436" w:type="dxa"/>
          </w:tcPr>
          <w:p w14:paraId="338AC5B6" w14:textId="77777777" w:rsidR="00FA67F4" w:rsidRDefault="00343DA0">
            <w:r>
              <w:t>45,034</w:t>
            </w:r>
          </w:p>
        </w:tc>
        <w:tc>
          <w:tcPr>
            <w:tcW w:w="2436" w:type="dxa"/>
          </w:tcPr>
          <w:p w14:paraId="6DCFA424" w14:textId="77777777" w:rsidR="00FA67F4" w:rsidRDefault="00343DA0">
            <w:r>
              <w:t>0</w:t>
            </w:r>
          </w:p>
        </w:tc>
        <w:tc>
          <w:tcPr>
            <w:tcW w:w="2436" w:type="dxa"/>
          </w:tcPr>
          <w:p w14:paraId="51D8EECA" w14:textId="77777777" w:rsidR="00FA67F4" w:rsidRDefault="00343DA0">
            <w:r>
              <w:t>0.0%</w:t>
            </w:r>
          </w:p>
        </w:tc>
      </w:tr>
      <w:tr w:rsidR="00FA67F4" w14:paraId="50030D8F" w14:textId="77777777" w:rsidTr="00FA67F4">
        <w:trPr>
          <w:jc w:val="center"/>
        </w:trPr>
        <w:tc>
          <w:tcPr>
            <w:tcW w:w="2436" w:type="dxa"/>
          </w:tcPr>
          <w:p w14:paraId="5F736595" w14:textId="77777777" w:rsidR="00FA67F4" w:rsidRDefault="00343DA0">
            <w:r>
              <w:lastRenderedPageBreak/>
              <w:t>Absorción de matrícula</w:t>
            </w:r>
          </w:p>
        </w:tc>
        <w:tc>
          <w:tcPr>
            <w:tcW w:w="2436" w:type="dxa"/>
          </w:tcPr>
          <w:p w14:paraId="690CE782" w14:textId="77777777" w:rsidR="00FA67F4" w:rsidRDefault="00343DA0">
            <w:r>
              <w:t>151,200</w:t>
            </w:r>
          </w:p>
        </w:tc>
        <w:tc>
          <w:tcPr>
            <w:tcW w:w="2436" w:type="dxa"/>
          </w:tcPr>
          <w:p w14:paraId="2F1A5306" w14:textId="77777777" w:rsidR="00FA67F4" w:rsidRDefault="00343DA0">
            <w:r>
              <w:t>0</w:t>
            </w:r>
          </w:p>
        </w:tc>
        <w:tc>
          <w:tcPr>
            <w:tcW w:w="2436" w:type="dxa"/>
          </w:tcPr>
          <w:p w14:paraId="1FEFDD21" w14:textId="77777777" w:rsidR="00FA67F4" w:rsidRDefault="00343DA0">
            <w:r>
              <w:t>0.0%</w:t>
            </w:r>
          </w:p>
        </w:tc>
      </w:tr>
      <w:tr w:rsidR="00FA67F4" w14:paraId="40DA9359" w14:textId="77777777" w:rsidTr="00FA67F4">
        <w:trPr>
          <w:jc w:val="center"/>
        </w:trPr>
        <w:tc>
          <w:tcPr>
            <w:tcW w:w="2436" w:type="dxa"/>
          </w:tcPr>
          <w:p w14:paraId="202C073C" w14:textId="77777777" w:rsidR="00FA67F4" w:rsidRDefault="00343DA0">
            <w:r>
              <w:t>Plan de mejoras PP 0107</w:t>
            </w:r>
          </w:p>
        </w:tc>
        <w:tc>
          <w:tcPr>
            <w:tcW w:w="2436" w:type="dxa"/>
          </w:tcPr>
          <w:p w14:paraId="541E4BEF" w14:textId="77777777" w:rsidR="00FA67F4" w:rsidRDefault="00343DA0">
            <w:r>
              <w:t>0</w:t>
            </w:r>
          </w:p>
        </w:tc>
        <w:tc>
          <w:tcPr>
            <w:tcW w:w="2436" w:type="dxa"/>
          </w:tcPr>
          <w:p w14:paraId="2953E013" w14:textId="77777777" w:rsidR="00FA67F4" w:rsidRDefault="00343DA0">
            <w:r>
              <w:t>0</w:t>
            </w:r>
          </w:p>
        </w:tc>
        <w:tc>
          <w:tcPr>
            <w:tcW w:w="2436" w:type="dxa"/>
          </w:tcPr>
          <w:p w14:paraId="11C800FD" w14:textId="77777777" w:rsidR="00FA67F4" w:rsidRDefault="00343DA0">
            <w:r>
              <w:t>0.0%</w:t>
            </w:r>
          </w:p>
        </w:tc>
      </w:tr>
      <w:tr w:rsidR="00FA67F4" w14:paraId="2A175832" w14:textId="77777777" w:rsidTr="00FA67F4">
        <w:trPr>
          <w:jc w:val="center"/>
        </w:trPr>
        <w:tc>
          <w:tcPr>
            <w:tcW w:w="2436" w:type="dxa"/>
          </w:tcPr>
          <w:p w14:paraId="1C5381F8" w14:textId="77777777" w:rsidR="00FA67F4" w:rsidRDefault="00343DA0">
            <w:r>
              <w:t>PP 0147 IEST</w:t>
            </w:r>
          </w:p>
        </w:tc>
        <w:tc>
          <w:tcPr>
            <w:tcW w:w="2436" w:type="dxa"/>
          </w:tcPr>
          <w:p w14:paraId="4AADC941" w14:textId="77777777" w:rsidR="00FA67F4" w:rsidRDefault="00343DA0">
            <w:r>
              <w:t>0</w:t>
            </w:r>
          </w:p>
        </w:tc>
        <w:tc>
          <w:tcPr>
            <w:tcW w:w="2436" w:type="dxa"/>
          </w:tcPr>
          <w:p w14:paraId="080EAB5E" w14:textId="77777777" w:rsidR="00FA67F4" w:rsidRDefault="00343DA0">
            <w:r>
              <w:t>0</w:t>
            </w:r>
          </w:p>
        </w:tc>
        <w:tc>
          <w:tcPr>
            <w:tcW w:w="2436" w:type="dxa"/>
          </w:tcPr>
          <w:p w14:paraId="35D0E614" w14:textId="77777777" w:rsidR="00FA67F4" w:rsidRDefault="00343DA0">
            <w:r>
              <w:t>0.0%</w:t>
            </w:r>
          </w:p>
        </w:tc>
      </w:tr>
      <w:tr w:rsidR="00FA67F4" w14:paraId="2C9A3A9F" w14:textId="77777777" w:rsidTr="00FA67F4">
        <w:trPr>
          <w:jc w:val="center"/>
        </w:trPr>
        <w:tc>
          <w:tcPr>
            <w:tcW w:w="2436" w:type="dxa"/>
          </w:tcPr>
          <w:p w14:paraId="5C9F4237" w14:textId="77777777" w:rsidR="00FA67F4" w:rsidRDefault="00343DA0">
            <w:r>
              <w:t xml:space="preserve">Acciones comunes PP 0107 </w:t>
            </w:r>
          </w:p>
        </w:tc>
        <w:tc>
          <w:tcPr>
            <w:tcW w:w="2436" w:type="dxa"/>
          </w:tcPr>
          <w:p w14:paraId="64BC1FD4" w14:textId="77777777" w:rsidR="00FA67F4" w:rsidRDefault="00343DA0">
            <w:r>
              <w:t>34,140</w:t>
            </w:r>
          </w:p>
        </w:tc>
        <w:tc>
          <w:tcPr>
            <w:tcW w:w="2436" w:type="dxa"/>
          </w:tcPr>
          <w:p w14:paraId="201DFEC7" w14:textId="77777777" w:rsidR="00FA67F4" w:rsidRDefault="00343DA0">
            <w:r>
              <w:t>0</w:t>
            </w:r>
          </w:p>
        </w:tc>
        <w:tc>
          <w:tcPr>
            <w:tcW w:w="2436" w:type="dxa"/>
          </w:tcPr>
          <w:p w14:paraId="39C3EE50" w14:textId="77777777" w:rsidR="00FA67F4" w:rsidRDefault="00343DA0">
            <w:r>
              <w:t>0.0%</w:t>
            </w:r>
          </w:p>
        </w:tc>
      </w:tr>
      <w:tr w:rsidR="00FA67F4" w14:paraId="633905B0" w14:textId="77777777" w:rsidTr="00FA67F4">
        <w:trPr>
          <w:jc w:val="center"/>
        </w:trPr>
        <w:tc>
          <w:tcPr>
            <w:tcW w:w="2436" w:type="dxa"/>
          </w:tcPr>
          <w:p w14:paraId="33C7AB25" w14:textId="77777777" w:rsidR="00FA67F4" w:rsidRDefault="00343DA0">
            <w:r>
              <w:t>Distribución de materiales educativos</w:t>
            </w:r>
          </w:p>
        </w:tc>
        <w:tc>
          <w:tcPr>
            <w:tcW w:w="2436" w:type="dxa"/>
          </w:tcPr>
          <w:p w14:paraId="0DFD8BED" w14:textId="77777777" w:rsidR="00FA67F4" w:rsidRDefault="00343DA0">
            <w:r>
              <w:t>1,186,593</w:t>
            </w:r>
          </w:p>
        </w:tc>
        <w:tc>
          <w:tcPr>
            <w:tcW w:w="2436" w:type="dxa"/>
          </w:tcPr>
          <w:p w14:paraId="52EDC2A3" w14:textId="77777777" w:rsidR="00FA67F4" w:rsidRDefault="00343DA0">
            <w:r>
              <w:t>0</w:t>
            </w:r>
          </w:p>
        </w:tc>
        <w:tc>
          <w:tcPr>
            <w:tcW w:w="2436" w:type="dxa"/>
          </w:tcPr>
          <w:p w14:paraId="0650C242" w14:textId="77777777" w:rsidR="00FA67F4" w:rsidRDefault="00343DA0">
            <w:r>
              <w:t>0.0%</w:t>
            </w:r>
          </w:p>
        </w:tc>
      </w:tr>
      <w:tr w:rsidR="00FA67F4" w14:paraId="0C234516" w14:textId="77777777" w:rsidTr="00FA67F4">
        <w:trPr>
          <w:jc w:val="center"/>
        </w:trPr>
        <w:tc>
          <w:tcPr>
            <w:tcW w:w="2436" w:type="dxa"/>
          </w:tcPr>
          <w:p w14:paraId="1D9C151E" w14:textId="77777777" w:rsidR="00FA67F4" w:rsidRDefault="00343DA0">
            <w:r>
              <w:t>Traslado docente</w:t>
            </w:r>
          </w:p>
        </w:tc>
        <w:tc>
          <w:tcPr>
            <w:tcW w:w="2436" w:type="dxa"/>
          </w:tcPr>
          <w:p w14:paraId="07E2F41F" w14:textId="77777777" w:rsidR="00FA67F4" w:rsidRDefault="00343DA0">
            <w:r>
              <w:t>347,681</w:t>
            </w:r>
          </w:p>
        </w:tc>
        <w:tc>
          <w:tcPr>
            <w:tcW w:w="2436" w:type="dxa"/>
          </w:tcPr>
          <w:p w14:paraId="28BC0308" w14:textId="77777777" w:rsidR="00FA67F4" w:rsidRDefault="00343DA0">
            <w:r>
              <w:t>0</w:t>
            </w:r>
          </w:p>
        </w:tc>
        <w:tc>
          <w:tcPr>
            <w:tcW w:w="2436" w:type="dxa"/>
          </w:tcPr>
          <w:p w14:paraId="4FCD2578" w14:textId="77777777" w:rsidR="00FA67F4" w:rsidRDefault="00343DA0">
            <w:r>
              <w:t>0.0%</w:t>
            </w:r>
          </w:p>
        </w:tc>
      </w:tr>
      <w:tr w:rsidR="00FA67F4" w14:paraId="78FEF973" w14:textId="77777777" w:rsidTr="00FA67F4">
        <w:trPr>
          <w:jc w:val="center"/>
        </w:trPr>
        <w:tc>
          <w:tcPr>
            <w:tcW w:w="2436" w:type="dxa"/>
          </w:tcPr>
          <w:p w14:paraId="401E2453" w14:textId="77777777" w:rsidR="00FA67F4" w:rsidRDefault="00343DA0">
            <w:r>
              <w:t>Total</w:t>
            </w:r>
          </w:p>
        </w:tc>
        <w:tc>
          <w:tcPr>
            <w:tcW w:w="2436" w:type="dxa"/>
          </w:tcPr>
          <w:p w14:paraId="5F645AFE" w14:textId="77777777" w:rsidR="00FA67F4" w:rsidRDefault="00343DA0">
            <w:r>
              <w:t>23,660,100</w:t>
            </w:r>
          </w:p>
        </w:tc>
        <w:tc>
          <w:tcPr>
            <w:tcW w:w="2436" w:type="dxa"/>
          </w:tcPr>
          <w:p w14:paraId="2803B01F" w14:textId="77777777" w:rsidR="00FA67F4" w:rsidRDefault="00343DA0">
            <w:r>
              <w:t>1,089,681</w:t>
            </w:r>
          </w:p>
        </w:tc>
        <w:tc>
          <w:tcPr>
            <w:tcW w:w="2436" w:type="dxa"/>
          </w:tcPr>
          <w:p w14:paraId="308853AE" w14:textId="77777777" w:rsidR="00FA67F4" w:rsidRDefault="00343DA0">
            <w:r>
              <w:t>74.9%</w:t>
            </w:r>
          </w:p>
        </w:tc>
      </w:tr>
    </w:tbl>
    <w:p w14:paraId="68B4964E" w14:textId="77777777" w:rsidR="00FA67F4" w:rsidRDefault="00343DA0">
      <w:pPr>
        <w:pStyle w:val="Fuentes"/>
      </w:pPr>
      <w:r>
        <w:t xml:space="preserve">Fuente: Base SIAF al corte de 20 de febrero del 2023 e </w:t>
      </w:r>
      <w:r>
        <w:t>informes UPP</w:t>
      </w:r>
    </w:p>
    <w:p w14:paraId="72F70CF8" w14:textId="77777777" w:rsidR="00FA67F4" w:rsidRDefault="00343DA0">
      <w:pPr>
        <w:pStyle w:val="Ttulo1"/>
      </w:pPr>
      <w:bookmarkStart w:id="2" w:name="_Toc129190823"/>
      <w:r>
        <w:t>2. Contratación de Personal CAS para IAP</w:t>
      </w:r>
      <w:bookmarkEnd w:id="2"/>
    </w:p>
    <w:p w14:paraId="0AB96FBF" w14:textId="77777777" w:rsidR="00FA67F4" w:rsidRDefault="00343DA0">
      <w:pPr>
        <w:pStyle w:val="Listaconvietas"/>
        <w:jc w:val="both"/>
      </w:pPr>
      <w:r>
        <w:t>El Pliego Gobierno Regional de PIURA tiene un total de 1,027 PEAS Programadas,  para las 10 Unidades Ejecutoras que la conforman. En total, el costo estimado anual de las contrataciones es de S/ 21.87 m</w:t>
      </w:r>
      <w:r>
        <w:t xml:space="preserve">illones de soles. </w:t>
      </w:r>
    </w:p>
    <w:p w14:paraId="0700AA5D" w14:textId="77777777" w:rsidR="00FA67F4" w:rsidRDefault="00343DA0">
      <w:pPr>
        <w:jc w:val="center"/>
      </w:pPr>
      <w:r>
        <w:rPr>
          <w:b/>
        </w:rPr>
        <w:t>Tabla N° 05 PEAS asignadas y costo anual de contratación- PIURA</w:t>
      </w:r>
    </w:p>
    <w:tbl>
      <w:tblPr>
        <w:tblStyle w:val="tablaminedu1"/>
        <w:tblW w:w="0" w:type="auto"/>
        <w:jc w:val="center"/>
        <w:tblLayout w:type="fixed"/>
        <w:tblLook w:val="04A0" w:firstRow="1" w:lastRow="0" w:firstColumn="1" w:lastColumn="0" w:noHBand="0" w:noVBand="1"/>
      </w:tblPr>
      <w:tblGrid>
        <w:gridCol w:w="3249"/>
        <w:gridCol w:w="3249"/>
        <w:gridCol w:w="3249"/>
      </w:tblGrid>
      <w:tr w:rsidR="00FA67F4" w14:paraId="0A6A1D44" w14:textId="77777777" w:rsidTr="00FA67F4">
        <w:trPr>
          <w:cnfStyle w:val="100000000000" w:firstRow="1" w:lastRow="0" w:firstColumn="0" w:lastColumn="0" w:oddVBand="0" w:evenVBand="0" w:oddHBand="0" w:evenHBand="0" w:firstRowFirstColumn="0" w:firstRowLastColumn="0" w:lastRowFirstColumn="0" w:lastRowLastColumn="0"/>
          <w:jc w:val="center"/>
        </w:trPr>
        <w:tc>
          <w:tcPr>
            <w:tcW w:w="3249" w:type="dxa"/>
          </w:tcPr>
          <w:p w14:paraId="3F945933" w14:textId="77777777" w:rsidR="00FA67F4" w:rsidRDefault="00343DA0">
            <w:r>
              <w:t>Unidad Ejecutora</w:t>
            </w:r>
          </w:p>
        </w:tc>
        <w:tc>
          <w:tcPr>
            <w:tcW w:w="3249" w:type="dxa"/>
          </w:tcPr>
          <w:p w14:paraId="392EC1D5" w14:textId="77777777" w:rsidR="00FA67F4" w:rsidRDefault="00343DA0">
            <w:r>
              <w:t>PEAS programadas</w:t>
            </w:r>
          </w:p>
        </w:tc>
        <w:tc>
          <w:tcPr>
            <w:tcW w:w="3249" w:type="dxa"/>
          </w:tcPr>
          <w:p w14:paraId="51CEED15" w14:textId="77777777" w:rsidR="00FA67F4" w:rsidRDefault="00343DA0">
            <w:r>
              <w:t>Costo anual estimado</w:t>
            </w:r>
          </w:p>
        </w:tc>
      </w:tr>
      <w:tr w:rsidR="00FA67F4" w14:paraId="0400684A" w14:textId="77777777" w:rsidTr="00FA67F4">
        <w:trPr>
          <w:jc w:val="center"/>
        </w:trPr>
        <w:tc>
          <w:tcPr>
            <w:tcW w:w="3249" w:type="dxa"/>
          </w:tcPr>
          <w:p w14:paraId="23F17CFE" w14:textId="77777777" w:rsidR="00FA67F4" w:rsidRDefault="00343DA0">
            <w:r>
              <w:t>300. EDUCACION PIURA</w:t>
            </w:r>
          </w:p>
        </w:tc>
        <w:tc>
          <w:tcPr>
            <w:tcW w:w="3249" w:type="dxa"/>
          </w:tcPr>
          <w:p w14:paraId="0254D419" w14:textId="77777777" w:rsidR="00FA67F4" w:rsidRDefault="00343DA0">
            <w:r>
              <w:t>397</w:t>
            </w:r>
          </w:p>
        </w:tc>
        <w:tc>
          <w:tcPr>
            <w:tcW w:w="3249" w:type="dxa"/>
          </w:tcPr>
          <w:p w14:paraId="0B5982ED" w14:textId="77777777" w:rsidR="00FA67F4" w:rsidRDefault="00343DA0">
            <w:r>
              <w:t>8,548,790</w:t>
            </w:r>
          </w:p>
        </w:tc>
      </w:tr>
      <w:tr w:rsidR="00FA67F4" w14:paraId="4475DB2A" w14:textId="77777777" w:rsidTr="00FA67F4">
        <w:trPr>
          <w:jc w:val="center"/>
        </w:trPr>
        <w:tc>
          <w:tcPr>
            <w:tcW w:w="3249" w:type="dxa"/>
          </w:tcPr>
          <w:p w14:paraId="1EAD8D1B" w14:textId="77777777" w:rsidR="00FA67F4" w:rsidRDefault="00343DA0">
            <w:r>
              <w:t>301. COLEGIO MILITAR PEDRO RUIZ GALLO</w:t>
            </w:r>
          </w:p>
        </w:tc>
        <w:tc>
          <w:tcPr>
            <w:tcW w:w="3249" w:type="dxa"/>
          </w:tcPr>
          <w:p w14:paraId="030B122B" w14:textId="77777777" w:rsidR="00FA67F4" w:rsidRDefault="00343DA0">
            <w:r>
              <w:t>4</w:t>
            </w:r>
          </w:p>
        </w:tc>
        <w:tc>
          <w:tcPr>
            <w:tcW w:w="3249" w:type="dxa"/>
          </w:tcPr>
          <w:p w14:paraId="5AC4A189" w14:textId="77777777" w:rsidR="00FA67F4" w:rsidRDefault="00343DA0">
            <w:r>
              <w:t>77,170</w:t>
            </w:r>
          </w:p>
        </w:tc>
      </w:tr>
      <w:tr w:rsidR="00FA67F4" w14:paraId="76430B25" w14:textId="77777777" w:rsidTr="00FA67F4">
        <w:trPr>
          <w:jc w:val="center"/>
        </w:trPr>
        <w:tc>
          <w:tcPr>
            <w:tcW w:w="3249" w:type="dxa"/>
          </w:tcPr>
          <w:p w14:paraId="7865B54B" w14:textId="77777777" w:rsidR="00FA67F4" w:rsidRDefault="00343DA0">
            <w:r>
              <w:t xml:space="preserve">302. EDUCACION LUCIANO CASTILLO </w:t>
            </w:r>
            <w:r>
              <w:t>COLONNA</w:t>
            </w:r>
          </w:p>
        </w:tc>
        <w:tc>
          <w:tcPr>
            <w:tcW w:w="3249" w:type="dxa"/>
          </w:tcPr>
          <w:p w14:paraId="70E8F2AF" w14:textId="77777777" w:rsidR="00FA67F4" w:rsidRDefault="00343DA0">
            <w:r>
              <w:t>117</w:t>
            </w:r>
          </w:p>
        </w:tc>
        <w:tc>
          <w:tcPr>
            <w:tcW w:w="3249" w:type="dxa"/>
          </w:tcPr>
          <w:p w14:paraId="33B307E7" w14:textId="77777777" w:rsidR="00FA67F4" w:rsidRDefault="00343DA0">
            <w:r>
              <w:t>2,716,118</w:t>
            </w:r>
          </w:p>
        </w:tc>
      </w:tr>
      <w:tr w:rsidR="00FA67F4" w14:paraId="4F50AA30" w14:textId="77777777" w:rsidTr="00FA67F4">
        <w:trPr>
          <w:jc w:val="center"/>
        </w:trPr>
        <w:tc>
          <w:tcPr>
            <w:tcW w:w="3249" w:type="dxa"/>
          </w:tcPr>
          <w:p w14:paraId="050F8FAB" w14:textId="77777777" w:rsidR="00FA67F4" w:rsidRDefault="00343DA0">
            <w:r>
              <w:t>303. EDUCACION ALTO PIURA</w:t>
            </w:r>
          </w:p>
        </w:tc>
        <w:tc>
          <w:tcPr>
            <w:tcW w:w="3249" w:type="dxa"/>
          </w:tcPr>
          <w:p w14:paraId="41074519" w14:textId="77777777" w:rsidR="00FA67F4" w:rsidRDefault="00343DA0">
            <w:r>
              <w:t>108</w:t>
            </w:r>
          </w:p>
        </w:tc>
        <w:tc>
          <w:tcPr>
            <w:tcW w:w="3249" w:type="dxa"/>
          </w:tcPr>
          <w:p w14:paraId="4EF2AFD7" w14:textId="77777777" w:rsidR="00FA67F4" w:rsidRDefault="00343DA0">
            <w:r>
              <w:t>2,131,988</w:t>
            </w:r>
          </w:p>
        </w:tc>
      </w:tr>
      <w:tr w:rsidR="00FA67F4" w14:paraId="6AC33A18" w14:textId="77777777" w:rsidTr="00FA67F4">
        <w:trPr>
          <w:jc w:val="center"/>
        </w:trPr>
        <w:tc>
          <w:tcPr>
            <w:tcW w:w="3249" w:type="dxa"/>
          </w:tcPr>
          <w:p w14:paraId="649DE088" w14:textId="77777777" w:rsidR="00FA67F4" w:rsidRDefault="00343DA0">
            <w:r>
              <w:t>305. EDUCACION UGEL DE PAITA</w:t>
            </w:r>
          </w:p>
        </w:tc>
        <w:tc>
          <w:tcPr>
            <w:tcW w:w="3249" w:type="dxa"/>
          </w:tcPr>
          <w:p w14:paraId="17BBAD3B" w14:textId="77777777" w:rsidR="00FA67F4" w:rsidRDefault="00343DA0">
            <w:r>
              <w:t>41</w:t>
            </w:r>
          </w:p>
        </w:tc>
        <w:tc>
          <w:tcPr>
            <w:tcW w:w="3249" w:type="dxa"/>
          </w:tcPr>
          <w:p w14:paraId="15F17286" w14:textId="77777777" w:rsidR="00FA67F4" w:rsidRDefault="00343DA0">
            <w:r>
              <w:t>914,530</w:t>
            </w:r>
          </w:p>
        </w:tc>
      </w:tr>
      <w:tr w:rsidR="00FA67F4" w14:paraId="2A778678" w14:textId="77777777" w:rsidTr="00FA67F4">
        <w:trPr>
          <w:jc w:val="center"/>
        </w:trPr>
        <w:tc>
          <w:tcPr>
            <w:tcW w:w="3249" w:type="dxa"/>
          </w:tcPr>
          <w:p w14:paraId="5E98AC7E" w14:textId="77777777" w:rsidR="00FA67F4" w:rsidRDefault="00343DA0">
            <w:r>
              <w:t>306. EDUCACION UGEL DE TALARA</w:t>
            </w:r>
          </w:p>
        </w:tc>
        <w:tc>
          <w:tcPr>
            <w:tcW w:w="3249" w:type="dxa"/>
          </w:tcPr>
          <w:p w14:paraId="221E4EB1" w14:textId="77777777" w:rsidR="00FA67F4" w:rsidRDefault="00343DA0">
            <w:r>
              <w:t>59</w:t>
            </w:r>
          </w:p>
        </w:tc>
        <w:tc>
          <w:tcPr>
            <w:tcW w:w="3249" w:type="dxa"/>
          </w:tcPr>
          <w:p w14:paraId="7FBDABDF" w14:textId="77777777" w:rsidR="00FA67F4" w:rsidRDefault="00343DA0">
            <w:r>
              <w:t>1,500,788</w:t>
            </w:r>
          </w:p>
        </w:tc>
      </w:tr>
      <w:tr w:rsidR="00FA67F4" w14:paraId="26CA865B" w14:textId="77777777" w:rsidTr="00FA67F4">
        <w:trPr>
          <w:jc w:val="center"/>
        </w:trPr>
        <w:tc>
          <w:tcPr>
            <w:tcW w:w="3249" w:type="dxa"/>
          </w:tcPr>
          <w:p w14:paraId="466E7832" w14:textId="77777777" w:rsidR="00FA67F4" w:rsidRDefault="00343DA0">
            <w:r>
              <w:t>307. EDUCACION UGEL MORROPON</w:t>
            </w:r>
          </w:p>
        </w:tc>
        <w:tc>
          <w:tcPr>
            <w:tcW w:w="3249" w:type="dxa"/>
          </w:tcPr>
          <w:p w14:paraId="1705DE66" w14:textId="77777777" w:rsidR="00FA67F4" w:rsidRDefault="00343DA0">
            <w:r>
              <w:t>104</w:t>
            </w:r>
          </w:p>
        </w:tc>
        <w:tc>
          <w:tcPr>
            <w:tcW w:w="3249" w:type="dxa"/>
          </w:tcPr>
          <w:p w14:paraId="5731A66D" w14:textId="77777777" w:rsidR="00FA67F4" w:rsidRDefault="00343DA0">
            <w:r>
              <w:t>2,088,562</w:t>
            </w:r>
          </w:p>
        </w:tc>
      </w:tr>
      <w:tr w:rsidR="00FA67F4" w14:paraId="3EE0E40C" w14:textId="77777777" w:rsidTr="00FA67F4">
        <w:trPr>
          <w:jc w:val="center"/>
        </w:trPr>
        <w:tc>
          <w:tcPr>
            <w:tcW w:w="3249" w:type="dxa"/>
          </w:tcPr>
          <w:p w14:paraId="429113F8" w14:textId="77777777" w:rsidR="00FA67F4" w:rsidRDefault="00343DA0">
            <w:r>
              <w:t>308. EDUCACION UGEL AYABACA</w:t>
            </w:r>
          </w:p>
        </w:tc>
        <w:tc>
          <w:tcPr>
            <w:tcW w:w="3249" w:type="dxa"/>
          </w:tcPr>
          <w:p w14:paraId="52B7F2CD" w14:textId="77777777" w:rsidR="00FA67F4" w:rsidRDefault="00343DA0">
            <w:r>
              <w:t>57</w:t>
            </w:r>
          </w:p>
        </w:tc>
        <w:tc>
          <w:tcPr>
            <w:tcW w:w="3249" w:type="dxa"/>
          </w:tcPr>
          <w:p w14:paraId="75EA76EA" w14:textId="77777777" w:rsidR="00FA67F4" w:rsidRDefault="00343DA0">
            <w:r>
              <w:t>1,194,006</w:t>
            </w:r>
          </w:p>
        </w:tc>
      </w:tr>
      <w:tr w:rsidR="00FA67F4" w14:paraId="32F19A36" w14:textId="77777777" w:rsidTr="00FA67F4">
        <w:trPr>
          <w:jc w:val="center"/>
        </w:trPr>
        <w:tc>
          <w:tcPr>
            <w:tcW w:w="3249" w:type="dxa"/>
          </w:tcPr>
          <w:p w14:paraId="54996FB5" w14:textId="77777777" w:rsidR="00FA67F4" w:rsidRDefault="00343DA0">
            <w:r>
              <w:t xml:space="preserve">309. UNIDAD DE </w:t>
            </w:r>
            <w:r>
              <w:t>GESTION EDUCATIVA LOCAL - UGEL HUANCABAMBA</w:t>
            </w:r>
          </w:p>
        </w:tc>
        <w:tc>
          <w:tcPr>
            <w:tcW w:w="3249" w:type="dxa"/>
          </w:tcPr>
          <w:p w14:paraId="1D5F5A4F" w14:textId="77777777" w:rsidR="00FA67F4" w:rsidRDefault="00343DA0">
            <w:r>
              <w:t>90</w:t>
            </w:r>
          </w:p>
        </w:tc>
        <w:tc>
          <w:tcPr>
            <w:tcW w:w="3249" w:type="dxa"/>
          </w:tcPr>
          <w:p w14:paraId="6E183D39" w14:textId="77777777" w:rsidR="00FA67F4" w:rsidRDefault="00343DA0">
            <w:r>
              <w:t>1,766,580</w:t>
            </w:r>
          </w:p>
        </w:tc>
      </w:tr>
      <w:tr w:rsidR="00FA67F4" w14:paraId="5F301F18" w14:textId="77777777" w:rsidTr="00FA67F4">
        <w:trPr>
          <w:jc w:val="center"/>
        </w:trPr>
        <w:tc>
          <w:tcPr>
            <w:tcW w:w="3249" w:type="dxa"/>
          </w:tcPr>
          <w:p w14:paraId="79B5CFAC" w14:textId="77777777" w:rsidR="00FA67F4" w:rsidRDefault="00343DA0">
            <w:r>
              <w:t>310. EDUCACION UGEL HUARMACA</w:t>
            </w:r>
          </w:p>
        </w:tc>
        <w:tc>
          <w:tcPr>
            <w:tcW w:w="3249" w:type="dxa"/>
          </w:tcPr>
          <w:p w14:paraId="4EECF351" w14:textId="77777777" w:rsidR="00FA67F4" w:rsidRDefault="00343DA0">
            <w:r>
              <w:t>50</w:t>
            </w:r>
          </w:p>
        </w:tc>
        <w:tc>
          <w:tcPr>
            <w:tcW w:w="3249" w:type="dxa"/>
          </w:tcPr>
          <w:p w14:paraId="733F51C0" w14:textId="77777777" w:rsidR="00FA67F4" w:rsidRDefault="00343DA0">
            <w:r>
              <w:t>933,566</w:t>
            </w:r>
          </w:p>
        </w:tc>
      </w:tr>
      <w:tr w:rsidR="00FA67F4" w14:paraId="1DC7C386" w14:textId="77777777" w:rsidTr="00FA67F4">
        <w:trPr>
          <w:jc w:val="center"/>
        </w:trPr>
        <w:tc>
          <w:tcPr>
            <w:tcW w:w="3249" w:type="dxa"/>
          </w:tcPr>
          <w:p w14:paraId="5425CEBC" w14:textId="77777777" w:rsidR="00FA67F4" w:rsidRDefault="00343DA0">
            <w:r>
              <w:t>Total</w:t>
            </w:r>
          </w:p>
        </w:tc>
        <w:tc>
          <w:tcPr>
            <w:tcW w:w="3249" w:type="dxa"/>
          </w:tcPr>
          <w:p w14:paraId="4978D52B" w14:textId="77777777" w:rsidR="00FA67F4" w:rsidRDefault="00343DA0">
            <w:r>
              <w:t>1,027</w:t>
            </w:r>
          </w:p>
        </w:tc>
        <w:tc>
          <w:tcPr>
            <w:tcW w:w="3249" w:type="dxa"/>
          </w:tcPr>
          <w:p w14:paraId="3B96A86A" w14:textId="77777777" w:rsidR="00FA67F4" w:rsidRDefault="00343DA0">
            <w:r>
              <w:t>21,872,098</w:t>
            </w:r>
          </w:p>
        </w:tc>
      </w:tr>
    </w:tbl>
    <w:p w14:paraId="13A4BD6E" w14:textId="77777777" w:rsidR="00FA67F4" w:rsidRDefault="00343DA0">
      <w:pPr>
        <w:pStyle w:val="Fuentes"/>
      </w:pPr>
      <w:r>
        <w:t>Fuente: Base NEXUS al corte de 20 de febrero del 2023 e informes UPP</w:t>
      </w:r>
    </w:p>
    <w:sectPr w:rsidR="00FA67F4"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B96F01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343DA0">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343DA0"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3DA0"/>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A67F4"/>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www.w3.org/XML/1998/namespace"/>
    <ds:schemaRef ds:uri="http://purl.org/dc/terms/"/>
    <ds:schemaRef ds:uri="http://schemas.openxmlformats.org/package/2006/metadata/core-properties"/>
    <ds:schemaRef ds:uri="c6e95a51-c766-4913-b17e-55287637e04d"/>
    <ds:schemaRef ds:uri="http://schemas.microsoft.com/office/2006/documentManagement/types"/>
    <ds:schemaRef ds:uri="a5b86b97-dc97-47ac-892f-c2df15e7487e"/>
    <ds:schemaRef ds:uri="http://schemas.microsoft.com/office/2006/metadata/properties"/>
    <ds:schemaRef ds:uri="http://schemas.microsoft.com/office/infopath/2007/PartnerControls"/>
    <ds:schemaRef ds:uri="http://purl.org/dc/dcmitype/"/>
    <ds:schemaRef ds:uri="http://purl.org/dc/elements/1.1/"/>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7A1AC9CC-FF38-4F65-84AC-C719E17AA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7</Pages>
  <Words>1158</Words>
  <Characters>6369</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2023-03-08T23:00:00Z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