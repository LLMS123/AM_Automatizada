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AREQUIPA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AREQUIPA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QUIP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909B196" w14:textId="06D5E02D" w:rsidR="009355B3"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752" w:history="1">
            <w:r w:rsidR="009355B3" w:rsidRPr="00A76C16">
              <w:rPr>
                <w:rStyle w:val="Hipervnculo"/>
                <w:noProof/>
              </w:rPr>
              <w:t>1. Intervenciones y Acciones Pedagógicas  (IAP)</w:t>
            </w:r>
            <w:r w:rsidR="009355B3">
              <w:rPr>
                <w:noProof/>
                <w:webHidden/>
              </w:rPr>
              <w:tab/>
            </w:r>
            <w:r w:rsidR="009355B3">
              <w:rPr>
                <w:noProof/>
                <w:webHidden/>
              </w:rPr>
              <w:fldChar w:fldCharType="begin"/>
            </w:r>
            <w:r w:rsidR="009355B3">
              <w:rPr>
                <w:noProof/>
                <w:webHidden/>
              </w:rPr>
              <w:instrText xml:space="preserve"> PAGEREF _Toc129190752 \h </w:instrText>
            </w:r>
            <w:r w:rsidR="009355B3">
              <w:rPr>
                <w:noProof/>
                <w:webHidden/>
              </w:rPr>
            </w:r>
            <w:r w:rsidR="009355B3">
              <w:rPr>
                <w:noProof/>
                <w:webHidden/>
              </w:rPr>
              <w:fldChar w:fldCharType="separate"/>
            </w:r>
            <w:r w:rsidR="009355B3">
              <w:rPr>
                <w:noProof/>
                <w:webHidden/>
              </w:rPr>
              <w:t>3</w:t>
            </w:r>
            <w:r w:rsidR="009355B3">
              <w:rPr>
                <w:noProof/>
                <w:webHidden/>
              </w:rPr>
              <w:fldChar w:fldCharType="end"/>
            </w:r>
          </w:hyperlink>
        </w:p>
        <w:p w14:paraId="43EE9724" w14:textId="361638AA" w:rsidR="009355B3" w:rsidRDefault="009355B3">
          <w:pPr>
            <w:pStyle w:val="TDC1"/>
            <w:tabs>
              <w:tab w:val="right" w:leader="dot" w:pos="4927"/>
            </w:tabs>
            <w:rPr>
              <w:rFonts w:eastAsiaTheme="minorEastAsia"/>
              <w:noProof/>
              <w:color w:val="auto"/>
              <w:sz w:val="22"/>
              <w:szCs w:val="22"/>
              <w:lang w:eastAsia="es-ES"/>
            </w:rPr>
          </w:pPr>
          <w:hyperlink w:anchor="_Toc129190753" w:history="1">
            <w:r w:rsidRPr="00A76C16">
              <w:rPr>
                <w:rStyle w:val="Hipervnculo"/>
                <w:noProof/>
              </w:rPr>
              <w:t>2. Contratación de Personal CAS para IAP</w:t>
            </w:r>
            <w:r>
              <w:rPr>
                <w:noProof/>
                <w:webHidden/>
              </w:rPr>
              <w:tab/>
            </w:r>
            <w:r>
              <w:rPr>
                <w:noProof/>
                <w:webHidden/>
              </w:rPr>
              <w:fldChar w:fldCharType="begin"/>
            </w:r>
            <w:r>
              <w:rPr>
                <w:noProof/>
                <w:webHidden/>
              </w:rPr>
              <w:instrText xml:space="preserve"> PAGEREF _Toc129190753 \h </w:instrText>
            </w:r>
            <w:r>
              <w:rPr>
                <w:noProof/>
                <w:webHidden/>
              </w:rPr>
            </w:r>
            <w:r>
              <w:rPr>
                <w:noProof/>
                <w:webHidden/>
              </w:rPr>
              <w:fldChar w:fldCharType="separate"/>
            </w:r>
            <w:r>
              <w:rPr>
                <w:noProof/>
                <w:webHidden/>
              </w:rPr>
              <w:t>7</w:t>
            </w:r>
            <w:r>
              <w:rPr>
                <w:noProof/>
                <w:webHidden/>
              </w:rPr>
              <w:fldChar w:fldCharType="end"/>
            </w:r>
          </w:hyperlink>
        </w:p>
        <w:p w14:paraId="0EA9608A" w14:textId="4FACF396"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079092D7" w14:textId="77777777" w:rsidR="00652B4E" w:rsidRDefault="009355B3">
      <w:pPr>
        <w:pStyle w:val="Ttulo1"/>
      </w:pPr>
      <w:bookmarkStart w:id="1" w:name="_Toc129190752"/>
      <w:r>
        <w:t>1. Intervenciones y Acciones Pedagógicas  (IAP)</w:t>
      </w:r>
      <w:bookmarkEnd w:id="1"/>
    </w:p>
    <w:p w14:paraId="505E09F6" w14:textId="77777777" w:rsidR="00652B4E" w:rsidRDefault="009355B3">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42B103A0" w14:textId="77777777" w:rsidR="00652B4E" w:rsidRDefault="009355B3">
      <w:pPr>
        <w:pStyle w:val="Listaconvietas"/>
        <w:jc w:val="both"/>
      </w:pPr>
      <w:r>
        <w:t xml:space="preserve">El Gobierno Regional de AREQUIPA tiene asignado en su presupuesto institucional de apertura un </w:t>
      </w:r>
      <w:r>
        <w:t xml:space="preserve">monto de S/ 16,616,209.00 para el financiamiento de las intervenciones y acciones pedagógicas. Asimismo, es importante mencionar que adicionalmente se realizará transferencias de partidas con cargo a los recursos del Ministerio de Educación a favor de los </w:t>
      </w:r>
      <w:r>
        <w:t>Gobierno Regionales, en base a los resultados de la ejecución de los recursos asignados, conforme lo dispuesto en el marco del numeral 42.1 y 42.2 del artículo 42 de la Ley de Presupuesto 2023.</w:t>
      </w:r>
    </w:p>
    <w:p w14:paraId="1BE4E220" w14:textId="77777777" w:rsidR="00652B4E" w:rsidRDefault="009355B3">
      <w:pPr>
        <w:pStyle w:val="Listaconvietas"/>
        <w:jc w:val="both"/>
      </w:pPr>
      <w:r>
        <w:t>En el Anexo N° 1 puede hallarse una descripción de las interve</w:t>
      </w:r>
      <w:r>
        <w:t>nciones asignadas a esta región, así como su costo.</w:t>
      </w:r>
    </w:p>
    <w:p w14:paraId="36C3A6AA" w14:textId="77777777" w:rsidR="00652B4E" w:rsidRDefault="009355B3">
      <w:pPr>
        <w:jc w:val="center"/>
      </w:pPr>
      <w:r>
        <w:rPr>
          <w:b/>
        </w:rPr>
        <w:t>Tabla N° 01. Costo anual de las intervenciones y recursos disponibles en el PIA, por Unidad Ejecutora -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652B4E" w14:paraId="589608C9" w14:textId="77777777" w:rsidTr="00652B4E">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0ADD94B6" w14:textId="77777777" w:rsidR="00652B4E" w:rsidRDefault="009355B3">
            <w:r>
              <w:t>Unidad Ejecutora</w:t>
            </w:r>
          </w:p>
        </w:tc>
        <w:tc>
          <w:tcPr>
            <w:tcW w:w="3249" w:type="dxa"/>
          </w:tcPr>
          <w:p w14:paraId="719ED27F" w14:textId="77777777" w:rsidR="00652B4E" w:rsidRDefault="009355B3">
            <w:r>
              <w:t>Costo anual</w:t>
            </w:r>
          </w:p>
        </w:tc>
        <w:tc>
          <w:tcPr>
            <w:tcW w:w="3249" w:type="dxa"/>
          </w:tcPr>
          <w:p w14:paraId="74FE3DCE" w14:textId="77777777" w:rsidR="00652B4E" w:rsidRDefault="009355B3">
            <w:r>
              <w:t>PIA</w:t>
            </w:r>
          </w:p>
        </w:tc>
      </w:tr>
      <w:tr w:rsidR="00652B4E" w14:paraId="0BE19EC2" w14:textId="77777777" w:rsidTr="00652B4E">
        <w:trPr>
          <w:jc w:val="center"/>
        </w:trPr>
        <w:tc>
          <w:tcPr>
            <w:tcW w:w="3249" w:type="dxa"/>
          </w:tcPr>
          <w:p w14:paraId="0EDBF817" w14:textId="77777777" w:rsidR="00652B4E" w:rsidRDefault="009355B3">
            <w:r>
              <w:t>300. EDUCACION AREQUIPA</w:t>
            </w:r>
          </w:p>
        </w:tc>
        <w:tc>
          <w:tcPr>
            <w:tcW w:w="3249" w:type="dxa"/>
          </w:tcPr>
          <w:p w14:paraId="27C94181" w14:textId="77777777" w:rsidR="00652B4E" w:rsidRDefault="009355B3">
            <w:r>
              <w:t>1,656,725</w:t>
            </w:r>
          </w:p>
        </w:tc>
        <w:tc>
          <w:tcPr>
            <w:tcW w:w="3249" w:type="dxa"/>
          </w:tcPr>
          <w:p w14:paraId="6EE2BFB6" w14:textId="77777777" w:rsidR="00652B4E" w:rsidRDefault="009355B3">
            <w:r>
              <w:t>484,714</w:t>
            </w:r>
          </w:p>
        </w:tc>
      </w:tr>
      <w:tr w:rsidR="00652B4E" w14:paraId="01F18A19" w14:textId="77777777" w:rsidTr="00652B4E">
        <w:trPr>
          <w:jc w:val="center"/>
        </w:trPr>
        <w:tc>
          <w:tcPr>
            <w:tcW w:w="3249" w:type="dxa"/>
          </w:tcPr>
          <w:p w14:paraId="699432D8" w14:textId="77777777" w:rsidR="00652B4E" w:rsidRDefault="009355B3">
            <w:r>
              <w:t>302. EDUCACION</w:t>
            </w:r>
            <w:r>
              <w:t xml:space="preserve"> AREQUIPA NORTE</w:t>
            </w:r>
          </w:p>
        </w:tc>
        <w:tc>
          <w:tcPr>
            <w:tcW w:w="3249" w:type="dxa"/>
          </w:tcPr>
          <w:p w14:paraId="756F7569" w14:textId="77777777" w:rsidR="00652B4E" w:rsidRDefault="009355B3">
            <w:r>
              <w:t>4,982,903</w:t>
            </w:r>
          </w:p>
        </w:tc>
        <w:tc>
          <w:tcPr>
            <w:tcW w:w="3249" w:type="dxa"/>
          </w:tcPr>
          <w:p w14:paraId="4FF84164" w14:textId="77777777" w:rsidR="00652B4E" w:rsidRDefault="009355B3">
            <w:r>
              <w:t>4,087,809</w:t>
            </w:r>
          </w:p>
        </w:tc>
      </w:tr>
      <w:tr w:rsidR="00652B4E" w14:paraId="4E5D8903" w14:textId="77777777" w:rsidTr="00652B4E">
        <w:trPr>
          <w:jc w:val="center"/>
        </w:trPr>
        <w:tc>
          <w:tcPr>
            <w:tcW w:w="3249" w:type="dxa"/>
          </w:tcPr>
          <w:p w14:paraId="2A4BA2B9" w14:textId="77777777" w:rsidR="00652B4E" w:rsidRDefault="009355B3">
            <w:r>
              <w:t>303. EDUCACION AREQUIPA SUR</w:t>
            </w:r>
          </w:p>
        </w:tc>
        <w:tc>
          <w:tcPr>
            <w:tcW w:w="3249" w:type="dxa"/>
          </w:tcPr>
          <w:p w14:paraId="32AE4B2F" w14:textId="77777777" w:rsidR="00652B4E" w:rsidRDefault="009355B3">
            <w:r>
              <w:t>5,606,897</w:t>
            </w:r>
          </w:p>
        </w:tc>
        <w:tc>
          <w:tcPr>
            <w:tcW w:w="3249" w:type="dxa"/>
          </w:tcPr>
          <w:p w14:paraId="6387087D" w14:textId="77777777" w:rsidR="00652B4E" w:rsidRDefault="009355B3">
            <w:r>
              <w:t>4,662,885</w:t>
            </w:r>
          </w:p>
        </w:tc>
      </w:tr>
      <w:tr w:rsidR="00652B4E" w14:paraId="10B624A0" w14:textId="77777777" w:rsidTr="00652B4E">
        <w:trPr>
          <w:jc w:val="center"/>
        </w:trPr>
        <w:tc>
          <w:tcPr>
            <w:tcW w:w="3249" w:type="dxa"/>
          </w:tcPr>
          <w:p w14:paraId="755E1D9D" w14:textId="77777777" w:rsidR="00652B4E" w:rsidRDefault="009355B3">
            <w:r>
              <w:t>304. UGEL CAMANA</w:t>
            </w:r>
          </w:p>
        </w:tc>
        <w:tc>
          <w:tcPr>
            <w:tcW w:w="3249" w:type="dxa"/>
          </w:tcPr>
          <w:p w14:paraId="36A314F5" w14:textId="77777777" w:rsidR="00652B4E" w:rsidRDefault="009355B3">
            <w:r>
              <w:t>1,126,814</w:t>
            </w:r>
          </w:p>
        </w:tc>
        <w:tc>
          <w:tcPr>
            <w:tcW w:w="3249" w:type="dxa"/>
          </w:tcPr>
          <w:p w14:paraId="2967DDD6" w14:textId="77777777" w:rsidR="00652B4E" w:rsidRDefault="009355B3">
            <w:r>
              <w:t>909,336</w:t>
            </w:r>
          </w:p>
        </w:tc>
      </w:tr>
      <w:tr w:rsidR="00652B4E" w14:paraId="6589FDBF" w14:textId="77777777" w:rsidTr="00652B4E">
        <w:trPr>
          <w:jc w:val="center"/>
        </w:trPr>
        <w:tc>
          <w:tcPr>
            <w:tcW w:w="3249" w:type="dxa"/>
          </w:tcPr>
          <w:p w14:paraId="36A7C559" w14:textId="77777777" w:rsidR="00652B4E" w:rsidRDefault="009355B3">
            <w:r>
              <w:t>305. UGEL CARAVELI</w:t>
            </w:r>
          </w:p>
        </w:tc>
        <w:tc>
          <w:tcPr>
            <w:tcW w:w="3249" w:type="dxa"/>
          </w:tcPr>
          <w:p w14:paraId="5D4ABC26" w14:textId="77777777" w:rsidR="00652B4E" w:rsidRDefault="009355B3">
            <w:r>
              <w:t>1,074,956</w:t>
            </w:r>
          </w:p>
        </w:tc>
        <w:tc>
          <w:tcPr>
            <w:tcW w:w="3249" w:type="dxa"/>
          </w:tcPr>
          <w:p w14:paraId="1720EF53" w14:textId="77777777" w:rsidR="00652B4E" w:rsidRDefault="009355B3">
            <w:r>
              <w:t>846,311</w:t>
            </w:r>
          </w:p>
        </w:tc>
      </w:tr>
      <w:tr w:rsidR="00652B4E" w14:paraId="3A815B45" w14:textId="77777777" w:rsidTr="00652B4E">
        <w:trPr>
          <w:jc w:val="center"/>
        </w:trPr>
        <w:tc>
          <w:tcPr>
            <w:tcW w:w="3249" w:type="dxa"/>
          </w:tcPr>
          <w:p w14:paraId="79D863DF" w14:textId="77777777" w:rsidR="00652B4E" w:rsidRDefault="009355B3">
            <w:r>
              <w:t>306. UGEL CASTILLA</w:t>
            </w:r>
          </w:p>
        </w:tc>
        <w:tc>
          <w:tcPr>
            <w:tcW w:w="3249" w:type="dxa"/>
          </w:tcPr>
          <w:p w14:paraId="7D7C59E5" w14:textId="77777777" w:rsidR="00652B4E" w:rsidRDefault="009355B3">
            <w:r>
              <w:t>849,993</w:t>
            </w:r>
          </w:p>
        </w:tc>
        <w:tc>
          <w:tcPr>
            <w:tcW w:w="3249" w:type="dxa"/>
          </w:tcPr>
          <w:p w14:paraId="26919802" w14:textId="77777777" w:rsidR="00652B4E" w:rsidRDefault="009355B3">
            <w:r>
              <w:t>711,994</w:t>
            </w:r>
          </w:p>
        </w:tc>
      </w:tr>
      <w:tr w:rsidR="00652B4E" w14:paraId="7FF9D5D6" w14:textId="77777777" w:rsidTr="00652B4E">
        <w:trPr>
          <w:jc w:val="center"/>
        </w:trPr>
        <w:tc>
          <w:tcPr>
            <w:tcW w:w="3249" w:type="dxa"/>
          </w:tcPr>
          <w:p w14:paraId="0F97380B" w14:textId="77777777" w:rsidR="00652B4E" w:rsidRDefault="009355B3">
            <w:r>
              <w:t>307. UGEL CONDESUYOS</w:t>
            </w:r>
          </w:p>
        </w:tc>
        <w:tc>
          <w:tcPr>
            <w:tcW w:w="3249" w:type="dxa"/>
          </w:tcPr>
          <w:p w14:paraId="374DA688" w14:textId="77777777" w:rsidR="00652B4E" w:rsidRDefault="009355B3">
            <w:r>
              <w:t>719,512</w:t>
            </w:r>
          </w:p>
        </w:tc>
        <w:tc>
          <w:tcPr>
            <w:tcW w:w="3249" w:type="dxa"/>
          </w:tcPr>
          <w:p w14:paraId="38FA9383" w14:textId="77777777" w:rsidR="00652B4E" w:rsidRDefault="009355B3">
            <w:r>
              <w:t>585,567</w:t>
            </w:r>
          </w:p>
        </w:tc>
      </w:tr>
      <w:tr w:rsidR="00652B4E" w14:paraId="7D2FEA4A" w14:textId="77777777" w:rsidTr="00652B4E">
        <w:trPr>
          <w:jc w:val="center"/>
        </w:trPr>
        <w:tc>
          <w:tcPr>
            <w:tcW w:w="3249" w:type="dxa"/>
          </w:tcPr>
          <w:p w14:paraId="2E8D7D5C" w14:textId="77777777" w:rsidR="00652B4E" w:rsidRDefault="009355B3">
            <w:r>
              <w:t>308. UGEL ISLAY</w:t>
            </w:r>
          </w:p>
        </w:tc>
        <w:tc>
          <w:tcPr>
            <w:tcW w:w="3249" w:type="dxa"/>
          </w:tcPr>
          <w:p w14:paraId="050F0DC3" w14:textId="77777777" w:rsidR="00652B4E" w:rsidRDefault="009355B3">
            <w:r>
              <w:t>1,309,169</w:t>
            </w:r>
          </w:p>
        </w:tc>
        <w:tc>
          <w:tcPr>
            <w:tcW w:w="3249" w:type="dxa"/>
          </w:tcPr>
          <w:p w14:paraId="2D8FB56D" w14:textId="77777777" w:rsidR="00652B4E" w:rsidRDefault="009355B3">
            <w:r>
              <w:t>1,024,601</w:t>
            </w:r>
          </w:p>
        </w:tc>
      </w:tr>
      <w:tr w:rsidR="00652B4E" w14:paraId="44AFADE1" w14:textId="77777777" w:rsidTr="00652B4E">
        <w:trPr>
          <w:jc w:val="center"/>
        </w:trPr>
        <w:tc>
          <w:tcPr>
            <w:tcW w:w="3249" w:type="dxa"/>
          </w:tcPr>
          <w:p w14:paraId="323C14F7" w14:textId="77777777" w:rsidR="00652B4E" w:rsidRDefault="009355B3">
            <w:r>
              <w:t>309. UGEL LA UNION</w:t>
            </w:r>
          </w:p>
        </w:tc>
        <w:tc>
          <w:tcPr>
            <w:tcW w:w="3249" w:type="dxa"/>
          </w:tcPr>
          <w:p w14:paraId="45FD19C7" w14:textId="77777777" w:rsidR="00652B4E" w:rsidRDefault="009355B3">
            <w:r>
              <w:t>634,235</w:t>
            </w:r>
          </w:p>
        </w:tc>
        <w:tc>
          <w:tcPr>
            <w:tcW w:w="3249" w:type="dxa"/>
          </w:tcPr>
          <w:p w14:paraId="19D2BD2A" w14:textId="77777777" w:rsidR="00652B4E" w:rsidRDefault="009355B3">
            <w:r>
              <w:t>548,438</w:t>
            </w:r>
          </w:p>
        </w:tc>
      </w:tr>
      <w:tr w:rsidR="00652B4E" w14:paraId="753DDF70" w14:textId="77777777" w:rsidTr="00652B4E">
        <w:trPr>
          <w:jc w:val="center"/>
        </w:trPr>
        <w:tc>
          <w:tcPr>
            <w:tcW w:w="3249" w:type="dxa"/>
          </w:tcPr>
          <w:p w14:paraId="22AE5E5E" w14:textId="77777777" w:rsidR="00652B4E" w:rsidRDefault="009355B3">
            <w:r>
              <w:t>310. UGEL CAYLLOMA</w:t>
            </w:r>
          </w:p>
        </w:tc>
        <w:tc>
          <w:tcPr>
            <w:tcW w:w="3249" w:type="dxa"/>
          </w:tcPr>
          <w:p w14:paraId="1666F685" w14:textId="77777777" w:rsidR="00652B4E" w:rsidRDefault="009355B3">
            <w:r>
              <w:t>1,209,721</w:t>
            </w:r>
          </w:p>
        </w:tc>
        <w:tc>
          <w:tcPr>
            <w:tcW w:w="3249" w:type="dxa"/>
          </w:tcPr>
          <w:p w14:paraId="070C12E7" w14:textId="77777777" w:rsidR="00652B4E" w:rsidRDefault="009355B3">
            <w:r>
              <w:t>958,959</w:t>
            </w:r>
          </w:p>
        </w:tc>
      </w:tr>
      <w:tr w:rsidR="00652B4E" w14:paraId="38277D3B" w14:textId="77777777" w:rsidTr="00652B4E">
        <w:trPr>
          <w:jc w:val="center"/>
        </w:trPr>
        <w:tc>
          <w:tcPr>
            <w:tcW w:w="3249" w:type="dxa"/>
          </w:tcPr>
          <w:p w14:paraId="61B1BC61" w14:textId="77777777" w:rsidR="00652B4E" w:rsidRDefault="009355B3">
            <w:r>
              <w:t>311. UGEL LA JOYA</w:t>
            </w:r>
          </w:p>
        </w:tc>
        <w:tc>
          <w:tcPr>
            <w:tcW w:w="3249" w:type="dxa"/>
          </w:tcPr>
          <w:p w14:paraId="7A94B644" w14:textId="77777777" w:rsidR="00652B4E" w:rsidRDefault="009355B3">
            <w:r>
              <w:t>2,313,891</w:t>
            </w:r>
          </w:p>
        </w:tc>
        <w:tc>
          <w:tcPr>
            <w:tcW w:w="3249" w:type="dxa"/>
          </w:tcPr>
          <w:p w14:paraId="36215786" w14:textId="77777777" w:rsidR="00652B4E" w:rsidRDefault="009355B3">
            <w:r>
              <w:t>1,795,595</w:t>
            </w:r>
          </w:p>
        </w:tc>
      </w:tr>
      <w:tr w:rsidR="00652B4E" w14:paraId="0D061EC5" w14:textId="77777777" w:rsidTr="00652B4E">
        <w:trPr>
          <w:jc w:val="center"/>
        </w:trPr>
        <w:tc>
          <w:tcPr>
            <w:tcW w:w="3249" w:type="dxa"/>
          </w:tcPr>
          <w:p w14:paraId="5DFC1A32" w14:textId="77777777" w:rsidR="00652B4E" w:rsidRDefault="009355B3">
            <w:r>
              <w:t>Total</w:t>
            </w:r>
          </w:p>
        </w:tc>
        <w:tc>
          <w:tcPr>
            <w:tcW w:w="3249" w:type="dxa"/>
          </w:tcPr>
          <w:p w14:paraId="2B85E13C" w14:textId="77777777" w:rsidR="00652B4E" w:rsidRDefault="009355B3">
            <w:r>
              <w:t>21,484,816</w:t>
            </w:r>
          </w:p>
        </w:tc>
        <w:tc>
          <w:tcPr>
            <w:tcW w:w="3249" w:type="dxa"/>
          </w:tcPr>
          <w:p w14:paraId="4A1E71F2" w14:textId="77777777" w:rsidR="00652B4E" w:rsidRDefault="009355B3">
            <w:r>
              <w:t>16,616,209</w:t>
            </w:r>
          </w:p>
        </w:tc>
      </w:tr>
    </w:tbl>
    <w:p w14:paraId="3ED7147A" w14:textId="77777777" w:rsidR="00652B4E" w:rsidRDefault="009355B3">
      <w:pPr>
        <w:pStyle w:val="Fuentes"/>
      </w:pPr>
      <w:r>
        <w:t>Fuente: Base SIAF al corte de 20 de febrero del 2023 e informes UPP</w:t>
      </w:r>
    </w:p>
    <w:p w14:paraId="5C396CE7" w14:textId="77777777" w:rsidR="00652B4E" w:rsidRDefault="009355B3">
      <w:pPr>
        <w:pStyle w:val="Listaconvietas"/>
        <w:jc w:val="both"/>
      </w:pPr>
      <w:r>
        <w:t xml:space="preserve">El Gobierno Regional de AREQUIPA ha recibido un monto S/ 3,815,000.00 en transferencias con cargo a los recursos del Ministerio  de Educación a favor de los </w:t>
      </w:r>
      <w:r>
        <w:lastRenderedPageBreak/>
        <w:t>Gobierno Regionales, en base a los resultados de la ejecución de los recursos asignados, conforme l</w:t>
      </w:r>
      <w:r>
        <w:t>o dispuesto en el marco del numeral 42.1  y 42.2 del artículo 42 de la Ley de Presupuesto 2023. </w:t>
      </w:r>
    </w:p>
    <w:p w14:paraId="2213B8EE" w14:textId="77777777" w:rsidR="00652B4E" w:rsidRDefault="009355B3">
      <w:pPr>
        <w:jc w:val="center"/>
      </w:pPr>
      <w:r>
        <w:rPr>
          <w:b/>
        </w:rPr>
        <w:t>Tabla N° 02. Transferencias realizadas para el financiamiento de intervenciones - AREQUIPA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52B4E" w14:paraId="2A2F00DA" w14:textId="77777777" w:rsidTr="00652B4E">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69AA4239" w14:textId="77777777" w:rsidR="00652B4E" w:rsidRDefault="009355B3">
            <w:r>
              <w:t>Unidad Ejecutora</w:t>
            </w:r>
          </w:p>
        </w:tc>
        <w:tc>
          <w:tcPr>
            <w:tcW w:w="1949" w:type="dxa"/>
          </w:tcPr>
          <w:p w14:paraId="43BB74A6" w14:textId="77777777" w:rsidR="00652B4E" w:rsidRDefault="009355B3">
            <w:r>
              <w:t>PIM</w:t>
            </w:r>
          </w:p>
        </w:tc>
        <w:tc>
          <w:tcPr>
            <w:tcW w:w="1949" w:type="dxa"/>
          </w:tcPr>
          <w:p w14:paraId="0976EC62" w14:textId="77777777" w:rsidR="00652B4E" w:rsidRDefault="009355B3">
            <w:r>
              <w:t>Primera transferencia (DS N° XX-2023-EF)</w:t>
            </w:r>
          </w:p>
        </w:tc>
        <w:tc>
          <w:tcPr>
            <w:tcW w:w="1949" w:type="dxa"/>
          </w:tcPr>
          <w:p w14:paraId="32572A8B" w14:textId="77777777" w:rsidR="00652B4E" w:rsidRDefault="009355B3">
            <w:r>
              <w:t>Segund</w:t>
            </w:r>
            <w:r>
              <w:t>a transferencia (DS N° XX-2023-EF)</w:t>
            </w:r>
          </w:p>
        </w:tc>
        <w:tc>
          <w:tcPr>
            <w:tcW w:w="1949" w:type="dxa"/>
          </w:tcPr>
          <w:p w14:paraId="5507E026" w14:textId="77777777" w:rsidR="00652B4E" w:rsidRDefault="009355B3">
            <w:r>
              <w:t>Total transferido</w:t>
            </w:r>
          </w:p>
        </w:tc>
      </w:tr>
      <w:tr w:rsidR="00652B4E" w14:paraId="628D46CF" w14:textId="77777777" w:rsidTr="00652B4E">
        <w:trPr>
          <w:jc w:val="center"/>
        </w:trPr>
        <w:tc>
          <w:tcPr>
            <w:tcW w:w="1949" w:type="dxa"/>
          </w:tcPr>
          <w:p w14:paraId="68406603" w14:textId="77777777" w:rsidR="00652B4E" w:rsidRDefault="009355B3">
            <w:r>
              <w:t>300. EDUCACION AREQUIPA</w:t>
            </w:r>
          </w:p>
        </w:tc>
        <w:tc>
          <w:tcPr>
            <w:tcW w:w="1949" w:type="dxa"/>
          </w:tcPr>
          <w:p w14:paraId="0996717C" w14:textId="77777777" w:rsidR="00652B4E" w:rsidRDefault="009355B3">
            <w:r>
              <w:t>484,714</w:t>
            </w:r>
          </w:p>
        </w:tc>
        <w:tc>
          <w:tcPr>
            <w:tcW w:w="1949" w:type="dxa"/>
          </w:tcPr>
          <w:p w14:paraId="6B8C6734" w14:textId="77777777" w:rsidR="00652B4E" w:rsidRDefault="009355B3">
            <w:r>
              <w:t>74,000</w:t>
            </w:r>
          </w:p>
        </w:tc>
        <w:tc>
          <w:tcPr>
            <w:tcW w:w="1949" w:type="dxa"/>
          </w:tcPr>
          <w:p w14:paraId="046028D6" w14:textId="77777777" w:rsidR="00652B4E" w:rsidRDefault="009355B3">
            <w:r>
              <w:t>185,000</w:t>
            </w:r>
          </w:p>
        </w:tc>
        <w:tc>
          <w:tcPr>
            <w:tcW w:w="1949" w:type="dxa"/>
          </w:tcPr>
          <w:p w14:paraId="780B3F6E" w14:textId="77777777" w:rsidR="00652B4E" w:rsidRDefault="009355B3">
            <w:r>
              <w:t>259,000</w:t>
            </w:r>
          </w:p>
        </w:tc>
      </w:tr>
      <w:tr w:rsidR="00652B4E" w14:paraId="613A0709" w14:textId="77777777" w:rsidTr="00652B4E">
        <w:trPr>
          <w:jc w:val="center"/>
        </w:trPr>
        <w:tc>
          <w:tcPr>
            <w:tcW w:w="1949" w:type="dxa"/>
          </w:tcPr>
          <w:p w14:paraId="60E26A1C" w14:textId="77777777" w:rsidR="00652B4E" w:rsidRDefault="009355B3">
            <w:r>
              <w:t>302. EDUCACION AREQUIPA NORTE</w:t>
            </w:r>
          </w:p>
        </w:tc>
        <w:tc>
          <w:tcPr>
            <w:tcW w:w="1949" w:type="dxa"/>
          </w:tcPr>
          <w:p w14:paraId="690D9820" w14:textId="77777777" w:rsidR="00652B4E" w:rsidRDefault="009355B3">
            <w:r>
              <w:t>4,087,809</w:t>
            </w:r>
          </w:p>
        </w:tc>
        <w:tc>
          <w:tcPr>
            <w:tcW w:w="1949" w:type="dxa"/>
          </w:tcPr>
          <w:p w14:paraId="4991E94D" w14:textId="77777777" w:rsidR="00652B4E" w:rsidRDefault="009355B3">
            <w:r>
              <w:t>176,000</w:t>
            </w:r>
          </w:p>
        </w:tc>
        <w:tc>
          <w:tcPr>
            <w:tcW w:w="1949" w:type="dxa"/>
          </w:tcPr>
          <w:p w14:paraId="7DB01B77" w14:textId="77777777" w:rsidR="00652B4E" w:rsidRDefault="009355B3">
            <w:r>
              <w:t>440,000</w:t>
            </w:r>
          </w:p>
        </w:tc>
        <w:tc>
          <w:tcPr>
            <w:tcW w:w="1949" w:type="dxa"/>
          </w:tcPr>
          <w:p w14:paraId="681AA508" w14:textId="77777777" w:rsidR="00652B4E" w:rsidRDefault="009355B3">
            <w:r>
              <w:t>616,000</w:t>
            </w:r>
          </w:p>
        </w:tc>
      </w:tr>
      <w:tr w:rsidR="00652B4E" w14:paraId="6EF0130C" w14:textId="77777777" w:rsidTr="00652B4E">
        <w:trPr>
          <w:jc w:val="center"/>
        </w:trPr>
        <w:tc>
          <w:tcPr>
            <w:tcW w:w="1949" w:type="dxa"/>
          </w:tcPr>
          <w:p w14:paraId="0A2CCA07" w14:textId="77777777" w:rsidR="00652B4E" w:rsidRDefault="009355B3">
            <w:r>
              <w:t>303. EDUCACION AREQUIPA SUR</w:t>
            </w:r>
          </w:p>
        </w:tc>
        <w:tc>
          <w:tcPr>
            <w:tcW w:w="1949" w:type="dxa"/>
          </w:tcPr>
          <w:p w14:paraId="734F1547" w14:textId="77777777" w:rsidR="00652B4E" w:rsidRDefault="009355B3">
            <w:r>
              <w:t>4,662,885</w:t>
            </w:r>
          </w:p>
        </w:tc>
        <w:tc>
          <w:tcPr>
            <w:tcW w:w="1949" w:type="dxa"/>
          </w:tcPr>
          <w:p w14:paraId="3BF04179" w14:textId="77777777" w:rsidR="00652B4E" w:rsidRDefault="009355B3">
            <w:r>
              <w:t>112,000</w:t>
            </w:r>
          </w:p>
        </w:tc>
        <w:tc>
          <w:tcPr>
            <w:tcW w:w="1949" w:type="dxa"/>
          </w:tcPr>
          <w:p w14:paraId="0B0CA264" w14:textId="77777777" w:rsidR="00652B4E" w:rsidRDefault="009355B3">
            <w:r>
              <w:t>280,000</w:t>
            </w:r>
          </w:p>
        </w:tc>
        <w:tc>
          <w:tcPr>
            <w:tcW w:w="1949" w:type="dxa"/>
          </w:tcPr>
          <w:p w14:paraId="7EBE8B39" w14:textId="77777777" w:rsidR="00652B4E" w:rsidRDefault="009355B3">
            <w:r>
              <w:t>392,000</w:t>
            </w:r>
          </w:p>
        </w:tc>
      </w:tr>
      <w:tr w:rsidR="00652B4E" w14:paraId="5248FD1E" w14:textId="77777777" w:rsidTr="00652B4E">
        <w:trPr>
          <w:jc w:val="center"/>
        </w:trPr>
        <w:tc>
          <w:tcPr>
            <w:tcW w:w="1949" w:type="dxa"/>
          </w:tcPr>
          <w:p w14:paraId="0B17B19E" w14:textId="77777777" w:rsidR="00652B4E" w:rsidRDefault="009355B3">
            <w:r>
              <w:t>304. UGEL CAMANA</w:t>
            </w:r>
          </w:p>
        </w:tc>
        <w:tc>
          <w:tcPr>
            <w:tcW w:w="1949" w:type="dxa"/>
          </w:tcPr>
          <w:p w14:paraId="2705B06C" w14:textId="77777777" w:rsidR="00652B4E" w:rsidRDefault="009355B3">
            <w:r>
              <w:t>909,336</w:t>
            </w:r>
          </w:p>
        </w:tc>
        <w:tc>
          <w:tcPr>
            <w:tcW w:w="1949" w:type="dxa"/>
          </w:tcPr>
          <w:p w14:paraId="204DF7A7" w14:textId="77777777" w:rsidR="00652B4E" w:rsidRDefault="009355B3">
            <w:r>
              <w:t>128,000</w:t>
            </w:r>
          </w:p>
        </w:tc>
        <w:tc>
          <w:tcPr>
            <w:tcW w:w="1949" w:type="dxa"/>
          </w:tcPr>
          <w:p w14:paraId="6A228207" w14:textId="77777777" w:rsidR="00652B4E" w:rsidRDefault="009355B3">
            <w:r>
              <w:t>320,000</w:t>
            </w:r>
          </w:p>
        </w:tc>
        <w:tc>
          <w:tcPr>
            <w:tcW w:w="1949" w:type="dxa"/>
          </w:tcPr>
          <w:p w14:paraId="48E347DE" w14:textId="77777777" w:rsidR="00652B4E" w:rsidRDefault="009355B3">
            <w:r>
              <w:t>448,000</w:t>
            </w:r>
          </w:p>
        </w:tc>
      </w:tr>
      <w:tr w:rsidR="00652B4E" w14:paraId="53D50DEB" w14:textId="77777777" w:rsidTr="00652B4E">
        <w:trPr>
          <w:jc w:val="center"/>
        </w:trPr>
        <w:tc>
          <w:tcPr>
            <w:tcW w:w="1949" w:type="dxa"/>
          </w:tcPr>
          <w:p w14:paraId="55235033" w14:textId="77777777" w:rsidR="00652B4E" w:rsidRDefault="009355B3">
            <w:r>
              <w:t>305. UGEL CARAVELI</w:t>
            </w:r>
          </w:p>
        </w:tc>
        <w:tc>
          <w:tcPr>
            <w:tcW w:w="1949" w:type="dxa"/>
          </w:tcPr>
          <w:p w14:paraId="46C8885F" w14:textId="77777777" w:rsidR="00652B4E" w:rsidRDefault="009355B3">
            <w:r>
              <w:t>846,311</w:t>
            </w:r>
          </w:p>
        </w:tc>
        <w:tc>
          <w:tcPr>
            <w:tcW w:w="1949" w:type="dxa"/>
          </w:tcPr>
          <w:p w14:paraId="1624882B" w14:textId="77777777" w:rsidR="00652B4E" w:rsidRDefault="009355B3">
            <w:r>
              <w:t>52,000</w:t>
            </w:r>
          </w:p>
        </w:tc>
        <w:tc>
          <w:tcPr>
            <w:tcW w:w="1949" w:type="dxa"/>
          </w:tcPr>
          <w:p w14:paraId="1288A36E" w14:textId="77777777" w:rsidR="00652B4E" w:rsidRDefault="009355B3">
            <w:r>
              <w:t>130,000</w:t>
            </w:r>
          </w:p>
        </w:tc>
        <w:tc>
          <w:tcPr>
            <w:tcW w:w="1949" w:type="dxa"/>
          </w:tcPr>
          <w:p w14:paraId="1EF26338" w14:textId="77777777" w:rsidR="00652B4E" w:rsidRDefault="009355B3">
            <w:r>
              <w:t>182,000</w:t>
            </w:r>
          </w:p>
        </w:tc>
      </w:tr>
      <w:tr w:rsidR="00652B4E" w14:paraId="3DCD190D" w14:textId="77777777" w:rsidTr="00652B4E">
        <w:trPr>
          <w:jc w:val="center"/>
        </w:trPr>
        <w:tc>
          <w:tcPr>
            <w:tcW w:w="1949" w:type="dxa"/>
          </w:tcPr>
          <w:p w14:paraId="2F83E184" w14:textId="77777777" w:rsidR="00652B4E" w:rsidRDefault="009355B3">
            <w:r>
              <w:t>306. UGEL CASTILLA</w:t>
            </w:r>
          </w:p>
        </w:tc>
        <w:tc>
          <w:tcPr>
            <w:tcW w:w="1949" w:type="dxa"/>
          </w:tcPr>
          <w:p w14:paraId="716F4311" w14:textId="77777777" w:rsidR="00652B4E" w:rsidRDefault="009355B3">
            <w:r>
              <w:t>711,994</w:t>
            </w:r>
          </w:p>
        </w:tc>
        <w:tc>
          <w:tcPr>
            <w:tcW w:w="1949" w:type="dxa"/>
          </w:tcPr>
          <w:p w14:paraId="546CD345" w14:textId="77777777" w:rsidR="00652B4E" w:rsidRDefault="009355B3">
            <w:r>
              <w:t>96,000</w:t>
            </w:r>
          </w:p>
        </w:tc>
        <w:tc>
          <w:tcPr>
            <w:tcW w:w="1949" w:type="dxa"/>
          </w:tcPr>
          <w:p w14:paraId="6DF1CDB6" w14:textId="77777777" w:rsidR="00652B4E" w:rsidRDefault="009355B3">
            <w:r>
              <w:t>240,000</w:t>
            </w:r>
          </w:p>
        </w:tc>
        <w:tc>
          <w:tcPr>
            <w:tcW w:w="1949" w:type="dxa"/>
          </w:tcPr>
          <w:p w14:paraId="706DC28A" w14:textId="77777777" w:rsidR="00652B4E" w:rsidRDefault="009355B3">
            <w:r>
              <w:t>336,000</w:t>
            </w:r>
          </w:p>
        </w:tc>
      </w:tr>
      <w:tr w:rsidR="00652B4E" w14:paraId="4AFC670C" w14:textId="77777777" w:rsidTr="00652B4E">
        <w:trPr>
          <w:jc w:val="center"/>
        </w:trPr>
        <w:tc>
          <w:tcPr>
            <w:tcW w:w="1949" w:type="dxa"/>
          </w:tcPr>
          <w:p w14:paraId="0046D760" w14:textId="77777777" w:rsidR="00652B4E" w:rsidRDefault="009355B3">
            <w:r>
              <w:t>307. UGEL CONDESUYOS</w:t>
            </w:r>
          </w:p>
        </w:tc>
        <w:tc>
          <w:tcPr>
            <w:tcW w:w="1949" w:type="dxa"/>
          </w:tcPr>
          <w:p w14:paraId="38C13493" w14:textId="77777777" w:rsidR="00652B4E" w:rsidRDefault="009355B3">
            <w:r>
              <w:t>585,567</w:t>
            </w:r>
          </w:p>
        </w:tc>
        <w:tc>
          <w:tcPr>
            <w:tcW w:w="1949" w:type="dxa"/>
          </w:tcPr>
          <w:p w14:paraId="670AB5CE" w14:textId="77777777" w:rsidR="00652B4E" w:rsidRDefault="009355B3">
            <w:r>
              <w:t>90,000</w:t>
            </w:r>
          </w:p>
        </w:tc>
        <w:tc>
          <w:tcPr>
            <w:tcW w:w="1949" w:type="dxa"/>
          </w:tcPr>
          <w:p w14:paraId="20ED963A" w14:textId="77777777" w:rsidR="00652B4E" w:rsidRDefault="009355B3">
            <w:r>
              <w:t>225,000</w:t>
            </w:r>
          </w:p>
        </w:tc>
        <w:tc>
          <w:tcPr>
            <w:tcW w:w="1949" w:type="dxa"/>
          </w:tcPr>
          <w:p w14:paraId="55A8E23F" w14:textId="77777777" w:rsidR="00652B4E" w:rsidRDefault="009355B3">
            <w:r>
              <w:t>315,000</w:t>
            </w:r>
          </w:p>
        </w:tc>
      </w:tr>
      <w:tr w:rsidR="00652B4E" w14:paraId="04754334" w14:textId="77777777" w:rsidTr="00652B4E">
        <w:trPr>
          <w:jc w:val="center"/>
        </w:trPr>
        <w:tc>
          <w:tcPr>
            <w:tcW w:w="1949" w:type="dxa"/>
          </w:tcPr>
          <w:p w14:paraId="500A213B" w14:textId="77777777" w:rsidR="00652B4E" w:rsidRDefault="009355B3">
            <w:r>
              <w:t>308. UGEL ISLAY</w:t>
            </w:r>
          </w:p>
        </w:tc>
        <w:tc>
          <w:tcPr>
            <w:tcW w:w="1949" w:type="dxa"/>
          </w:tcPr>
          <w:p w14:paraId="2FA9C786" w14:textId="77777777" w:rsidR="00652B4E" w:rsidRDefault="009355B3">
            <w:r>
              <w:t>1,024,601</w:t>
            </w:r>
          </w:p>
        </w:tc>
        <w:tc>
          <w:tcPr>
            <w:tcW w:w="1949" w:type="dxa"/>
          </w:tcPr>
          <w:p w14:paraId="1F583985" w14:textId="77777777" w:rsidR="00652B4E" w:rsidRDefault="009355B3">
            <w:r>
              <w:t>90,000</w:t>
            </w:r>
          </w:p>
        </w:tc>
        <w:tc>
          <w:tcPr>
            <w:tcW w:w="1949" w:type="dxa"/>
          </w:tcPr>
          <w:p w14:paraId="16A374FE" w14:textId="77777777" w:rsidR="00652B4E" w:rsidRDefault="009355B3">
            <w:r>
              <w:t>225,000</w:t>
            </w:r>
          </w:p>
        </w:tc>
        <w:tc>
          <w:tcPr>
            <w:tcW w:w="1949" w:type="dxa"/>
          </w:tcPr>
          <w:p w14:paraId="17CBE74D" w14:textId="77777777" w:rsidR="00652B4E" w:rsidRDefault="009355B3">
            <w:r>
              <w:t>315,000</w:t>
            </w:r>
          </w:p>
        </w:tc>
      </w:tr>
      <w:tr w:rsidR="00652B4E" w14:paraId="17D0629F" w14:textId="77777777" w:rsidTr="00652B4E">
        <w:trPr>
          <w:jc w:val="center"/>
        </w:trPr>
        <w:tc>
          <w:tcPr>
            <w:tcW w:w="1949" w:type="dxa"/>
          </w:tcPr>
          <w:p w14:paraId="219FC748" w14:textId="77777777" w:rsidR="00652B4E" w:rsidRDefault="009355B3">
            <w:r>
              <w:t>309. UGEL LA UNION</w:t>
            </w:r>
          </w:p>
        </w:tc>
        <w:tc>
          <w:tcPr>
            <w:tcW w:w="1949" w:type="dxa"/>
          </w:tcPr>
          <w:p w14:paraId="09ACE123" w14:textId="77777777" w:rsidR="00652B4E" w:rsidRDefault="009355B3">
            <w:r>
              <w:t>548,438</w:t>
            </w:r>
          </w:p>
        </w:tc>
        <w:tc>
          <w:tcPr>
            <w:tcW w:w="1949" w:type="dxa"/>
          </w:tcPr>
          <w:p w14:paraId="4845B63C" w14:textId="77777777" w:rsidR="00652B4E" w:rsidRDefault="009355B3">
            <w:r>
              <w:t>48,000</w:t>
            </w:r>
          </w:p>
        </w:tc>
        <w:tc>
          <w:tcPr>
            <w:tcW w:w="1949" w:type="dxa"/>
          </w:tcPr>
          <w:p w14:paraId="356CF051" w14:textId="77777777" w:rsidR="00652B4E" w:rsidRDefault="009355B3">
            <w:r>
              <w:t>120,000</w:t>
            </w:r>
          </w:p>
        </w:tc>
        <w:tc>
          <w:tcPr>
            <w:tcW w:w="1949" w:type="dxa"/>
          </w:tcPr>
          <w:p w14:paraId="2F4C2912" w14:textId="77777777" w:rsidR="00652B4E" w:rsidRDefault="009355B3">
            <w:r>
              <w:t>168,000</w:t>
            </w:r>
          </w:p>
        </w:tc>
      </w:tr>
      <w:tr w:rsidR="00652B4E" w14:paraId="57BA0C4A" w14:textId="77777777" w:rsidTr="00652B4E">
        <w:trPr>
          <w:jc w:val="center"/>
        </w:trPr>
        <w:tc>
          <w:tcPr>
            <w:tcW w:w="1949" w:type="dxa"/>
          </w:tcPr>
          <w:p w14:paraId="30642163" w14:textId="77777777" w:rsidR="00652B4E" w:rsidRDefault="009355B3">
            <w:r>
              <w:t>310. UGEL CAYLLOMA</w:t>
            </w:r>
          </w:p>
        </w:tc>
        <w:tc>
          <w:tcPr>
            <w:tcW w:w="1949" w:type="dxa"/>
          </w:tcPr>
          <w:p w14:paraId="0C61B294" w14:textId="77777777" w:rsidR="00652B4E" w:rsidRDefault="009355B3">
            <w:r>
              <w:t>958,959</w:t>
            </w:r>
          </w:p>
        </w:tc>
        <w:tc>
          <w:tcPr>
            <w:tcW w:w="1949" w:type="dxa"/>
          </w:tcPr>
          <w:p w14:paraId="1B0C828D" w14:textId="77777777" w:rsidR="00652B4E" w:rsidRDefault="009355B3">
            <w:r>
              <w:t>102,000</w:t>
            </w:r>
          </w:p>
        </w:tc>
        <w:tc>
          <w:tcPr>
            <w:tcW w:w="1949" w:type="dxa"/>
          </w:tcPr>
          <w:p w14:paraId="49F92A32" w14:textId="77777777" w:rsidR="00652B4E" w:rsidRDefault="009355B3">
            <w:r>
              <w:t>255,000</w:t>
            </w:r>
          </w:p>
        </w:tc>
        <w:tc>
          <w:tcPr>
            <w:tcW w:w="1949" w:type="dxa"/>
          </w:tcPr>
          <w:p w14:paraId="76D4AB3C" w14:textId="77777777" w:rsidR="00652B4E" w:rsidRDefault="009355B3">
            <w:r>
              <w:t>357,000</w:t>
            </w:r>
          </w:p>
        </w:tc>
      </w:tr>
      <w:tr w:rsidR="00652B4E" w14:paraId="4E7C7AE0" w14:textId="77777777" w:rsidTr="00652B4E">
        <w:trPr>
          <w:jc w:val="center"/>
        </w:trPr>
        <w:tc>
          <w:tcPr>
            <w:tcW w:w="1949" w:type="dxa"/>
          </w:tcPr>
          <w:p w14:paraId="17765784" w14:textId="77777777" w:rsidR="00652B4E" w:rsidRDefault="009355B3">
            <w:r>
              <w:t>311. UGEL LA JOYA</w:t>
            </w:r>
          </w:p>
        </w:tc>
        <w:tc>
          <w:tcPr>
            <w:tcW w:w="1949" w:type="dxa"/>
          </w:tcPr>
          <w:p w14:paraId="32081442" w14:textId="77777777" w:rsidR="00652B4E" w:rsidRDefault="009355B3">
            <w:r>
              <w:t>1,795,595</w:t>
            </w:r>
          </w:p>
        </w:tc>
        <w:tc>
          <w:tcPr>
            <w:tcW w:w="1949" w:type="dxa"/>
          </w:tcPr>
          <w:p w14:paraId="7AFDEF61" w14:textId="77777777" w:rsidR="00652B4E" w:rsidRDefault="009355B3">
            <w:r>
              <w:t>122,000</w:t>
            </w:r>
          </w:p>
        </w:tc>
        <w:tc>
          <w:tcPr>
            <w:tcW w:w="1949" w:type="dxa"/>
          </w:tcPr>
          <w:p w14:paraId="7AD56069" w14:textId="77777777" w:rsidR="00652B4E" w:rsidRDefault="009355B3">
            <w:r>
              <w:t>305,000</w:t>
            </w:r>
          </w:p>
        </w:tc>
        <w:tc>
          <w:tcPr>
            <w:tcW w:w="1949" w:type="dxa"/>
          </w:tcPr>
          <w:p w14:paraId="66E085DE" w14:textId="77777777" w:rsidR="00652B4E" w:rsidRDefault="009355B3">
            <w:r>
              <w:t>427,000</w:t>
            </w:r>
          </w:p>
        </w:tc>
      </w:tr>
      <w:tr w:rsidR="00652B4E" w14:paraId="0CD292EF" w14:textId="77777777" w:rsidTr="00652B4E">
        <w:trPr>
          <w:jc w:val="center"/>
        </w:trPr>
        <w:tc>
          <w:tcPr>
            <w:tcW w:w="1949" w:type="dxa"/>
          </w:tcPr>
          <w:p w14:paraId="1882CC6D" w14:textId="77777777" w:rsidR="00652B4E" w:rsidRDefault="009355B3">
            <w:r>
              <w:t>Total</w:t>
            </w:r>
          </w:p>
        </w:tc>
        <w:tc>
          <w:tcPr>
            <w:tcW w:w="1949" w:type="dxa"/>
          </w:tcPr>
          <w:p w14:paraId="6CE93E66" w14:textId="77777777" w:rsidR="00652B4E" w:rsidRDefault="009355B3">
            <w:r>
              <w:t>16,616,209</w:t>
            </w:r>
          </w:p>
        </w:tc>
        <w:tc>
          <w:tcPr>
            <w:tcW w:w="1949" w:type="dxa"/>
          </w:tcPr>
          <w:p w14:paraId="4B0BAFDD" w14:textId="77777777" w:rsidR="00652B4E" w:rsidRDefault="009355B3">
            <w:r>
              <w:t>1,090,000</w:t>
            </w:r>
          </w:p>
        </w:tc>
        <w:tc>
          <w:tcPr>
            <w:tcW w:w="1949" w:type="dxa"/>
          </w:tcPr>
          <w:p w14:paraId="1A667ED7" w14:textId="77777777" w:rsidR="00652B4E" w:rsidRDefault="009355B3">
            <w:r>
              <w:t>2,725,000</w:t>
            </w:r>
          </w:p>
        </w:tc>
        <w:tc>
          <w:tcPr>
            <w:tcW w:w="1949" w:type="dxa"/>
          </w:tcPr>
          <w:p w14:paraId="691CB181" w14:textId="77777777" w:rsidR="00652B4E" w:rsidRDefault="009355B3">
            <w:r>
              <w:t>3,815,000</w:t>
            </w:r>
          </w:p>
        </w:tc>
      </w:tr>
    </w:tbl>
    <w:p w14:paraId="055B91FA" w14:textId="77777777" w:rsidR="00652B4E" w:rsidRDefault="009355B3">
      <w:pPr>
        <w:pStyle w:val="Fuentes"/>
      </w:pPr>
      <w:r>
        <w:t>Fuente: Base SIAF al corte de 20 de febrero del 2023 e informes UPP</w:t>
      </w:r>
    </w:p>
    <w:p w14:paraId="24FBCB4F" w14:textId="77777777" w:rsidR="00652B4E" w:rsidRDefault="009355B3">
      <w:pPr>
        <w:pStyle w:val="Listaconvietas"/>
        <w:jc w:val="both"/>
      </w:pPr>
      <w:r>
        <w:t>Al</w:t>
      </w:r>
      <w:r>
        <w:t xml:space="preserve"> 22 de febrero del 2023, el Pliego Gobierno Regional de AREQUIPA ha ejecutado un monto total de S/ 900,760, lo que representa el 5.4% del PIM.</w:t>
      </w:r>
    </w:p>
    <w:p w14:paraId="6AB364F9" w14:textId="77777777" w:rsidR="00652B4E" w:rsidRDefault="009355B3">
      <w:pPr>
        <w:jc w:val="center"/>
      </w:pPr>
      <w:r>
        <w:rPr>
          <w:b/>
        </w:rPr>
        <w:t>Gráfico N° 01 Avance en la ejecución presupuestal por Unidad Ejecutora (Dev/PIM%)</w:t>
      </w:r>
    </w:p>
    <w:p w14:paraId="7F358509" w14:textId="77777777" w:rsidR="00652B4E" w:rsidRDefault="009355B3">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433DAFA4" w14:textId="77777777" w:rsidR="00652B4E" w:rsidRDefault="009355B3">
      <w:pPr>
        <w:pStyle w:val="Fuentes"/>
      </w:pPr>
      <w:r>
        <w:t>Fuente: Base SIAF al corte de</w:t>
      </w:r>
      <w:r>
        <w:t xml:space="preserve"> 20 de febrero del 2023</w:t>
      </w:r>
    </w:p>
    <w:p w14:paraId="30880CB5" w14:textId="77777777" w:rsidR="00652B4E" w:rsidRDefault="009355B3">
      <w:pPr>
        <w:pStyle w:val="Listaconvietas"/>
        <w:jc w:val="both"/>
      </w:pPr>
      <w:r>
        <w:t>El Pliego Gobierno Regional de AREQUIPA implementa un total de 19 de intervenciones y acciones pedagógicas para el Año 2023. Las cinco intervenciones que han recibido mayores recursos en el PIM al 22 de febrero del 2023 son: Jornada</w:t>
      </w:r>
      <w:r>
        <w:t xml:space="preserve"> escolar completa (6.13 millones), PRONOEI (4.03 millones),  Convivencia escolar  (1.36 millones), Supervisión de IIEE privadas  (1.25 millones) y Fortalecimiento PP 0106  (0.99 millones)</w:t>
      </w:r>
    </w:p>
    <w:p w14:paraId="6E5C4555" w14:textId="77777777" w:rsidR="00652B4E" w:rsidRDefault="009355B3">
      <w:pPr>
        <w:jc w:val="center"/>
      </w:pPr>
      <w:r>
        <w:rPr>
          <w:b/>
        </w:rPr>
        <w:t xml:space="preserve">Tabla N° 03 Recursos asignados a nivel de las intervenciones y </w:t>
      </w:r>
      <w:r>
        <w:rPr>
          <w:b/>
        </w:rPr>
        <w:t>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652B4E" w14:paraId="6F16329C" w14:textId="77777777" w:rsidTr="00652B4E">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64DCB5F4" w14:textId="77777777" w:rsidR="00652B4E" w:rsidRDefault="009355B3">
            <w:r>
              <w:t>IntervencionO pedagógica</w:t>
            </w:r>
          </w:p>
        </w:tc>
        <w:tc>
          <w:tcPr>
            <w:tcW w:w="3249" w:type="dxa"/>
          </w:tcPr>
          <w:p w14:paraId="023D3706" w14:textId="77777777" w:rsidR="00652B4E" w:rsidRDefault="009355B3">
            <w:r>
              <w:t>Costo anual</w:t>
            </w:r>
          </w:p>
        </w:tc>
        <w:tc>
          <w:tcPr>
            <w:tcW w:w="3249" w:type="dxa"/>
          </w:tcPr>
          <w:p w14:paraId="01748B72" w14:textId="77777777" w:rsidR="00652B4E" w:rsidRDefault="009355B3">
            <w:r>
              <w:t>PIA</w:t>
            </w:r>
          </w:p>
        </w:tc>
      </w:tr>
      <w:tr w:rsidR="00652B4E" w14:paraId="4C0FBB27" w14:textId="77777777" w:rsidTr="00652B4E">
        <w:trPr>
          <w:jc w:val="center"/>
        </w:trPr>
        <w:tc>
          <w:tcPr>
            <w:tcW w:w="3249" w:type="dxa"/>
          </w:tcPr>
          <w:p w14:paraId="41A0833A" w14:textId="77777777" w:rsidR="00652B4E" w:rsidRDefault="009355B3">
            <w:r>
              <w:t>300. EDUCACION AREQUIPA</w:t>
            </w:r>
          </w:p>
        </w:tc>
        <w:tc>
          <w:tcPr>
            <w:tcW w:w="3249" w:type="dxa"/>
          </w:tcPr>
          <w:p w14:paraId="45D718C5" w14:textId="77777777" w:rsidR="00652B4E" w:rsidRDefault="009355B3">
            <w:r>
              <w:t>1,656,725</w:t>
            </w:r>
          </w:p>
        </w:tc>
        <w:tc>
          <w:tcPr>
            <w:tcW w:w="3249" w:type="dxa"/>
          </w:tcPr>
          <w:p w14:paraId="67DE0918" w14:textId="77777777" w:rsidR="00652B4E" w:rsidRDefault="009355B3">
            <w:r>
              <w:t>484,714</w:t>
            </w:r>
          </w:p>
        </w:tc>
      </w:tr>
      <w:tr w:rsidR="00652B4E" w14:paraId="6B8C1527" w14:textId="77777777" w:rsidTr="00652B4E">
        <w:trPr>
          <w:jc w:val="center"/>
        </w:trPr>
        <w:tc>
          <w:tcPr>
            <w:tcW w:w="3249" w:type="dxa"/>
          </w:tcPr>
          <w:p w14:paraId="128BB46B" w14:textId="77777777" w:rsidR="00652B4E" w:rsidRDefault="009355B3">
            <w:r>
              <w:t>302. EDUCACION AREQUIPA NORTE</w:t>
            </w:r>
          </w:p>
        </w:tc>
        <w:tc>
          <w:tcPr>
            <w:tcW w:w="3249" w:type="dxa"/>
          </w:tcPr>
          <w:p w14:paraId="149519E8" w14:textId="77777777" w:rsidR="00652B4E" w:rsidRDefault="009355B3">
            <w:r>
              <w:t>4,982,903</w:t>
            </w:r>
          </w:p>
        </w:tc>
        <w:tc>
          <w:tcPr>
            <w:tcW w:w="3249" w:type="dxa"/>
          </w:tcPr>
          <w:p w14:paraId="370F9320" w14:textId="77777777" w:rsidR="00652B4E" w:rsidRDefault="009355B3">
            <w:r>
              <w:t>4,087,809</w:t>
            </w:r>
          </w:p>
        </w:tc>
      </w:tr>
      <w:tr w:rsidR="00652B4E" w14:paraId="167FA74F" w14:textId="77777777" w:rsidTr="00652B4E">
        <w:trPr>
          <w:jc w:val="center"/>
        </w:trPr>
        <w:tc>
          <w:tcPr>
            <w:tcW w:w="3249" w:type="dxa"/>
          </w:tcPr>
          <w:p w14:paraId="781473E6" w14:textId="77777777" w:rsidR="00652B4E" w:rsidRDefault="009355B3">
            <w:r>
              <w:t>303. EDUCACION AREQUIPA SUR</w:t>
            </w:r>
          </w:p>
        </w:tc>
        <w:tc>
          <w:tcPr>
            <w:tcW w:w="3249" w:type="dxa"/>
          </w:tcPr>
          <w:p w14:paraId="43AF2CC6" w14:textId="77777777" w:rsidR="00652B4E" w:rsidRDefault="009355B3">
            <w:r>
              <w:t>5,606,897</w:t>
            </w:r>
          </w:p>
        </w:tc>
        <w:tc>
          <w:tcPr>
            <w:tcW w:w="3249" w:type="dxa"/>
          </w:tcPr>
          <w:p w14:paraId="32558943" w14:textId="77777777" w:rsidR="00652B4E" w:rsidRDefault="009355B3">
            <w:r>
              <w:t>4,662,885</w:t>
            </w:r>
          </w:p>
        </w:tc>
      </w:tr>
      <w:tr w:rsidR="00652B4E" w14:paraId="42A9E707" w14:textId="77777777" w:rsidTr="00652B4E">
        <w:trPr>
          <w:jc w:val="center"/>
        </w:trPr>
        <w:tc>
          <w:tcPr>
            <w:tcW w:w="3249" w:type="dxa"/>
          </w:tcPr>
          <w:p w14:paraId="3A423E9E" w14:textId="77777777" w:rsidR="00652B4E" w:rsidRDefault="009355B3">
            <w:r>
              <w:t>304. UGEL CAMANA</w:t>
            </w:r>
          </w:p>
        </w:tc>
        <w:tc>
          <w:tcPr>
            <w:tcW w:w="3249" w:type="dxa"/>
          </w:tcPr>
          <w:p w14:paraId="1A6900BA" w14:textId="77777777" w:rsidR="00652B4E" w:rsidRDefault="009355B3">
            <w:r>
              <w:t>1,126,814</w:t>
            </w:r>
          </w:p>
        </w:tc>
        <w:tc>
          <w:tcPr>
            <w:tcW w:w="3249" w:type="dxa"/>
          </w:tcPr>
          <w:p w14:paraId="494DA46E" w14:textId="77777777" w:rsidR="00652B4E" w:rsidRDefault="009355B3">
            <w:r>
              <w:t>909,336</w:t>
            </w:r>
          </w:p>
        </w:tc>
      </w:tr>
      <w:tr w:rsidR="00652B4E" w14:paraId="4CFE8968" w14:textId="77777777" w:rsidTr="00652B4E">
        <w:trPr>
          <w:jc w:val="center"/>
        </w:trPr>
        <w:tc>
          <w:tcPr>
            <w:tcW w:w="3249" w:type="dxa"/>
          </w:tcPr>
          <w:p w14:paraId="0B10D3EF" w14:textId="77777777" w:rsidR="00652B4E" w:rsidRDefault="009355B3">
            <w:r>
              <w:t xml:space="preserve">305. UGEL </w:t>
            </w:r>
            <w:r>
              <w:t>CARAVELI</w:t>
            </w:r>
          </w:p>
        </w:tc>
        <w:tc>
          <w:tcPr>
            <w:tcW w:w="3249" w:type="dxa"/>
          </w:tcPr>
          <w:p w14:paraId="1F9F29E1" w14:textId="77777777" w:rsidR="00652B4E" w:rsidRDefault="009355B3">
            <w:r>
              <w:t>1,074,956</w:t>
            </w:r>
          </w:p>
        </w:tc>
        <w:tc>
          <w:tcPr>
            <w:tcW w:w="3249" w:type="dxa"/>
          </w:tcPr>
          <w:p w14:paraId="38165D1A" w14:textId="77777777" w:rsidR="00652B4E" w:rsidRDefault="009355B3">
            <w:r>
              <w:t>846,311</w:t>
            </w:r>
          </w:p>
        </w:tc>
      </w:tr>
      <w:tr w:rsidR="00652B4E" w14:paraId="4E038FD4" w14:textId="77777777" w:rsidTr="00652B4E">
        <w:trPr>
          <w:jc w:val="center"/>
        </w:trPr>
        <w:tc>
          <w:tcPr>
            <w:tcW w:w="3249" w:type="dxa"/>
          </w:tcPr>
          <w:p w14:paraId="5BEA4840" w14:textId="77777777" w:rsidR="00652B4E" w:rsidRDefault="009355B3">
            <w:r>
              <w:t>306. UGEL CASTILLA</w:t>
            </w:r>
          </w:p>
        </w:tc>
        <w:tc>
          <w:tcPr>
            <w:tcW w:w="3249" w:type="dxa"/>
          </w:tcPr>
          <w:p w14:paraId="45E2A78D" w14:textId="77777777" w:rsidR="00652B4E" w:rsidRDefault="009355B3">
            <w:r>
              <w:t>849,993</w:t>
            </w:r>
          </w:p>
        </w:tc>
        <w:tc>
          <w:tcPr>
            <w:tcW w:w="3249" w:type="dxa"/>
          </w:tcPr>
          <w:p w14:paraId="2342A012" w14:textId="77777777" w:rsidR="00652B4E" w:rsidRDefault="009355B3">
            <w:r>
              <w:t>711,994</w:t>
            </w:r>
          </w:p>
        </w:tc>
      </w:tr>
      <w:tr w:rsidR="00652B4E" w14:paraId="42EE894D" w14:textId="77777777" w:rsidTr="00652B4E">
        <w:trPr>
          <w:jc w:val="center"/>
        </w:trPr>
        <w:tc>
          <w:tcPr>
            <w:tcW w:w="3249" w:type="dxa"/>
          </w:tcPr>
          <w:p w14:paraId="79B1A82E" w14:textId="77777777" w:rsidR="00652B4E" w:rsidRDefault="009355B3">
            <w:r>
              <w:t>307. UGEL CONDESUYOS</w:t>
            </w:r>
          </w:p>
        </w:tc>
        <w:tc>
          <w:tcPr>
            <w:tcW w:w="3249" w:type="dxa"/>
          </w:tcPr>
          <w:p w14:paraId="2F8DE9B1" w14:textId="77777777" w:rsidR="00652B4E" w:rsidRDefault="009355B3">
            <w:r>
              <w:t>719,512</w:t>
            </w:r>
          </w:p>
        </w:tc>
        <w:tc>
          <w:tcPr>
            <w:tcW w:w="3249" w:type="dxa"/>
          </w:tcPr>
          <w:p w14:paraId="724B043D" w14:textId="77777777" w:rsidR="00652B4E" w:rsidRDefault="009355B3">
            <w:r>
              <w:t>585,567</w:t>
            </w:r>
          </w:p>
        </w:tc>
      </w:tr>
      <w:tr w:rsidR="00652B4E" w14:paraId="08DBA4F1" w14:textId="77777777" w:rsidTr="00652B4E">
        <w:trPr>
          <w:jc w:val="center"/>
        </w:trPr>
        <w:tc>
          <w:tcPr>
            <w:tcW w:w="3249" w:type="dxa"/>
          </w:tcPr>
          <w:p w14:paraId="5416339A" w14:textId="77777777" w:rsidR="00652B4E" w:rsidRDefault="009355B3">
            <w:r>
              <w:t>308. UGEL ISLAY</w:t>
            </w:r>
          </w:p>
        </w:tc>
        <w:tc>
          <w:tcPr>
            <w:tcW w:w="3249" w:type="dxa"/>
          </w:tcPr>
          <w:p w14:paraId="72C6729C" w14:textId="77777777" w:rsidR="00652B4E" w:rsidRDefault="009355B3">
            <w:r>
              <w:t>1,309,169</w:t>
            </w:r>
          </w:p>
        </w:tc>
        <w:tc>
          <w:tcPr>
            <w:tcW w:w="3249" w:type="dxa"/>
          </w:tcPr>
          <w:p w14:paraId="4227B871" w14:textId="77777777" w:rsidR="00652B4E" w:rsidRDefault="009355B3">
            <w:r>
              <w:t>1,024,601</w:t>
            </w:r>
          </w:p>
        </w:tc>
      </w:tr>
      <w:tr w:rsidR="00652B4E" w14:paraId="0DCEB2A3" w14:textId="77777777" w:rsidTr="00652B4E">
        <w:trPr>
          <w:jc w:val="center"/>
        </w:trPr>
        <w:tc>
          <w:tcPr>
            <w:tcW w:w="3249" w:type="dxa"/>
          </w:tcPr>
          <w:p w14:paraId="6D535584" w14:textId="77777777" w:rsidR="00652B4E" w:rsidRDefault="009355B3">
            <w:r>
              <w:t>309. UGEL LA UNION</w:t>
            </w:r>
          </w:p>
        </w:tc>
        <w:tc>
          <w:tcPr>
            <w:tcW w:w="3249" w:type="dxa"/>
          </w:tcPr>
          <w:p w14:paraId="310489FD" w14:textId="77777777" w:rsidR="00652B4E" w:rsidRDefault="009355B3">
            <w:r>
              <w:t>634,235</w:t>
            </w:r>
          </w:p>
        </w:tc>
        <w:tc>
          <w:tcPr>
            <w:tcW w:w="3249" w:type="dxa"/>
          </w:tcPr>
          <w:p w14:paraId="162E6B15" w14:textId="77777777" w:rsidR="00652B4E" w:rsidRDefault="009355B3">
            <w:r>
              <w:t>548,438</w:t>
            </w:r>
          </w:p>
        </w:tc>
      </w:tr>
      <w:tr w:rsidR="00652B4E" w14:paraId="472E0FCE" w14:textId="77777777" w:rsidTr="00652B4E">
        <w:trPr>
          <w:jc w:val="center"/>
        </w:trPr>
        <w:tc>
          <w:tcPr>
            <w:tcW w:w="3249" w:type="dxa"/>
          </w:tcPr>
          <w:p w14:paraId="4DA7DEEC" w14:textId="77777777" w:rsidR="00652B4E" w:rsidRDefault="009355B3">
            <w:r>
              <w:t>310. UGEL CAYLLOMA</w:t>
            </w:r>
          </w:p>
        </w:tc>
        <w:tc>
          <w:tcPr>
            <w:tcW w:w="3249" w:type="dxa"/>
          </w:tcPr>
          <w:p w14:paraId="3C1FD70E" w14:textId="77777777" w:rsidR="00652B4E" w:rsidRDefault="009355B3">
            <w:r>
              <w:t>1,209,721</w:t>
            </w:r>
          </w:p>
        </w:tc>
        <w:tc>
          <w:tcPr>
            <w:tcW w:w="3249" w:type="dxa"/>
          </w:tcPr>
          <w:p w14:paraId="2C8A0D54" w14:textId="77777777" w:rsidR="00652B4E" w:rsidRDefault="009355B3">
            <w:r>
              <w:t>958,959</w:t>
            </w:r>
          </w:p>
        </w:tc>
      </w:tr>
      <w:tr w:rsidR="00652B4E" w14:paraId="5C48CE29" w14:textId="77777777" w:rsidTr="00652B4E">
        <w:trPr>
          <w:jc w:val="center"/>
        </w:trPr>
        <w:tc>
          <w:tcPr>
            <w:tcW w:w="3249" w:type="dxa"/>
          </w:tcPr>
          <w:p w14:paraId="4D2125D4" w14:textId="77777777" w:rsidR="00652B4E" w:rsidRDefault="009355B3">
            <w:r>
              <w:t>311. UGEL LA JOYA</w:t>
            </w:r>
          </w:p>
        </w:tc>
        <w:tc>
          <w:tcPr>
            <w:tcW w:w="3249" w:type="dxa"/>
          </w:tcPr>
          <w:p w14:paraId="0BB5279C" w14:textId="77777777" w:rsidR="00652B4E" w:rsidRDefault="009355B3">
            <w:r>
              <w:t>2,313,891</w:t>
            </w:r>
          </w:p>
        </w:tc>
        <w:tc>
          <w:tcPr>
            <w:tcW w:w="3249" w:type="dxa"/>
          </w:tcPr>
          <w:p w14:paraId="3FBD4D3C" w14:textId="77777777" w:rsidR="00652B4E" w:rsidRDefault="009355B3">
            <w:r>
              <w:t>1,795,595</w:t>
            </w:r>
          </w:p>
        </w:tc>
      </w:tr>
      <w:tr w:rsidR="00652B4E" w14:paraId="16DC7599" w14:textId="77777777" w:rsidTr="00652B4E">
        <w:trPr>
          <w:jc w:val="center"/>
        </w:trPr>
        <w:tc>
          <w:tcPr>
            <w:tcW w:w="3249" w:type="dxa"/>
          </w:tcPr>
          <w:p w14:paraId="7019F327" w14:textId="77777777" w:rsidR="00652B4E" w:rsidRDefault="009355B3">
            <w:r>
              <w:t>Total</w:t>
            </w:r>
          </w:p>
        </w:tc>
        <w:tc>
          <w:tcPr>
            <w:tcW w:w="3249" w:type="dxa"/>
          </w:tcPr>
          <w:p w14:paraId="2E920D77" w14:textId="77777777" w:rsidR="00652B4E" w:rsidRDefault="009355B3">
            <w:r>
              <w:t>21,484,816</w:t>
            </w:r>
          </w:p>
        </w:tc>
        <w:tc>
          <w:tcPr>
            <w:tcW w:w="3249" w:type="dxa"/>
          </w:tcPr>
          <w:p w14:paraId="341B5018" w14:textId="77777777" w:rsidR="00652B4E" w:rsidRDefault="009355B3">
            <w:r>
              <w:t>16,616,209</w:t>
            </w:r>
          </w:p>
        </w:tc>
      </w:tr>
    </w:tbl>
    <w:p w14:paraId="22982FFF" w14:textId="77777777" w:rsidR="00652B4E" w:rsidRDefault="009355B3">
      <w:pPr>
        <w:pStyle w:val="Fuentes"/>
      </w:pPr>
      <w:r>
        <w:t>Fuente: Base SIAF al corte de 20 de febrero del 2023 e informes UPP</w:t>
      </w:r>
    </w:p>
    <w:p w14:paraId="43761311" w14:textId="77777777" w:rsidR="00652B4E" w:rsidRDefault="009355B3">
      <w:pPr>
        <w:pStyle w:val="Listaconvietas"/>
        <w:jc w:val="both"/>
      </w:pPr>
      <w:r>
        <w:t>La ejecución por intervención pedagógica muestra mayor avance en el Jornada escolar completa, Absorción de matrícula, CAS UGEL, Orquestando, Convivencia escola</w:t>
      </w:r>
      <w:r>
        <w:t xml:space="preserve">r, Supervisión de IIEE privadas, Fortalecimiento PP 0106, Secundaria en alternancia, Limpieza y mantenimiento. Es importante resaltar que Acciones comunes PP 0107 , </w:t>
      </w:r>
      <w:r>
        <w:lastRenderedPageBreak/>
        <w:t xml:space="preserve">Intérpretes de señas DEBA, PP 0147 IEST, PRONOEI, Plan de mejoras PP 0107, Fortalecimiento </w:t>
      </w:r>
      <w:r>
        <w:t>PP 0107, Servicio hospitalario - SEHO, Distribución de materiales educativos, Talleres deportivo recreativos - Wiñaq, Traslado docente,  cuentan con recursos, pero no presentan avances</w:t>
      </w:r>
    </w:p>
    <w:p w14:paraId="23C64D51" w14:textId="77777777" w:rsidR="00652B4E" w:rsidRDefault="009355B3">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52B4E" w14:paraId="1AD13D56" w14:textId="77777777" w:rsidTr="00652B4E">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0990E39C" w14:textId="77777777" w:rsidR="00652B4E" w:rsidRDefault="009355B3">
            <w:r>
              <w:t>Intervención pedagógica</w:t>
            </w:r>
          </w:p>
        </w:tc>
        <w:tc>
          <w:tcPr>
            <w:tcW w:w="2436" w:type="dxa"/>
          </w:tcPr>
          <w:p w14:paraId="1678A094" w14:textId="77777777" w:rsidR="00652B4E" w:rsidRDefault="009355B3">
            <w:r>
              <w:t>PIM</w:t>
            </w:r>
          </w:p>
        </w:tc>
        <w:tc>
          <w:tcPr>
            <w:tcW w:w="2436" w:type="dxa"/>
          </w:tcPr>
          <w:p w14:paraId="2CB51D7E" w14:textId="77777777" w:rsidR="00652B4E" w:rsidRDefault="009355B3">
            <w:r>
              <w:t>Devengado</w:t>
            </w:r>
          </w:p>
        </w:tc>
        <w:tc>
          <w:tcPr>
            <w:tcW w:w="2436" w:type="dxa"/>
          </w:tcPr>
          <w:p w14:paraId="3B392871" w14:textId="77777777" w:rsidR="00652B4E" w:rsidRDefault="009355B3">
            <w:r>
              <w:t>% Ejec</w:t>
            </w:r>
          </w:p>
        </w:tc>
      </w:tr>
      <w:tr w:rsidR="00652B4E" w14:paraId="77411180" w14:textId="77777777" w:rsidTr="00652B4E">
        <w:trPr>
          <w:jc w:val="center"/>
        </w:trPr>
        <w:tc>
          <w:tcPr>
            <w:tcW w:w="2436" w:type="dxa"/>
          </w:tcPr>
          <w:p w14:paraId="682ACE40" w14:textId="77777777" w:rsidR="00652B4E" w:rsidRDefault="009355B3">
            <w:r>
              <w:t>Jornada escolar completa</w:t>
            </w:r>
          </w:p>
        </w:tc>
        <w:tc>
          <w:tcPr>
            <w:tcW w:w="2436" w:type="dxa"/>
          </w:tcPr>
          <w:p w14:paraId="4D376E6D" w14:textId="77777777" w:rsidR="00652B4E" w:rsidRDefault="009355B3">
            <w:r>
              <w:t>6,125,022</w:t>
            </w:r>
          </w:p>
        </w:tc>
        <w:tc>
          <w:tcPr>
            <w:tcW w:w="2436" w:type="dxa"/>
          </w:tcPr>
          <w:p w14:paraId="62942B21" w14:textId="77777777" w:rsidR="00652B4E" w:rsidRDefault="009355B3">
            <w:r>
              <w:t>598,369</w:t>
            </w:r>
          </w:p>
        </w:tc>
        <w:tc>
          <w:tcPr>
            <w:tcW w:w="2436" w:type="dxa"/>
          </w:tcPr>
          <w:p w14:paraId="69478187" w14:textId="77777777" w:rsidR="00652B4E" w:rsidRDefault="009355B3">
            <w:r>
              <w:t>9.8%</w:t>
            </w:r>
          </w:p>
        </w:tc>
      </w:tr>
      <w:tr w:rsidR="00652B4E" w14:paraId="184C25C0" w14:textId="77777777" w:rsidTr="00652B4E">
        <w:trPr>
          <w:jc w:val="center"/>
        </w:trPr>
        <w:tc>
          <w:tcPr>
            <w:tcW w:w="2436" w:type="dxa"/>
          </w:tcPr>
          <w:p w14:paraId="16494633" w14:textId="77777777" w:rsidR="00652B4E" w:rsidRDefault="009355B3">
            <w:r>
              <w:t>Absorción de matrícula</w:t>
            </w:r>
          </w:p>
        </w:tc>
        <w:tc>
          <w:tcPr>
            <w:tcW w:w="2436" w:type="dxa"/>
          </w:tcPr>
          <w:p w14:paraId="1416DF2F" w14:textId="77777777" w:rsidR="00652B4E" w:rsidRDefault="009355B3">
            <w:r>
              <w:t>72,432</w:t>
            </w:r>
          </w:p>
        </w:tc>
        <w:tc>
          <w:tcPr>
            <w:tcW w:w="2436" w:type="dxa"/>
          </w:tcPr>
          <w:p w14:paraId="4C7CBA95" w14:textId="77777777" w:rsidR="00652B4E" w:rsidRDefault="009355B3">
            <w:r>
              <w:t>6,422</w:t>
            </w:r>
          </w:p>
        </w:tc>
        <w:tc>
          <w:tcPr>
            <w:tcW w:w="2436" w:type="dxa"/>
          </w:tcPr>
          <w:p w14:paraId="680EBBEB" w14:textId="77777777" w:rsidR="00652B4E" w:rsidRDefault="009355B3">
            <w:r>
              <w:t>8.9%</w:t>
            </w:r>
          </w:p>
        </w:tc>
      </w:tr>
      <w:tr w:rsidR="00652B4E" w14:paraId="36B4BF20" w14:textId="77777777" w:rsidTr="00652B4E">
        <w:trPr>
          <w:jc w:val="center"/>
        </w:trPr>
        <w:tc>
          <w:tcPr>
            <w:tcW w:w="2436" w:type="dxa"/>
          </w:tcPr>
          <w:p w14:paraId="3C51087F" w14:textId="77777777" w:rsidR="00652B4E" w:rsidRDefault="009355B3">
            <w:r>
              <w:t>CAS UGEL</w:t>
            </w:r>
          </w:p>
        </w:tc>
        <w:tc>
          <w:tcPr>
            <w:tcW w:w="2436" w:type="dxa"/>
          </w:tcPr>
          <w:p w14:paraId="0BBFD07F" w14:textId="77777777" w:rsidR="00652B4E" w:rsidRDefault="009355B3">
            <w:r>
              <w:t>953,559</w:t>
            </w:r>
          </w:p>
        </w:tc>
        <w:tc>
          <w:tcPr>
            <w:tcW w:w="2436" w:type="dxa"/>
          </w:tcPr>
          <w:p w14:paraId="58AE623D" w14:textId="77777777" w:rsidR="00652B4E" w:rsidRDefault="009355B3">
            <w:r>
              <w:t>71,209</w:t>
            </w:r>
          </w:p>
        </w:tc>
        <w:tc>
          <w:tcPr>
            <w:tcW w:w="2436" w:type="dxa"/>
          </w:tcPr>
          <w:p w14:paraId="34FBB0A7" w14:textId="77777777" w:rsidR="00652B4E" w:rsidRDefault="009355B3">
            <w:r>
              <w:t>7.5%</w:t>
            </w:r>
          </w:p>
        </w:tc>
      </w:tr>
      <w:tr w:rsidR="00652B4E" w14:paraId="698FD30F" w14:textId="77777777" w:rsidTr="00652B4E">
        <w:trPr>
          <w:jc w:val="center"/>
        </w:trPr>
        <w:tc>
          <w:tcPr>
            <w:tcW w:w="2436" w:type="dxa"/>
          </w:tcPr>
          <w:p w14:paraId="4F14FAE7" w14:textId="77777777" w:rsidR="00652B4E" w:rsidRDefault="009355B3">
            <w:r>
              <w:t>Orquestando</w:t>
            </w:r>
          </w:p>
        </w:tc>
        <w:tc>
          <w:tcPr>
            <w:tcW w:w="2436" w:type="dxa"/>
          </w:tcPr>
          <w:p w14:paraId="72EA464F" w14:textId="77777777" w:rsidR="00652B4E" w:rsidRDefault="009355B3">
            <w:r>
              <w:t>234,720</w:t>
            </w:r>
          </w:p>
        </w:tc>
        <w:tc>
          <w:tcPr>
            <w:tcW w:w="2436" w:type="dxa"/>
          </w:tcPr>
          <w:p w14:paraId="20982F1A" w14:textId="77777777" w:rsidR="00652B4E" w:rsidRDefault="009355B3">
            <w:r>
              <w:t>16,786</w:t>
            </w:r>
          </w:p>
        </w:tc>
        <w:tc>
          <w:tcPr>
            <w:tcW w:w="2436" w:type="dxa"/>
          </w:tcPr>
          <w:p w14:paraId="0953A93A" w14:textId="77777777" w:rsidR="00652B4E" w:rsidRDefault="009355B3">
            <w:r>
              <w:t>7.2%</w:t>
            </w:r>
          </w:p>
        </w:tc>
      </w:tr>
      <w:tr w:rsidR="00652B4E" w14:paraId="235F8CBC" w14:textId="77777777" w:rsidTr="00652B4E">
        <w:trPr>
          <w:jc w:val="center"/>
        </w:trPr>
        <w:tc>
          <w:tcPr>
            <w:tcW w:w="2436" w:type="dxa"/>
          </w:tcPr>
          <w:p w14:paraId="4DA0E11B" w14:textId="77777777" w:rsidR="00652B4E" w:rsidRDefault="009355B3">
            <w:r>
              <w:t xml:space="preserve">Convivencia </w:t>
            </w:r>
            <w:r>
              <w:t>escolar</w:t>
            </w:r>
          </w:p>
        </w:tc>
        <w:tc>
          <w:tcPr>
            <w:tcW w:w="2436" w:type="dxa"/>
          </w:tcPr>
          <w:p w14:paraId="2FE8AFE9" w14:textId="77777777" w:rsidR="00652B4E" w:rsidRDefault="009355B3">
            <w:r>
              <w:t>1,364,523</w:t>
            </w:r>
          </w:p>
        </w:tc>
        <w:tc>
          <w:tcPr>
            <w:tcW w:w="2436" w:type="dxa"/>
          </w:tcPr>
          <w:p w14:paraId="0CB15517" w14:textId="77777777" w:rsidR="00652B4E" w:rsidRDefault="009355B3">
            <w:r>
              <w:t>90,990</w:t>
            </w:r>
          </w:p>
        </w:tc>
        <w:tc>
          <w:tcPr>
            <w:tcW w:w="2436" w:type="dxa"/>
          </w:tcPr>
          <w:p w14:paraId="0A1A05DC" w14:textId="77777777" w:rsidR="00652B4E" w:rsidRDefault="009355B3">
            <w:r>
              <w:t>6.7%</w:t>
            </w:r>
          </w:p>
        </w:tc>
      </w:tr>
      <w:tr w:rsidR="00652B4E" w14:paraId="5686010A" w14:textId="77777777" w:rsidTr="00652B4E">
        <w:trPr>
          <w:jc w:val="center"/>
        </w:trPr>
        <w:tc>
          <w:tcPr>
            <w:tcW w:w="2436" w:type="dxa"/>
          </w:tcPr>
          <w:p w14:paraId="23A6CA89" w14:textId="77777777" w:rsidR="00652B4E" w:rsidRDefault="009355B3">
            <w:r>
              <w:t>Supervisión de IIEE privadas</w:t>
            </w:r>
          </w:p>
        </w:tc>
        <w:tc>
          <w:tcPr>
            <w:tcW w:w="2436" w:type="dxa"/>
          </w:tcPr>
          <w:p w14:paraId="50B4B320" w14:textId="77777777" w:rsidR="00652B4E" w:rsidRDefault="009355B3">
            <w:r>
              <w:t>1,245,312</w:t>
            </w:r>
          </w:p>
        </w:tc>
        <w:tc>
          <w:tcPr>
            <w:tcW w:w="2436" w:type="dxa"/>
          </w:tcPr>
          <w:p w14:paraId="3F48A5CC" w14:textId="77777777" w:rsidR="00652B4E" w:rsidRDefault="009355B3">
            <w:r>
              <w:t>66,807</w:t>
            </w:r>
          </w:p>
        </w:tc>
        <w:tc>
          <w:tcPr>
            <w:tcW w:w="2436" w:type="dxa"/>
          </w:tcPr>
          <w:p w14:paraId="610D4E69" w14:textId="77777777" w:rsidR="00652B4E" w:rsidRDefault="009355B3">
            <w:r>
              <w:t>5.4%</w:t>
            </w:r>
          </w:p>
        </w:tc>
      </w:tr>
      <w:tr w:rsidR="00652B4E" w14:paraId="06B8C1CC" w14:textId="77777777" w:rsidTr="00652B4E">
        <w:trPr>
          <w:jc w:val="center"/>
        </w:trPr>
        <w:tc>
          <w:tcPr>
            <w:tcW w:w="2436" w:type="dxa"/>
          </w:tcPr>
          <w:p w14:paraId="6DE2AFE0" w14:textId="77777777" w:rsidR="00652B4E" w:rsidRDefault="009355B3">
            <w:r>
              <w:t>Fortalecimiento PP 0106</w:t>
            </w:r>
          </w:p>
        </w:tc>
        <w:tc>
          <w:tcPr>
            <w:tcW w:w="2436" w:type="dxa"/>
          </w:tcPr>
          <w:p w14:paraId="2C821D03" w14:textId="77777777" w:rsidR="00652B4E" w:rsidRDefault="009355B3">
            <w:r>
              <w:t>991,803</w:t>
            </w:r>
          </w:p>
        </w:tc>
        <w:tc>
          <w:tcPr>
            <w:tcW w:w="2436" w:type="dxa"/>
          </w:tcPr>
          <w:p w14:paraId="169FC0A7" w14:textId="77777777" w:rsidR="00652B4E" w:rsidRDefault="009355B3">
            <w:r>
              <w:t>35,045</w:t>
            </w:r>
          </w:p>
        </w:tc>
        <w:tc>
          <w:tcPr>
            <w:tcW w:w="2436" w:type="dxa"/>
          </w:tcPr>
          <w:p w14:paraId="09AE81DD" w14:textId="77777777" w:rsidR="00652B4E" w:rsidRDefault="009355B3">
            <w:r>
              <w:t>3.5%</w:t>
            </w:r>
          </w:p>
        </w:tc>
      </w:tr>
      <w:tr w:rsidR="00652B4E" w14:paraId="45F3BFA9" w14:textId="77777777" w:rsidTr="00652B4E">
        <w:trPr>
          <w:jc w:val="center"/>
        </w:trPr>
        <w:tc>
          <w:tcPr>
            <w:tcW w:w="2436" w:type="dxa"/>
          </w:tcPr>
          <w:p w14:paraId="78EF5FA9" w14:textId="77777777" w:rsidR="00652B4E" w:rsidRDefault="009355B3">
            <w:r>
              <w:t>Secundaria en alternancia</w:t>
            </w:r>
          </w:p>
        </w:tc>
        <w:tc>
          <w:tcPr>
            <w:tcW w:w="2436" w:type="dxa"/>
          </w:tcPr>
          <w:p w14:paraId="1235CB36" w14:textId="77777777" w:rsidR="00652B4E" w:rsidRDefault="009355B3">
            <w:r>
              <w:t>315,477</w:t>
            </w:r>
          </w:p>
        </w:tc>
        <w:tc>
          <w:tcPr>
            <w:tcW w:w="2436" w:type="dxa"/>
          </w:tcPr>
          <w:p w14:paraId="34C190FD" w14:textId="77777777" w:rsidR="00652B4E" w:rsidRDefault="009355B3">
            <w:r>
              <w:t>8,397</w:t>
            </w:r>
          </w:p>
        </w:tc>
        <w:tc>
          <w:tcPr>
            <w:tcW w:w="2436" w:type="dxa"/>
          </w:tcPr>
          <w:p w14:paraId="00E4007F" w14:textId="77777777" w:rsidR="00652B4E" w:rsidRDefault="009355B3">
            <w:r>
              <w:t>2.7%</w:t>
            </w:r>
          </w:p>
        </w:tc>
      </w:tr>
      <w:tr w:rsidR="00652B4E" w14:paraId="3DAC1454" w14:textId="77777777" w:rsidTr="00652B4E">
        <w:trPr>
          <w:jc w:val="center"/>
        </w:trPr>
        <w:tc>
          <w:tcPr>
            <w:tcW w:w="2436" w:type="dxa"/>
          </w:tcPr>
          <w:p w14:paraId="330C80BA" w14:textId="77777777" w:rsidR="00652B4E" w:rsidRDefault="009355B3">
            <w:r>
              <w:t>Limpieza y mantenimiento</w:t>
            </w:r>
          </w:p>
        </w:tc>
        <w:tc>
          <w:tcPr>
            <w:tcW w:w="2436" w:type="dxa"/>
          </w:tcPr>
          <w:p w14:paraId="01B325B5" w14:textId="77777777" w:rsidR="00652B4E" w:rsidRDefault="009355B3">
            <w:r>
              <w:t>404,055</w:t>
            </w:r>
          </w:p>
        </w:tc>
        <w:tc>
          <w:tcPr>
            <w:tcW w:w="2436" w:type="dxa"/>
          </w:tcPr>
          <w:p w14:paraId="50BA44D4" w14:textId="77777777" w:rsidR="00652B4E" w:rsidRDefault="009355B3">
            <w:r>
              <w:t>6,736</w:t>
            </w:r>
          </w:p>
        </w:tc>
        <w:tc>
          <w:tcPr>
            <w:tcW w:w="2436" w:type="dxa"/>
          </w:tcPr>
          <w:p w14:paraId="14EF5C13" w14:textId="77777777" w:rsidR="00652B4E" w:rsidRDefault="009355B3">
            <w:r>
              <w:t>1.7%</w:t>
            </w:r>
          </w:p>
        </w:tc>
      </w:tr>
      <w:tr w:rsidR="00652B4E" w14:paraId="2FE59EE9" w14:textId="77777777" w:rsidTr="00652B4E">
        <w:trPr>
          <w:jc w:val="center"/>
        </w:trPr>
        <w:tc>
          <w:tcPr>
            <w:tcW w:w="2436" w:type="dxa"/>
          </w:tcPr>
          <w:p w14:paraId="0D94A2AD" w14:textId="77777777" w:rsidR="00652B4E" w:rsidRDefault="009355B3">
            <w:r>
              <w:t xml:space="preserve">Acciones comunes PP 0107 </w:t>
            </w:r>
          </w:p>
        </w:tc>
        <w:tc>
          <w:tcPr>
            <w:tcW w:w="2436" w:type="dxa"/>
          </w:tcPr>
          <w:p w14:paraId="1A317741" w14:textId="77777777" w:rsidR="00652B4E" w:rsidRDefault="009355B3">
            <w:r>
              <w:t>34,140</w:t>
            </w:r>
          </w:p>
        </w:tc>
        <w:tc>
          <w:tcPr>
            <w:tcW w:w="2436" w:type="dxa"/>
          </w:tcPr>
          <w:p w14:paraId="76B8B920" w14:textId="77777777" w:rsidR="00652B4E" w:rsidRDefault="009355B3">
            <w:r>
              <w:t>0</w:t>
            </w:r>
          </w:p>
        </w:tc>
        <w:tc>
          <w:tcPr>
            <w:tcW w:w="2436" w:type="dxa"/>
          </w:tcPr>
          <w:p w14:paraId="27A2E987" w14:textId="77777777" w:rsidR="00652B4E" w:rsidRDefault="009355B3">
            <w:r>
              <w:t>0.0%</w:t>
            </w:r>
          </w:p>
        </w:tc>
      </w:tr>
      <w:tr w:rsidR="00652B4E" w14:paraId="5358ECE9" w14:textId="77777777" w:rsidTr="00652B4E">
        <w:trPr>
          <w:jc w:val="center"/>
        </w:trPr>
        <w:tc>
          <w:tcPr>
            <w:tcW w:w="2436" w:type="dxa"/>
          </w:tcPr>
          <w:p w14:paraId="170E1355" w14:textId="77777777" w:rsidR="00652B4E" w:rsidRDefault="009355B3">
            <w:r>
              <w:t>Intérpretes de señas DEBA</w:t>
            </w:r>
          </w:p>
        </w:tc>
        <w:tc>
          <w:tcPr>
            <w:tcW w:w="2436" w:type="dxa"/>
          </w:tcPr>
          <w:p w14:paraId="120870AF" w14:textId="77777777" w:rsidR="00652B4E" w:rsidRDefault="009355B3">
            <w:r>
              <w:t>67,800</w:t>
            </w:r>
          </w:p>
        </w:tc>
        <w:tc>
          <w:tcPr>
            <w:tcW w:w="2436" w:type="dxa"/>
          </w:tcPr>
          <w:p w14:paraId="68D7A404" w14:textId="77777777" w:rsidR="00652B4E" w:rsidRDefault="009355B3">
            <w:r>
              <w:t>0</w:t>
            </w:r>
          </w:p>
        </w:tc>
        <w:tc>
          <w:tcPr>
            <w:tcW w:w="2436" w:type="dxa"/>
          </w:tcPr>
          <w:p w14:paraId="33BC215E" w14:textId="77777777" w:rsidR="00652B4E" w:rsidRDefault="009355B3">
            <w:r>
              <w:t>0.0%</w:t>
            </w:r>
          </w:p>
        </w:tc>
      </w:tr>
      <w:tr w:rsidR="00652B4E" w14:paraId="5D48E452" w14:textId="77777777" w:rsidTr="00652B4E">
        <w:trPr>
          <w:jc w:val="center"/>
        </w:trPr>
        <w:tc>
          <w:tcPr>
            <w:tcW w:w="2436" w:type="dxa"/>
          </w:tcPr>
          <w:p w14:paraId="158597B7" w14:textId="77777777" w:rsidR="00652B4E" w:rsidRDefault="009355B3">
            <w:r>
              <w:t>PP 0147 IEST</w:t>
            </w:r>
          </w:p>
        </w:tc>
        <w:tc>
          <w:tcPr>
            <w:tcW w:w="2436" w:type="dxa"/>
          </w:tcPr>
          <w:p w14:paraId="4119FEA1" w14:textId="77777777" w:rsidR="00652B4E" w:rsidRDefault="009355B3">
            <w:r>
              <w:t>0</w:t>
            </w:r>
          </w:p>
        </w:tc>
        <w:tc>
          <w:tcPr>
            <w:tcW w:w="2436" w:type="dxa"/>
          </w:tcPr>
          <w:p w14:paraId="1D4A3457" w14:textId="77777777" w:rsidR="00652B4E" w:rsidRDefault="009355B3">
            <w:r>
              <w:t>0</w:t>
            </w:r>
          </w:p>
        </w:tc>
        <w:tc>
          <w:tcPr>
            <w:tcW w:w="2436" w:type="dxa"/>
          </w:tcPr>
          <w:p w14:paraId="42C6BCE1" w14:textId="77777777" w:rsidR="00652B4E" w:rsidRDefault="009355B3">
            <w:r>
              <w:t>0.0%</w:t>
            </w:r>
          </w:p>
        </w:tc>
      </w:tr>
      <w:tr w:rsidR="00652B4E" w14:paraId="5F154C99" w14:textId="77777777" w:rsidTr="00652B4E">
        <w:trPr>
          <w:jc w:val="center"/>
        </w:trPr>
        <w:tc>
          <w:tcPr>
            <w:tcW w:w="2436" w:type="dxa"/>
          </w:tcPr>
          <w:p w14:paraId="506BFCCC" w14:textId="77777777" w:rsidR="00652B4E" w:rsidRDefault="009355B3">
            <w:r>
              <w:t>PRONOEI</w:t>
            </w:r>
          </w:p>
        </w:tc>
        <w:tc>
          <w:tcPr>
            <w:tcW w:w="2436" w:type="dxa"/>
          </w:tcPr>
          <w:p w14:paraId="59CE043C" w14:textId="77777777" w:rsidR="00652B4E" w:rsidRDefault="009355B3">
            <w:r>
              <w:t>4,033,560</w:t>
            </w:r>
          </w:p>
        </w:tc>
        <w:tc>
          <w:tcPr>
            <w:tcW w:w="2436" w:type="dxa"/>
          </w:tcPr>
          <w:p w14:paraId="4F8561BD" w14:textId="77777777" w:rsidR="00652B4E" w:rsidRDefault="009355B3">
            <w:r>
              <w:t>0</w:t>
            </w:r>
          </w:p>
        </w:tc>
        <w:tc>
          <w:tcPr>
            <w:tcW w:w="2436" w:type="dxa"/>
          </w:tcPr>
          <w:p w14:paraId="4B0377BC" w14:textId="77777777" w:rsidR="00652B4E" w:rsidRDefault="009355B3">
            <w:r>
              <w:t>0.0%</w:t>
            </w:r>
          </w:p>
        </w:tc>
      </w:tr>
      <w:tr w:rsidR="00652B4E" w14:paraId="6DC6F317" w14:textId="77777777" w:rsidTr="00652B4E">
        <w:trPr>
          <w:jc w:val="center"/>
        </w:trPr>
        <w:tc>
          <w:tcPr>
            <w:tcW w:w="2436" w:type="dxa"/>
          </w:tcPr>
          <w:p w14:paraId="4F287999" w14:textId="77777777" w:rsidR="00652B4E" w:rsidRDefault="009355B3">
            <w:r>
              <w:t>Plan de mejoras PP 0107</w:t>
            </w:r>
          </w:p>
        </w:tc>
        <w:tc>
          <w:tcPr>
            <w:tcW w:w="2436" w:type="dxa"/>
          </w:tcPr>
          <w:p w14:paraId="5ECDD1A0" w14:textId="77777777" w:rsidR="00652B4E" w:rsidRDefault="009355B3">
            <w:r>
              <w:t>0</w:t>
            </w:r>
          </w:p>
        </w:tc>
        <w:tc>
          <w:tcPr>
            <w:tcW w:w="2436" w:type="dxa"/>
          </w:tcPr>
          <w:p w14:paraId="18EFC84F" w14:textId="77777777" w:rsidR="00652B4E" w:rsidRDefault="009355B3">
            <w:r>
              <w:t>0</w:t>
            </w:r>
          </w:p>
        </w:tc>
        <w:tc>
          <w:tcPr>
            <w:tcW w:w="2436" w:type="dxa"/>
          </w:tcPr>
          <w:p w14:paraId="41E448BB" w14:textId="77777777" w:rsidR="00652B4E" w:rsidRDefault="009355B3">
            <w:r>
              <w:t>0.0%</w:t>
            </w:r>
          </w:p>
        </w:tc>
      </w:tr>
      <w:tr w:rsidR="00652B4E" w14:paraId="2F400D8A" w14:textId="77777777" w:rsidTr="00652B4E">
        <w:trPr>
          <w:jc w:val="center"/>
        </w:trPr>
        <w:tc>
          <w:tcPr>
            <w:tcW w:w="2436" w:type="dxa"/>
          </w:tcPr>
          <w:p w14:paraId="0468AC4D" w14:textId="77777777" w:rsidR="00652B4E" w:rsidRDefault="009355B3">
            <w:r>
              <w:t>Fortalecimiento PP 0107</w:t>
            </w:r>
          </w:p>
        </w:tc>
        <w:tc>
          <w:tcPr>
            <w:tcW w:w="2436" w:type="dxa"/>
          </w:tcPr>
          <w:p w14:paraId="3EA6ABA9" w14:textId="77777777" w:rsidR="00652B4E" w:rsidRDefault="009355B3">
            <w:r>
              <w:t>140,832</w:t>
            </w:r>
          </w:p>
        </w:tc>
        <w:tc>
          <w:tcPr>
            <w:tcW w:w="2436" w:type="dxa"/>
          </w:tcPr>
          <w:p w14:paraId="1B145A3F" w14:textId="77777777" w:rsidR="00652B4E" w:rsidRDefault="009355B3">
            <w:r>
              <w:t>0</w:t>
            </w:r>
          </w:p>
        </w:tc>
        <w:tc>
          <w:tcPr>
            <w:tcW w:w="2436" w:type="dxa"/>
          </w:tcPr>
          <w:p w14:paraId="76D6F348" w14:textId="77777777" w:rsidR="00652B4E" w:rsidRDefault="009355B3">
            <w:r>
              <w:t>0.0%</w:t>
            </w:r>
          </w:p>
        </w:tc>
      </w:tr>
      <w:tr w:rsidR="00652B4E" w14:paraId="649442F2" w14:textId="77777777" w:rsidTr="00652B4E">
        <w:trPr>
          <w:jc w:val="center"/>
        </w:trPr>
        <w:tc>
          <w:tcPr>
            <w:tcW w:w="2436" w:type="dxa"/>
          </w:tcPr>
          <w:p w14:paraId="47542EB0" w14:textId="77777777" w:rsidR="00652B4E" w:rsidRDefault="009355B3">
            <w:r>
              <w:t>Servicio hospitalario - SEHO</w:t>
            </w:r>
          </w:p>
        </w:tc>
        <w:tc>
          <w:tcPr>
            <w:tcW w:w="2436" w:type="dxa"/>
          </w:tcPr>
          <w:p w14:paraId="039001B0" w14:textId="77777777" w:rsidR="00652B4E" w:rsidRDefault="009355B3">
            <w:r>
              <w:t>349,684</w:t>
            </w:r>
          </w:p>
        </w:tc>
        <w:tc>
          <w:tcPr>
            <w:tcW w:w="2436" w:type="dxa"/>
          </w:tcPr>
          <w:p w14:paraId="469D780E" w14:textId="77777777" w:rsidR="00652B4E" w:rsidRDefault="009355B3">
            <w:r>
              <w:t>0</w:t>
            </w:r>
          </w:p>
        </w:tc>
        <w:tc>
          <w:tcPr>
            <w:tcW w:w="2436" w:type="dxa"/>
          </w:tcPr>
          <w:p w14:paraId="221396FE" w14:textId="77777777" w:rsidR="00652B4E" w:rsidRDefault="009355B3">
            <w:r>
              <w:t>0.0%</w:t>
            </w:r>
          </w:p>
        </w:tc>
      </w:tr>
      <w:tr w:rsidR="00652B4E" w14:paraId="51CA0242" w14:textId="77777777" w:rsidTr="00652B4E">
        <w:trPr>
          <w:jc w:val="center"/>
        </w:trPr>
        <w:tc>
          <w:tcPr>
            <w:tcW w:w="2436" w:type="dxa"/>
          </w:tcPr>
          <w:p w14:paraId="26D9325B" w14:textId="77777777" w:rsidR="00652B4E" w:rsidRDefault="009355B3">
            <w:r>
              <w:t>Distribución de materiales educativos</w:t>
            </w:r>
          </w:p>
        </w:tc>
        <w:tc>
          <w:tcPr>
            <w:tcW w:w="2436" w:type="dxa"/>
          </w:tcPr>
          <w:p w14:paraId="756D8ADF" w14:textId="77777777" w:rsidR="00652B4E" w:rsidRDefault="009355B3">
            <w:r>
              <w:t>0</w:t>
            </w:r>
          </w:p>
        </w:tc>
        <w:tc>
          <w:tcPr>
            <w:tcW w:w="2436" w:type="dxa"/>
          </w:tcPr>
          <w:p w14:paraId="06758799" w14:textId="77777777" w:rsidR="00652B4E" w:rsidRDefault="009355B3">
            <w:r>
              <w:t>0</w:t>
            </w:r>
          </w:p>
        </w:tc>
        <w:tc>
          <w:tcPr>
            <w:tcW w:w="2436" w:type="dxa"/>
          </w:tcPr>
          <w:p w14:paraId="65DFB25A" w14:textId="77777777" w:rsidR="00652B4E" w:rsidRDefault="009355B3">
            <w:r>
              <w:t>0.0%</w:t>
            </w:r>
          </w:p>
        </w:tc>
      </w:tr>
      <w:tr w:rsidR="00652B4E" w14:paraId="151112B0" w14:textId="77777777" w:rsidTr="00652B4E">
        <w:trPr>
          <w:jc w:val="center"/>
        </w:trPr>
        <w:tc>
          <w:tcPr>
            <w:tcW w:w="2436" w:type="dxa"/>
          </w:tcPr>
          <w:p w14:paraId="4DC57677" w14:textId="77777777" w:rsidR="00652B4E" w:rsidRDefault="009355B3">
            <w:r>
              <w:t>Talleres deportivo recreativos - Wiñaq</w:t>
            </w:r>
          </w:p>
        </w:tc>
        <w:tc>
          <w:tcPr>
            <w:tcW w:w="2436" w:type="dxa"/>
          </w:tcPr>
          <w:p w14:paraId="2B5EA0ED" w14:textId="77777777" w:rsidR="00652B4E" w:rsidRDefault="009355B3">
            <w:r>
              <w:t>83,826</w:t>
            </w:r>
          </w:p>
        </w:tc>
        <w:tc>
          <w:tcPr>
            <w:tcW w:w="2436" w:type="dxa"/>
          </w:tcPr>
          <w:p w14:paraId="68507AF0" w14:textId="77777777" w:rsidR="00652B4E" w:rsidRDefault="009355B3">
            <w:r>
              <w:t>0</w:t>
            </w:r>
          </w:p>
        </w:tc>
        <w:tc>
          <w:tcPr>
            <w:tcW w:w="2436" w:type="dxa"/>
          </w:tcPr>
          <w:p w14:paraId="72893708" w14:textId="77777777" w:rsidR="00652B4E" w:rsidRDefault="009355B3">
            <w:r>
              <w:t>0.0%</w:t>
            </w:r>
          </w:p>
        </w:tc>
      </w:tr>
      <w:tr w:rsidR="00652B4E" w14:paraId="73956489" w14:textId="77777777" w:rsidTr="00652B4E">
        <w:trPr>
          <w:jc w:val="center"/>
        </w:trPr>
        <w:tc>
          <w:tcPr>
            <w:tcW w:w="2436" w:type="dxa"/>
          </w:tcPr>
          <w:p w14:paraId="4B06A940" w14:textId="77777777" w:rsidR="00652B4E" w:rsidRDefault="009355B3">
            <w:r>
              <w:t>Traslado docente</w:t>
            </w:r>
          </w:p>
        </w:tc>
        <w:tc>
          <w:tcPr>
            <w:tcW w:w="2436" w:type="dxa"/>
          </w:tcPr>
          <w:p w14:paraId="5997E8BF" w14:textId="77777777" w:rsidR="00652B4E" w:rsidRDefault="009355B3">
            <w:r>
              <w:t>199,464</w:t>
            </w:r>
          </w:p>
        </w:tc>
        <w:tc>
          <w:tcPr>
            <w:tcW w:w="2436" w:type="dxa"/>
          </w:tcPr>
          <w:p w14:paraId="33C8C1D4" w14:textId="77777777" w:rsidR="00652B4E" w:rsidRDefault="009355B3">
            <w:r>
              <w:t>0</w:t>
            </w:r>
          </w:p>
        </w:tc>
        <w:tc>
          <w:tcPr>
            <w:tcW w:w="2436" w:type="dxa"/>
          </w:tcPr>
          <w:p w14:paraId="37C09EB5" w14:textId="77777777" w:rsidR="00652B4E" w:rsidRDefault="009355B3">
            <w:r>
              <w:t>0.0%</w:t>
            </w:r>
          </w:p>
        </w:tc>
      </w:tr>
      <w:tr w:rsidR="00652B4E" w14:paraId="4C86548C" w14:textId="77777777" w:rsidTr="00652B4E">
        <w:trPr>
          <w:jc w:val="center"/>
        </w:trPr>
        <w:tc>
          <w:tcPr>
            <w:tcW w:w="2436" w:type="dxa"/>
          </w:tcPr>
          <w:p w14:paraId="453ED35B" w14:textId="77777777" w:rsidR="00652B4E" w:rsidRDefault="009355B3">
            <w:r>
              <w:t>Total</w:t>
            </w:r>
          </w:p>
        </w:tc>
        <w:tc>
          <w:tcPr>
            <w:tcW w:w="2436" w:type="dxa"/>
          </w:tcPr>
          <w:p w14:paraId="163F2001" w14:textId="77777777" w:rsidR="00652B4E" w:rsidRDefault="009355B3">
            <w:r>
              <w:t>16,616,209</w:t>
            </w:r>
          </w:p>
        </w:tc>
        <w:tc>
          <w:tcPr>
            <w:tcW w:w="2436" w:type="dxa"/>
          </w:tcPr>
          <w:p w14:paraId="0EBB86F4" w14:textId="77777777" w:rsidR="00652B4E" w:rsidRDefault="009355B3">
            <w:r>
              <w:t>900,760</w:t>
            </w:r>
          </w:p>
        </w:tc>
        <w:tc>
          <w:tcPr>
            <w:tcW w:w="2436" w:type="dxa"/>
          </w:tcPr>
          <w:p w14:paraId="4B350825" w14:textId="77777777" w:rsidR="00652B4E" w:rsidRDefault="009355B3">
            <w:r>
              <w:t>53.2%</w:t>
            </w:r>
          </w:p>
        </w:tc>
      </w:tr>
    </w:tbl>
    <w:p w14:paraId="58666848" w14:textId="77777777" w:rsidR="00652B4E" w:rsidRDefault="009355B3">
      <w:pPr>
        <w:pStyle w:val="Fuentes"/>
      </w:pPr>
      <w:r>
        <w:t>Fuente: Base SIAF al corte de 20 de febrero del 2023 e informes UPP</w:t>
      </w:r>
    </w:p>
    <w:p w14:paraId="6BBB81CC" w14:textId="77777777" w:rsidR="00652B4E" w:rsidRDefault="009355B3">
      <w:pPr>
        <w:pStyle w:val="Ttulo1"/>
      </w:pPr>
      <w:bookmarkStart w:id="2" w:name="_Toc129190753"/>
      <w:r>
        <w:lastRenderedPageBreak/>
        <w:t>2. Contratación de Personal CAS para IAP</w:t>
      </w:r>
      <w:bookmarkEnd w:id="2"/>
    </w:p>
    <w:p w14:paraId="136F61AE" w14:textId="77777777" w:rsidR="00652B4E" w:rsidRDefault="009355B3">
      <w:pPr>
        <w:pStyle w:val="Listaconvietas"/>
        <w:jc w:val="both"/>
      </w:pPr>
      <w:r>
        <w:t xml:space="preserve">El Pliego Gobierno Regional de AREQUIPA tiene un total de 623 PEAS Programadas,  para las 11 Unidades Ejecutoras que la conforman. En total, el costo estimado anual de las contrataciones es de S/ 15.29 millones de soles. </w:t>
      </w:r>
    </w:p>
    <w:p w14:paraId="3302F959" w14:textId="77777777" w:rsidR="00652B4E" w:rsidRDefault="009355B3">
      <w:pPr>
        <w:jc w:val="center"/>
      </w:pPr>
      <w:r>
        <w:rPr>
          <w:b/>
        </w:rPr>
        <w:t>Tabla N° 05 PEAS asignadas y costo</w:t>
      </w:r>
      <w:r>
        <w:rPr>
          <w:b/>
        </w:rPr>
        <w:t xml:space="preserve"> anual de contratación-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652B4E" w14:paraId="37920877" w14:textId="77777777" w:rsidTr="00652B4E">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14249A76" w14:textId="77777777" w:rsidR="00652B4E" w:rsidRDefault="009355B3">
            <w:r>
              <w:t>Unidad Ejecutora</w:t>
            </w:r>
          </w:p>
        </w:tc>
        <w:tc>
          <w:tcPr>
            <w:tcW w:w="3249" w:type="dxa"/>
          </w:tcPr>
          <w:p w14:paraId="5B464D26" w14:textId="77777777" w:rsidR="00652B4E" w:rsidRDefault="009355B3">
            <w:r>
              <w:t>PEAS programadas</w:t>
            </w:r>
          </w:p>
        </w:tc>
        <w:tc>
          <w:tcPr>
            <w:tcW w:w="3249" w:type="dxa"/>
          </w:tcPr>
          <w:p w14:paraId="330A920F" w14:textId="77777777" w:rsidR="00652B4E" w:rsidRDefault="009355B3">
            <w:r>
              <w:t>Costo anual estimado</w:t>
            </w:r>
          </w:p>
        </w:tc>
      </w:tr>
      <w:tr w:rsidR="00652B4E" w14:paraId="042B95F6" w14:textId="77777777" w:rsidTr="00652B4E">
        <w:trPr>
          <w:jc w:val="center"/>
        </w:trPr>
        <w:tc>
          <w:tcPr>
            <w:tcW w:w="3249" w:type="dxa"/>
          </w:tcPr>
          <w:p w14:paraId="785B8DDA" w14:textId="77777777" w:rsidR="00652B4E" w:rsidRDefault="009355B3">
            <w:r>
              <w:t>300. EDUCACION AREQUIPA</w:t>
            </w:r>
          </w:p>
        </w:tc>
        <w:tc>
          <w:tcPr>
            <w:tcW w:w="3249" w:type="dxa"/>
          </w:tcPr>
          <w:p w14:paraId="6B5DCF1E" w14:textId="77777777" w:rsidR="00652B4E" w:rsidRDefault="009355B3">
            <w:r>
              <w:t>22</w:t>
            </w:r>
          </w:p>
        </w:tc>
        <w:tc>
          <w:tcPr>
            <w:tcW w:w="3249" w:type="dxa"/>
          </w:tcPr>
          <w:p w14:paraId="08DF9389" w14:textId="77777777" w:rsidR="00652B4E" w:rsidRDefault="009355B3">
            <w:r>
              <w:t>658,406</w:t>
            </w:r>
          </w:p>
        </w:tc>
      </w:tr>
      <w:tr w:rsidR="00652B4E" w14:paraId="2691249E" w14:textId="77777777" w:rsidTr="00652B4E">
        <w:trPr>
          <w:jc w:val="center"/>
        </w:trPr>
        <w:tc>
          <w:tcPr>
            <w:tcW w:w="3249" w:type="dxa"/>
          </w:tcPr>
          <w:p w14:paraId="1724B1C5" w14:textId="77777777" w:rsidR="00652B4E" w:rsidRDefault="009355B3">
            <w:r>
              <w:t>302. EDUCACION AREQUIPA NORTE</w:t>
            </w:r>
          </w:p>
        </w:tc>
        <w:tc>
          <w:tcPr>
            <w:tcW w:w="3249" w:type="dxa"/>
          </w:tcPr>
          <w:p w14:paraId="75C49D44" w14:textId="77777777" w:rsidR="00652B4E" w:rsidRDefault="009355B3">
            <w:r>
              <w:t>155</w:t>
            </w:r>
          </w:p>
        </w:tc>
        <w:tc>
          <w:tcPr>
            <w:tcW w:w="3249" w:type="dxa"/>
          </w:tcPr>
          <w:p w14:paraId="12D23D94" w14:textId="77777777" w:rsidR="00652B4E" w:rsidRDefault="009355B3">
            <w:r>
              <w:t>3,860,122</w:t>
            </w:r>
          </w:p>
        </w:tc>
      </w:tr>
      <w:tr w:rsidR="00652B4E" w14:paraId="4BC4BF33" w14:textId="77777777" w:rsidTr="00652B4E">
        <w:trPr>
          <w:jc w:val="center"/>
        </w:trPr>
        <w:tc>
          <w:tcPr>
            <w:tcW w:w="3249" w:type="dxa"/>
          </w:tcPr>
          <w:p w14:paraId="293690AD" w14:textId="77777777" w:rsidR="00652B4E" w:rsidRDefault="009355B3">
            <w:r>
              <w:t>303. EDUCACION AREQUIPA SUR</w:t>
            </w:r>
          </w:p>
        </w:tc>
        <w:tc>
          <w:tcPr>
            <w:tcW w:w="3249" w:type="dxa"/>
          </w:tcPr>
          <w:p w14:paraId="2D58F712" w14:textId="77777777" w:rsidR="00652B4E" w:rsidRDefault="009355B3">
            <w:r>
              <w:t>171</w:t>
            </w:r>
          </w:p>
        </w:tc>
        <w:tc>
          <w:tcPr>
            <w:tcW w:w="3249" w:type="dxa"/>
          </w:tcPr>
          <w:p w14:paraId="490B262F" w14:textId="77777777" w:rsidR="00652B4E" w:rsidRDefault="009355B3">
            <w:r>
              <w:t>4,272,550</w:t>
            </w:r>
          </w:p>
        </w:tc>
      </w:tr>
      <w:tr w:rsidR="00652B4E" w14:paraId="21307E41" w14:textId="77777777" w:rsidTr="00652B4E">
        <w:trPr>
          <w:jc w:val="center"/>
        </w:trPr>
        <w:tc>
          <w:tcPr>
            <w:tcW w:w="3249" w:type="dxa"/>
          </w:tcPr>
          <w:p w14:paraId="55E7F778" w14:textId="77777777" w:rsidR="00652B4E" w:rsidRDefault="009355B3">
            <w:r>
              <w:t>304. UGEL CAMANA</w:t>
            </w:r>
          </w:p>
        </w:tc>
        <w:tc>
          <w:tcPr>
            <w:tcW w:w="3249" w:type="dxa"/>
          </w:tcPr>
          <w:p w14:paraId="3F0D9EAB" w14:textId="77777777" w:rsidR="00652B4E" w:rsidRDefault="009355B3">
            <w:r>
              <w:t>34</w:t>
            </w:r>
          </w:p>
        </w:tc>
        <w:tc>
          <w:tcPr>
            <w:tcW w:w="3249" w:type="dxa"/>
          </w:tcPr>
          <w:p w14:paraId="088CEB6E" w14:textId="77777777" w:rsidR="00652B4E" w:rsidRDefault="009355B3">
            <w:r>
              <w:t>821,380</w:t>
            </w:r>
          </w:p>
        </w:tc>
      </w:tr>
      <w:tr w:rsidR="00652B4E" w14:paraId="3091F06F" w14:textId="77777777" w:rsidTr="00652B4E">
        <w:trPr>
          <w:jc w:val="center"/>
        </w:trPr>
        <w:tc>
          <w:tcPr>
            <w:tcW w:w="3249" w:type="dxa"/>
          </w:tcPr>
          <w:p w14:paraId="5C684C4B" w14:textId="77777777" w:rsidR="00652B4E" w:rsidRDefault="009355B3">
            <w:r>
              <w:t>305. UGEL CARA</w:t>
            </w:r>
            <w:r>
              <w:t>VELI</w:t>
            </w:r>
          </w:p>
        </w:tc>
        <w:tc>
          <w:tcPr>
            <w:tcW w:w="3249" w:type="dxa"/>
          </w:tcPr>
          <w:p w14:paraId="2843BA6E" w14:textId="77777777" w:rsidR="00652B4E" w:rsidRDefault="009355B3">
            <w:r>
              <w:t>34</w:t>
            </w:r>
          </w:p>
        </w:tc>
        <w:tc>
          <w:tcPr>
            <w:tcW w:w="3249" w:type="dxa"/>
          </w:tcPr>
          <w:p w14:paraId="4953D7FD" w14:textId="77777777" w:rsidR="00652B4E" w:rsidRDefault="009355B3">
            <w:r>
              <w:t>795,106</w:t>
            </w:r>
          </w:p>
        </w:tc>
      </w:tr>
      <w:tr w:rsidR="00652B4E" w14:paraId="4C50F488" w14:textId="77777777" w:rsidTr="00652B4E">
        <w:trPr>
          <w:jc w:val="center"/>
        </w:trPr>
        <w:tc>
          <w:tcPr>
            <w:tcW w:w="3249" w:type="dxa"/>
          </w:tcPr>
          <w:p w14:paraId="69C19EE6" w14:textId="77777777" w:rsidR="00652B4E" w:rsidRDefault="009355B3">
            <w:r>
              <w:t>306. UGEL CASTILLA</w:t>
            </w:r>
          </w:p>
        </w:tc>
        <w:tc>
          <w:tcPr>
            <w:tcW w:w="3249" w:type="dxa"/>
          </w:tcPr>
          <w:p w14:paraId="43F9CFD2" w14:textId="77777777" w:rsidR="00652B4E" w:rsidRDefault="009355B3">
            <w:r>
              <w:t>22</w:t>
            </w:r>
          </w:p>
        </w:tc>
        <w:tc>
          <w:tcPr>
            <w:tcW w:w="3249" w:type="dxa"/>
          </w:tcPr>
          <w:p w14:paraId="61A68534" w14:textId="77777777" w:rsidR="00652B4E" w:rsidRDefault="009355B3">
            <w:r>
              <w:t>515,162</w:t>
            </w:r>
          </w:p>
        </w:tc>
      </w:tr>
      <w:tr w:rsidR="00652B4E" w14:paraId="341DB377" w14:textId="77777777" w:rsidTr="00652B4E">
        <w:trPr>
          <w:jc w:val="center"/>
        </w:trPr>
        <w:tc>
          <w:tcPr>
            <w:tcW w:w="3249" w:type="dxa"/>
          </w:tcPr>
          <w:p w14:paraId="58C1DAAC" w14:textId="77777777" w:rsidR="00652B4E" w:rsidRDefault="009355B3">
            <w:r>
              <w:t>307. UGEL CONDESUYOS</w:t>
            </w:r>
          </w:p>
        </w:tc>
        <w:tc>
          <w:tcPr>
            <w:tcW w:w="3249" w:type="dxa"/>
          </w:tcPr>
          <w:p w14:paraId="1FEEED73" w14:textId="77777777" w:rsidR="00652B4E" w:rsidRDefault="009355B3">
            <w:r>
              <w:t>16</w:t>
            </w:r>
          </w:p>
        </w:tc>
        <w:tc>
          <w:tcPr>
            <w:tcW w:w="3249" w:type="dxa"/>
          </w:tcPr>
          <w:p w14:paraId="2C181D02" w14:textId="77777777" w:rsidR="00652B4E" w:rsidRDefault="009355B3">
            <w:r>
              <w:t>424,636</w:t>
            </w:r>
          </w:p>
        </w:tc>
      </w:tr>
      <w:tr w:rsidR="00652B4E" w14:paraId="49829A23" w14:textId="77777777" w:rsidTr="00652B4E">
        <w:trPr>
          <w:jc w:val="center"/>
        </w:trPr>
        <w:tc>
          <w:tcPr>
            <w:tcW w:w="3249" w:type="dxa"/>
          </w:tcPr>
          <w:p w14:paraId="727A989F" w14:textId="77777777" w:rsidR="00652B4E" w:rsidRDefault="009355B3">
            <w:r>
              <w:t>308. UGEL ISLAY</w:t>
            </w:r>
          </w:p>
        </w:tc>
        <w:tc>
          <w:tcPr>
            <w:tcW w:w="3249" w:type="dxa"/>
          </w:tcPr>
          <w:p w14:paraId="643DF509" w14:textId="77777777" w:rsidR="00652B4E" w:rsidRDefault="009355B3">
            <w:r>
              <w:t>46</w:t>
            </w:r>
          </w:p>
        </w:tc>
        <w:tc>
          <w:tcPr>
            <w:tcW w:w="3249" w:type="dxa"/>
          </w:tcPr>
          <w:p w14:paraId="37EE3C0D" w14:textId="77777777" w:rsidR="00652B4E" w:rsidRDefault="009355B3">
            <w:r>
              <w:t>1,025,072</w:t>
            </w:r>
          </w:p>
        </w:tc>
      </w:tr>
      <w:tr w:rsidR="00652B4E" w14:paraId="14867703" w14:textId="77777777" w:rsidTr="00652B4E">
        <w:trPr>
          <w:jc w:val="center"/>
        </w:trPr>
        <w:tc>
          <w:tcPr>
            <w:tcW w:w="3249" w:type="dxa"/>
          </w:tcPr>
          <w:p w14:paraId="325FFB45" w14:textId="77777777" w:rsidR="00652B4E" w:rsidRDefault="009355B3">
            <w:r>
              <w:t>309. UGEL LA UNION</w:t>
            </w:r>
          </w:p>
        </w:tc>
        <w:tc>
          <w:tcPr>
            <w:tcW w:w="3249" w:type="dxa"/>
          </w:tcPr>
          <w:p w14:paraId="273755A4" w14:textId="77777777" w:rsidR="00652B4E" w:rsidRDefault="009355B3">
            <w:r>
              <w:t>14</w:t>
            </w:r>
          </w:p>
        </w:tc>
        <w:tc>
          <w:tcPr>
            <w:tcW w:w="3249" w:type="dxa"/>
          </w:tcPr>
          <w:p w14:paraId="10DD4AAD" w14:textId="77777777" w:rsidR="00652B4E" w:rsidRDefault="009355B3">
            <w:r>
              <w:t>338,792</w:t>
            </w:r>
          </w:p>
        </w:tc>
      </w:tr>
      <w:tr w:rsidR="00652B4E" w14:paraId="539510BE" w14:textId="77777777" w:rsidTr="00652B4E">
        <w:trPr>
          <w:jc w:val="center"/>
        </w:trPr>
        <w:tc>
          <w:tcPr>
            <w:tcW w:w="3249" w:type="dxa"/>
          </w:tcPr>
          <w:p w14:paraId="05906F5B" w14:textId="77777777" w:rsidR="00652B4E" w:rsidRDefault="009355B3">
            <w:r>
              <w:t>310. UGEL CAYLLOMA</w:t>
            </w:r>
          </w:p>
        </w:tc>
        <w:tc>
          <w:tcPr>
            <w:tcW w:w="3249" w:type="dxa"/>
          </w:tcPr>
          <w:p w14:paraId="110CB18E" w14:textId="77777777" w:rsidR="00652B4E" w:rsidRDefault="009355B3">
            <w:r>
              <w:t>26</w:t>
            </w:r>
          </w:p>
        </w:tc>
        <w:tc>
          <w:tcPr>
            <w:tcW w:w="3249" w:type="dxa"/>
          </w:tcPr>
          <w:p w14:paraId="2F04509B" w14:textId="77777777" w:rsidR="00652B4E" w:rsidRDefault="009355B3">
            <w:r>
              <w:t>609,856</w:t>
            </w:r>
          </w:p>
        </w:tc>
      </w:tr>
      <w:tr w:rsidR="00652B4E" w14:paraId="51A83727" w14:textId="77777777" w:rsidTr="00652B4E">
        <w:trPr>
          <w:jc w:val="center"/>
        </w:trPr>
        <w:tc>
          <w:tcPr>
            <w:tcW w:w="3249" w:type="dxa"/>
          </w:tcPr>
          <w:p w14:paraId="18B018FA" w14:textId="77777777" w:rsidR="00652B4E" w:rsidRDefault="009355B3">
            <w:r>
              <w:t>311. UGEL LA JOYA</w:t>
            </w:r>
          </w:p>
        </w:tc>
        <w:tc>
          <w:tcPr>
            <w:tcW w:w="3249" w:type="dxa"/>
          </w:tcPr>
          <w:p w14:paraId="36BADB07" w14:textId="77777777" w:rsidR="00652B4E" w:rsidRDefault="009355B3">
            <w:r>
              <w:t>83</w:t>
            </w:r>
          </w:p>
        </w:tc>
        <w:tc>
          <w:tcPr>
            <w:tcW w:w="3249" w:type="dxa"/>
          </w:tcPr>
          <w:p w14:paraId="39717BD4" w14:textId="77777777" w:rsidR="00652B4E" w:rsidRDefault="009355B3">
            <w:r>
              <w:t>1,971,068</w:t>
            </w:r>
          </w:p>
        </w:tc>
      </w:tr>
      <w:tr w:rsidR="00652B4E" w14:paraId="5A9012AF" w14:textId="77777777" w:rsidTr="00652B4E">
        <w:trPr>
          <w:jc w:val="center"/>
        </w:trPr>
        <w:tc>
          <w:tcPr>
            <w:tcW w:w="3249" w:type="dxa"/>
          </w:tcPr>
          <w:p w14:paraId="3D58A36B" w14:textId="77777777" w:rsidR="00652B4E" w:rsidRDefault="009355B3">
            <w:r>
              <w:t>Total</w:t>
            </w:r>
          </w:p>
        </w:tc>
        <w:tc>
          <w:tcPr>
            <w:tcW w:w="3249" w:type="dxa"/>
          </w:tcPr>
          <w:p w14:paraId="0C8207F5" w14:textId="77777777" w:rsidR="00652B4E" w:rsidRDefault="009355B3">
            <w:r>
              <w:t>623</w:t>
            </w:r>
          </w:p>
        </w:tc>
        <w:tc>
          <w:tcPr>
            <w:tcW w:w="3249" w:type="dxa"/>
          </w:tcPr>
          <w:p w14:paraId="7377EB70" w14:textId="77777777" w:rsidR="00652B4E" w:rsidRDefault="009355B3">
            <w:r>
              <w:t>15,292,150</w:t>
            </w:r>
          </w:p>
        </w:tc>
      </w:tr>
    </w:tbl>
    <w:p w14:paraId="6429AC19" w14:textId="77777777" w:rsidR="00652B4E" w:rsidRDefault="009355B3">
      <w:pPr>
        <w:pStyle w:val="Fuentes"/>
      </w:pPr>
      <w:r>
        <w:t xml:space="preserve">Fuente: Base NEXUS al corte </w:t>
      </w:r>
      <w:r>
        <w:t>de 20 de febrero del 2023 e informes UPP</w:t>
      </w:r>
    </w:p>
    <w:sectPr w:rsidR="00652B4E"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76DABCC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9355B3">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355B3"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2B4E"/>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55B3"/>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c6e95a51-c766-4913-b17e-55287637e04d"/>
    <ds:schemaRef ds:uri="http://www.w3.org/XML/1998/namespace"/>
    <ds:schemaRef ds:uri="http://purl.org/dc/terms/"/>
    <ds:schemaRef ds:uri="http://purl.org/dc/dcmitype/"/>
    <ds:schemaRef ds:uri="http://schemas.microsoft.com/office/2006/documentManagement/types"/>
    <ds:schemaRef ds:uri="a5b86b97-dc97-47ac-892f-c2df15e7487e"/>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457C39-424F-4CE2-9656-E0ECDAD24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7</Pages>
  <Words>1122</Words>
  <Characters>6171</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2023-03-08T22:58:00Z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