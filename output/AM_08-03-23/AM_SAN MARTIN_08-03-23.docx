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14,652,315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14,652,315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7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7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SAN MARTIN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SAN MARTIN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N MARTI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6F328BB4" w14:textId="35193B62" w:rsidR="006906CC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834" w:history="1">
            <w:r w:rsidR="006906CC" w:rsidRPr="00091A66">
              <w:rPr>
                <w:rStyle w:val="Hipervnculo"/>
                <w:noProof/>
              </w:rPr>
              <w:t>1. Intervenciones y Acciones Pedagógicas  (IAP)</w:t>
            </w:r>
            <w:r w:rsidR="006906CC">
              <w:rPr>
                <w:noProof/>
                <w:webHidden/>
              </w:rPr>
              <w:tab/>
            </w:r>
            <w:r w:rsidR="006906CC">
              <w:rPr>
                <w:noProof/>
                <w:webHidden/>
              </w:rPr>
              <w:fldChar w:fldCharType="begin"/>
            </w:r>
            <w:r w:rsidR="006906CC">
              <w:rPr>
                <w:noProof/>
                <w:webHidden/>
              </w:rPr>
              <w:instrText xml:space="preserve"> PAGEREF _Toc129190834 \h </w:instrText>
            </w:r>
            <w:r w:rsidR="006906CC">
              <w:rPr>
                <w:noProof/>
                <w:webHidden/>
              </w:rPr>
            </w:r>
            <w:r w:rsidR="006906CC">
              <w:rPr>
                <w:noProof/>
                <w:webHidden/>
              </w:rPr>
              <w:fldChar w:fldCharType="separate"/>
            </w:r>
            <w:r w:rsidR="006906CC">
              <w:rPr>
                <w:noProof/>
                <w:webHidden/>
              </w:rPr>
              <w:t>3</w:t>
            </w:r>
            <w:r w:rsidR="006906CC">
              <w:rPr>
                <w:noProof/>
                <w:webHidden/>
              </w:rPr>
              <w:fldChar w:fldCharType="end"/>
            </w:r>
          </w:hyperlink>
        </w:p>
        <w:p w14:paraId="0126772C" w14:textId="7E28FBE8" w:rsidR="006906CC" w:rsidRDefault="006906CC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835" w:history="1">
            <w:r w:rsidRPr="00091A66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3D7C937A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6D2DBDFB" w14:textId="77777777" w:rsidR="000A6FDE" w:rsidRDefault="006906CC">
      <w:pPr>
        <w:pStyle w:val="Ttulo1"/>
      </w:pPr>
      <w:bookmarkStart w:id="1" w:name="_Toc129190834"/>
      <w:r>
        <w:t>1. Intervenciones y Acciones Pedagógicas  (IAP)</w:t>
      </w:r>
      <w:bookmarkEnd w:id="1"/>
    </w:p>
    <w:p w14:paraId="0EDE2EB6" w14:textId="77777777" w:rsidR="000A6FDE" w:rsidRDefault="006906CC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7CB2BE93" w14:textId="77777777" w:rsidR="000A6FDE" w:rsidRDefault="006906CC">
      <w:pPr>
        <w:pStyle w:val="Listaconvietas"/>
        <w:jc w:val="both"/>
      </w:pPr>
      <w:r>
        <w:t>El Gobierno Regional de SAN MARTIN tiene asignado en su presupuesto institucional de apertura u</w:t>
      </w:r>
      <w:r>
        <w:t>n monto de S/ 14,652,315.00 para el financiamiento de las intervenciones y acciones pedagógicas. Asimismo, es importante mencionar que adicionalmente se realizará transferencias de partidas con cargo a los recursos del Ministerio de Educación a favor de lo</w:t>
      </w:r>
      <w:r>
        <w:t>s Gobierno Regionales, en base a los resultados de la ejecución de los recursos asignados, conforme lo dispuesto en el marco del numeral 42.1 y 42.2 del artículo 42 de la Ley de Presupuesto 2023.</w:t>
      </w:r>
    </w:p>
    <w:p w14:paraId="70461206" w14:textId="77777777" w:rsidR="000A6FDE" w:rsidRDefault="006906CC">
      <w:pPr>
        <w:pStyle w:val="Listaconvietas"/>
        <w:jc w:val="both"/>
      </w:pPr>
      <w:r>
        <w:t>En el Anexo N° 1 puede hallarse una descripción de las inter</w:t>
      </w:r>
      <w:r>
        <w:t>venciones asignadas a esta región, así como su costo.</w:t>
      </w:r>
    </w:p>
    <w:p w14:paraId="4B2E5D80" w14:textId="77777777" w:rsidR="000A6FDE" w:rsidRDefault="006906CC">
      <w:pPr>
        <w:jc w:val="center"/>
      </w:pPr>
      <w:r>
        <w:rPr>
          <w:b/>
        </w:rPr>
        <w:t>Tabla N° 01. Costo anual de las intervenciones y recursos disponibles en el PIA, por Unidad Ejecutora 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A6FDE" w14:paraId="1AADCBED" w14:textId="77777777" w:rsidTr="000A6F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4CC5D1F0" w14:textId="77777777" w:rsidR="000A6FDE" w:rsidRDefault="006906CC">
            <w:r>
              <w:t>Unidad Ejecutora</w:t>
            </w:r>
          </w:p>
        </w:tc>
        <w:tc>
          <w:tcPr>
            <w:tcW w:w="3249" w:type="dxa"/>
          </w:tcPr>
          <w:p w14:paraId="5C13C73E" w14:textId="77777777" w:rsidR="000A6FDE" w:rsidRDefault="006906CC">
            <w:r>
              <w:t>Costo anual</w:t>
            </w:r>
          </w:p>
        </w:tc>
        <w:tc>
          <w:tcPr>
            <w:tcW w:w="3249" w:type="dxa"/>
          </w:tcPr>
          <w:p w14:paraId="7DCF744E" w14:textId="77777777" w:rsidR="000A6FDE" w:rsidRDefault="006906CC">
            <w:r>
              <w:t>PIA</w:t>
            </w:r>
          </w:p>
        </w:tc>
      </w:tr>
      <w:tr w:rsidR="000A6FDE" w14:paraId="24C199EE" w14:textId="77777777" w:rsidTr="000A6FDE">
        <w:trPr>
          <w:jc w:val="center"/>
        </w:trPr>
        <w:tc>
          <w:tcPr>
            <w:tcW w:w="3249" w:type="dxa"/>
          </w:tcPr>
          <w:p w14:paraId="1874F2AE" w14:textId="77777777" w:rsidR="000A6FDE" w:rsidRDefault="006906CC">
            <w:r>
              <w:t>300. EDUCACION SAN MARTIN</w:t>
            </w:r>
          </w:p>
        </w:tc>
        <w:tc>
          <w:tcPr>
            <w:tcW w:w="3249" w:type="dxa"/>
          </w:tcPr>
          <w:p w14:paraId="598EBDCC" w14:textId="77777777" w:rsidR="000A6FDE" w:rsidRDefault="006906CC">
            <w:r>
              <w:t>4,749,189</w:t>
            </w:r>
          </w:p>
        </w:tc>
        <w:tc>
          <w:tcPr>
            <w:tcW w:w="3249" w:type="dxa"/>
          </w:tcPr>
          <w:p w14:paraId="54142AFA" w14:textId="77777777" w:rsidR="000A6FDE" w:rsidRDefault="006906CC">
            <w:r>
              <w:t>2,910,102</w:t>
            </w:r>
          </w:p>
        </w:tc>
      </w:tr>
      <w:tr w:rsidR="000A6FDE" w14:paraId="08F0A477" w14:textId="77777777" w:rsidTr="000A6FDE">
        <w:trPr>
          <w:jc w:val="center"/>
        </w:trPr>
        <w:tc>
          <w:tcPr>
            <w:tcW w:w="3249" w:type="dxa"/>
          </w:tcPr>
          <w:p w14:paraId="323B0286" w14:textId="77777777" w:rsidR="000A6FDE" w:rsidRDefault="006906CC">
            <w:r>
              <w:t xml:space="preserve">301. </w:t>
            </w:r>
            <w:r>
              <w:t>EDUCACION BAJO MAYO</w:t>
            </w:r>
          </w:p>
        </w:tc>
        <w:tc>
          <w:tcPr>
            <w:tcW w:w="3249" w:type="dxa"/>
          </w:tcPr>
          <w:p w14:paraId="1CDC97F6" w14:textId="77777777" w:rsidR="000A6FDE" w:rsidRDefault="006906CC">
            <w:r>
              <w:t>4,085,976</w:t>
            </w:r>
          </w:p>
        </w:tc>
        <w:tc>
          <w:tcPr>
            <w:tcW w:w="3249" w:type="dxa"/>
          </w:tcPr>
          <w:p w14:paraId="55BE8491" w14:textId="77777777" w:rsidR="000A6FDE" w:rsidRDefault="006906CC">
            <w:r>
              <w:t>3,175,035</w:t>
            </w:r>
          </w:p>
        </w:tc>
      </w:tr>
      <w:tr w:rsidR="000A6FDE" w14:paraId="0E7AAB1A" w14:textId="77777777" w:rsidTr="000A6FDE">
        <w:trPr>
          <w:jc w:val="center"/>
        </w:trPr>
        <w:tc>
          <w:tcPr>
            <w:tcW w:w="3249" w:type="dxa"/>
          </w:tcPr>
          <w:p w14:paraId="12E23164" w14:textId="77777777" w:rsidR="000A6FDE" w:rsidRDefault="006906CC">
            <w:r>
              <w:t>302. EDUCACION HUALLAGA CENTRAL</w:t>
            </w:r>
          </w:p>
        </w:tc>
        <w:tc>
          <w:tcPr>
            <w:tcW w:w="3249" w:type="dxa"/>
          </w:tcPr>
          <w:p w14:paraId="0A8D79BC" w14:textId="77777777" w:rsidR="000A6FDE" w:rsidRDefault="006906CC">
            <w:r>
              <w:t>3,245,161</w:t>
            </w:r>
          </w:p>
        </w:tc>
        <w:tc>
          <w:tcPr>
            <w:tcW w:w="3249" w:type="dxa"/>
          </w:tcPr>
          <w:p w14:paraId="7083E1CF" w14:textId="77777777" w:rsidR="000A6FDE" w:rsidRDefault="006906CC">
            <w:r>
              <w:t>2,548,999</w:t>
            </w:r>
          </w:p>
        </w:tc>
      </w:tr>
      <w:tr w:rsidR="000A6FDE" w14:paraId="71BED21A" w14:textId="77777777" w:rsidTr="000A6FDE">
        <w:trPr>
          <w:jc w:val="center"/>
        </w:trPr>
        <w:tc>
          <w:tcPr>
            <w:tcW w:w="3249" w:type="dxa"/>
          </w:tcPr>
          <w:p w14:paraId="1302C350" w14:textId="77777777" w:rsidR="000A6FDE" w:rsidRDefault="006906CC">
            <w:r>
              <w:t>303. EDUCACION ALTO HUALLAGA</w:t>
            </w:r>
          </w:p>
        </w:tc>
        <w:tc>
          <w:tcPr>
            <w:tcW w:w="3249" w:type="dxa"/>
          </w:tcPr>
          <w:p w14:paraId="6C0B96BF" w14:textId="77777777" w:rsidR="000A6FDE" w:rsidRDefault="006906CC">
            <w:r>
              <w:t>2,152,075</w:t>
            </w:r>
          </w:p>
        </w:tc>
        <w:tc>
          <w:tcPr>
            <w:tcW w:w="3249" w:type="dxa"/>
          </w:tcPr>
          <w:p w14:paraId="13A3108E" w14:textId="77777777" w:rsidR="000A6FDE" w:rsidRDefault="006906CC">
            <w:r>
              <w:t>1,687,666</w:t>
            </w:r>
          </w:p>
        </w:tc>
      </w:tr>
      <w:tr w:rsidR="000A6FDE" w14:paraId="19DA9B73" w14:textId="77777777" w:rsidTr="000A6FDE">
        <w:trPr>
          <w:jc w:val="center"/>
        </w:trPr>
        <w:tc>
          <w:tcPr>
            <w:tcW w:w="3249" w:type="dxa"/>
          </w:tcPr>
          <w:p w14:paraId="408F2A54" w14:textId="77777777" w:rsidR="000A6FDE" w:rsidRDefault="006906CC">
            <w:r>
              <w:t>305. EDUCACION LAMAS</w:t>
            </w:r>
          </w:p>
        </w:tc>
        <w:tc>
          <w:tcPr>
            <w:tcW w:w="3249" w:type="dxa"/>
          </w:tcPr>
          <w:p w14:paraId="4F57AE28" w14:textId="77777777" w:rsidR="000A6FDE" w:rsidRDefault="006906CC">
            <w:r>
              <w:t>1,989,674</w:t>
            </w:r>
          </w:p>
        </w:tc>
        <w:tc>
          <w:tcPr>
            <w:tcW w:w="3249" w:type="dxa"/>
          </w:tcPr>
          <w:p w14:paraId="71C125F8" w14:textId="77777777" w:rsidR="000A6FDE" w:rsidRDefault="006906CC">
            <w:r>
              <w:t>1,437,102</w:t>
            </w:r>
          </w:p>
        </w:tc>
      </w:tr>
      <w:tr w:rsidR="000A6FDE" w14:paraId="7056AAAF" w14:textId="77777777" w:rsidTr="000A6FDE">
        <w:trPr>
          <w:jc w:val="center"/>
        </w:trPr>
        <w:tc>
          <w:tcPr>
            <w:tcW w:w="3249" w:type="dxa"/>
          </w:tcPr>
          <w:p w14:paraId="728A4418" w14:textId="77777777" w:rsidR="000A6FDE" w:rsidRDefault="006906CC">
            <w:r>
              <w:t>306. EDUCACION RIOJA</w:t>
            </w:r>
          </w:p>
        </w:tc>
        <w:tc>
          <w:tcPr>
            <w:tcW w:w="3249" w:type="dxa"/>
          </w:tcPr>
          <w:p w14:paraId="3D634B33" w14:textId="77777777" w:rsidR="000A6FDE" w:rsidRDefault="006906CC">
            <w:r>
              <w:t>2,530,897</w:t>
            </w:r>
          </w:p>
        </w:tc>
        <w:tc>
          <w:tcPr>
            <w:tcW w:w="3249" w:type="dxa"/>
          </w:tcPr>
          <w:p w14:paraId="2548AE62" w14:textId="77777777" w:rsidR="000A6FDE" w:rsidRDefault="006906CC">
            <w:r>
              <w:t>2,009,214</w:t>
            </w:r>
          </w:p>
        </w:tc>
      </w:tr>
      <w:tr w:rsidR="000A6FDE" w14:paraId="3F0A71A2" w14:textId="77777777" w:rsidTr="000A6FDE">
        <w:trPr>
          <w:jc w:val="center"/>
        </w:trPr>
        <w:tc>
          <w:tcPr>
            <w:tcW w:w="3249" w:type="dxa"/>
          </w:tcPr>
          <w:p w14:paraId="47DEE78C" w14:textId="77777777" w:rsidR="000A6FDE" w:rsidRDefault="006906CC">
            <w:r>
              <w:t>307. EDUCACION BELLAVISTA</w:t>
            </w:r>
          </w:p>
        </w:tc>
        <w:tc>
          <w:tcPr>
            <w:tcW w:w="3249" w:type="dxa"/>
          </w:tcPr>
          <w:p w14:paraId="4D65B5F5" w14:textId="77777777" w:rsidR="000A6FDE" w:rsidRDefault="006906CC">
            <w:r>
              <w:t>1,394,413</w:t>
            </w:r>
          </w:p>
        </w:tc>
        <w:tc>
          <w:tcPr>
            <w:tcW w:w="3249" w:type="dxa"/>
          </w:tcPr>
          <w:p w14:paraId="52025883" w14:textId="77777777" w:rsidR="000A6FDE" w:rsidRDefault="006906CC">
            <w:r>
              <w:t>884,197</w:t>
            </w:r>
          </w:p>
        </w:tc>
      </w:tr>
      <w:tr w:rsidR="000A6FDE" w14:paraId="21F99CA6" w14:textId="77777777" w:rsidTr="000A6FDE">
        <w:trPr>
          <w:jc w:val="center"/>
        </w:trPr>
        <w:tc>
          <w:tcPr>
            <w:tcW w:w="3249" w:type="dxa"/>
          </w:tcPr>
          <w:p w14:paraId="0EB617BD" w14:textId="77777777" w:rsidR="000A6FDE" w:rsidRDefault="006906CC">
            <w:r>
              <w:t>Total</w:t>
            </w:r>
          </w:p>
        </w:tc>
        <w:tc>
          <w:tcPr>
            <w:tcW w:w="3249" w:type="dxa"/>
          </w:tcPr>
          <w:p w14:paraId="7AB976DD" w14:textId="77777777" w:rsidR="000A6FDE" w:rsidRDefault="006906CC">
            <w:r>
              <w:t>20,147,384</w:t>
            </w:r>
          </w:p>
        </w:tc>
        <w:tc>
          <w:tcPr>
            <w:tcW w:w="3249" w:type="dxa"/>
          </w:tcPr>
          <w:p w14:paraId="3811E7E2" w14:textId="77777777" w:rsidR="000A6FDE" w:rsidRDefault="006906CC">
            <w:r>
              <w:t>14,652,315</w:t>
            </w:r>
          </w:p>
        </w:tc>
      </w:tr>
    </w:tbl>
    <w:p w14:paraId="7FFB5415" w14:textId="77777777" w:rsidR="000A6FDE" w:rsidRDefault="006906CC">
      <w:pPr>
        <w:pStyle w:val="Fuentes"/>
      </w:pPr>
      <w:r>
        <w:t>Fuente: Base SIAF al corte de 20 de febrero del 2023 e informes UPP</w:t>
      </w:r>
    </w:p>
    <w:p w14:paraId="67D5AA47" w14:textId="77777777" w:rsidR="000A6FDE" w:rsidRDefault="006906CC">
      <w:pPr>
        <w:pStyle w:val="Listaconvietas"/>
        <w:jc w:val="both"/>
      </w:pPr>
      <w:r>
        <w:t>El Gobierno Regional de SAN MARTIN ha recibido un monto S/ 3,185,000.00 en transferencias con cargo a los recursos del Ministerio  de Educac</w:t>
      </w:r>
      <w:r>
        <w:t xml:space="preserve">ión a favor de los Gobierno Regionales, en base a los resultados de la ejecución de los recursos asignados, </w:t>
      </w:r>
      <w:r>
        <w:lastRenderedPageBreak/>
        <w:t>conforme lo dispuesto en el marco del numeral 42.1  y 42.2 del artículo 42 de la Ley de Presupuesto 2023. </w:t>
      </w:r>
    </w:p>
    <w:p w14:paraId="0AF2615A" w14:textId="77777777" w:rsidR="000A6FDE" w:rsidRDefault="006906CC">
      <w:pPr>
        <w:jc w:val="center"/>
      </w:pPr>
      <w:r>
        <w:rPr>
          <w:b/>
        </w:rPr>
        <w:t>Tabla N° 02. Transferencias realizadas pa</w:t>
      </w:r>
      <w:r>
        <w:rPr>
          <w:b/>
        </w:rPr>
        <w:t>ra el financiamiento de intervenciones 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0A6FDE" w14:paraId="12D2A493" w14:textId="77777777" w:rsidTr="000A6F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0F8D8154" w14:textId="77777777" w:rsidR="000A6FDE" w:rsidRDefault="006906CC">
            <w:r>
              <w:t>Unidad Ejecutora</w:t>
            </w:r>
          </w:p>
        </w:tc>
        <w:tc>
          <w:tcPr>
            <w:tcW w:w="1949" w:type="dxa"/>
          </w:tcPr>
          <w:p w14:paraId="42A73FDE" w14:textId="77777777" w:rsidR="000A6FDE" w:rsidRDefault="006906CC">
            <w:r>
              <w:t>PIM</w:t>
            </w:r>
          </w:p>
        </w:tc>
        <w:tc>
          <w:tcPr>
            <w:tcW w:w="1949" w:type="dxa"/>
          </w:tcPr>
          <w:p w14:paraId="254A0503" w14:textId="77777777" w:rsidR="000A6FDE" w:rsidRDefault="006906CC">
            <w:r>
              <w:t>Primera transferencia (DS N° XX-2023-EF)</w:t>
            </w:r>
          </w:p>
        </w:tc>
        <w:tc>
          <w:tcPr>
            <w:tcW w:w="1949" w:type="dxa"/>
          </w:tcPr>
          <w:p w14:paraId="23AF0401" w14:textId="77777777" w:rsidR="000A6FDE" w:rsidRDefault="006906CC">
            <w:r>
              <w:t>Segunda transferencia (DS N° XX-2023-EF)</w:t>
            </w:r>
          </w:p>
        </w:tc>
        <w:tc>
          <w:tcPr>
            <w:tcW w:w="1949" w:type="dxa"/>
          </w:tcPr>
          <w:p w14:paraId="0C3971E2" w14:textId="77777777" w:rsidR="000A6FDE" w:rsidRDefault="006906CC">
            <w:r>
              <w:t>Total transferido</w:t>
            </w:r>
          </w:p>
        </w:tc>
      </w:tr>
      <w:tr w:rsidR="000A6FDE" w14:paraId="6C9FB0EC" w14:textId="77777777" w:rsidTr="000A6FDE">
        <w:trPr>
          <w:jc w:val="center"/>
        </w:trPr>
        <w:tc>
          <w:tcPr>
            <w:tcW w:w="1949" w:type="dxa"/>
          </w:tcPr>
          <w:p w14:paraId="36005B18" w14:textId="77777777" w:rsidR="000A6FDE" w:rsidRDefault="006906CC">
            <w:r>
              <w:t>300. EDUCACION SAN MARTIN</w:t>
            </w:r>
          </w:p>
        </w:tc>
        <w:tc>
          <w:tcPr>
            <w:tcW w:w="1949" w:type="dxa"/>
          </w:tcPr>
          <w:p w14:paraId="46B36A54" w14:textId="77777777" w:rsidR="000A6FDE" w:rsidRDefault="006906CC">
            <w:r>
              <w:t>2,910,102</w:t>
            </w:r>
          </w:p>
        </w:tc>
        <w:tc>
          <w:tcPr>
            <w:tcW w:w="1949" w:type="dxa"/>
          </w:tcPr>
          <w:p w14:paraId="6C0304B6" w14:textId="77777777" w:rsidR="000A6FDE" w:rsidRDefault="006906CC">
            <w:r>
              <w:t>200,000</w:t>
            </w:r>
          </w:p>
        </w:tc>
        <w:tc>
          <w:tcPr>
            <w:tcW w:w="1949" w:type="dxa"/>
          </w:tcPr>
          <w:p w14:paraId="4AD89F0C" w14:textId="77777777" w:rsidR="000A6FDE" w:rsidRDefault="006906CC">
            <w:r>
              <w:t>500,000</w:t>
            </w:r>
          </w:p>
        </w:tc>
        <w:tc>
          <w:tcPr>
            <w:tcW w:w="1949" w:type="dxa"/>
          </w:tcPr>
          <w:p w14:paraId="735A5C9C" w14:textId="77777777" w:rsidR="000A6FDE" w:rsidRDefault="006906CC">
            <w:r>
              <w:t>700,000</w:t>
            </w:r>
          </w:p>
        </w:tc>
      </w:tr>
      <w:tr w:rsidR="000A6FDE" w14:paraId="50756DB0" w14:textId="77777777" w:rsidTr="000A6FDE">
        <w:trPr>
          <w:jc w:val="center"/>
        </w:trPr>
        <w:tc>
          <w:tcPr>
            <w:tcW w:w="1949" w:type="dxa"/>
          </w:tcPr>
          <w:p w14:paraId="45534F6F" w14:textId="77777777" w:rsidR="000A6FDE" w:rsidRDefault="006906CC">
            <w:r>
              <w:t xml:space="preserve">301. EDUCACION BAJO </w:t>
            </w:r>
            <w:r>
              <w:t>MAYO</w:t>
            </w:r>
          </w:p>
        </w:tc>
        <w:tc>
          <w:tcPr>
            <w:tcW w:w="1949" w:type="dxa"/>
          </w:tcPr>
          <w:p w14:paraId="281B3F59" w14:textId="77777777" w:rsidR="000A6FDE" w:rsidRDefault="006906CC">
            <w:r>
              <w:t>3,175,035</w:t>
            </w:r>
          </w:p>
        </w:tc>
        <w:tc>
          <w:tcPr>
            <w:tcW w:w="1949" w:type="dxa"/>
          </w:tcPr>
          <w:p w14:paraId="385A13FF" w14:textId="77777777" w:rsidR="000A6FDE" w:rsidRDefault="006906CC">
            <w:r>
              <w:t>182,000</w:t>
            </w:r>
          </w:p>
        </w:tc>
        <w:tc>
          <w:tcPr>
            <w:tcW w:w="1949" w:type="dxa"/>
          </w:tcPr>
          <w:p w14:paraId="72BDEF3B" w14:textId="77777777" w:rsidR="000A6FDE" w:rsidRDefault="006906CC">
            <w:r>
              <w:t>455,000</w:t>
            </w:r>
          </w:p>
        </w:tc>
        <w:tc>
          <w:tcPr>
            <w:tcW w:w="1949" w:type="dxa"/>
          </w:tcPr>
          <w:p w14:paraId="7B8FA337" w14:textId="77777777" w:rsidR="000A6FDE" w:rsidRDefault="006906CC">
            <w:r>
              <w:t>637,000</w:t>
            </w:r>
          </w:p>
        </w:tc>
      </w:tr>
      <w:tr w:rsidR="000A6FDE" w14:paraId="6E7E472F" w14:textId="77777777" w:rsidTr="000A6FDE">
        <w:trPr>
          <w:jc w:val="center"/>
        </w:trPr>
        <w:tc>
          <w:tcPr>
            <w:tcW w:w="1949" w:type="dxa"/>
          </w:tcPr>
          <w:p w14:paraId="43FDEAC1" w14:textId="77777777" w:rsidR="000A6FDE" w:rsidRDefault="006906CC">
            <w:r>
              <w:t>302. EDUCACION HUALLAGA CENTRAL</w:t>
            </w:r>
          </w:p>
        </w:tc>
        <w:tc>
          <w:tcPr>
            <w:tcW w:w="1949" w:type="dxa"/>
          </w:tcPr>
          <w:p w14:paraId="7F23C494" w14:textId="77777777" w:rsidR="000A6FDE" w:rsidRDefault="006906CC">
            <w:r>
              <w:t>2,548,999</w:t>
            </w:r>
          </w:p>
        </w:tc>
        <w:tc>
          <w:tcPr>
            <w:tcW w:w="1949" w:type="dxa"/>
          </w:tcPr>
          <w:p w14:paraId="1A395323" w14:textId="77777777" w:rsidR="000A6FDE" w:rsidRDefault="006906CC">
            <w:r>
              <w:t>122,000</w:t>
            </w:r>
          </w:p>
        </w:tc>
        <w:tc>
          <w:tcPr>
            <w:tcW w:w="1949" w:type="dxa"/>
          </w:tcPr>
          <w:p w14:paraId="24371273" w14:textId="77777777" w:rsidR="000A6FDE" w:rsidRDefault="006906CC">
            <w:r>
              <w:t>305,000</w:t>
            </w:r>
          </w:p>
        </w:tc>
        <w:tc>
          <w:tcPr>
            <w:tcW w:w="1949" w:type="dxa"/>
          </w:tcPr>
          <w:p w14:paraId="6FCB8A1C" w14:textId="77777777" w:rsidR="000A6FDE" w:rsidRDefault="006906CC">
            <w:r>
              <w:t>427,000</w:t>
            </w:r>
          </w:p>
        </w:tc>
      </w:tr>
      <w:tr w:rsidR="000A6FDE" w14:paraId="24A694EB" w14:textId="77777777" w:rsidTr="000A6FDE">
        <w:trPr>
          <w:jc w:val="center"/>
        </w:trPr>
        <w:tc>
          <w:tcPr>
            <w:tcW w:w="1949" w:type="dxa"/>
          </w:tcPr>
          <w:p w14:paraId="7D7DCF61" w14:textId="77777777" w:rsidR="000A6FDE" w:rsidRDefault="006906CC">
            <w:r>
              <w:t>303. EDUCACION ALTO HUALLAGA</w:t>
            </w:r>
          </w:p>
        </w:tc>
        <w:tc>
          <w:tcPr>
            <w:tcW w:w="1949" w:type="dxa"/>
          </w:tcPr>
          <w:p w14:paraId="5E89BF70" w14:textId="77777777" w:rsidR="000A6FDE" w:rsidRDefault="006906CC">
            <w:r>
              <w:t>1,687,666</w:t>
            </w:r>
          </w:p>
        </w:tc>
        <w:tc>
          <w:tcPr>
            <w:tcW w:w="1949" w:type="dxa"/>
          </w:tcPr>
          <w:p w14:paraId="6582079F" w14:textId="77777777" w:rsidR="000A6FDE" w:rsidRDefault="006906CC">
            <w:r>
              <w:t>94,000</w:t>
            </w:r>
          </w:p>
        </w:tc>
        <w:tc>
          <w:tcPr>
            <w:tcW w:w="1949" w:type="dxa"/>
          </w:tcPr>
          <w:p w14:paraId="486B5A18" w14:textId="77777777" w:rsidR="000A6FDE" w:rsidRDefault="006906CC">
            <w:r>
              <w:t>235,000</w:t>
            </w:r>
          </w:p>
        </w:tc>
        <w:tc>
          <w:tcPr>
            <w:tcW w:w="1949" w:type="dxa"/>
          </w:tcPr>
          <w:p w14:paraId="596C23CF" w14:textId="77777777" w:rsidR="000A6FDE" w:rsidRDefault="006906CC">
            <w:r>
              <w:t>329,000</w:t>
            </w:r>
          </w:p>
        </w:tc>
      </w:tr>
      <w:tr w:rsidR="000A6FDE" w14:paraId="4EFA8CE8" w14:textId="77777777" w:rsidTr="000A6FDE">
        <w:trPr>
          <w:jc w:val="center"/>
        </w:trPr>
        <w:tc>
          <w:tcPr>
            <w:tcW w:w="1949" w:type="dxa"/>
          </w:tcPr>
          <w:p w14:paraId="25ABB13F" w14:textId="77777777" w:rsidR="000A6FDE" w:rsidRDefault="006906CC">
            <w:r>
              <w:t>305. EDUCACION LAMAS</w:t>
            </w:r>
          </w:p>
        </w:tc>
        <w:tc>
          <w:tcPr>
            <w:tcW w:w="1949" w:type="dxa"/>
          </w:tcPr>
          <w:p w14:paraId="46BB885E" w14:textId="77777777" w:rsidR="000A6FDE" w:rsidRDefault="006906CC">
            <w:r>
              <w:t>1,437,102</w:t>
            </w:r>
          </w:p>
        </w:tc>
        <w:tc>
          <w:tcPr>
            <w:tcW w:w="1949" w:type="dxa"/>
          </w:tcPr>
          <w:p w14:paraId="236B46C2" w14:textId="77777777" w:rsidR="000A6FDE" w:rsidRDefault="006906CC">
            <w:r>
              <w:t>118,000</w:t>
            </w:r>
          </w:p>
        </w:tc>
        <w:tc>
          <w:tcPr>
            <w:tcW w:w="1949" w:type="dxa"/>
          </w:tcPr>
          <w:p w14:paraId="65863453" w14:textId="77777777" w:rsidR="000A6FDE" w:rsidRDefault="006906CC">
            <w:r>
              <w:t>295,000</w:t>
            </w:r>
          </w:p>
        </w:tc>
        <w:tc>
          <w:tcPr>
            <w:tcW w:w="1949" w:type="dxa"/>
          </w:tcPr>
          <w:p w14:paraId="689248AA" w14:textId="77777777" w:rsidR="000A6FDE" w:rsidRDefault="006906CC">
            <w:r>
              <w:t>413,000</w:t>
            </w:r>
          </w:p>
        </w:tc>
      </w:tr>
      <w:tr w:rsidR="000A6FDE" w14:paraId="073237E9" w14:textId="77777777" w:rsidTr="000A6FDE">
        <w:trPr>
          <w:jc w:val="center"/>
        </w:trPr>
        <w:tc>
          <w:tcPr>
            <w:tcW w:w="1949" w:type="dxa"/>
          </w:tcPr>
          <w:p w14:paraId="7CFC7060" w14:textId="77777777" w:rsidR="000A6FDE" w:rsidRDefault="006906CC">
            <w:r>
              <w:t>306. EDUCACION RIOJA</w:t>
            </w:r>
          </w:p>
        </w:tc>
        <w:tc>
          <w:tcPr>
            <w:tcW w:w="1949" w:type="dxa"/>
          </w:tcPr>
          <w:p w14:paraId="7B7019BE" w14:textId="77777777" w:rsidR="000A6FDE" w:rsidRDefault="006906CC">
            <w:r>
              <w:t>2,008,871</w:t>
            </w:r>
          </w:p>
        </w:tc>
        <w:tc>
          <w:tcPr>
            <w:tcW w:w="1949" w:type="dxa"/>
          </w:tcPr>
          <w:p w14:paraId="16988C6E" w14:textId="77777777" w:rsidR="000A6FDE" w:rsidRDefault="006906CC">
            <w:r>
              <w:t>106,000</w:t>
            </w:r>
          </w:p>
        </w:tc>
        <w:tc>
          <w:tcPr>
            <w:tcW w:w="1949" w:type="dxa"/>
          </w:tcPr>
          <w:p w14:paraId="75501BEB" w14:textId="77777777" w:rsidR="000A6FDE" w:rsidRDefault="006906CC">
            <w:r>
              <w:t>265,000</w:t>
            </w:r>
          </w:p>
        </w:tc>
        <w:tc>
          <w:tcPr>
            <w:tcW w:w="1949" w:type="dxa"/>
          </w:tcPr>
          <w:p w14:paraId="1D4BFCE9" w14:textId="77777777" w:rsidR="000A6FDE" w:rsidRDefault="006906CC">
            <w:r>
              <w:t>371,000</w:t>
            </w:r>
          </w:p>
        </w:tc>
      </w:tr>
      <w:tr w:rsidR="000A6FDE" w14:paraId="2EF771B2" w14:textId="77777777" w:rsidTr="000A6FDE">
        <w:trPr>
          <w:jc w:val="center"/>
        </w:trPr>
        <w:tc>
          <w:tcPr>
            <w:tcW w:w="1949" w:type="dxa"/>
          </w:tcPr>
          <w:p w14:paraId="2C97A124" w14:textId="77777777" w:rsidR="000A6FDE" w:rsidRDefault="006906CC">
            <w:r>
              <w:t>307. EDUCACION BELLAVISTA</w:t>
            </w:r>
          </w:p>
        </w:tc>
        <w:tc>
          <w:tcPr>
            <w:tcW w:w="1949" w:type="dxa"/>
          </w:tcPr>
          <w:p w14:paraId="500D9E18" w14:textId="77777777" w:rsidR="000A6FDE" w:rsidRDefault="006906CC">
            <w:r>
              <w:t>884,197</w:t>
            </w:r>
          </w:p>
        </w:tc>
        <w:tc>
          <w:tcPr>
            <w:tcW w:w="1949" w:type="dxa"/>
          </w:tcPr>
          <w:p w14:paraId="3576EB84" w14:textId="77777777" w:rsidR="000A6FDE" w:rsidRDefault="006906CC">
            <w:r>
              <w:t>88,000</w:t>
            </w:r>
          </w:p>
        </w:tc>
        <w:tc>
          <w:tcPr>
            <w:tcW w:w="1949" w:type="dxa"/>
          </w:tcPr>
          <w:p w14:paraId="2E35F6E7" w14:textId="77777777" w:rsidR="000A6FDE" w:rsidRDefault="006906CC">
            <w:r>
              <w:t>220,000</w:t>
            </w:r>
          </w:p>
        </w:tc>
        <w:tc>
          <w:tcPr>
            <w:tcW w:w="1949" w:type="dxa"/>
          </w:tcPr>
          <w:p w14:paraId="674DCE7D" w14:textId="77777777" w:rsidR="000A6FDE" w:rsidRDefault="006906CC">
            <w:r>
              <w:t>308,000</w:t>
            </w:r>
          </w:p>
        </w:tc>
      </w:tr>
      <w:tr w:rsidR="000A6FDE" w14:paraId="5A590EC7" w14:textId="77777777" w:rsidTr="000A6FDE">
        <w:trPr>
          <w:jc w:val="center"/>
        </w:trPr>
        <w:tc>
          <w:tcPr>
            <w:tcW w:w="1949" w:type="dxa"/>
          </w:tcPr>
          <w:p w14:paraId="65D17CCC" w14:textId="77777777" w:rsidR="000A6FDE" w:rsidRDefault="006906CC">
            <w:r>
              <w:t>Total</w:t>
            </w:r>
          </w:p>
        </w:tc>
        <w:tc>
          <w:tcPr>
            <w:tcW w:w="1949" w:type="dxa"/>
          </w:tcPr>
          <w:p w14:paraId="30AD94B9" w14:textId="77777777" w:rsidR="000A6FDE" w:rsidRDefault="006906CC">
            <w:r>
              <w:t>14,651,972</w:t>
            </w:r>
          </w:p>
        </w:tc>
        <w:tc>
          <w:tcPr>
            <w:tcW w:w="1949" w:type="dxa"/>
          </w:tcPr>
          <w:p w14:paraId="0E2F454B" w14:textId="77777777" w:rsidR="000A6FDE" w:rsidRDefault="006906CC">
            <w:r>
              <w:t>910,000</w:t>
            </w:r>
          </w:p>
        </w:tc>
        <w:tc>
          <w:tcPr>
            <w:tcW w:w="1949" w:type="dxa"/>
          </w:tcPr>
          <w:p w14:paraId="4681F7AE" w14:textId="77777777" w:rsidR="000A6FDE" w:rsidRDefault="006906CC">
            <w:r>
              <w:t>2,275,000</w:t>
            </w:r>
          </w:p>
        </w:tc>
        <w:tc>
          <w:tcPr>
            <w:tcW w:w="1949" w:type="dxa"/>
          </w:tcPr>
          <w:p w14:paraId="0307B936" w14:textId="77777777" w:rsidR="000A6FDE" w:rsidRDefault="006906CC">
            <w:r>
              <w:t>3,185,000</w:t>
            </w:r>
          </w:p>
        </w:tc>
      </w:tr>
    </w:tbl>
    <w:p w14:paraId="2598D10C" w14:textId="77777777" w:rsidR="000A6FDE" w:rsidRDefault="006906CC">
      <w:pPr>
        <w:pStyle w:val="Fuentes"/>
      </w:pPr>
      <w:r>
        <w:t>Fuente: Base SIAF al corte de 20 de febrero del 2023 e informes UPP</w:t>
      </w:r>
    </w:p>
    <w:p w14:paraId="7298814A" w14:textId="77777777" w:rsidR="000A6FDE" w:rsidRDefault="006906CC">
      <w:pPr>
        <w:pStyle w:val="Listaconvietas"/>
        <w:jc w:val="both"/>
      </w:pPr>
      <w:r>
        <w:t xml:space="preserve">Al 22 de febrero del 2023, el Pliego Gobierno Regional de </w:t>
      </w:r>
      <w:r>
        <w:t>SAN MARTIN ha ejecutado un monto total de S/ 984,632, lo que representa el 6.7% del PIM.</w:t>
      </w:r>
    </w:p>
    <w:p w14:paraId="5FA4DC1B" w14:textId="77777777" w:rsidR="000A6FDE" w:rsidRDefault="006906CC">
      <w:pPr>
        <w:jc w:val="center"/>
      </w:pPr>
      <w:r>
        <w:rPr>
          <w:b/>
        </w:rPr>
        <w:t>Gráfico N° 01 Avance en la ejecución presupuestal por Unidad Ejecutora (Dev/PIM%)</w:t>
      </w:r>
    </w:p>
    <w:p w14:paraId="529CEB1F" w14:textId="77777777" w:rsidR="000A6FDE" w:rsidRDefault="006906CC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F301" w14:textId="77777777" w:rsidR="000A6FDE" w:rsidRDefault="006906CC">
      <w:pPr>
        <w:pStyle w:val="Fuentes"/>
      </w:pPr>
      <w:r>
        <w:t>Fuente: Base SIAF al corte de 20 de febrero del 2023</w:t>
      </w:r>
    </w:p>
    <w:p w14:paraId="181B590A" w14:textId="77777777" w:rsidR="000A6FDE" w:rsidRDefault="006906CC">
      <w:pPr>
        <w:pStyle w:val="Listaconvietas"/>
        <w:jc w:val="both"/>
      </w:pPr>
      <w:r>
        <w:t>El Pliego Gobierno Regional de</w:t>
      </w:r>
      <w:r>
        <w:t xml:space="preserve"> SAN MARTIN implementa un total de 19 de intervenciones y acciones pedagógicas para el Año 2023. Las cinco intervenciones que han recibido mayores recursos en el PIM al 22 de febrero del 2023 son: Jornada escolar completa (4.88 millones), PRONOEI (3.19 mil</w:t>
      </w:r>
      <w:r>
        <w:t>lones),  Limpieza y mantenimiento  (1.22 millones), CAS UGEL  (1.13 millones) y Redes educativas  (0.97 millones)</w:t>
      </w:r>
    </w:p>
    <w:p w14:paraId="6C3388C8" w14:textId="77777777" w:rsidR="000A6FDE" w:rsidRDefault="006906CC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A6FDE" w14:paraId="0D97ADC6" w14:textId="77777777" w:rsidTr="000A6F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10134AAF" w14:textId="77777777" w:rsidR="000A6FDE" w:rsidRDefault="006906CC">
            <w:r>
              <w:t>IntervencionO pedagógica</w:t>
            </w:r>
          </w:p>
        </w:tc>
        <w:tc>
          <w:tcPr>
            <w:tcW w:w="3249" w:type="dxa"/>
          </w:tcPr>
          <w:p w14:paraId="4F24CFF3" w14:textId="77777777" w:rsidR="000A6FDE" w:rsidRDefault="006906CC">
            <w:r>
              <w:t>Costo anual</w:t>
            </w:r>
          </w:p>
        </w:tc>
        <w:tc>
          <w:tcPr>
            <w:tcW w:w="3249" w:type="dxa"/>
          </w:tcPr>
          <w:p w14:paraId="524A75D7" w14:textId="77777777" w:rsidR="000A6FDE" w:rsidRDefault="006906CC">
            <w:r>
              <w:t>PIA</w:t>
            </w:r>
          </w:p>
        </w:tc>
      </w:tr>
      <w:tr w:rsidR="000A6FDE" w14:paraId="015FD286" w14:textId="77777777" w:rsidTr="000A6FDE">
        <w:trPr>
          <w:jc w:val="center"/>
        </w:trPr>
        <w:tc>
          <w:tcPr>
            <w:tcW w:w="3249" w:type="dxa"/>
          </w:tcPr>
          <w:p w14:paraId="0EF2314A" w14:textId="77777777" w:rsidR="000A6FDE" w:rsidRDefault="006906CC">
            <w:r>
              <w:t>300. EDUCACION S</w:t>
            </w:r>
            <w:r>
              <w:t>AN MARTIN</w:t>
            </w:r>
          </w:p>
        </w:tc>
        <w:tc>
          <w:tcPr>
            <w:tcW w:w="3249" w:type="dxa"/>
          </w:tcPr>
          <w:p w14:paraId="7C59ABBC" w14:textId="77777777" w:rsidR="000A6FDE" w:rsidRDefault="006906CC">
            <w:r>
              <w:t>4,749,189</w:t>
            </w:r>
          </w:p>
        </w:tc>
        <w:tc>
          <w:tcPr>
            <w:tcW w:w="3249" w:type="dxa"/>
          </w:tcPr>
          <w:p w14:paraId="171E52EB" w14:textId="77777777" w:rsidR="000A6FDE" w:rsidRDefault="006906CC">
            <w:r>
              <w:t>2,910,102</w:t>
            </w:r>
          </w:p>
        </w:tc>
      </w:tr>
      <w:tr w:rsidR="000A6FDE" w14:paraId="635F3531" w14:textId="77777777" w:rsidTr="000A6FDE">
        <w:trPr>
          <w:jc w:val="center"/>
        </w:trPr>
        <w:tc>
          <w:tcPr>
            <w:tcW w:w="3249" w:type="dxa"/>
          </w:tcPr>
          <w:p w14:paraId="541C074A" w14:textId="77777777" w:rsidR="000A6FDE" w:rsidRDefault="006906CC">
            <w:r>
              <w:t>301. EDUCACION BAJO MAYO</w:t>
            </w:r>
          </w:p>
        </w:tc>
        <w:tc>
          <w:tcPr>
            <w:tcW w:w="3249" w:type="dxa"/>
          </w:tcPr>
          <w:p w14:paraId="52508CF5" w14:textId="77777777" w:rsidR="000A6FDE" w:rsidRDefault="006906CC">
            <w:r>
              <w:t>4,085,976</w:t>
            </w:r>
          </w:p>
        </w:tc>
        <w:tc>
          <w:tcPr>
            <w:tcW w:w="3249" w:type="dxa"/>
          </w:tcPr>
          <w:p w14:paraId="773C6798" w14:textId="77777777" w:rsidR="000A6FDE" w:rsidRDefault="006906CC">
            <w:r>
              <w:t>3,175,035</w:t>
            </w:r>
          </w:p>
        </w:tc>
      </w:tr>
      <w:tr w:rsidR="000A6FDE" w14:paraId="27150D86" w14:textId="77777777" w:rsidTr="000A6FDE">
        <w:trPr>
          <w:jc w:val="center"/>
        </w:trPr>
        <w:tc>
          <w:tcPr>
            <w:tcW w:w="3249" w:type="dxa"/>
          </w:tcPr>
          <w:p w14:paraId="5688861F" w14:textId="77777777" w:rsidR="000A6FDE" w:rsidRDefault="006906CC">
            <w:r>
              <w:t>302. EDUCACION HUALLAGA CENTRAL</w:t>
            </w:r>
          </w:p>
        </w:tc>
        <w:tc>
          <w:tcPr>
            <w:tcW w:w="3249" w:type="dxa"/>
          </w:tcPr>
          <w:p w14:paraId="4E8E2DA0" w14:textId="77777777" w:rsidR="000A6FDE" w:rsidRDefault="006906CC">
            <w:r>
              <w:t>3,245,161</w:t>
            </w:r>
          </w:p>
        </w:tc>
        <w:tc>
          <w:tcPr>
            <w:tcW w:w="3249" w:type="dxa"/>
          </w:tcPr>
          <w:p w14:paraId="3F792F36" w14:textId="77777777" w:rsidR="000A6FDE" w:rsidRDefault="006906CC">
            <w:r>
              <w:t>2,548,999</w:t>
            </w:r>
          </w:p>
        </w:tc>
      </w:tr>
      <w:tr w:rsidR="000A6FDE" w14:paraId="6073909B" w14:textId="77777777" w:rsidTr="000A6FDE">
        <w:trPr>
          <w:jc w:val="center"/>
        </w:trPr>
        <w:tc>
          <w:tcPr>
            <w:tcW w:w="3249" w:type="dxa"/>
          </w:tcPr>
          <w:p w14:paraId="6DB49E86" w14:textId="77777777" w:rsidR="000A6FDE" w:rsidRDefault="006906CC">
            <w:r>
              <w:t>303. EDUCACION ALTO HUALLAGA</w:t>
            </w:r>
          </w:p>
        </w:tc>
        <w:tc>
          <w:tcPr>
            <w:tcW w:w="3249" w:type="dxa"/>
          </w:tcPr>
          <w:p w14:paraId="45327A82" w14:textId="77777777" w:rsidR="000A6FDE" w:rsidRDefault="006906CC">
            <w:r>
              <w:t>2,152,075</w:t>
            </w:r>
          </w:p>
        </w:tc>
        <w:tc>
          <w:tcPr>
            <w:tcW w:w="3249" w:type="dxa"/>
          </w:tcPr>
          <w:p w14:paraId="3C92A292" w14:textId="77777777" w:rsidR="000A6FDE" w:rsidRDefault="006906CC">
            <w:r>
              <w:t>1,687,666</w:t>
            </w:r>
          </w:p>
        </w:tc>
      </w:tr>
      <w:tr w:rsidR="000A6FDE" w14:paraId="0A676D5C" w14:textId="77777777" w:rsidTr="000A6FDE">
        <w:trPr>
          <w:jc w:val="center"/>
        </w:trPr>
        <w:tc>
          <w:tcPr>
            <w:tcW w:w="3249" w:type="dxa"/>
          </w:tcPr>
          <w:p w14:paraId="4C7F74C8" w14:textId="77777777" w:rsidR="000A6FDE" w:rsidRDefault="006906CC">
            <w:r>
              <w:t>305. EDUCACION LAMAS</w:t>
            </w:r>
          </w:p>
        </w:tc>
        <w:tc>
          <w:tcPr>
            <w:tcW w:w="3249" w:type="dxa"/>
          </w:tcPr>
          <w:p w14:paraId="50AFFAC4" w14:textId="77777777" w:rsidR="000A6FDE" w:rsidRDefault="006906CC">
            <w:r>
              <w:t>1,989,674</w:t>
            </w:r>
          </w:p>
        </w:tc>
        <w:tc>
          <w:tcPr>
            <w:tcW w:w="3249" w:type="dxa"/>
          </w:tcPr>
          <w:p w14:paraId="0A341071" w14:textId="77777777" w:rsidR="000A6FDE" w:rsidRDefault="006906CC">
            <w:r>
              <w:t>1,437,102</w:t>
            </w:r>
          </w:p>
        </w:tc>
      </w:tr>
      <w:tr w:rsidR="000A6FDE" w14:paraId="30E31374" w14:textId="77777777" w:rsidTr="000A6FDE">
        <w:trPr>
          <w:jc w:val="center"/>
        </w:trPr>
        <w:tc>
          <w:tcPr>
            <w:tcW w:w="3249" w:type="dxa"/>
          </w:tcPr>
          <w:p w14:paraId="3CDB1FA4" w14:textId="77777777" w:rsidR="000A6FDE" w:rsidRDefault="006906CC">
            <w:r>
              <w:t>306. EDUCACION RIOJA</w:t>
            </w:r>
          </w:p>
        </w:tc>
        <w:tc>
          <w:tcPr>
            <w:tcW w:w="3249" w:type="dxa"/>
          </w:tcPr>
          <w:p w14:paraId="3D59996A" w14:textId="77777777" w:rsidR="000A6FDE" w:rsidRDefault="006906CC">
            <w:r>
              <w:t>2,530,897</w:t>
            </w:r>
          </w:p>
        </w:tc>
        <w:tc>
          <w:tcPr>
            <w:tcW w:w="3249" w:type="dxa"/>
          </w:tcPr>
          <w:p w14:paraId="315F523F" w14:textId="77777777" w:rsidR="000A6FDE" w:rsidRDefault="006906CC">
            <w:r>
              <w:t>2,009,214</w:t>
            </w:r>
          </w:p>
        </w:tc>
      </w:tr>
      <w:tr w:rsidR="000A6FDE" w14:paraId="5AA0C346" w14:textId="77777777" w:rsidTr="000A6FDE">
        <w:trPr>
          <w:jc w:val="center"/>
        </w:trPr>
        <w:tc>
          <w:tcPr>
            <w:tcW w:w="3249" w:type="dxa"/>
          </w:tcPr>
          <w:p w14:paraId="126E1772" w14:textId="77777777" w:rsidR="000A6FDE" w:rsidRDefault="006906CC">
            <w:r>
              <w:t>307. EDUCACION BELLAVISTA</w:t>
            </w:r>
          </w:p>
        </w:tc>
        <w:tc>
          <w:tcPr>
            <w:tcW w:w="3249" w:type="dxa"/>
          </w:tcPr>
          <w:p w14:paraId="24861CC6" w14:textId="77777777" w:rsidR="000A6FDE" w:rsidRDefault="006906CC">
            <w:r>
              <w:t>1,394,413</w:t>
            </w:r>
          </w:p>
        </w:tc>
        <w:tc>
          <w:tcPr>
            <w:tcW w:w="3249" w:type="dxa"/>
          </w:tcPr>
          <w:p w14:paraId="480A9FC9" w14:textId="77777777" w:rsidR="000A6FDE" w:rsidRDefault="006906CC">
            <w:r>
              <w:t>884,197</w:t>
            </w:r>
          </w:p>
        </w:tc>
      </w:tr>
      <w:tr w:rsidR="000A6FDE" w14:paraId="62D67AD6" w14:textId="77777777" w:rsidTr="000A6FDE">
        <w:trPr>
          <w:jc w:val="center"/>
        </w:trPr>
        <w:tc>
          <w:tcPr>
            <w:tcW w:w="3249" w:type="dxa"/>
          </w:tcPr>
          <w:p w14:paraId="64704BCA" w14:textId="77777777" w:rsidR="000A6FDE" w:rsidRDefault="006906CC">
            <w:r>
              <w:t>Total</w:t>
            </w:r>
          </w:p>
        </w:tc>
        <w:tc>
          <w:tcPr>
            <w:tcW w:w="3249" w:type="dxa"/>
          </w:tcPr>
          <w:p w14:paraId="43186BC9" w14:textId="77777777" w:rsidR="000A6FDE" w:rsidRDefault="006906CC">
            <w:r>
              <w:t>20,147,384</w:t>
            </w:r>
          </w:p>
        </w:tc>
        <w:tc>
          <w:tcPr>
            <w:tcW w:w="3249" w:type="dxa"/>
          </w:tcPr>
          <w:p w14:paraId="1AEBCAF9" w14:textId="77777777" w:rsidR="000A6FDE" w:rsidRDefault="006906CC">
            <w:r>
              <w:t>14,652,315</w:t>
            </w:r>
          </w:p>
        </w:tc>
      </w:tr>
    </w:tbl>
    <w:p w14:paraId="59334F6A" w14:textId="77777777" w:rsidR="000A6FDE" w:rsidRDefault="006906CC">
      <w:pPr>
        <w:pStyle w:val="Fuentes"/>
      </w:pPr>
      <w:r>
        <w:t>Fuente: Base SIAF al corte de 20 de febrero del 2023 e informes UPP</w:t>
      </w:r>
    </w:p>
    <w:p w14:paraId="207A7006" w14:textId="77777777" w:rsidR="000A6FDE" w:rsidRDefault="006906CC">
      <w:pPr>
        <w:pStyle w:val="Listaconvietas"/>
        <w:jc w:val="both"/>
      </w:pPr>
      <w:r>
        <w:t xml:space="preserve">La ejecución por intervención pedagógica muestra mayor avance en el Fortalecimiento PP 0107, Acciones </w:t>
      </w:r>
      <w:r>
        <w:t>comunes PP 0107 , Acciones comunes PP 0106, Redes educativas, Servicio hospitalario - SEHO, CAS UGEL, Jornada escolar completa, Convivencia escolar, Secundaria en alternancia, Limpieza y mantenimiento, Secundaria con residencia estudiantil, Absorción de ma</w:t>
      </w:r>
      <w:r>
        <w:t xml:space="preserve">trícula, Fortalecimiento PP 0106. Es importante resaltar que Plan de mejoras PP 0107, PRONOEI, PP 0147 IEST, Distribución de materiales </w:t>
      </w:r>
      <w:r>
        <w:lastRenderedPageBreak/>
        <w:t>educativos, Talleres deportivo recreativos - Wiñaq, Traslado docente,  cuentan con recursos, pero no presentan avances</w:t>
      </w:r>
    </w:p>
    <w:p w14:paraId="142859D8" w14:textId="77777777" w:rsidR="000A6FDE" w:rsidRDefault="006906CC">
      <w:pPr>
        <w:jc w:val="center"/>
      </w:pPr>
      <w:r>
        <w:rPr>
          <w:b/>
        </w:rPr>
        <w:t>T</w:t>
      </w:r>
      <w:r>
        <w:rPr>
          <w:b/>
        </w:rPr>
        <w:t>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0A6FDE" w14:paraId="597E6337" w14:textId="77777777" w:rsidTr="000A6F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6B0B67C4" w14:textId="77777777" w:rsidR="000A6FDE" w:rsidRDefault="006906CC">
            <w:r>
              <w:t>Intervención pedagógica</w:t>
            </w:r>
          </w:p>
        </w:tc>
        <w:tc>
          <w:tcPr>
            <w:tcW w:w="2436" w:type="dxa"/>
          </w:tcPr>
          <w:p w14:paraId="2F98C22A" w14:textId="77777777" w:rsidR="000A6FDE" w:rsidRDefault="006906CC">
            <w:r>
              <w:t>PIM</w:t>
            </w:r>
          </w:p>
        </w:tc>
        <w:tc>
          <w:tcPr>
            <w:tcW w:w="2436" w:type="dxa"/>
          </w:tcPr>
          <w:p w14:paraId="125D97C2" w14:textId="77777777" w:rsidR="000A6FDE" w:rsidRDefault="006906CC">
            <w:r>
              <w:t>Devengado</w:t>
            </w:r>
          </w:p>
        </w:tc>
        <w:tc>
          <w:tcPr>
            <w:tcW w:w="2436" w:type="dxa"/>
          </w:tcPr>
          <w:p w14:paraId="2B93A06E" w14:textId="77777777" w:rsidR="000A6FDE" w:rsidRDefault="006906CC">
            <w:r>
              <w:t>% Ejec</w:t>
            </w:r>
          </w:p>
        </w:tc>
      </w:tr>
      <w:tr w:rsidR="000A6FDE" w14:paraId="1136BEFF" w14:textId="77777777" w:rsidTr="000A6FDE">
        <w:trPr>
          <w:jc w:val="center"/>
        </w:trPr>
        <w:tc>
          <w:tcPr>
            <w:tcW w:w="2436" w:type="dxa"/>
          </w:tcPr>
          <w:p w14:paraId="60B12B37" w14:textId="77777777" w:rsidR="000A6FDE" w:rsidRDefault="006906CC">
            <w:r>
              <w:t>Fortalecimiento PP 0107</w:t>
            </w:r>
          </w:p>
        </w:tc>
        <w:tc>
          <w:tcPr>
            <w:tcW w:w="2436" w:type="dxa"/>
          </w:tcPr>
          <w:p w14:paraId="07D3CEF3" w14:textId="77777777" w:rsidR="000A6FDE" w:rsidRDefault="006906CC">
            <w:r>
              <w:t>281,664</w:t>
            </w:r>
          </w:p>
        </w:tc>
        <w:tc>
          <w:tcPr>
            <w:tcW w:w="2436" w:type="dxa"/>
          </w:tcPr>
          <w:p w14:paraId="63B6FE51" w14:textId="77777777" w:rsidR="000A6FDE" w:rsidRDefault="006906CC">
            <w:r>
              <w:t>59,547</w:t>
            </w:r>
          </w:p>
        </w:tc>
        <w:tc>
          <w:tcPr>
            <w:tcW w:w="2436" w:type="dxa"/>
          </w:tcPr>
          <w:p w14:paraId="7E47528C" w14:textId="77777777" w:rsidR="000A6FDE" w:rsidRDefault="006906CC">
            <w:r>
              <w:t>21.1%</w:t>
            </w:r>
          </w:p>
        </w:tc>
      </w:tr>
      <w:tr w:rsidR="000A6FDE" w14:paraId="081B7C11" w14:textId="77777777" w:rsidTr="000A6FDE">
        <w:trPr>
          <w:jc w:val="center"/>
        </w:trPr>
        <w:tc>
          <w:tcPr>
            <w:tcW w:w="2436" w:type="dxa"/>
          </w:tcPr>
          <w:p w14:paraId="7C49F31B" w14:textId="77777777" w:rsidR="000A6FDE" w:rsidRDefault="006906CC">
            <w:r>
              <w:t xml:space="preserve">Acciones comunes PP 0107 </w:t>
            </w:r>
          </w:p>
        </w:tc>
        <w:tc>
          <w:tcPr>
            <w:tcW w:w="2436" w:type="dxa"/>
          </w:tcPr>
          <w:p w14:paraId="3C005509" w14:textId="77777777" w:rsidR="000A6FDE" w:rsidRDefault="006906CC">
            <w:r>
              <w:t>34,140</w:t>
            </w:r>
          </w:p>
        </w:tc>
        <w:tc>
          <w:tcPr>
            <w:tcW w:w="2436" w:type="dxa"/>
          </w:tcPr>
          <w:p w14:paraId="73CB086B" w14:textId="77777777" w:rsidR="000A6FDE" w:rsidRDefault="006906CC">
            <w:r>
              <w:t>5,728</w:t>
            </w:r>
          </w:p>
        </w:tc>
        <w:tc>
          <w:tcPr>
            <w:tcW w:w="2436" w:type="dxa"/>
          </w:tcPr>
          <w:p w14:paraId="4F0EDC05" w14:textId="77777777" w:rsidR="000A6FDE" w:rsidRDefault="006906CC">
            <w:r>
              <w:t>16.8%</w:t>
            </w:r>
          </w:p>
        </w:tc>
      </w:tr>
      <w:tr w:rsidR="000A6FDE" w14:paraId="620C9D82" w14:textId="77777777" w:rsidTr="000A6FDE">
        <w:trPr>
          <w:jc w:val="center"/>
        </w:trPr>
        <w:tc>
          <w:tcPr>
            <w:tcW w:w="2436" w:type="dxa"/>
          </w:tcPr>
          <w:p w14:paraId="21736042" w14:textId="77777777" w:rsidR="000A6FDE" w:rsidRDefault="006906CC">
            <w:r>
              <w:t>Acciones comunes PP 0106</w:t>
            </w:r>
          </w:p>
        </w:tc>
        <w:tc>
          <w:tcPr>
            <w:tcW w:w="2436" w:type="dxa"/>
          </w:tcPr>
          <w:p w14:paraId="624093C6" w14:textId="77777777" w:rsidR="000A6FDE" w:rsidRDefault="006906CC">
            <w:r>
              <w:t>38,940</w:t>
            </w:r>
          </w:p>
        </w:tc>
        <w:tc>
          <w:tcPr>
            <w:tcW w:w="2436" w:type="dxa"/>
          </w:tcPr>
          <w:p w14:paraId="6271FDED" w14:textId="77777777" w:rsidR="000A6FDE" w:rsidRDefault="006906CC">
            <w:r>
              <w:t>6,528</w:t>
            </w:r>
          </w:p>
        </w:tc>
        <w:tc>
          <w:tcPr>
            <w:tcW w:w="2436" w:type="dxa"/>
          </w:tcPr>
          <w:p w14:paraId="4A27559F" w14:textId="77777777" w:rsidR="000A6FDE" w:rsidRDefault="006906CC">
            <w:r>
              <w:t>16.8%</w:t>
            </w:r>
          </w:p>
        </w:tc>
      </w:tr>
      <w:tr w:rsidR="000A6FDE" w14:paraId="29DF13F5" w14:textId="77777777" w:rsidTr="000A6FDE">
        <w:trPr>
          <w:jc w:val="center"/>
        </w:trPr>
        <w:tc>
          <w:tcPr>
            <w:tcW w:w="2436" w:type="dxa"/>
          </w:tcPr>
          <w:p w14:paraId="190381E2" w14:textId="77777777" w:rsidR="000A6FDE" w:rsidRDefault="006906CC">
            <w:r>
              <w:t>Redes educativas</w:t>
            </w:r>
          </w:p>
        </w:tc>
        <w:tc>
          <w:tcPr>
            <w:tcW w:w="2436" w:type="dxa"/>
          </w:tcPr>
          <w:p w14:paraId="369A8608" w14:textId="77777777" w:rsidR="000A6FDE" w:rsidRDefault="006906CC">
            <w:r>
              <w:t>972,416</w:t>
            </w:r>
          </w:p>
        </w:tc>
        <w:tc>
          <w:tcPr>
            <w:tcW w:w="2436" w:type="dxa"/>
          </w:tcPr>
          <w:p w14:paraId="6114ACF5" w14:textId="77777777" w:rsidR="000A6FDE" w:rsidRDefault="006906CC">
            <w:r>
              <w:t>141,568</w:t>
            </w:r>
          </w:p>
        </w:tc>
        <w:tc>
          <w:tcPr>
            <w:tcW w:w="2436" w:type="dxa"/>
          </w:tcPr>
          <w:p w14:paraId="713C1ADA" w14:textId="77777777" w:rsidR="000A6FDE" w:rsidRDefault="006906CC">
            <w:r>
              <w:t>14.6%</w:t>
            </w:r>
          </w:p>
        </w:tc>
      </w:tr>
      <w:tr w:rsidR="000A6FDE" w14:paraId="4020FD98" w14:textId="77777777" w:rsidTr="000A6FDE">
        <w:trPr>
          <w:jc w:val="center"/>
        </w:trPr>
        <w:tc>
          <w:tcPr>
            <w:tcW w:w="2436" w:type="dxa"/>
          </w:tcPr>
          <w:p w14:paraId="6E0D7418" w14:textId="77777777" w:rsidR="000A6FDE" w:rsidRDefault="006906CC">
            <w:r>
              <w:t>Servicio hospitalario - SEHO</w:t>
            </w:r>
          </w:p>
        </w:tc>
        <w:tc>
          <w:tcPr>
            <w:tcW w:w="2436" w:type="dxa"/>
          </w:tcPr>
          <w:p w14:paraId="152BB19C" w14:textId="77777777" w:rsidR="000A6FDE" w:rsidRDefault="006906CC">
            <w:r>
              <w:t>132,136</w:t>
            </w:r>
          </w:p>
        </w:tc>
        <w:tc>
          <w:tcPr>
            <w:tcW w:w="2436" w:type="dxa"/>
          </w:tcPr>
          <w:p w14:paraId="48496EEF" w14:textId="77777777" w:rsidR="000A6FDE" w:rsidRDefault="006906CC">
            <w:r>
              <w:t>18,367</w:t>
            </w:r>
          </w:p>
        </w:tc>
        <w:tc>
          <w:tcPr>
            <w:tcW w:w="2436" w:type="dxa"/>
          </w:tcPr>
          <w:p w14:paraId="4431A8AE" w14:textId="77777777" w:rsidR="000A6FDE" w:rsidRDefault="006906CC">
            <w:r>
              <w:t>13.9%</w:t>
            </w:r>
          </w:p>
        </w:tc>
      </w:tr>
      <w:tr w:rsidR="000A6FDE" w14:paraId="09342961" w14:textId="77777777" w:rsidTr="000A6FDE">
        <w:trPr>
          <w:jc w:val="center"/>
        </w:trPr>
        <w:tc>
          <w:tcPr>
            <w:tcW w:w="2436" w:type="dxa"/>
          </w:tcPr>
          <w:p w14:paraId="4CAD76A7" w14:textId="77777777" w:rsidR="000A6FDE" w:rsidRDefault="006906CC">
            <w:r>
              <w:t>CAS UGEL</w:t>
            </w:r>
          </w:p>
        </w:tc>
        <w:tc>
          <w:tcPr>
            <w:tcW w:w="2436" w:type="dxa"/>
          </w:tcPr>
          <w:p w14:paraId="35ADB49E" w14:textId="77777777" w:rsidR="000A6FDE" w:rsidRDefault="006906CC">
            <w:r>
              <w:t>1,134,000</w:t>
            </w:r>
          </w:p>
        </w:tc>
        <w:tc>
          <w:tcPr>
            <w:tcW w:w="2436" w:type="dxa"/>
          </w:tcPr>
          <w:p w14:paraId="63F6E3F8" w14:textId="77777777" w:rsidR="000A6FDE" w:rsidRDefault="006906CC">
            <w:r>
              <w:t>129,312</w:t>
            </w:r>
          </w:p>
        </w:tc>
        <w:tc>
          <w:tcPr>
            <w:tcW w:w="2436" w:type="dxa"/>
          </w:tcPr>
          <w:p w14:paraId="11948161" w14:textId="77777777" w:rsidR="000A6FDE" w:rsidRDefault="006906CC">
            <w:r>
              <w:t>11.4%</w:t>
            </w:r>
          </w:p>
        </w:tc>
      </w:tr>
      <w:tr w:rsidR="000A6FDE" w14:paraId="3258C6DF" w14:textId="77777777" w:rsidTr="000A6FDE">
        <w:trPr>
          <w:jc w:val="center"/>
        </w:trPr>
        <w:tc>
          <w:tcPr>
            <w:tcW w:w="2436" w:type="dxa"/>
          </w:tcPr>
          <w:p w14:paraId="31241820" w14:textId="77777777" w:rsidR="000A6FDE" w:rsidRDefault="006906CC">
            <w:r>
              <w:t>Jornada escolar completa</w:t>
            </w:r>
          </w:p>
        </w:tc>
        <w:tc>
          <w:tcPr>
            <w:tcW w:w="2436" w:type="dxa"/>
          </w:tcPr>
          <w:p w14:paraId="50BE4BB5" w14:textId="77777777" w:rsidR="000A6FDE" w:rsidRDefault="006906CC">
            <w:r>
              <w:t>4,875,471</w:t>
            </w:r>
          </w:p>
        </w:tc>
        <w:tc>
          <w:tcPr>
            <w:tcW w:w="2436" w:type="dxa"/>
          </w:tcPr>
          <w:p w14:paraId="2F6B2E8E" w14:textId="77777777" w:rsidR="000A6FDE" w:rsidRDefault="006906CC">
            <w:r>
              <w:t>431,970</w:t>
            </w:r>
          </w:p>
        </w:tc>
        <w:tc>
          <w:tcPr>
            <w:tcW w:w="2436" w:type="dxa"/>
          </w:tcPr>
          <w:p w14:paraId="3DE5C239" w14:textId="77777777" w:rsidR="000A6FDE" w:rsidRDefault="006906CC">
            <w:r>
              <w:t>8.9%</w:t>
            </w:r>
          </w:p>
        </w:tc>
      </w:tr>
      <w:tr w:rsidR="000A6FDE" w14:paraId="2DFE362E" w14:textId="77777777" w:rsidTr="000A6FDE">
        <w:trPr>
          <w:jc w:val="center"/>
        </w:trPr>
        <w:tc>
          <w:tcPr>
            <w:tcW w:w="2436" w:type="dxa"/>
          </w:tcPr>
          <w:p w14:paraId="12D21B67" w14:textId="77777777" w:rsidR="000A6FDE" w:rsidRDefault="006906CC">
            <w:r>
              <w:t>Convivencia escolar</w:t>
            </w:r>
          </w:p>
        </w:tc>
        <w:tc>
          <w:tcPr>
            <w:tcW w:w="2436" w:type="dxa"/>
          </w:tcPr>
          <w:p w14:paraId="2171EF59" w14:textId="77777777" w:rsidR="000A6FDE" w:rsidRDefault="006906CC">
            <w:r>
              <w:t>881,220</w:t>
            </w:r>
          </w:p>
        </w:tc>
        <w:tc>
          <w:tcPr>
            <w:tcW w:w="2436" w:type="dxa"/>
          </w:tcPr>
          <w:p w14:paraId="2AF7F443" w14:textId="77777777" w:rsidR="000A6FDE" w:rsidRDefault="006906CC">
            <w:r>
              <w:t>70,510</w:t>
            </w:r>
          </w:p>
        </w:tc>
        <w:tc>
          <w:tcPr>
            <w:tcW w:w="2436" w:type="dxa"/>
          </w:tcPr>
          <w:p w14:paraId="05627A65" w14:textId="77777777" w:rsidR="000A6FDE" w:rsidRDefault="006906CC">
            <w:r>
              <w:t>8.0%</w:t>
            </w:r>
          </w:p>
        </w:tc>
      </w:tr>
      <w:tr w:rsidR="000A6FDE" w14:paraId="32167831" w14:textId="77777777" w:rsidTr="000A6FDE">
        <w:trPr>
          <w:jc w:val="center"/>
        </w:trPr>
        <w:tc>
          <w:tcPr>
            <w:tcW w:w="2436" w:type="dxa"/>
          </w:tcPr>
          <w:p w14:paraId="0C71531D" w14:textId="77777777" w:rsidR="000A6FDE" w:rsidRDefault="006906CC">
            <w:r>
              <w:t>Secundaria en alternancia</w:t>
            </w:r>
          </w:p>
        </w:tc>
        <w:tc>
          <w:tcPr>
            <w:tcW w:w="2436" w:type="dxa"/>
          </w:tcPr>
          <w:p w14:paraId="728E2F30" w14:textId="77777777" w:rsidR="000A6FDE" w:rsidRDefault="006906CC">
            <w:r>
              <w:t>815,951</w:t>
            </w:r>
          </w:p>
        </w:tc>
        <w:tc>
          <w:tcPr>
            <w:tcW w:w="2436" w:type="dxa"/>
          </w:tcPr>
          <w:p w14:paraId="53B5325B" w14:textId="77777777" w:rsidR="000A6FDE" w:rsidRDefault="006906CC">
            <w:r>
              <w:t>55,504</w:t>
            </w:r>
          </w:p>
        </w:tc>
        <w:tc>
          <w:tcPr>
            <w:tcW w:w="2436" w:type="dxa"/>
          </w:tcPr>
          <w:p w14:paraId="6959B8E1" w14:textId="77777777" w:rsidR="000A6FDE" w:rsidRDefault="006906CC">
            <w:r>
              <w:t>6.8%</w:t>
            </w:r>
          </w:p>
        </w:tc>
      </w:tr>
      <w:tr w:rsidR="000A6FDE" w14:paraId="2E2159C7" w14:textId="77777777" w:rsidTr="000A6FDE">
        <w:trPr>
          <w:jc w:val="center"/>
        </w:trPr>
        <w:tc>
          <w:tcPr>
            <w:tcW w:w="2436" w:type="dxa"/>
          </w:tcPr>
          <w:p w14:paraId="230DAB39" w14:textId="77777777" w:rsidR="000A6FDE" w:rsidRDefault="006906CC">
            <w:r>
              <w:t>Limpieza y mantenimiento</w:t>
            </w:r>
          </w:p>
        </w:tc>
        <w:tc>
          <w:tcPr>
            <w:tcW w:w="2436" w:type="dxa"/>
          </w:tcPr>
          <w:p w14:paraId="5E6E5EC1" w14:textId="77777777" w:rsidR="000A6FDE" w:rsidRDefault="006906CC">
            <w:r>
              <w:t>1,222,020</w:t>
            </w:r>
          </w:p>
        </w:tc>
        <w:tc>
          <w:tcPr>
            <w:tcW w:w="2436" w:type="dxa"/>
          </w:tcPr>
          <w:p w14:paraId="4B360308" w14:textId="77777777" w:rsidR="000A6FDE" w:rsidRDefault="006906CC">
            <w:r>
              <w:t>50,139</w:t>
            </w:r>
          </w:p>
        </w:tc>
        <w:tc>
          <w:tcPr>
            <w:tcW w:w="2436" w:type="dxa"/>
          </w:tcPr>
          <w:p w14:paraId="721F197A" w14:textId="77777777" w:rsidR="000A6FDE" w:rsidRDefault="006906CC">
            <w:r>
              <w:t>4.1%</w:t>
            </w:r>
          </w:p>
        </w:tc>
      </w:tr>
      <w:tr w:rsidR="000A6FDE" w14:paraId="0CA9B842" w14:textId="77777777" w:rsidTr="000A6FDE">
        <w:trPr>
          <w:jc w:val="center"/>
        </w:trPr>
        <w:tc>
          <w:tcPr>
            <w:tcW w:w="2436" w:type="dxa"/>
          </w:tcPr>
          <w:p w14:paraId="507DF5E4" w14:textId="77777777" w:rsidR="000A6FDE" w:rsidRDefault="006906CC">
            <w:r>
              <w:t>Secundaria con residencia estudiantil</w:t>
            </w:r>
          </w:p>
        </w:tc>
        <w:tc>
          <w:tcPr>
            <w:tcW w:w="2436" w:type="dxa"/>
          </w:tcPr>
          <w:p w14:paraId="0B4F1A6D" w14:textId="77777777" w:rsidR="000A6FDE" w:rsidRDefault="006906CC">
            <w:r>
              <w:t>243,810</w:t>
            </w:r>
          </w:p>
        </w:tc>
        <w:tc>
          <w:tcPr>
            <w:tcW w:w="2436" w:type="dxa"/>
          </w:tcPr>
          <w:p w14:paraId="74B57EF7" w14:textId="77777777" w:rsidR="000A6FDE" w:rsidRDefault="006906CC">
            <w:r>
              <w:t>5,106</w:t>
            </w:r>
          </w:p>
        </w:tc>
        <w:tc>
          <w:tcPr>
            <w:tcW w:w="2436" w:type="dxa"/>
          </w:tcPr>
          <w:p w14:paraId="71D4D2D9" w14:textId="77777777" w:rsidR="000A6FDE" w:rsidRDefault="006906CC">
            <w:r>
              <w:t>2.1%</w:t>
            </w:r>
          </w:p>
        </w:tc>
      </w:tr>
      <w:tr w:rsidR="000A6FDE" w14:paraId="58EAA025" w14:textId="77777777" w:rsidTr="000A6FDE">
        <w:trPr>
          <w:jc w:val="center"/>
        </w:trPr>
        <w:tc>
          <w:tcPr>
            <w:tcW w:w="2436" w:type="dxa"/>
          </w:tcPr>
          <w:p w14:paraId="660E8554" w14:textId="77777777" w:rsidR="000A6FDE" w:rsidRDefault="006906CC">
            <w:r>
              <w:t>Absorción de matrícula</w:t>
            </w:r>
          </w:p>
        </w:tc>
        <w:tc>
          <w:tcPr>
            <w:tcW w:w="2436" w:type="dxa"/>
          </w:tcPr>
          <w:p w14:paraId="561DE10C" w14:textId="77777777" w:rsidR="000A6FDE" w:rsidRDefault="006906CC">
            <w:r>
              <w:t>30,330</w:t>
            </w:r>
          </w:p>
        </w:tc>
        <w:tc>
          <w:tcPr>
            <w:tcW w:w="2436" w:type="dxa"/>
          </w:tcPr>
          <w:p w14:paraId="534F7B06" w14:textId="77777777" w:rsidR="000A6FDE" w:rsidRDefault="006906CC">
            <w:r>
              <w:t>592</w:t>
            </w:r>
          </w:p>
        </w:tc>
        <w:tc>
          <w:tcPr>
            <w:tcW w:w="2436" w:type="dxa"/>
          </w:tcPr>
          <w:p w14:paraId="2B2F8413" w14:textId="77777777" w:rsidR="000A6FDE" w:rsidRDefault="006906CC">
            <w:r>
              <w:t>2.0%</w:t>
            </w:r>
          </w:p>
        </w:tc>
      </w:tr>
      <w:tr w:rsidR="000A6FDE" w14:paraId="3108DB23" w14:textId="77777777" w:rsidTr="000A6FDE">
        <w:trPr>
          <w:jc w:val="center"/>
        </w:trPr>
        <w:tc>
          <w:tcPr>
            <w:tcW w:w="2436" w:type="dxa"/>
          </w:tcPr>
          <w:p w14:paraId="3C0EA414" w14:textId="77777777" w:rsidR="000A6FDE" w:rsidRDefault="006906CC">
            <w:r>
              <w:t>Fortalecimiento PP 0106</w:t>
            </w:r>
          </w:p>
        </w:tc>
        <w:tc>
          <w:tcPr>
            <w:tcW w:w="2436" w:type="dxa"/>
          </w:tcPr>
          <w:p w14:paraId="18B957AE" w14:textId="77777777" w:rsidR="000A6FDE" w:rsidRDefault="006906CC">
            <w:r>
              <w:t>593,759</w:t>
            </w:r>
          </w:p>
        </w:tc>
        <w:tc>
          <w:tcPr>
            <w:tcW w:w="2436" w:type="dxa"/>
          </w:tcPr>
          <w:p w14:paraId="19655B78" w14:textId="77777777" w:rsidR="000A6FDE" w:rsidRDefault="006906CC">
            <w:r>
              <w:t>9,761</w:t>
            </w:r>
          </w:p>
        </w:tc>
        <w:tc>
          <w:tcPr>
            <w:tcW w:w="2436" w:type="dxa"/>
          </w:tcPr>
          <w:p w14:paraId="6072D957" w14:textId="77777777" w:rsidR="000A6FDE" w:rsidRDefault="006906CC">
            <w:r>
              <w:t>1.6%</w:t>
            </w:r>
          </w:p>
        </w:tc>
      </w:tr>
      <w:tr w:rsidR="000A6FDE" w14:paraId="6A517060" w14:textId="77777777" w:rsidTr="000A6FDE">
        <w:trPr>
          <w:jc w:val="center"/>
        </w:trPr>
        <w:tc>
          <w:tcPr>
            <w:tcW w:w="2436" w:type="dxa"/>
          </w:tcPr>
          <w:p w14:paraId="3BCBA335" w14:textId="77777777" w:rsidR="000A6FDE" w:rsidRDefault="006906CC">
            <w:r>
              <w:t xml:space="preserve">Plan de </w:t>
            </w:r>
            <w:r>
              <w:t>mejoras PP 0107</w:t>
            </w:r>
          </w:p>
        </w:tc>
        <w:tc>
          <w:tcPr>
            <w:tcW w:w="2436" w:type="dxa"/>
          </w:tcPr>
          <w:p w14:paraId="0E410BC3" w14:textId="77777777" w:rsidR="000A6FDE" w:rsidRDefault="006906CC">
            <w:r>
              <w:t>0</w:t>
            </w:r>
          </w:p>
        </w:tc>
        <w:tc>
          <w:tcPr>
            <w:tcW w:w="2436" w:type="dxa"/>
          </w:tcPr>
          <w:p w14:paraId="706CF3B4" w14:textId="77777777" w:rsidR="000A6FDE" w:rsidRDefault="006906CC">
            <w:r>
              <w:t>0</w:t>
            </w:r>
          </w:p>
        </w:tc>
        <w:tc>
          <w:tcPr>
            <w:tcW w:w="2436" w:type="dxa"/>
          </w:tcPr>
          <w:p w14:paraId="1ECE459E" w14:textId="77777777" w:rsidR="000A6FDE" w:rsidRDefault="006906CC">
            <w:r>
              <w:t>0.0%</w:t>
            </w:r>
          </w:p>
        </w:tc>
      </w:tr>
      <w:tr w:rsidR="000A6FDE" w14:paraId="38A5A740" w14:textId="77777777" w:rsidTr="000A6FDE">
        <w:trPr>
          <w:jc w:val="center"/>
        </w:trPr>
        <w:tc>
          <w:tcPr>
            <w:tcW w:w="2436" w:type="dxa"/>
          </w:tcPr>
          <w:p w14:paraId="5150F2A2" w14:textId="77777777" w:rsidR="000A6FDE" w:rsidRDefault="006906CC">
            <w:r>
              <w:t>PRONOEI</w:t>
            </w:r>
          </w:p>
        </w:tc>
        <w:tc>
          <w:tcPr>
            <w:tcW w:w="2436" w:type="dxa"/>
          </w:tcPr>
          <w:p w14:paraId="29790FF0" w14:textId="77777777" w:rsidR="000A6FDE" w:rsidRDefault="006906CC">
            <w:r>
              <w:t>3,190,220</w:t>
            </w:r>
          </w:p>
        </w:tc>
        <w:tc>
          <w:tcPr>
            <w:tcW w:w="2436" w:type="dxa"/>
          </w:tcPr>
          <w:p w14:paraId="246530EC" w14:textId="77777777" w:rsidR="000A6FDE" w:rsidRDefault="006906CC">
            <w:r>
              <w:t>0</w:t>
            </w:r>
          </w:p>
        </w:tc>
        <w:tc>
          <w:tcPr>
            <w:tcW w:w="2436" w:type="dxa"/>
          </w:tcPr>
          <w:p w14:paraId="59129331" w14:textId="77777777" w:rsidR="000A6FDE" w:rsidRDefault="006906CC">
            <w:r>
              <w:t>0.0%</w:t>
            </w:r>
          </w:p>
        </w:tc>
      </w:tr>
      <w:tr w:rsidR="000A6FDE" w14:paraId="741FAB96" w14:textId="77777777" w:rsidTr="000A6FDE">
        <w:trPr>
          <w:jc w:val="center"/>
        </w:trPr>
        <w:tc>
          <w:tcPr>
            <w:tcW w:w="2436" w:type="dxa"/>
          </w:tcPr>
          <w:p w14:paraId="460E2408" w14:textId="77777777" w:rsidR="000A6FDE" w:rsidRDefault="006906CC">
            <w:r>
              <w:t>PP 0147 IEST</w:t>
            </w:r>
          </w:p>
        </w:tc>
        <w:tc>
          <w:tcPr>
            <w:tcW w:w="2436" w:type="dxa"/>
          </w:tcPr>
          <w:p w14:paraId="27892252" w14:textId="77777777" w:rsidR="000A6FDE" w:rsidRDefault="006906CC">
            <w:r>
              <w:t>0</w:t>
            </w:r>
          </w:p>
        </w:tc>
        <w:tc>
          <w:tcPr>
            <w:tcW w:w="2436" w:type="dxa"/>
          </w:tcPr>
          <w:p w14:paraId="52F66E58" w14:textId="77777777" w:rsidR="000A6FDE" w:rsidRDefault="006906CC">
            <w:r>
              <w:t>0</w:t>
            </w:r>
          </w:p>
        </w:tc>
        <w:tc>
          <w:tcPr>
            <w:tcW w:w="2436" w:type="dxa"/>
          </w:tcPr>
          <w:p w14:paraId="52F3F58B" w14:textId="77777777" w:rsidR="000A6FDE" w:rsidRDefault="006906CC">
            <w:r>
              <w:t>0.0%</w:t>
            </w:r>
          </w:p>
        </w:tc>
      </w:tr>
      <w:tr w:rsidR="000A6FDE" w14:paraId="7035C830" w14:textId="77777777" w:rsidTr="000A6FDE">
        <w:trPr>
          <w:jc w:val="center"/>
        </w:trPr>
        <w:tc>
          <w:tcPr>
            <w:tcW w:w="2436" w:type="dxa"/>
          </w:tcPr>
          <w:p w14:paraId="7E068E60" w14:textId="77777777" w:rsidR="000A6FDE" w:rsidRDefault="006906CC">
            <w:r>
              <w:t>Distribución de materiales educativos</w:t>
            </w:r>
          </w:p>
        </w:tc>
        <w:tc>
          <w:tcPr>
            <w:tcW w:w="2436" w:type="dxa"/>
          </w:tcPr>
          <w:p w14:paraId="5C9106DD" w14:textId="77777777" w:rsidR="000A6FDE" w:rsidRDefault="006906CC">
            <w:r>
              <w:t>0</w:t>
            </w:r>
          </w:p>
        </w:tc>
        <w:tc>
          <w:tcPr>
            <w:tcW w:w="2436" w:type="dxa"/>
          </w:tcPr>
          <w:p w14:paraId="42C12E37" w14:textId="77777777" w:rsidR="000A6FDE" w:rsidRDefault="006906CC">
            <w:r>
              <w:t>0</w:t>
            </w:r>
          </w:p>
        </w:tc>
        <w:tc>
          <w:tcPr>
            <w:tcW w:w="2436" w:type="dxa"/>
          </w:tcPr>
          <w:p w14:paraId="0816DD55" w14:textId="77777777" w:rsidR="000A6FDE" w:rsidRDefault="006906CC">
            <w:r>
              <w:t>0.0%</w:t>
            </w:r>
          </w:p>
        </w:tc>
      </w:tr>
      <w:tr w:rsidR="000A6FDE" w14:paraId="492EE178" w14:textId="77777777" w:rsidTr="000A6FDE">
        <w:trPr>
          <w:jc w:val="center"/>
        </w:trPr>
        <w:tc>
          <w:tcPr>
            <w:tcW w:w="2436" w:type="dxa"/>
          </w:tcPr>
          <w:p w14:paraId="5A4DD01F" w14:textId="77777777" w:rsidR="000A6FDE" w:rsidRDefault="006906CC">
            <w:r>
              <w:t>Talleres deportivo recreativos - Wiñaq</w:t>
            </w:r>
          </w:p>
        </w:tc>
        <w:tc>
          <w:tcPr>
            <w:tcW w:w="2436" w:type="dxa"/>
          </w:tcPr>
          <w:p w14:paraId="76362AAC" w14:textId="77777777" w:rsidR="000A6FDE" w:rsidRDefault="006906CC">
            <w:r>
              <w:t>83,826</w:t>
            </w:r>
          </w:p>
        </w:tc>
        <w:tc>
          <w:tcPr>
            <w:tcW w:w="2436" w:type="dxa"/>
          </w:tcPr>
          <w:p w14:paraId="170FFA87" w14:textId="77777777" w:rsidR="000A6FDE" w:rsidRDefault="006906CC">
            <w:r>
              <w:t>0</w:t>
            </w:r>
          </w:p>
        </w:tc>
        <w:tc>
          <w:tcPr>
            <w:tcW w:w="2436" w:type="dxa"/>
          </w:tcPr>
          <w:p w14:paraId="5B0AD233" w14:textId="77777777" w:rsidR="000A6FDE" w:rsidRDefault="006906CC">
            <w:r>
              <w:t>0.0%</w:t>
            </w:r>
          </w:p>
        </w:tc>
      </w:tr>
      <w:tr w:rsidR="000A6FDE" w14:paraId="4488E98E" w14:textId="77777777" w:rsidTr="000A6FDE">
        <w:trPr>
          <w:jc w:val="center"/>
        </w:trPr>
        <w:tc>
          <w:tcPr>
            <w:tcW w:w="2436" w:type="dxa"/>
          </w:tcPr>
          <w:p w14:paraId="268C847F" w14:textId="77777777" w:rsidR="000A6FDE" w:rsidRDefault="006906CC">
            <w:r>
              <w:t>Traslado docente</w:t>
            </w:r>
          </w:p>
        </w:tc>
        <w:tc>
          <w:tcPr>
            <w:tcW w:w="2436" w:type="dxa"/>
          </w:tcPr>
          <w:p w14:paraId="77C3D60C" w14:textId="77777777" w:rsidR="000A6FDE" w:rsidRDefault="006906CC">
            <w:r>
              <w:t>122,069</w:t>
            </w:r>
          </w:p>
        </w:tc>
        <w:tc>
          <w:tcPr>
            <w:tcW w:w="2436" w:type="dxa"/>
          </w:tcPr>
          <w:p w14:paraId="2EF7895D" w14:textId="77777777" w:rsidR="000A6FDE" w:rsidRDefault="006906CC">
            <w:r>
              <w:t>0</w:t>
            </w:r>
          </w:p>
        </w:tc>
        <w:tc>
          <w:tcPr>
            <w:tcW w:w="2436" w:type="dxa"/>
          </w:tcPr>
          <w:p w14:paraId="695D8A20" w14:textId="77777777" w:rsidR="000A6FDE" w:rsidRDefault="006906CC">
            <w:r>
              <w:t>0.0%</w:t>
            </w:r>
          </w:p>
        </w:tc>
      </w:tr>
      <w:tr w:rsidR="000A6FDE" w14:paraId="3A1AEC9B" w14:textId="77777777" w:rsidTr="000A6FDE">
        <w:trPr>
          <w:jc w:val="center"/>
        </w:trPr>
        <w:tc>
          <w:tcPr>
            <w:tcW w:w="2436" w:type="dxa"/>
          </w:tcPr>
          <w:p w14:paraId="5374D70F" w14:textId="77777777" w:rsidR="000A6FDE" w:rsidRDefault="006906CC">
            <w:r>
              <w:t>Total</w:t>
            </w:r>
          </w:p>
        </w:tc>
        <w:tc>
          <w:tcPr>
            <w:tcW w:w="2436" w:type="dxa"/>
          </w:tcPr>
          <w:p w14:paraId="446B388F" w14:textId="77777777" w:rsidR="000A6FDE" w:rsidRDefault="006906CC">
            <w:r>
              <w:t>14,651,972</w:t>
            </w:r>
          </w:p>
        </w:tc>
        <w:tc>
          <w:tcPr>
            <w:tcW w:w="2436" w:type="dxa"/>
          </w:tcPr>
          <w:p w14:paraId="6065A52E" w14:textId="77777777" w:rsidR="000A6FDE" w:rsidRDefault="006906CC">
            <w:r>
              <w:t>984,632</w:t>
            </w:r>
          </w:p>
        </w:tc>
        <w:tc>
          <w:tcPr>
            <w:tcW w:w="2436" w:type="dxa"/>
          </w:tcPr>
          <w:p w14:paraId="367ED0BE" w14:textId="77777777" w:rsidR="000A6FDE" w:rsidRDefault="006906CC">
            <w:r>
              <w:t>128.0%</w:t>
            </w:r>
          </w:p>
        </w:tc>
      </w:tr>
    </w:tbl>
    <w:p w14:paraId="35F3B925" w14:textId="77777777" w:rsidR="000A6FDE" w:rsidRDefault="006906CC">
      <w:pPr>
        <w:pStyle w:val="Fuentes"/>
      </w:pPr>
      <w:r>
        <w:t xml:space="preserve">Fuente: Base </w:t>
      </w:r>
      <w:r>
        <w:t>SIAF al corte de 20 de febrero del 2023 e informes UPP</w:t>
      </w:r>
    </w:p>
    <w:p w14:paraId="62129B2E" w14:textId="77777777" w:rsidR="000A6FDE" w:rsidRDefault="006906CC">
      <w:pPr>
        <w:pStyle w:val="Ttulo1"/>
      </w:pPr>
      <w:bookmarkStart w:id="2" w:name="_Toc129190835"/>
      <w:r>
        <w:t>2. Contratación de Personal CAS para IAP</w:t>
      </w:r>
      <w:bookmarkEnd w:id="2"/>
    </w:p>
    <w:p w14:paraId="7ED80C46" w14:textId="77777777" w:rsidR="000A6FDE" w:rsidRDefault="006906CC">
      <w:pPr>
        <w:pStyle w:val="Listaconvietas"/>
        <w:jc w:val="both"/>
      </w:pPr>
      <w:r>
        <w:t xml:space="preserve">El Pliego Gobierno Regional de SAN MARTIN tiene un total de 680 PEAS Programadas,  para las 7 Unidades Ejecutoras que la conforman. En total, el costo estimado </w:t>
      </w:r>
      <w:r>
        <w:t xml:space="preserve">anual de las contrataciones es de S/ 14.57 millones de soles. </w:t>
      </w:r>
    </w:p>
    <w:p w14:paraId="415BCE18" w14:textId="77777777" w:rsidR="000A6FDE" w:rsidRDefault="006906CC">
      <w:pPr>
        <w:jc w:val="center"/>
      </w:pPr>
      <w:r>
        <w:rPr>
          <w:b/>
        </w:rPr>
        <w:lastRenderedPageBreak/>
        <w:t>Tabla N° 05 PEAS asignadas y costo anual de contratación-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A6FDE" w14:paraId="2CABEB56" w14:textId="77777777" w:rsidTr="000A6F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79FE4183" w14:textId="77777777" w:rsidR="000A6FDE" w:rsidRDefault="006906CC">
            <w:r>
              <w:t>Unidad Ejecutora</w:t>
            </w:r>
          </w:p>
        </w:tc>
        <w:tc>
          <w:tcPr>
            <w:tcW w:w="3249" w:type="dxa"/>
          </w:tcPr>
          <w:p w14:paraId="2A2433C8" w14:textId="77777777" w:rsidR="000A6FDE" w:rsidRDefault="006906CC">
            <w:r>
              <w:t>PEAS programadas</w:t>
            </w:r>
          </w:p>
        </w:tc>
        <w:tc>
          <w:tcPr>
            <w:tcW w:w="3249" w:type="dxa"/>
          </w:tcPr>
          <w:p w14:paraId="49E3366E" w14:textId="77777777" w:rsidR="000A6FDE" w:rsidRDefault="006906CC">
            <w:r>
              <w:t>Costo anual estimado</w:t>
            </w:r>
          </w:p>
        </w:tc>
      </w:tr>
      <w:tr w:rsidR="000A6FDE" w14:paraId="72EEC35D" w14:textId="77777777" w:rsidTr="000A6FDE">
        <w:trPr>
          <w:jc w:val="center"/>
        </w:trPr>
        <w:tc>
          <w:tcPr>
            <w:tcW w:w="3249" w:type="dxa"/>
          </w:tcPr>
          <w:p w14:paraId="5A6FFFC2" w14:textId="77777777" w:rsidR="000A6FDE" w:rsidRDefault="006906CC">
            <w:r>
              <w:t>300. EDUCACION SAN MARTIN</w:t>
            </w:r>
          </w:p>
        </w:tc>
        <w:tc>
          <w:tcPr>
            <w:tcW w:w="3249" w:type="dxa"/>
          </w:tcPr>
          <w:p w14:paraId="15B39430" w14:textId="77777777" w:rsidR="000A6FDE" w:rsidRDefault="006906CC">
            <w:r>
              <w:t>172</w:t>
            </w:r>
          </w:p>
        </w:tc>
        <w:tc>
          <w:tcPr>
            <w:tcW w:w="3249" w:type="dxa"/>
          </w:tcPr>
          <w:p w14:paraId="2548BFB2" w14:textId="77777777" w:rsidR="000A6FDE" w:rsidRDefault="006906CC">
            <w:r>
              <w:t>3,296,058</w:t>
            </w:r>
          </w:p>
        </w:tc>
      </w:tr>
      <w:tr w:rsidR="000A6FDE" w14:paraId="5E6E0B16" w14:textId="77777777" w:rsidTr="000A6FDE">
        <w:trPr>
          <w:jc w:val="center"/>
        </w:trPr>
        <w:tc>
          <w:tcPr>
            <w:tcW w:w="3249" w:type="dxa"/>
          </w:tcPr>
          <w:p w14:paraId="4CC9AD5D" w14:textId="77777777" w:rsidR="000A6FDE" w:rsidRDefault="006906CC">
            <w:r>
              <w:t>301. EDUCACION BAJO MAYO</w:t>
            </w:r>
          </w:p>
        </w:tc>
        <w:tc>
          <w:tcPr>
            <w:tcW w:w="3249" w:type="dxa"/>
          </w:tcPr>
          <w:p w14:paraId="700C95E2" w14:textId="77777777" w:rsidR="000A6FDE" w:rsidRDefault="006906CC">
            <w:r>
              <w:t>123</w:t>
            </w:r>
          </w:p>
        </w:tc>
        <w:tc>
          <w:tcPr>
            <w:tcW w:w="3249" w:type="dxa"/>
          </w:tcPr>
          <w:p w14:paraId="2DDEFBC9" w14:textId="77777777" w:rsidR="000A6FDE" w:rsidRDefault="006906CC">
            <w:r>
              <w:t>2,824,306</w:t>
            </w:r>
          </w:p>
        </w:tc>
      </w:tr>
      <w:tr w:rsidR="000A6FDE" w14:paraId="22894F9D" w14:textId="77777777" w:rsidTr="000A6FDE">
        <w:trPr>
          <w:jc w:val="center"/>
        </w:trPr>
        <w:tc>
          <w:tcPr>
            <w:tcW w:w="3249" w:type="dxa"/>
          </w:tcPr>
          <w:p w14:paraId="3EAC2641" w14:textId="77777777" w:rsidR="000A6FDE" w:rsidRDefault="006906CC">
            <w:r>
              <w:t>302. EDUCACION HUALLAGA CENTRAL</w:t>
            </w:r>
          </w:p>
        </w:tc>
        <w:tc>
          <w:tcPr>
            <w:tcW w:w="3249" w:type="dxa"/>
          </w:tcPr>
          <w:p w14:paraId="6D446E97" w14:textId="77777777" w:rsidR="000A6FDE" w:rsidRDefault="006906CC">
            <w:r>
              <w:t>100</w:t>
            </w:r>
          </w:p>
        </w:tc>
        <w:tc>
          <w:tcPr>
            <w:tcW w:w="3249" w:type="dxa"/>
          </w:tcPr>
          <w:p w14:paraId="75539508" w14:textId="77777777" w:rsidR="000A6FDE" w:rsidRDefault="006906CC">
            <w:r>
              <w:t>2,300,070</w:t>
            </w:r>
          </w:p>
        </w:tc>
      </w:tr>
      <w:tr w:rsidR="000A6FDE" w14:paraId="3A63139F" w14:textId="77777777" w:rsidTr="000A6FDE">
        <w:trPr>
          <w:jc w:val="center"/>
        </w:trPr>
        <w:tc>
          <w:tcPr>
            <w:tcW w:w="3249" w:type="dxa"/>
          </w:tcPr>
          <w:p w14:paraId="08C00FAF" w14:textId="77777777" w:rsidR="000A6FDE" w:rsidRDefault="006906CC">
            <w:r>
              <w:t>303. EDUCACION ALTO HUALLAGA</w:t>
            </w:r>
          </w:p>
        </w:tc>
        <w:tc>
          <w:tcPr>
            <w:tcW w:w="3249" w:type="dxa"/>
          </w:tcPr>
          <w:p w14:paraId="4B26514A" w14:textId="77777777" w:rsidR="000A6FDE" w:rsidRDefault="006906CC">
            <w:r>
              <w:t>84</w:t>
            </w:r>
          </w:p>
        </w:tc>
        <w:tc>
          <w:tcPr>
            <w:tcW w:w="3249" w:type="dxa"/>
          </w:tcPr>
          <w:p w14:paraId="18095DE0" w14:textId="77777777" w:rsidR="000A6FDE" w:rsidRDefault="006906CC">
            <w:r>
              <w:t>1,770,972</w:t>
            </w:r>
          </w:p>
        </w:tc>
      </w:tr>
      <w:tr w:rsidR="000A6FDE" w14:paraId="3C661B16" w14:textId="77777777" w:rsidTr="000A6FDE">
        <w:trPr>
          <w:jc w:val="center"/>
        </w:trPr>
        <w:tc>
          <w:tcPr>
            <w:tcW w:w="3249" w:type="dxa"/>
          </w:tcPr>
          <w:p w14:paraId="05F48BEA" w14:textId="77777777" w:rsidR="000A6FDE" w:rsidRDefault="006906CC">
            <w:r>
              <w:t>305. EDUCACION LAMAS</w:t>
            </w:r>
          </w:p>
        </w:tc>
        <w:tc>
          <w:tcPr>
            <w:tcW w:w="3249" w:type="dxa"/>
          </w:tcPr>
          <w:p w14:paraId="11A8389F" w14:textId="77777777" w:rsidR="000A6FDE" w:rsidRDefault="006906CC">
            <w:r>
              <w:t>50</w:t>
            </w:r>
          </w:p>
        </w:tc>
        <w:tc>
          <w:tcPr>
            <w:tcW w:w="3249" w:type="dxa"/>
          </w:tcPr>
          <w:p w14:paraId="7D90F078" w14:textId="77777777" w:rsidR="000A6FDE" w:rsidRDefault="006906CC">
            <w:r>
              <w:t>1,269,954</w:t>
            </w:r>
          </w:p>
        </w:tc>
      </w:tr>
      <w:tr w:rsidR="000A6FDE" w14:paraId="44C188F5" w14:textId="77777777" w:rsidTr="000A6FDE">
        <w:trPr>
          <w:jc w:val="center"/>
        </w:trPr>
        <w:tc>
          <w:tcPr>
            <w:tcW w:w="3249" w:type="dxa"/>
          </w:tcPr>
          <w:p w14:paraId="3429FF9F" w14:textId="77777777" w:rsidR="000A6FDE" w:rsidRDefault="006906CC">
            <w:r>
              <w:t>306. EDUCACION RIOJA</w:t>
            </w:r>
          </w:p>
        </w:tc>
        <w:tc>
          <w:tcPr>
            <w:tcW w:w="3249" w:type="dxa"/>
          </w:tcPr>
          <w:p w14:paraId="4A404E6D" w14:textId="77777777" w:rsidR="000A6FDE" w:rsidRDefault="006906CC">
            <w:r>
              <w:t>96</w:t>
            </w:r>
          </w:p>
        </w:tc>
        <w:tc>
          <w:tcPr>
            <w:tcW w:w="3249" w:type="dxa"/>
          </w:tcPr>
          <w:p w14:paraId="200D995F" w14:textId="77777777" w:rsidR="000A6FDE" w:rsidRDefault="006906CC">
            <w:r>
              <w:t>2,003,156</w:t>
            </w:r>
          </w:p>
        </w:tc>
      </w:tr>
      <w:tr w:rsidR="000A6FDE" w14:paraId="544042CE" w14:textId="77777777" w:rsidTr="000A6FDE">
        <w:trPr>
          <w:jc w:val="center"/>
        </w:trPr>
        <w:tc>
          <w:tcPr>
            <w:tcW w:w="3249" w:type="dxa"/>
          </w:tcPr>
          <w:p w14:paraId="4FB008BA" w14:textId="77777777" w:rsidR="000A6FDE" w:rsidRDefault="006906CC">
            <w:r>
              <w:t>307. EDUCACION BELLAVISTA</w:t>
            </w:r>
          </w:p>
        </w:tc>
        <w:tc>
          <w:tcPr>
            <w:tcW w:w="3249" w:type="dxa"/>
          </w:tcPr>
          <w:p w14:paraId="2F4BACBA" w14:textId="77777777" w:rsidR="000A6FDE" w:rsidRDefault="006906CC">
            <w:r>
              <w:t>55</w:t>
            </w:r>
          </w:p>
        </w:tc>
        <w:tc>
          <w:tcPr>
            <w:tcW w:w="3249" w:type="dxa"/>
          </w:tcPr>
          <w:p w14:paraId="052E174B" w14:textId="77777777" w:rsidR="000A6FDE" w:rsidRDefault="006906CC">
            <w:r>
              <w:t>1,107,828</w:t>
            </w:r>
          </w:p>
        </w:tc>
      </w:tr>
      <w:tr w:rsidR="000A6FDE" w14:paraId="5E2572D2" w14:textId="77777777" w:rsidTr="000A6FDE">
        <w:trPr>
          <w:jc w:val="center"/>
        </w:trPr>
        <w:tc>
          <w:tcPr>
            <w:tcW w:w="3249" w:type="dxa"/>
          </w:tcPr>
          <w:p w14:paraId="404FB945" w14:textId="77777777" w:rsidR="000A6FDE" w:rsidRDefault="006906CC">
            <w:r>
              <w:t>Total</w:t>
            </w:r>
          </w:p>
        </w:tc>
        <w:tc>
          <w:tcPr>
            <w:tcW w:w="3249" w:type="dxa"/>
          </w:tcPr>
          <w:p w14:paraId="4D835D23" w14:textId="77777777" w:rsidR="000A6FDE" w:rsidRDefault="006906CC">
            <w:r>
              <w:t>680</w:t>
            </w:r>
          </w:p>
        </w:tc>
        <w:tc>
          <w:tcPr>
            <w:tcW w:w="3249" w:type="dxa"/>
          </w:tcPr>
          <w:p w14:paraId="4398F616" w14:textId="77777777" w:rsidR="000A6FDE" w:rsidRDefault="006906CC">
            <w:r>
              <w:t>14,572,344</w:t>
            </w:r>
          </w:p>
        </w:tc>
      </w:tr>
    </w:tbl>
    <w:p w14:paraId="5DB2D168" w14:textId="77777777" w:rsidR="000A6FDE" w:rsidRDefault="006906CC">
      <w:pPr>
        <w:pStyle w:val="Fuentes"/>
      </w:pPr>
      <w:r>
        <w:t xml:space="preserve">Fuente: Base NEXUS </w:t>
      </w:r>
      <w:r>
        <w:t>al corte de 20 de febrero del 2023 e informes UPP</w:t>
      </w:r>
    </w:p>
    <w:sectPr w:rsidR="000A6FDE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FB1C74D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6906CC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906CC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6FD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06CC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purl.org/dc/terms/"/>
    <ds:schemaRef ds:uri="http://www.w3.org/XML/1998/namespace"/>
    <ds:schemaRef ds:uri="a5b86b97-dc97-47ac-892f-c2df15e7487e"/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c6e95a51-c766-4913-b17e-55287637e04d"/>
    <ds:schemaRef ds:uri="http://schemas.microsoft.com/office/2006/metadata/propertie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9F5A743-2A17-4B70-B0C5-6F4AC1932B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1052</Words>
  <Characters>5786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2023-03-08T23:00:00Z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