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33,515,934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33,515,934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CUSCO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CUSCO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643F24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31" w:history="1">
            <w:r w:rsidR="00643F24" w:rsidRPr="008F5461">
              <w:rPr>
                <w:rStyle w:val="Hipervnculo"/>
                <w:noProof/>
              </w:rPr>
              <w:t>1. Intervenciones y Acciones Pedagógicas  (IAP)</w:t>
            </w:r>
            <w:r w:rsidR="00643F24">
              <w:rPr>
                <w:noProof/>
                <w:webHidden/>
              </w:rPr>
              <w:tab/>
            </w:r>
            <w:r w:rsidR="00643F24">
              <w:rPr>
                <w:noProof/>
                <w:webHidden/>
              </w:rPr>
              <w:fldChar w:fldCharType="begin"/>
            </w:r>
            <w:r w:rsidR="00643F24">
              <w:rPr>
                <w:noProof/>
                <w:webHidden/>
              </w:rPr>
              <w:instrText xml:space="preserve"> PAGEREF _Toc129960831 \h </w:instrText>
            </w:r>
            <w:r w:rsidR="00643F24">
              <w:rPr>
                <w:noProof/>
                <w:webHidden/>
              </w:rPr>
            </w:r>
            <w:r w:rsidR="00643F24">
              <w:rPr>
                <w:noProof/>
                <w:webHidden/>
              </w:rPr>
              <w:fldChar w:fldCharType="separate"/>
            </w:r>
            <w:r w:rsidR="00643F24">
              <w:rPr>
                <w:noProof/>
                <w:webHidden/>
              </w:rPr>
              <w:t>3</w:t>
            </w:r>
            <w:r w:rsidR="00643F24">
              <w:rPr>
                <w:noProof/>
                <w:webHidden/>
              </w:rPr>
              <w:fldChar w:fldCharType="end"/>
            </w:r>
          </w:hyperlink>
        </w:p>
        <w:p w:rsidR="00643F24" w:rsidRDefault="00643F2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32" w:history="1">
            <w:r w:rsidRPr="008F5461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CC3E1A" w:rsidRDefault="00643F24">
      <w:pPr>
        <w:pStyle w:val="Ttulo1"/>
      </w:pPr>
      <w:bookmarkStart w:id="1" w:name="_Toc129960831"/>
      <w:r>
        <w:t>1. Intervenciones y Acciones Pedagógicas  (IAP)</w:t>
      </w:r>
      <w:bookmarkEnd w:id="1"/>
    </w:p>
    <w:p w:rsidR="00CC3E1A" w:rsidRDefault="00643F24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CC3E1A" w:rsidRDefault="00643F24">
      <w:pPr>
        <w:pStyle w:val="Listaconvietas"/>
        <w:jc w:val="both"/>
      </w:pPr>
      <w:r>
        <w:t>El Gobierno Regional de CUSCO tiene asignado en su presupuesto institucional de apertura un mon</w:t>
      </w:r>
      <w:r>
        <w:t>to de S/ 33,515,934.00 para el financiamiento de las intervenciones y acciones pedagógicas. Asimismo, es importante mencionar que adicionalmente se realizará transferencias de partidas con cargo a los recursos del Ministerio de Educación a favor de los Gob</w:t>
      </w:r>
      <w:r>
        <w:t>ierno Regionales, en base a los resultados de la ejecución de los recursos asignados, conforme lo dispuesto en el marco del numeral 42.1 y 42.2 del artículo 42 de la Ley de Presupuesto 2023.</w:t>
      </w:r>
    </w:p>
    <w:p w:rsidR="00CC3E1A" w:rsidRDefault="00643F24">
      <w:pPr>
        <w:pStyle w:val="Listaconvietas"/>
        <w:jc w:val="both"/>
      </w:pPr>
      <w:r>
        <w:t>En el Anexo N° 1 puede hallarse una descripción de las intervenci</w:t>
      </w:r>
      <w:r>
        <w:t>ones asignadas a esta región, así como su costo.</w:t>
      </w:r>
    </w:p>
    <w:p w:rsidR="00CC3E1A" w:rsidRDefault="00643F24">
      <w:pPr>
        <w:jc w:val="center"/>
      </w:pPr>
      <w:r>
        <w:rPr>
          <w:b/>
        </w:rPr>
        <w:t>Tabla N° 01. Costo anual de las intervenciones y recursos disponibles en el PIA, por Unidad Ejecutora - CUSCO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C3E1A" w:rsidTr="00CC3E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C3E1A" w:rsidRDefault="00643F24">
            <w:r>
              <w:t>Unidad Ejecutora</w:t>
            </w:r>
          </w:p>
        </w:tc>
        <w:tc>
          <w:tcPr>
            <w:tcW w:w="3249" w:type="dxa"/>
          </w:tcPr>
          <w:p w:rsidR="00CC3E1A" w:rsidRDefault="00643F24">
            <w:r>
              <w:t>Costo anual</w:t>
            </w:r>
          </w:p>
        </w:tc>
        <w:tc>
          <w:tcPr>
            <w:tcW w:w="3249" w:type="dxa"/>
          </w:tcPr>
          <w:p w:rsidR="00CC3E1A" w:rsidRDefault="00643F24">
            <w:r>
              <w:t>PIA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300. EDUCACION CUSCO</w:t>
            </w:r>
          </w:p>
        </w:tc>
        <w:tc>
          <w:tcPr>
            <w:tcW w:w="3249" w:type="dxa"/>
          </w:tcPr>
          <w:p w:rsidR="00CC3E1A" w:rsidRDefault="00643F24">
            <w:r>
              <w:t>2,938,010</w:t>
            </w:r>
          </w:p>
        </w:tc>
        <w:tc>
          <w:tcPr>
            <w:tcW w:w="3249" w:type="dxa"/>
          </w:tcPr>
          <w:p w:rsidR="00CC3E1A" w:rsidRDefault="00643F24">
            <w:r>
              <w:t>764,190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302. EDUCACION CANCHIS</w:t>
            </w:r>
          </w:p>
        </w:tc>
        <w:tc>
          <w:tcPr>
            <w:tcW w:w="3249" w:type="dxa"/>
          </w:tcPr>
          <w:p w:rsidR="00CC3E1A" w:rsidRDefault="00643F24">
            <w:r>
              <w:t>3,651,071</w:t>
            </w:r>
          </w:p>
        </w:tc>
        <w:tc>
          <w:tcPr>
            <w:tcW w:w="3249" w:type="dxa"/>
          </w:tcPr>
          <w:p w:rsidR="00CC3E1A" w:rsidRDefault="00643F24">
            <w:r>
              <w:t>3,186,336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303. EDUCACION QUISPICANCHIS</w:t>
            </w:r>
          </w:p>
        </w:tc>
        <w:tc>
          <w:tcPr>
            <w:tcW w:w="3249" w:type="dxa"/>
          </w:tcPr>
          <w:p w:rsidR="00CC3E1A" w:rsidRDefault="00643F24">
            <w:r>
              <w:t>3,812,267</w:t>
            </w:r>
          </w:p>
        </w:tc>
        <w:tc>
          <w:tcPr>
            <w:tcW w:w="3249" w:type="dxa"/>
          </w:tcPr>
          <w:p w:rsidR="00CC3E1A" w:rsidRDefault="00643F24">
            <w:r>
              <w:t>3,003,065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304. EDUCACION LA CONVENCION</w:t>
            </w:r>
          </w:p>
        </w:tc>
        <w:tc>
          <w:tcPr>
            <w:tcW w:w="3249" w:type="dxa"/>
          </w:tcPr>
          <w:p w:rsidR="00CC3E1A" w:rsidRDefault="00643F24">
            <w:r>
              <w:t>7,057,095</w:t>
            </w:r>
          </w:p>
        </w:tc>
        <w:tc>
          <w:tcPr>
            <w:tcW w:w="3249" w:type="dxa"/>
          </w:tcPr>
          <w:p w:rsidR="00CC3E1A" w:rsidRDefault="00643F24">
            <w:r>
              <w:t>5,609,829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305. EDUCACION CHUMBIVILCAS</w:t>
            </w:r>
          </w:p>
        </w:tc>
        <w:tc>
          <w:tcPr>
            <w:tcW w:w="3249" w:type="dxa"/>
          </w:tcPr>
          <w:p w:rsidR="00CC3E1A" w:rsidRDefault="00643F24">
            <w:r>
              <w:t>2,816,706</w:t>
            </w:r>
          </w:p>
        </w:tc>
        <w:tc>
          <w:tcPr>
            <w:tcW w:w="3249" w:type="dxa"/>
          </w:tcPr>
          <w:p w:rsidR="00CC3E1A" w:rsidRDefault="00643F24">
            <w:r>
              <w:t>2,257,815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306. EDUCACION PARURO</w:t>
            </w:r>
          </w:p>
        </w:tc>
        <w:tc>
          <w:tcPr>
            <w:tcW w:w="3249" w:type="dxa"/>
          </w:tcPr>
          <w:p w:rsidR="00CC3E1A" w:rsidRDefault="00643F24">
            <w:r>
              <w:t>2,741,813</w:t>
            </w:r>
          </w:p>
        </w:tc>
        <w:tc>
          <w:tcPr>
            <w:tcW w:w="3249" w:type="dxa"/>
          </w:tcPr>
          <w:p w:rsidR="00CC3E1A" w:rsidRDefault="00643F24">
            <w:r>
              <w:t>2,206,484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308. EDUCACION URUBAMBA</w:t>
            </w:r>
          </w:p>
        </w:tc>
        <w:tc>
          <w:tcPr>
            <w:tcW w:w="3249" w:type="dxa"/>
          </w:tcPr>
          <w:p w:rsidR="00CC3E1A" w:rsidRDefault="00643F24">
            <w:r>
              <w:t>2,051,944</w:t>
            </w:r>
          </w:p>
        </w:tc>
        <w:tc>
          <w:tcPr>
            <w:tcW w:w="3249" w:type="dxa"/>
          </w:tcPr>
          <w:p w:rsidR="00CC3E1A" w:rsidRDefault="00643F24">
            <w:r>
              <w:t>1,665,913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309. EDUCACION PAUCARTAMBO</w:t>
            </w:r>
          </w:p>
        </w:tc>
        <w:tc>
          <w:tcPr>
            <w:tcW w:w="3249" w:type="dxa"/>
          </w:tcPr>
          <w:p w:rsidR="00CC3E1A" w:rsidRDefault="00643F24">
            <w:r>
              <w:t>2,006,659</w:t>
            </w:r>
          </w:p>
        </w:tc>
        <w:tc>
          <w:tcPr>
            <w:tcW w:w="3249" w:type="dxa"/>
          </w:tcPr>
          <w:p w:rsidR="00CC3E1A" w:rsidRDefault="00643F24">
            <w:r>
              <w:t>1,578,567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310. EDUCACION ESPINAR</w:t>
            </w:r>
          </w:p>
        </w:tc>
        <w:tc>
          <w:tcPr>
            <w:tcW w:w="3249" w:type="dxa"/>
          </w:tcPr>
          <w:p w:rsidR="00CC3E1A" w:rsidRDefault="00643F24">
            <w:r>
              <w:t>2,127,948</w:t>
            </w:r>
          </w:p>
        </w:tc>
        <w:tc>
          <w:tcPr>
            <w:tcW w:w="3249" w:type="dxa"/>
          </w:tcPr>
          <w:p w:rsidR="00CC3E1A" w:rsidRDefault="00643F24">
            <w:r>
              <w:t>1,708,931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311. UGEL DE CALCA</w:t>
            </w:r>
          </w:p>
        </w:tc>
        <w:tc>
          <w:tcPr>
            <w:tcW w:w="3249" w:type="dxa"/>
          </w:tcPr>
          <w:p w:rsidR="00CC3E1A" w:rsidRDefault="00643F24">
            <w:r>
              <w:t>2,274,614</w:t>
            </w:r>
          </w:p>
        </w:tc>
        <w:tc>
          <w:tcPr>
            <w:tcW w:w="3249" w:type="dxa"/>
          </w:tcPr>
          <w:p w:rsidR="00CC3E1A" w:rsidRDefault="00643F24">
            <w:r>
              <w:t>1,871,792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312. UGEL CUSCO</w:t>
            </w:r>
          </w:p>
        </w:tc>
        <w:tc>
          <w:tcPr>
            <w:tcW w:w="3249" w:type="dxa"/>
          </w:tcPr>
          <w:p w:rsidR="00CC3E1A" w:rsidRDefault="00643F24">
            <w:r>
              <w:t>4,985,242</w:t>
            </w:r>
          </w:p>
        </w:tc>
        <w:tc>
          <w:tcPr>
            <w:tcW w:w="3249" w:type="dxa"/>
          </w:tcPr>
          <w:p w:rsidR="00CC3E1A" w:rsidRDefault="00643F24">
            <w:r>
              <w:t>4,128,140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313. EDUCACION CANAS</w:t>
            </w:r>
          </w:p>
        </w:tc>
        <w:tc>
          <w:tcPr>
            <w:tcW w:w="3249" w:type="dxa"/>
          </w:tcPr>
          <w:p w:rsidR="00CC3E1A" w:rsidRDefault="00643F24">
            <w:r>
              <w:t>1,680,679</w:t>
            </w:r>
          </w:p>
        </w:tc>
        <w:tc>
          <w:tcPr>
            <w:tcW w:w="3249" w:type="dxa"/>
          </w:tcPr>
          <w:p w:rsidR="00CC3E1A" w:rsidRDefault="00643F24">
            <w:r>
              <w:t>1,439,957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314. EDUCACION ACOMAYO</w:t>
            </w:r>
          </w:p>
        </w:tc>
        <w:tc>
          <w:tcPr>
            <w:tcW w:w="3249" w:type="dxa"/>
          </w:tcPr>
          <w:p w:rsidR="00CC3E1A" w:rsidRDefault="00643F24">
            <w:r>
              <w:t>1,082,706</w:t>
            </w:r>
          </w:p>
        </w:tc>
        <w:tc>
          <w:tcPr>
            <w:tcW w:w="3249" w:type="dxa"/>
          </w:tcPr>
          <w:p w:rsidR="00CC3E1A" w:rsidRDefault="00643F24">
            <w:r>
              <w:t>899,137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315. EDUCACION ANTA</w:t>
            </w:r>
          </w:p>
        </w:tc>
        <w:tc>
          <w:tcPr>
            <w:tcW w:w="3249" w:type="dxa"/>
          </w:tcPr>
          <w:p w:rsidR="00CC3E1A" w:rsidRDefault="00643F24">
            <w:r>
              <w:t>2,213,889</w:t>
            </w:r>
          </w:p>
        </w:tc>
        <w:tc>
          <w:tcPr>
            <w:tcW w:w="3249" w:type="dxa"/>
          </w:tcPr>
          <w:p w:rsidR="00CC3E1A" w:rsidRDefault="00643F24">
            <w:r>
              <w:t>1,789,268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lastRenderedPageBreak/>
              <w:t>316. EDUCACION PICHARI KIMBIRI VILLA VIRGEN</w:t>
            </w:r>
          </w:p>
        </w:tc>
        <w:tc>
          <w:tcPr>
            <w:tcW w:w="3249" w:type="dxa"/>
          </w:tcPr>
          <w:p w:rsidR="00CC3E1A" w:rsidRDefault="00643F24">
            <w:r>
              <w:t>1,862,384</w:t>
            </w:r>
          </w:p>
        </w:tc>
        <w:tc>
          <w:tcPr>
            <w:tcW w:w="3249" w:type="dxa"/>
          </w:tcPr>
          <w:p w:rsidR="00CC3E1A" w:rsidRDefault="00643F24">
            <w:r>
              <w:t>1,406,510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Total</w:t>
            </w:r>
          </w:p>
        </w:tc>
        <w:tc>
          <w:tcPr>
            <w:tcW w:w="3249" w:type="dxa"/>
          </w:tcPr>
          <w:p w:rsidR="00CC3E1A" w:rsidRDefault="00643F24">
            <w:r>
              <w:t>43,303,028</w:t>
            </w:r>
          </w:p>
        </w:tc>
        <w:tc>
          <w:tcPr>
            <w:tcW w:w="3249" w:type="dxa"/>
          </w:tcPr>
          <w:p w:rsidR="00CC3E1A" w:rsidRDefault="00643F24">
            <w:r>
              <w:t>33,515,934</w:t>
            </w:r>
          </w:p>
        </w:tc>
      </w:tr>
    </w:tbl>
    <w:p w:rsidR="00CC3E1A" w:rsidRDefault="00643F24">
      <w:pPr>
        <w:pStyle w:val="Fuentes"/>
      </w:pPr>
      <w:r>
        <w:t>Fuente: Base SIAF al corte de 20 de febrero del 2023 e informes UPP</w:t>
      </w:r>
    </w:p>
    <w:p w:rsidR="00CC3E1A" w:rsidRDefault="00643F24">
      <w:pPr>
        <w:pStyle w:val="Listaconvietas"/>
        <w:jc w:val="both"/>
      </w:pPr>
      <w:r>
        <w:t>El Gobierno Regional de CUSCO ha recibido un monto S/</w:t>
      </w:r>
      <w:r>
        <w:t xml:space="preserve"> 6,804,000.00 en transferencias con cargo a los recursos del Ministerio  de Educación a favor de los Gobierno Regionales, en base a los resultados de la ejecución de los recursos asignados, conforme lo dispuesto en el marco del numeral 42.1  y 42.2 del art</w:t>
      </w:r>
      <w:r>
        <w:t>ículo 42 de la Ley de Presupuesto 2023. </w:t>
      </w:r>
    </w:p>
    <w:p w:rsidR="00CC3E1A" w:rsidRDefault="00643F24">
      <w:pPr>
        <w:jc w:val="center"/>
      </w:pPr>
      <w:r>
        <w:rPr>
          <w:b/>
        </w:rPr>
        <w:t>Tabla N° 02. Transferencias realizadas para el financiamiento de intervenciones - CUSCO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CC3E1A" w:rsidTr="00CC3E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CC3E1A" w:rsidRDefault="00643F24">
            <w:r>
              <w:t>Unidad Ejecutora</w:t>
            </w:r>
          </w:p>
        </w:tc>
        <w:tc>
          <w:tcPr>
            <w:tcW w:w="1949" w:type="dxa"/>
          </w:tcPr>
          <w:p w:rsidR="00CC3E1A" w:rsidRDefault="00643F24">
            <w:r>
              <w:t>PIM</w:t>
            </w:r>
          </w:p>
        </w:tc>
        <w:tc>
          <w:tcPr>
            <w:tcW w:w="1949" w:type="dxa"/>
          </w:tcPr>
          <w:p w:rsidR="00CC3E1A" w:rsidRDefault="00643F24">
            <w:r>
              <w:t>Primera transferencia (DS N° XX-2023-EF)</w:t>
            </w:r>
          </w:p>
        </w:tc>
        <w:tc>
          <w:tcPr>
            <w:tcW w:w="1949" w:type="dxa"/>
          </w:tcPr>
          <w:p w:rsidR="00CC3E1A" w:rsidRDefault="00643F24">
            <w:r>
              <w:t>Segunda transferencia (DS N° XX-2023-EF)</w:t>
            </w:r>
          </w:p>
        </w:tc>
        <w:tc>
          <w:tcPr>
            <w:tcW w:w="1949" w:type="dxa"/>
          </w:tcPr>
          <w:p w:rsidR="00CC3E1A" w:rsidRDefault="00643F24">
            <w:r>
              <w:t>Total transferido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 xml:space="preserve">300. </w:t>
            </w:r>
            <w:r>
              <w:t>EDUCACION CUSCO</w:t>
            </w:r>
          </w:p>
        </w:tc>
        <w:tc>
          <w:tcPr>
            <w:tcW w:w="1949" w:type="dxa"/>
          </w:tcPr>
          <w:p w:rsidR="00CC3E1A" w:rsidRDefault="00643F24">
            <w:r>
              <w:t>764,190</w:t>
            </w:r>
          </w:p>
        </w:tc>
        <w:tc>
          <w:tcPr>
            <w:tcW w:w="1949" w:type="dxa"/>
          </w:tcPr>
          <w:p w:rsidR="00CC3E1A" w:rsidRDefault="00643F24">
            <w:r>
              <w:t>58,000</w:t>
            </w:r>
          </w:p>
        </w:tc>
        <w:tc>
          <w:tcPr>
            <w:tcW w:w="1949" w:type="dxa"/>
          </w:tcPr>
          <w:p w:rsidR="00CC3E1A" w:rsidRDefault="00643F24">
            <w:r>
              <w:t>145,000</w:t>
            </w:r>
          </w:p>
        </w:tc>
        <w:tc>
          <w:tcPr>
            <w:tcW w:w="1949" w:type="dxa"/>
          </w:tcPr>
          <w:p w:rsidR="00CC3E1A" w:rsidRDefault="00643F24">
            <w:r>
              <w:t>203,000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302. EDUCACION CANCHIS</w:t>
            </w:r>
          </w:p>
        </w:tc>
        <w:tc>
          <w:tcPr>
            <w:tcW w:w="1949" w:type="dxa"/>
          </w:tcPr>
          <w:p w:rsidR="00CC3E1A" w:rsidRDefault="00643F24">
            <w:r>
              <w:t>3,186,336</w:t>
            </w:r>
          </w:p>
        </w:tc>
        <w:tc>
          <w:tcPr>
            <w:tcW w:w="1949" w:type="dxa"/>
          </w:tcPr>
          <w:p w:rsidR="00CC3E1A" w:rsidRDefault="00643F24">
            <w:r>
              <w:t>122,000</w:t>
            </w:r>
          </w:p>
        </w:tc>
        <w:tc>
          <w:tcPr>
            <w:tcW w:w="1949" w:type="dxa"/>
          </w:tcPr>
          <w:p w:rsidR="00CC3E1A" w:rsidRDefault="00643F24">
            <w:r>
              <w:t>305,000</w:t>
            </w:r>
          </w:p>
        </w:tc>
        <w:tc>
          <w:tcPr>
            <w:tcW w:w="1949" w:type="dxa"/>
          </w:tcPr>
          <w:p w:rsidR="00CC3E1A" w:rsidRDefault="00643F24">
            <w:r>
              <w:t>427,000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303. EDUCACION QUISPICANCHIS</w:t>
            </w:r>
          </w:p>
        </w:tc>
        <w:tc>
          <w:tcPr>
            <w:tcW w:w="1949" w:type="dxa"/>
          </w:tcPr>
          <w:p w:rsidR="00CC3E1A" w:rsidRDefault="00643F24">
            <w:r>
              <w:t>3,003,065</w:t>
            </w:r>
          </w:p>
        </w:tc>
        <w:tc>
          <w:tcPr>
            <w:tcW w:w="1949" w:type="dxa"/>
          </w:tcPr>
          <w:p w:rsidR="00CC3E1A" w:rsidRDefault="00643F24">
            <w:r>
              <w:t>160,000</w:t>
            </w:r>
          </w:p>
        </w:tc>
        <w:tc>
          <w:tcPr>
            <w:tcW w:w="1949" w:type="dxa"/>
          </w:tcPr>
          <w:p w:rsidR="00CC3E1A" w:rsidRDefault="00643F24">
            <w:r>
              <w:t>400,000</w:t>
            </w:r>
          </w:p>
        </w:tc>
        <w:tc>
          <w:tcPr>
            <w:tcW w:w="1949" w:type="dxa"/>
          </w:tcPr>
          <w:p w:rsidR="00CC3E1A" w:rsidRDefault="00643F24">
            <w:r>
              <w:t>560,000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304. EDUCACION LA CONVENCION</w:t>
            </w:r>
          </w:p>
        </w:tc>
        <w:tc>
          <w:tcPr>
            <w:tcW w:w="1949" w:type="dxa"/>
          </w:tcPr>
          <w:p w:rsidR="00CC3E1A" w:rsidRDefault="00643F24">
            <w:r>
              <w:t>5,609,829</w:t>
            </w:r>
          </w:p>
        </w:tc>
        <w:tc>
          <w:tcPr>
            <w:tcW w:w="1949" w:type="dxa"/>
          </w:tcPr>
          <w:p w:rsidR="00CC3E1A" w:rsidRDefault="00643F24">
            <w:r>
              <w:t>170,000</w:t>
            </w:r>
          </w:p>
        </w:tc>
        <w:tc>
          <w:tcPr>
            <w:tcW w:w="1949" w:type="dxa"/>
          </w:tcPr>
          <w:p w:rsidR="00CC3E1A" w:rsidRDefault="00643F24">
            <w:r>
              <w:t>425,000</w:t>
            </w:r>
          </w:p>
        </w:tc>
        <w:tc>
          <w:tcPr>
            <w:tcW w:w="1949" w:type="dxa"/>
          </w:tcPr>
          <w:p w:rsidR="00CC3E1A" w:rsidRDefault="00643F24">
            <w:r>
              <w:t>595,000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 xml:space="preserve">305. EDUCACION </w:t>
            </w:r>
            <w:r>
              <w:t>CHUMBIVILCAS</w:t>
            </w:r>
          </w:p>
        </w:tc>
        <w:tc>
          <w:tcPr>
            <w:tcW w:w="1949" w:type="dxa"/>
          </w:tcPr>
          <w:p w:rsidR="00CC3E1A" w:rsidRDefault="00643F24">
            <w:r>
              <w:t>2,257,815</w:t>
            </w:r>
          </w:p>
        </w:tc>
        <w:tc>
          <w:tcPr>
            <w:tcW w:w="1949" w:type="dxa"/>
          </w:tcPr>
          <w:p w:rsidR="00CC3E1A" w:rsidRDefault="00643F24">
            <w:r>
              <w:t>148,000</w:t>
            </w:r>
          </w:p>
        </w:tc>
        <w:tc>
          <w:tcPr>
            <w:tcW w:w="1949" w:type="dxa"/>
          </w:tcPr>
          <w:p w:rsidR="00CC3E1A" w:rsidRDefault="00643F24">
            <w:r>
              <w:t>370,000</w:t>
            </w:r>
          </w:p>
        </w:tc>
        <w:tc>
          <w:tcPr>
            <w:tcW w:w="1949" w:type="dxa"/>
          </w:tcPr>
          <w:p w:rsidR="00CC3E1A" w:rsidRDefault="00643F24">
            <w:r>
              <w:t>518,000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306. EDUCACION PARURO</w:t>
            </w:r>
          </w:p>
        </w:tc>
        <w:tc>
          <w:tcPr>
            <w:tcW w:w="1949" w:type="dxa"/>
          </w:tcPr>
          <w:p w:rsidR="00CC3E1A" w:rsidRDefault="00643F24">
            <w:r>
              <w:t>2,206,484</w:t>
            </w:r>
          </w:p>
        </w:tc>
        <w:tc>
          <w:tcPr>
            <w:tcW w:w="1949" w:type="dxa"/>
          </w:tcPr>
          <w:p w:rsidR="00CC3E1A" w:rsidRDefault="00643F24">
            <w:r>
              <w:t>156,000</w:t>
            </w:r>
          </w:p>
        </w:tc>
        <w:tc>
          <w:tcPr>
            <w:tcW w:w="1949" w:type="dxa"/>
          </w:tcPr>
          <w:p w:rsidR="00CC3E1A" w:rsidRDefault="00643F24">
            <w:r>
              <w:t>390,000</w:t>
            </w:r>
          </w:p>
        </w:tc>
        <w:tc>
          <w:tcPr>
            <w:tcW w:w="1949" w:type="dxa"/>
          </w:tcPr>
          <w:p w:rsidR="00CC3E1A" w:rsidRDefault="00643F24">
            <w:r>
              <w:t>546,000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308. EDUCACION URUBAMBA</w:t>
            </w:r>
          </w:p>
        </w:tc>
        <w:tc>
          <w:tcPr>
            <w:tcW w:w="1949" w:type="dxa"/>
          </w:tcPr>
          <w:p w:rsidR="00CC3E1A" w:rsidRDefault="00643F24">
            <w:r>
              <w:t>1,665,913</w:t>
            </w:r>
          </w:p>
        </w:tc>
        <w:tc>
          <w:tcPr>
            <w:tcW w:w="1949" w:type="dxa"/>
          </w:tcPr>
          <w:p w:rsidR="00CC3E1A" w:rsidRDefault="00643F24">
            <w:r>
              <w:t>106,000</w:t>
            </w:r>
          </w:p>
        </w:tc>
        <w:tc>
          <w:tcPr>
            <w:tcW w:w="1949" w:type="dxa"/>
          </w:tcPr>
          <w:p w:rsidR="00CC3E1A" w:rsidRDefault="00643F24">
            <w:r>
              <w:t>265,000</w:t>
            </w:r>
          </w:p>
        </w:tc>
        <w:tc>
          <w:tcPr>
            <w:tcW w:w="1949" w:type="dxa"/>
          </w:tcPr>
          <w:p w:rsidR="00CC3E1A" w:rsidRDefault="00643F24">
            <w:r>
              <w:t>371,000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309. EDUCACION PAUCARTAMBO</w:t>
            </w:r>
          </w:p>
        </w:tc>
        <w:tc>
          <w:tcPr>
            <w:tcW w:w="1949" w:type="dxa"/>
          </w:tcPr>
          <w:p w:rsidR="00CC3E1A" w:rsidRDefault="00643F24">
            <w:r>
              <w:t>1,578,567</w:t>
            </w:r>
          </w:p>
        </w:tc>
        <w:tc>
          <w:tcPr>
            <w:tcW w:w="1949" w:type="dxa"/>
          </w:tcPr>
          <w:p w:rsidR="00CC3E1A" w:rsidRDefault="00643F24">
            <w:r>
              <w:t>122,000</w:t>
            </w:r>
          </w:p>
        </w:tc>
        <w:tc>
          <w:tcPr>
            <w:tcW w:w="1949" w:type="dxa"/>
          </w:tcPr>
          <w:p w:rsidR="00CC3E1A" w:rsidRDefault="00643F24">
            <w:r>
              <w:t>305,000</w:t>
            </w:r>
          </w:p>
        </w:tc>
        <w:tc>
          <w:tcPr>
            <w:tcW w:w="1949" w:type="dxa"/>
          </w:tcPr>
          <w:p w:rsidR="00CC3E1A" w:rsidRDefault="00643F24">
            <w:r>
              <w:t>427,000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310. EDUCACION ESPINAR</w:t>
            </w:r>
          </w:p>
        </w:tc>
        <w:tc>
          <w:tcPr>
            <w:tcW w:w="1949" w:type="dxa"/>
          </w:tcPr>
          <w:p w:rsidR="00CC3E1A" w:rsidRDefault="00643F24">
            <w:r>
              <w:t>1,708,931</w:t>
            </w:r>
          </w:p>
        </w:tc>
        <w:tc>
          <w:tcPr>
            <w:tcW w:w="1949" w:type="dxa"/>
          </w:tcPr>
          <w:p w:rsidR="00CC3E1A" w:rsidRDefault="00643F24">
            <w:r>
              <w:t>140,000</w:t>
            </w:r>
          </w:p>
        </w:tc>
        <w:tc>
          <w:tcPr>
            <w:tcW w:w="1949" w:type="dxa"/>
          </w:tcPr>
          <w:p w:rsidR="00CC3E1A" w:rsidRDefault="00643F24">
            <w:r>
              <w:t>350,000</w:t>
            </w:r>
          </w:p>
        </w:tc>
        <w:tc>
          <w:tcPr>
            <w:tcW w:w="1949" w:type="dxa"/>
          </w:tcPr>
          <w:p w:rsidR="00CC3E1A" w:rsidRDefault="00643F24">
            <w:r>
              <w:t>490,000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311. UGEL DE CALCA</w:t>
            </w:r>
          </w:p>
        </w:tc>
        <w:tc>
          <w:tcPr>
            <w:tcW w:w="1949" w:type="dxa"/>
          </w:tcPr>
          <w:p w:rsidR="00CC3E1A" w:rsidRDefault="00643F24">
            <w:r>
              <w:t>1,871,792</w:t>
            </w:r>
          </w:p>
        </w:tc>
        <w:tc>
          <w:tcPr>
            <w:tcW w:w="1949" w:type="dxa"/>
          </w:tcPr>
          <w:p w:rsidR="00CC3E1A" w:rsidRDefault="00643F24">
            <w:r>
              <w:t>130,000</w:t>
            </w:r>
          </w:p>
        </w:tc>
        <w:tc>
          <w:tcPr>
            <w:tcW w:w="1949" w:type="dxa"/>
          </w:tcPr>
          <w:p w:rsidR="00CC3E1A" w:rsidRDefault="00643F24">
            <w:r>
              <w:t>325,000</w:t>
            </w:r>
          </w:p>
        </w:tc>
        <w:tc>
          <w:tcPr>
            <w:tcW w:w="1949" w:type="dxa"/>
          </w:tcPr>
          <w:p w:rsidR="00CC3E1A" w:rsidRDefault="00643F24">
            <w:r>
              <w:t>455,000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312. UGEL CUSCO</w:t>
            </w:r>
          </w:p>
        </w:tc>
        <w:tc>
          <w:tcPr>
            <w:tcW w:w="1949" w:type="dxa"/>
          </w:tcPr>
          <w:p w:rsidR="00CC3E1A" w:rsidRDefault="00643F24">
            <w:r>
              <w:t>4,128,140</w:t>
            </w:r>
          </w:p>
        </w:tc>
        <w:tc>
          <w:tcPr>
            <w:tcW w:w="1949" w:type="dxa"/>
          </w:tcPr>
          <w:p w:rsidR="00CC3E1A" w:rsidRDefault="00643F24">
            <w:r>
              <w:t>202,000</w:t>
            </w:r>
          </w:p>
        </w:tc>
        <w:tc>
          <w:tcPr>
            <w:tcW w:w="1949" w:type="dxa"/>
          </w:tcPr>
          <w:p w:rsidR="00CC3E1A" w:rsidRDefault="00643F24">
            <w:r>
              <w:t>505,000</w:t>
            </w:r>
          </w:p>
        </w:tc>
        <w:tc>
          <w:tcPr>
            <w:tcW w:w="1949" w:type="dxa"/>
          </w:tcPr>
          <w:p w:rsidR="00CC3E1A" w:rsidRDefault="00643F24">
            <w:r>
              <w:t>707,000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lastRenderedPageBreak/>
              <w:t>313. EDUCACION CANAS</w:t>
            </w:r>
          </w:p>
        </w:tc>
        <w:tc>
          <w:tcPr>
            <w:tcW w:w="1949" w:type="dxa"/>
          </w:tcPr>
          <w:p w:rsidR="00CC3E1A" w:rsidRDefault="00643F24">
            <w:r>
              <w:t>1,439,957</w:t>
            </w:r>
          </w:p>
        </w:tc>
        <w:tc>
          <w:tcPr>
            <w:tcW w:w="1949" w:type="dxa"/>
          </w:tcPr>
          <w:p w:rsidR="00CC3E1A" w:rsidRDefault="00643F24">
            <w:r>
              <w:t>90,000</w:t>
            </w:r>
          </w:p>
        </w:tc>
        <w:tc>
          <w:tcPr>
            <w:tcW w:w="1949" w:type="dxa"/>
          </w:tcPr>
          <w:p w:rsidR="00CC3E1A" w:rsidRDefault="00643F24">
            <w:r>
              <w:t>225,000</w:t>
            </w:r>
          </w:p>
        </w:tc>
        <w:tc>
          <w:tcPr>
            <w:tcW w:w="1949" w:type="dxa"/>
          </w:tcPr>
          <w:p w:rsidR="00CC3E1A" w:rsidRDefault="00643F24">
            <w:r>
              <w:t>315,000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314. EDUCACION ACOMAYO</w:t>
            </w:r>
          </w:p>
        </w:tc>
        <w:tc>
          <w:tcPr>
            <w:tcW w:w="1949" w:type="dxa"/>
          </w:tcPr>
          <w:p w:rsidR="00CC3E1A" w:rsidRDefault="00643F24">
            <w:r>
              <w:t>899,137</w:t>
            </w:r>
          </w:p>
        </w:tc>
        <w:tc>
          <w:tcPr>
            <w:tcW w:w="1949" w:type="dxa"/>
          </w:tcPr>
          <w:p w:rsidR="00CC3E1A" w:rsidRDefault="00643F24">
            <w:r>
              <w:t>88,000</w:t>
            </w:r>
          </w:p>
        </w:tc>
        <w:tc>
          <w:tcPr>
            <w:tcW w:w="1949" w:type="dxa"/>
          </w:tcPr>
          <w:p w:rsidR="00CC3E1A" w:rsidRDefault="00643F24">
            <w:r>
              <w:t>220,000</w:t>
            </w:r>
          </w:p>
        </w:tc>
        <w:tc>
          <w:tcPr>
            <w:tcW w:w="1949" w:type="dxa"/>
          </w:tcPr>
          <w:p w:rsidR="00CC3E1A" w:rsidRDefault="00643F24">
            <w:r>
              <w:t>308,000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 xml:space="preserve">315. </w:t>
            </w:r>
            <w:r>
              <w:t>EDUCACION ANTA</w:t>
            </w:r>
          </w:p>
        </w:tc>
        <w:tc>
          <w:tcPr>
            <w:tcW w:w="1949" w:type="dxa"/>
          </w:tcPr>
          <w:p w:rsidR="00CC3E1A" w:rsidRDefault="00643F24">
            <w:r>
              <w:t>1,789,268</w:t>
            </w:r>
          </w:p>
        </w:tc>
        <w:tc>
          <w:tcPr>
            <w:tcW w:w="1949" w:type="dxa"/>
          </w:tcPr>
          <w:p w:rsidR="00CC3E1A" w:rsidRDefault="00643F24">
            <w:r>
              <w:t>136,000</w:t>
            </w:r>
          </w:p>
        </w:tc>
        <w:tc>
          <w:tcPr>
            <w:tcW w:w="1949" w:type="dxa"/>
          </w:tcPr>
          <w:p w:rsidR="00CC3E1A" w:rsidRDefault="00643F24">
            <w:r>
              <w:t>340,000</w:t>
            </w:r>
          </w:p>
        </w:tc>
        <w:tc>
          <w:tcPr>
            <w:tcW w:w="1949" w:type="dxa"/>
          </w:tcPr>
          <w:p w:rsidR="00CC3E1A" w:rsidRDefault="00643F24">
            <w:r>
              <w:t>476,000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316. EDUCACION PICHARI KIMBIRI VILLA VIRGEN</w:t>
            </w:r>
          </w:p>
        </w:tc>
        <w:tc>
          <w:tcPr>
            <w:tcW w:w="1949" w:type="dxa"/>
          </w:tcPr>
          <w:p w:rsidR="00CC3E1A" w:rsidRDefault="00643F24">
            <w:r>
              <w:t>1,406,510</w:t>
            </w:r>
          </w:p>
        </w:tc>
        <w:tc>
          <w:tcPr>
            <w:tcW w:w="1949" w:type="dxa"/>
          </w:tcPr>
          <w:p w:rsidR="00CC3E1A" w:rsidRDefault="00643F24">
            <w:r>
              <w:t>116,000</w:t>
            </w:r>
          </w:p>
        </w:tc>
        <w:tc>
          <w:tcPr>
            <w:tcW w:w="1949" w:type="dxa"/>
          </w:tcPr>
          <w:p w:rsidR="00CC3E1A" w:rsidRDefault="00643F24">
            <w:r>
              <w:t>290,000</w:t>
            </w:r>
          </w:p>
        </w:tc>
        <w:tc>
          <w:tcPr>
            <w:tcW w:w="1949" w:type="dxa"/>
          </w:tcPr>
          <w:p w:rsidR="00CC3E1A" w:rsidRDefault="00643F24">
            <w:r>
              <w:t>406,000</w:t>
            </w:r>
          </w:p>
        </w:tc>
      </w:tr>
      <w:tr w:rsidR="00CC3E1A" w:rsidTr="00CC3E1A">
        <w:trPr>
          <w:jc w:val="center"/>
        </w:trPr>
        <w:tc>
          <w:tcPr>
            <w:tcW w:w="1949" w:type="dxa"/>
          </w:tcPr>
          <w:p w:rsidR="00CC3E1A" w:rsidRDefault="00643F24">
            <w:r>
              <w:t>Total</w:t>
            </w:r>
          </w:p>
        </w:tc>
        <w:tc>
          <w:tcPr>
            <w:tcW w:w="1949" w:type="dxa"/>
          </w:tcPr>
          <w:p w:rsidR="00CC3E1A" w:rsidRDefault="00643F24">
            <w:r>
              <w:t>33,515,934</w:t>
            </w:r>
          </w:p>
        </w:tc>
        <w:tc>
          <w:tcPr>
            <w:tcW w:w="1949" w:type="dxa"/>
          </w:tcPr>
          <w:p w:rsidR="00CC3E1A" w:rsidRDefault="00643F24">
            <w:r>
              <w:t>1,944,000</w:t>
            </w:r>
          </w:p>
        </w:tc>
        <w:tc>
          <w:tcPr>
            <w:tcW w:w="1949" w:type="dxa"/>
          </w:tcPr>
          <w:p w:rsidR="00CC3E1A" w:rsidRDefault="00643F24">
            <w:r>
              <w:t>4,860,000</w:t>
            </w:r>
          </w:p>
        </w:tc>
        <w:tc>
          <w:tcPr>
            <w:tcW w:w="1949" w:type="dxa"/>
          </w:tcPr>
          <w:p w:rsidR="00CC3E1A" w:rsidRDefault="00643F24">
            <w:r>
              <w:t>6,804,000</w:t>
            </w:r>
          </w:p>
        </w:tc>
      </w:tr>
    </w:tbl>
    <w:p w:rsidR="00CC3E1A" w:rsidRDefault="00643F24">
      <w:pPr>
        <w:pStyle w:val="Fuentes"/>
      </w:pPr>
      <w:r>
        <w:t>Fuente: Base SIAF al corte de 20 de febrero del 2023 e informes UPP</w:t>
      </w:r>
    </w:p>
    <w:p w:rsidR="00CC3E1A" w:rsidRDefault="00643F24">
      <w:pPr>
        <w:pStyle w:val="Listaconvietas"/>
        <w:jc w:val="both"/>
      </w:pPr>
      <w:r>
        <w:t xml:space="preserve">Al 22 de </w:t>
      </w:r>
      <w:r>
        <w:t>febrero del 2023, el Pliego Gobierno Regional de CUSCO ha ejecutado un monto total de S/ 1,355,415, lo que representa el 4.0% del PIM.</w:t>
      </w:r>
    </w:p>
    <w:p w:rsidR="00CC3E1A" w:rsidRDefault="00643F24">
      <w:pPr>
        <w:jc w:val="center"/>
      </w:pPr>
      <w:r>
        <w:rPr>
          <w:b/>
        </w:rPr>
        <w:t>Gráfico N° 01 Avance en la ejecución presupuestal por Unidad Ejecutora (Dev/PIM%)</w:t>
      </w:r>
    </w:p>
    <w:p w:rsidR="00CC3E1A" w:rsidRDefault="00643F2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1A" w:rsidRDefault="00643F24">
      <w:pPr>
        <w:pStyle w:val="Fuentes"/>
      </w:pPr>
      <w:r>
        <w:t>Fuente: Base SIAF al corte de 20 de f</w:t>
      </w:r>
      <w:r>
        <w:t>ebrero del 2023</w:t>
      </w:r>
    </w:p>
    <w:p w:rsidR="00CC3E1A" w:rsidRDefault="00643F24">
      <w:pPr>
        <w:pStyle w:val="Listaconvietas"/>
        <w:jc w:val="both"/>
      </w:pPr>
      <w:r>
        <w:t>El Pliego Gobierno Regional de CUSCO implementa un total de 20 de intervenciones y acciones pedagógicas para el Año 2023. Las cinco intervenciones que han recibido mayores recursos en el PIM al 22 de febrero del 2023 son: PRONOEI (10.95 mil</w:t>
      </w:r>
      <w:r>
        <w:t>lones), Jornada escolar completa (10.13 millones),  Secundaria en alternancia  (3.05 millones), Convivencia escolar  (1.93 millones) y Fortalecimiento PP 0106  (1.51 millones)</w:t>
      </w:r>
    </w:p>
    <w:p w:rsidR="00CC3E1A" w:rsidRDefault="00643F24">
      <w:pPr>
        <w:jc w:val="center"/>
      </w:pPr>
      <w:r>
        <w:rPr>
          <w:b/>
        </w:rPr>
        <w:lastRenderedPageBreak/>
        <w:t>Tabla N° 03 Recursos asignados a nivel de las intervenciones y acciones pedagogi</w:t>
      </w:r>
      <w:r>
        <w:rPr>
          <w:b/>
        </w:rPr>
        <w:t>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C3E1A" w:rsidTr="00CC3E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C3E1A" w:rsidRDefault="00643F24">
            <w:r>
              <w:t>IntervencionO pedagógica</w:t>
            </w:r>
          </w:p>
        </w:tc>
        <w:tc>
          <w:tcPr>
            <w:tcW w:w="3249" w:type="dxa"/>
          </w:tcPr>
          <w:p w:rsidR="00CC3E1A" w:rsidRDefault="00643F24">
            <w:r>
              <w:t>Costo anual</w:t>
            </w:r>
          </w:p>
        </w:tc>
        <w:tc>
          <w:tcPr>
            <w:tcW w:w="3249" w:type="dxa"/>
          </w:tcPr>
          <w:p w:rsidR="00CC3E1A" w:rsidRDefault="00643F24">
            <w:r>
              <w:t>PIA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300. EDUCACION CUSCO</w:t>
            </w:r>
          </w:p>
        </w:tc>
        <w:tc>
          <w:tcPr>
            <w:tcW w:w="3249" w:type="dxa"/>
          </w:tcPr>
          <w:p w:rsidR="00CC3E1A" w:rsidRDefault="00643F24">
            <w:r>
              <w:t>2,938,010</w:t>
            </w:r>
          </w:p>
        </w:tc>
        <w:tc>
          <w:tcPr>
            <w:tcW w:w="3249" w:type="dxa"/>
          </w:tcPr>
          <w:p w:rsidR="00CC3E1A" w:rsidRDefault="00643F24">
            <w:r>
              <w:t>764,190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302. EDUCACION CANCHIS</w:t>
            </w:r>
          </w:p>
        </w:tc>
        <w:tc>
          <w:tcPr>
            <w:tcW w:w="3249" w:type="dxa"/>
          </w:tcPr>
          <w:p w:rsidR="00CC3E1A" w:rsidRDefault="00643F24">
            <w:r>
              <w:t>3,651,071</w:t>
            </w:r>
          </w:p>
        </w:tc>
        <w:tc>
          <w:tcPr>
            <w:tcW w:w="3249" w:type="dxa"/>
          </w:tcPr>
          <w:p w:rsidR="00CC3E1A" w:rsidRDefault="00643F24">
            <w:r>
              <w:t>3,186,336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303. EDUCACION QUISPICANCHIS</w:t>
            </w:r>
          </w:p>
        </w:tc>
        <w:tc>
          <w:tcPr>
            <w:tcW w:w="3249" w:type="dxa"/>
          </w:tcPr>
          <w:p w:rsidR="00CC3E1A" w:rsidRDefault="00643F24">
            <w:r>
              <w:t>3,812,267</w:t>
            </w:r>
          </w:p>
        </w:tc>
        <w:tc>
          <w:tcPr>
            <w:tcW w:w="3249" w:type="dxa"/>
          </w:tcPr>
          <w:p w:rsidR="00CC3E1A" w:rsidRDefault="00643F24">
            <w:r>
              <w:t>3,003,065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304. EDUCACION LA CONVENCION</w:t>
            </w:r>
          </w:p>
        </w:tc>
        <w:tc>
          <w:tcPr>
            <w:tcW w:w="3249" w:type="dxa"/>
          </w:tcPr>
          <w:p w:rsidR="00CC3E1A" w:rsidRDefault="00643F24">
            <w:r>
              <w:t>7,057,095</w:t>
            </w:r>
          </w:p>
        </w:tc>
        <w:tc>
          <w:tcPr>
            <w:tcW w:w="3249" w:type="dxa"/>
          </w:tcPr>
          <w:p w:rsidR="00CC3E1A" w:rsidRDefault="00643F24">
            <w:r>
              <w:t>5,609,829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 xml:space="preserve">305. EDUCACION </w:t>
            </w:r>
            <w:r>
              <w:t>CHUMBIVILCAS</w:t>
            </w:r>
          </w:p>
        </w:tc>
        <w:tc>
          <w:tcPr>
            <w:tcW w:w="3249" w:type="dxa"/>
          </w:tcPr>
          <w:p w:rsidR="00CC3E1A" w:rsidRDefault="00643F24">
            <w:r>
              <w:t>2,816,706</w:t>
            </w:r>
          </w:p>
        </w:tc>
        <w:tc>
          <w:tcPr>
            <w:tcW w:w="3249" w:type="dxa"/>
          </w:tcPr>
          <w:p w:rsidR="00CC3E1A" w:rsidRDefault="00643F24">
            <w:r>
              <w:t>2,257,815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306. EDUCACION PARURO</w:t>
            </w:r>
          </w:p>
        </w:tc>
        <w:tc>
          <w:tcPr>
            <w:tcW w:w="3249" w:type="dxa"/>
          </w:tcPr>
          <w:p w:rsidR="00CC3E1A" w:rsidRDefault="00643F24">
            <w:r>
              <w:t>2,741,813</w:t>
            </w:r>
          </w:p>
        </w:tc>
        <w:tc>
          <w:tcPr>
            <w:tcW w:w="3249" w:type="dxa"/>
          </w:tcPr>
          <w:p w:rsidR="00CC3E1A" w:rsidRDefault="00643F24">
            <w:r>
              <w:t>2,206,484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308. EDUCACION URUBAMBA</w:t>
            </w:r>
          </w:p>
        </w:tc>
        <w:tc>
          <w:tcPr>
            <w:tcW w:w="3249" w:type="dxa"/>
          </w:tcPr>
          <w:p w:rsidR="00CC3E1A" w:rsidRDefault="00643F24">
            <w:r>
              <w:t>2,051,944</w:t>
            </w:r>
          </w:p>
        </w:tc>
        <w:tc>
          <w:tcPr>
            <w:tcW w:w="3249" w:type="dxa"/>
          </w:tcPr>
          <w:p w:rsidR="00CC3E1A" w:rsidRDefault="00643F24">
            <w:r>
              <w:t>1,665,913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309. EDUCACION PAUCARTAMBO</w:t>
            </w:r>
          </w:p>
        </w:tc>
        <w:tc>
          <w:tcPr>
            <w:tcW w:w="3249" w:type="dxa"/>
          </w:tcPr>
          <w:p w:rsidR="00CC3E1A" w:rsidRDefault="00643F24">
            <w:r>
              <w:t>2,006,659</w:t>
            </w:r>
          </w:p>
        </w:tc>
        <w:tc>
          <w:tcPr>
            <w:tcW w:w="3249" w:type="dxa"/>
          </w:tcPr>
          <w:p w:rsidR="00CC3E1A" w:rsidRDefault="00643F24">
            <w:r>
              <w:t>1,578,567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310. EDUCACION ESPINAR</w:t>
            </w:r>
          </w:p>
        </w:tc>
        <w:tc>
          <w:tcPr>
            <w:tcW w:w="3249" w:type="dxa"/>
          </w:tcPr>
          <w:p w:rsidR="00CC3E1A" w:rsidRDefault="00643F24">
            <w:r>
              <w:t>2,127,948</w:t>
            </w:r>
          </w:p>
        </w:tc>
        <w:tc>
          <w:tcPr>
            <w:tcW w:w="3249" w:type="dxa"/>
          </w:tcPr>
          <w:p w:rsidR="00CC3E1A" w:rsidRDefault="00643F24">
            <w:r>
              <w:t>1,708,931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311. UGEL DE CALCA</w:t>
            </w:r>
          </w:p>
        </w:tc>
        <w:tc>
          <w:tcPr>
            <w:tcW w:w="3249" w:type="dxa"/>
          </w:tcPr>
          <w:p w:rsidR="00CC3E1A" w:rsidRDefault="00643F24">
            <w:r>
              <w:t>2,274,614</w:t>
            </w:r>
          </w:p>
        </w:tc>
        <w:tc>
          <w:tcPr>
            <w:tcW w:w="3249" w:type="dxa"/>
          </w:tcPr>
          <w:p w:rsidR="00CC3E1A" w:rsidRDefault="00643F24">
            <w:r>
              <w:t>1,871,792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312. UGEL CUSCO</w:t>
            </w:r>
          </w:p>
        </w:tc>
        <w:tc>
          <w:tcPr>
            <w:tcW w:w="3249" w:type="dxa"/>
          </w:tcPr>
          <w:p w:rsidR="00CC3E1A" w:rsidRDefault="00643F24">
            <w:r>
              <w:t>4,985,242</w:t>
            </w:r>
          </w:p>
        </w:tc>
        <w:tc>
          <w:tcPr>
            <w:tcW w:w="3249" w:type="dxa"/>
          </w:tcPr>
          <w:p w:rsidR="00CC3E1A" w:rsidRDefault="00643F24">
            <w:r>
              <w:t>4,128,140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313. EDUCACION CANAS</w:t>
            </w:r>
          </w:p>
        </w:tc>
        <w:tc>
          <w:tcPr>
            <w:tcW w:w="3249" w:type="dxa"/>
          </w:tcPr>
          <w:p w:rsidR="00CC3E1A" w:rsidRDefault="00643F24">
            <w:r>
              <w:t>1,680,679</w:t>
            </w:r>
          </w:p>
        </w:tc>
        <w:tc>
          <w:tcPr>
            <w:tcW w:w="3249" w:type="dxa"/>
          </w:tcPr>
          <w:p w:rsidR="00CC3E1A" w:rsidRDefault="00643F24">
            <w:r>
              <w:t>1,439,957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314. EDUCACION ACOMAYO</w:t>
            </w:r>
          </w:p>
        </w:tc>
        <w:tc>
          <w:tcPr>
            <w:tcW w:w="3249" w:type="dxa"/>
          </w:tcPr>
          <w:p w:rsidR="00CC3E1A" w:rsidRDefault="00643F24">
            <w:r>
              <w:t>1,082,706</w:t>
            </w:r>
          </w:p>
        </w:tc>
        <w:tc>
          <w:tcPr>
            <w:tcW w:w="3249" w:type="dxa"/>
          </w:tcPr>
          <w:p w:rsidR="00CC3E1A" w:rsidRDefault="00643F24">
            <w:r>
              <w:t>899,137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315. EDUCACION ANTA</w:t>
            </w:r>
          </w:p>
        </w:tc>
        <w:tc>
          <w:tcPr>
            <w:tcW w:w="3249" w:type="dxa"/>
          </w:tcPr>
          <w:p w:rsidR="00CC3E1A" w:rsidRDefault="00643F24">
            <w:r>
              <w:t>2,213,889</w:t>
            </w:r>
          </w:p>
        </w:tc>
        <w:tc>
          <w:tcPr>
            <w:tcW w:w="3249" w:type="dxa"/>
          </w:tcPr>
          <w:p w:rsidR="00CC3E1A" w:rsidRDefault="00643F24">
            <w:r>
              <w:t>1,789,268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316. EDUCACION PICHARI KIMBIRI VILLA VIRGEN</w:t>
            </w:r>
          </w:p>
        </w:tc>
        <w:tc>
          <w:tcPr>
            <w:tcW w:w="3249" w:type="dxa"/>
          </w:tcPr>
          <w:p w:rsidR="00CC3E1A" w:rsidRDefault="00643F24">
            <w:r>
              <w:t>1,862,384</w:t>
            </w:r>
          </w:p>
        </w:tc>
        <w:tc>
          <w:tcPr>
            <w:tcW w:w="3249" w:type="dxa"/>
          </w:tcPr>
          <w:p w:rsidR="00CC3E1A" w:rsidRDefault="00643F24">
            <w:r>
              <w:t>1,406,510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Total</w:t>
            </w:r>
          </w:p>
        </w:tc>
        <w:tc>
          <w:tcPr>
            <w:tcW w:w="3249" w:type="dxa"/>
          </w:tcPr>
          <w:p w:rsidR="00CC3E1A" w:rsidRDefault="00643F24">
            <w:r>
              <w:t>43,303,028</w:t>
            </w:r>
          </w:p>
        </w:tc>
        <w:tc>
          <w:tcPr>
            <w:tcW w:w="3249" w:type="dxa"/>
          </w:tcPr>
          <w:p w:rsidR="00CC3E1A" w:rsidRDefault="00643F24">
            <w:r>
              <w:t>33,515,934</w:t>
            </w:r>
          </w:p>
        </w:tc>
      </w:tr>
    </w:tbl>
    <w:p w:rsidR="00CC3E1A" w:rsidRDefault="00643F24">
      <w:pPr>
        <w:pStyle w:val="Fuentes"/>
      </w:pPr>
      <w:r>
        <w:t>Fuente: Base SIAF al corte de 20 de febrero del 2023 e informes UPP</w:t>
      </w:r>
    </w:p>
    <w:p w:rsidR="00CC3E1A" w:rsidRDefault="00643F24">
      <w:pPr>
        <w:pStyle w:val="Listaconvietas"/>
        <w:jc w:val="both"/>
      </w:pPr>
      <w:r>
        <w:t>La ejecución por intervención pedagógica muestra mayor avance en el Fortalecimiento PP 0107, Supervisión de IIEE privadas, Acciones comunes PP 0107 , Absorción de matrícula, Redes educativ</w:t>
      </w:r>
      <w:r>
        <w:t>as, Convivencia escolar, Jornada escolar completa, Talleres deportivo recreativos - Wiñaq, Limpieza y mantenimiento, Secundaria en alternancia, CAS UGEL, Fortalecimiento PP 0106, PRONOEI. Es importante resaltar que Servicio hospitalario - SEHO, PP 0147 IES</w:t>
      </w:r>
      <w:r>
        <w:t>T, Secundaria con residencia estudiantil, Plan de mejoras PP 0107, Intérpretes de señas DEBA, Distribución de materiales educativos, Traslado docente,  cuentan con recursos, pero no presentan avances</w:t>
      </w:r>
    </w:p>
    <w:p w:rsidR="00CC3E1A" w:rsidRDefault="00643F24">
      <w:pPr>
        <w:jc w:val="center"/>
      </w:pPr>
      <w:r>
        <w:rPr>
          <w:b/>
        </w:rPr>
        <w:t xml:space="preserve">Tabla N° 04 Avance en Ejecución Presupuestal a nivel de </w:t>
      </w:r>
      <w:r>
        <w:rPr>
          <w:b/>
        </w:rPr>
        <w:t>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C3E1A" w:rsidTr="00CC3E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CC3E1A" w:rsidRDefault="00643F24">
            <w:r>
              <w:t>Intervención pedagógica</w:t>
            </w:r>
          </w:p>
        </w:tc>
        <w:tc>
          <w:tcPr>
            <w:tcW w:w="2436" w:type="dxa"/>
          </w:tcPr>
          <w:p w:rsidR="00CC3E1A" w:rsidRDefault="00643F24">
            <w:r>
              <w:t>PIM</w:t>
            </w:r>
          </w:p>
        </w:tc>
        <w:tc>
          <w:tcPr>
            <w:tcW w:w="2436" w:type="dxa"/>
          </w:tcPr>
          <w:p w:rsidR="00CC3E1A" w:rsidRDefault="00643F24">
            <w:r>
              <w:t>Devengado</w:t>
            </w:r>
          </w:p>
        </w:tc>
        <w:tc>
          <w:tcPr>
            <w:tcW w:w="2436" w:type="dxa"/>
          </w:tcPr>
          <w:p w:rsidR="00CC3E1A" w:rsidRDefault="00643F24">
            <w:r>
              <w:t>% Ejec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Fortalecimiento PP 0107</w:t>
            </w:r>
          </w:p>
        </w:tc>
        <w:tc>
          <w:tcPr>
            <w:tcW w:w="2436" w:type="dxa"/>
          </w:tcPr>
          <w:p w:rsidR="00CC3E1A" w:rsidRDefault="00643F24">
            <w:r>
              <w:t>469,440</w:t>
            </w:r>
          </w:p>
        </w:tc>
        <w:tc>
          <w:tcPr>
            <w:tcW w:w="2436" w:type="dxa"/>
          </w:tcPr>
          <w:p w:rsidR="00CC3E1A" w:rsidRDefault="00643F24">
            <w:r>
              <w:t>98,544</w:t>
            </w:r>
          </w:p>
        </w:tc>
        <w:tc>
          <w:tcPr>
            <w:tcW w:w="2436" w:type="dxa"/>
          </w:tcPr>
          <w:p w:rsidR="00CC3E1A" w:rsidRDefault="00643F24">
            <w:r>
              <w:t>21.0%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Supervisión de IIEE privadas</w:t>
            </w:r>
          </w:p>
        </w:tc>
        <w:tc>
          <w:tcPr>
            <w:tcW w:w="2436" w:type="dxa"/>
          </w:tcPr>
          <w:p w:rsidR="00CC3E1A" w:rsidRDefault="00643F24">
            <w:r>
              <w:t>444,246</w:t>
            </w:r>
          </w:p>
        </w:tc>
        <w:tc>
          <w:tcPr>
            <w:tcW w:w="2436" w:type="dxa"/>
          </w:tcPr>
          <w:p w:rsidR="00CC3E1A" w:rsidRDefault="00643F24">
            <w:r>
              <w:t>88,070</w:t>
            </w:r>
          </w:p>
        </w:tc>
        <w:tc>
          <w:tcPr>
            <w:tcW w:w="2436" w:type="dxa"/>
          </w:tcPr>
          <w:p w:rsidR="00CC3E1A" w:rsidRDefault="00643F24">
            <w:r>
              <w:t>19.8%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 xml:space="preserve">Acciones comunes PP 0107 </w:t>
            </w:r>
          </w:p>
        </w:tc>
        <w:tc>
          <w:tcPr>
            <w:tcW w:w="2436" w:type="dxa"/>
          </w:tcPr>
          <w:p w:rsidR="00CC3E1A" w:rsidRDefault="00643F24">
            <w:r>
              <w:t>34,140</w:t>
            </w:r>
          </w:p>
        </w:tc>
        <w:tc>
          <w:tcPr>
            <w:tcW w:w="2436" w:type="dxa"/>
          </w:tcPr>
          <w:p w:rsidR="00CC3E1A" w:rsidRDefault="00643F24">
            <w:r>
              <w:t>5,601</w:t>
            </w:r>
          </w:p>
        </w:tc>
        <w:tc>
          <w:tcPr>
            <w:tcW w:w="2436" w:type="dxa"/>
          </w:tcPr>
          <w:p w:rsidR="00CC3E1A" w:rsidRDefault="00643F24">
            <w:r>
              <w:t>16.4%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Absorción</w:t>
            </w:r>
            <w:r>
              <w:t xml:space="preserve"> de matrícula</w:t>
            </w:r>
          </w:p>
        </w:tc>
        <w:tc>
          <w:tcPr>
            <w:tcW w:w="2436" w:type="dxa"/>
          </w:tcPr>
          <w:p w:rsidR="00CC3E1A" w:rsidRDefault="00643F24">
            <w:r>
              <w:t>430,956</w:t>
            </w:r>
          </w:p>
        </w:tc>
        <w:tc>
          <w:tcPr>
            <w:tcW w:w="2436" w:type="dxa"/>
          </w:tcPr>
          <w:p w:rsidR="00CC3E1A" w:rsidRDefault="00643F24">
            <w:r>
              <w:t>52,661</w:t>
            </w:r>
          </w:p>
        </w:tc>
        <w:tc>
          <w:tcPr>
            <w:tcW w:w="2436" w:type="dxa"/>
          </w:tcPr>
          <w:p w:rsidR="00CC3E1A" w:rsidRDefault="00643F24">
            <w:r>
              <w:t>12.2%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Redes educativas</w:t>
            </w:r>
          </w:p>
        </w:tc>
        <w:tc>
          <w:tcPr>
            <w:tcW w:w="2436" w:type="dxa"/>
          </w:tcPr>
          <w:p w:rsidR="00CC3E1A" w:rsidRDefault="00643F24">
            <w:r>
              <w:t>1,087,810</w:t>
            </w:r>
          </w:p>
        </w:tc>
        <w:tc>
          <w:tcPr>
            <w:tcW w:w="2436" w:type="dxa"/>
          </w:tcPr>
          <w:p w:rsidR="00CC3E1A" w:rsidRDefault="00643F24">
            <w:r>
              <w:t>132,072</w:t>
            </w:r>
          </w:p>
        </w:tc>
        <w:tc>
          <w:tcPr>
            <w:tcW w:w="2436" w:type="dxa"/>
          </w:tcPr>
          <w:p w:rsidR="00CC3E1A" w:rsidRDefault="00643F24">
            <w:r>
              <w:t>12.1%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Convivencia escolar</w:t>
            </w:r>
          </w:p>
        </w:tc>
        <w:tc>
          <w:tcPr>
            <w:tcW w:w="2436" w:type="dxa"/>
          </w:tcPr>
          <w:p w:rsidR="00CC3E1A" w:rsidRDefault="00643F24">
            <w:r>
              <w:t>1,931,859</w:t>
            </w:r>
          </w:p>
        </w:tc>
        <w:tc>
          <w:tcPr>
            <w:tcW w:w="2436" w:type="dxa"/>
          </w:tcPr>
          <w:p w:rsidR="00CC3E1A" w:rsidRDefault="00643F24">
            <w:r>
              <w:t>160,825</w:t>
            </w:r>
          </w:p>
        </w:tc>
        <w:tc>
          <w:tcPr>
            <w:tcW w:w="2436" w:type="dxa"/>
          </w:tcPr>
          <w:p w:rsidR="00CC3E1A" w:rsidRDefault="00643F24">
            <w:r>
              <w:t>8.3%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lastRenderedPageBreak/>
              <w:t>Jornada escolar completa</w:t>
            </w:r>
          </w:p>
        </w:tc>
        <w:tc>
          <w:tcPr>
            <w:tcW w:w="2436" w:type="dxa"/>
          </w:tcPr>
          <w:p w:rsidR="00CC3E1A" w:rsidRDefault="00643F24">
            <w:r>
              <w:t>10,126,431</w:t>
            </w:r>
          </w:p>
        </w:tc>
        <w:tc>
          <w:tcPr>
            <w:tcW w:w="2436" w:type="dxa"/>
          </w:tcPr>
          <w:p w:rsidR="00CC3E1A" w:rsidRDefault="00643F24">
            <w:r>
              <w:t>602,568</w:t>
            </w:r>
          </w:p>
        </w:tc>
        <w:tc>
          <w:tcPr>
            <w:tcW w:w="2436" w:type="dxa"/>
          </w:tcPr>
          <w:p w:rsidR="00CC3E1A" w:rsidRDefault="00643F24">
            <w:r>
              <w:t>6.0%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Talleres deportivo recreativos - Wiñaq</w:t>
            </w:r>
          </w:p>
        </w:tc>
        <w:tc>
          <w:tcPr>
            <w:tcW w:w="2436" w:type="dxa"/>
          </w:tcPr>
          <w:p w:rsidR="00CC3E1A" w:rsidRDefault="00643F24">
            <w:r>
              <w:t>77,584</w:t>
            </w:r>
          </w:p>
        </w:tc>
        <w:tc>
          <w:tcPr>
            <w:tcW w:w="2436" w:type="dxa"/>
          </w:tcPr>
          <w:p w:rsidR="00CC3E1A" w:rsidRDefault="00643F24">
            <w:r>
              <w:t>4,412</w:t>
            </w:r>
          </w:p>
        </w:tc>
        <w:tc>
          <w:tcPr>
            <w:tcW w:w="2436" w:type="dxa"/>
          </w:tcPr>
          <w:p w:rsidR="00CC3E1A" w:rsidRDefault="00643F24">
            <w:r>
              <w:t>5.7%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Limpieza y mantenimiento</w:t>
            </w:r>
          </w:p>
        </w:tc>
        <w:tc>
          <w:tcPr>
            <w:tcW w:w="2436" w:type="dxa"/>
          </w:tcPr>
          <w:p w:rsidR="00CC3E1A" w:rsidRDefault="00643F24">
            <w:r>
              <w:t>561,735</w:t>
            </w:r>
          </w:p>
        </w:tc>
        <w:tc>
          <w:tcPr>
            <w:tcW w:w="2436" w:type="dxa"/>
          </w:tcPr>
          <w:p w:rsidR="00CC3E1A" w:rsidRDefault="00643F24">
            <w:r>
              <w:t>22,746</w:t>
            </w:r>
          </w:p>
        </w:tc>
        <w:tc>
          <w:tcPr>
            <w:tcW w:w="2436" w:type="dxa"/>
          </w:tcPr>
          <w:p w:rsidR="00CC3E1A" w:rsidRDefault="00643F24">
            <w:r>
              <w:t>4.0%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Secundaria en alternancia</w:t>
            </w:r>
          </w:p>
        </w:tc>
        <w:tc>
          <w:tcPr>
            <w:tcW w:w="2436" w:type="dxa"/>
          </w:tcPr>
          <w:p w:rsidR="00CC3E1A" w:rsidRDefault="00643F24">
            <w:r>
              <w:t>3,047,175</w:t>
            </w:r>
          </w:p>
        </w:tc>
        <w:tc>
          <w:tcPr>
            <w:tcW w:w="2436" w:type="dxa"/>
          </w:tcPr>
          <w:p w:rsidR="00CC3E1A" w:rsidRDefault="00643F24">
            <w:r>
              <w:t>121,815</w:t>
            </w:r>
          </w:p>
        </w:tc>
        <w:tc>
          <w:tcPr>
            <w:tcW w:w="2436" w:type="dxa"/>
          </w:tcPr>
          <w:p w:rsidR="00CC3E1A" w:rsidRDefault="00643F24">
            <w:r>
              <w:t>4.0%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CAS UGEL</w:t>
            </w:r>
          </w:p>
        </w:tc>
        <w:tc>
          <w:tcPr>
            <w:tcW w:w="2436" w:type="dxa"/>
          </w:tcPr>
          <w:p w:rsidR="00CC3E1A" w:rsidRDefault="00643F24">
            <w:r>
              <w:t>1,306,530</w:t>
            </w:r>
          </w:p>
        </w:tc>
        <w:tc>
          <w:tcPr>
            <w:tcW w:w="2436" w:type="dxa"/>
          </w:tcPr>
          <w:p w:rsidR="00CC3E1A" w:rsidRDefault="00643F24">
            <w:r>
              <w:t>43,555</w:t>
            </w:r>
          </w:p>
        </w:tc>
        <w:tc>
          <w:tcPr>
            <w:tcW w:w="2436" w:type="dxa"/>
          </w:tcPr>
          <w:p w:rsidR="00CC3E1A" w:rsidRDefault="00643F24">
            <w:r>
              <w:t>3.3%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Fortalecimiento PP 0106</w:t>
            </w:r>
          </w:p>
        </w:tc>
        <w:tc>
          <w:tcPr>
            <w:tcW w:w="2436" w:type="dxa"/>
          </w:tcPr>
          <w:p w:rsidR="00CC3E1A" w:rsidRDefault="00643F24">
            <w:r>
              <w:t>1,510,824</w:t>
            </w:r>
          </w:p>
        </w:tc>
        <w:tc>
          <w:tcPr>
            <w:tcW w:w="2436" w:type="dxa"/>
          </w:tcPr>
          <w:p w:rsidR="00CC3E1A" w:rsidRDefault="00643F24">
            <w:r>
              <w:t>22,441</w:t>
            </w:r>
          </w:p>
        </w:tc>
        <w:tc>
          <w:tcPr>
            <w:tcW w:w="2436" w:type="dxa"/>
          </w:tcPr>
          <w:p w:rsidR="00CC3E1A" w:rsidRDefault="00643F24">
            <w:r>
              <w:t>1.5%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PRONOEI</w:t>
            </w:r>
          </w:p>
        </w:tc>
        <w:tc>
          <w:tcPr>
            <w:tcW w:w="2436" w:type="dxa"/>
          </w:tcPr>
          <w:p w:rsidR="00CC3E1A" w:rsidRDefault="00643F24">
            <w:r>
              <w:t>10,947,140</w:t>
            </w:r>
          </w:p>
        </w:tc>
        <w:tc>
          <w:tcPr>
            <w:tcW w:w="2436" w:type="dxa"/>
          </w:tcPr>
          <w:p w:rsidR="00CC3E1A" w:rsidRDefault="00643F24">
            <w:r>
              <w:t>104</w:t>
            </w:r>
          </w:p>
        </w:tc>
        <w:tc>
          <w:tcPr>
            <w:tcW w:w="2436" w:type="dxa"/>
          </w:tcPr>
          <w:p w:rsidR="00CC3E1A" w:rsidRDefault="00643F24">
            <w:r>
              <w:t>0.0%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Servicio hospitalario - SEHO</w:t>
            </w:r>
          </w:p>
        </w:tc>
        <w:tc>
          <w:tcPr>
            <w:tcW w:w="2436" w:type="dxa"/>
          </w:tcPr>
          <w:p w:rsidR="00CC3E1A" w:rsidRDefault="00643F24">
            <w:r>
              <w:t>217,788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PP 0147 IEST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Secundaria con residencia estudiantil</w:t>
            </w:r>
          </w:p>
        </w:tc>
        <w:tc>
          <w:tcPr>
            <w:tcW w:w="2436" w:type="dxa"/>
          </w:tcPr>
          <w:p w:rsidR="00CC3E1A" w:rsidRDefault="00643F24">
            <w:r>
              <w:t>1,059,858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Plan de mejoras PP 0107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Intérpretes de señas DEBA</w:t>
            </w:r>
          </w:p>
        </w:tc>
        <w:tc>
          <w:tcPr>
            <w:tcW w:w="2436" w:type="dxa"/>
          </w:tcPr>
          <w:p w:rsidR="00CC3E1A" w:rsidRDefault="00643F24">
            <w:r>
              <w:t>84,750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Distribución de materiales educativos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Traslado docente</w:t>
            </w:r>
          </w:p>
        </w:tc>
        <w:tc>
          <w:tcPr>
            <w:tcW w:w="2436" w:type="dxa"/>
          </w:tcPr>
          <w:p w:rsidR="00CC3E1A" w:rsidRDefault="00643F24">
            <w:r>
              <w:t>177,668</w:t>
            </w:r>
          </w:p>
        </w:tc>
        <w:tc>
          <w:tcPr>
            <w:tcW w:w="2436" w:type="dxa"/>
          </w:tcPr>
          <w:p w:rsidR="00CC3E1A" w:rsidRDefault="00643F24">
            <w:r>
              <w:t>0</w:t>
            </w:r>
          </w:p>
        </w:tc>
        <w:tc>
          <w:tcPr>
            <w:tcW w:w="2436" w:type="dxa"/>
          </w:tcPr>
          <w:p w:rsidR="00CC3E1A" w:rsidRDefault="00643F24">
            <w:r>
              <w:t>0.0%</w:t>
            </w:r>
          </w:p>
        </w:tc>
      </w:tr>
      <w:tr w:rsidR="00CC3E1A" w:rsidTr="00CC3E1A">
        <w:trPr>
          <w:jc w:val="center"/>
        </w:trPr>
        <w:tc>
          <w:tcPr>
            <w:tcW w:w="2436" w:type="dxa"/>
          </w:tcPr>
          <w:p w:rsidR="00CC3E1A" w:rsidRDefault="00643F24">
            <w:r>
              <w:t>Total</w:t>
            </w:r>
          </w:p>
        </w:tc>
        <w:tc>
          <w:tcPr>
            <w:tcW w:w="2436" w:type="dxa"/>
          </w:tcPr>
          <w:p w:rsidR="00CC3E1A" w:rsidRDefault="00643F24">
            <w:r>
              <w:t>33,515,934</w:t>
            </w:r>
          </w:p>
        </w:tc>
        <w:tc>
          <w:tcPr>
            <w:tcW w:w="2436" w:type="dxa"/>
          </w:tcPr>
          <w:p w:rsidR="00CC3E1A" w:rsidRDefault="00643F24">
            <w:r>
              <w:t>1,355,415</w:t>
            </w:r>
          </w:p>
        </w:tc>
        <w:tc>
          <w:tcPr>
            <w:tcW w:w="2436" w:type="dxa"/>
          </w:tcPr>
          <w:p w:rsidR="00CC3E1A" w:rsidRDefault="00643F24">
            <w:r>
              <w:t>114.4%</w:t>
            </w:r>
          </w:p>
        </w:tc>
      </w:tr>
    </w:tbl>
    <w:p w:rsidR="00CC3E1A" w:rsidRDefault="00643F24">
      <w:pPr>
        <w:pStyle w:val="Fuentes"/>
      </w:pPr>
      <w:r>
        <w:t xml:space="preserve">Fuente: </w:t>
      </w:r>
      <w:r>
        <w:t>Base SIAF al corte de 20 de febrero del 2023 e informes UPP</w:t>
      </w:r>
    </w:p>
    <w:p w:rsidR="00CC3E1A" w:rsidRDefault="00643F24">
      <w:r>
        <w:br w:type="page"/>
      </w:r>
    </w:p>
    <w:p w:rsidR="00CC3E1A" w:rsidRDefault="00643F24">
      <w:pPr>
        <w:pStyle w:val="Ttulo1"/>
      </w:pPr>
      <w:bookmarkStart w:id="2" w:name="_Toc129960832"/>
      <w:r>
        <w:lastRenderedPageBreak/>
        <w:t>2. Contratación de Personal CAS para IAP</w:t>
      </w:r>
      <w:bookmarkEnd w:id="2"/>
    </w:p>
    <w:p w:rsidR="00CC3E1A" w:rsidRDefault="00643F24">
      <w:pPr>
        <w:pStyle w:val="Listaconvietas"/>
        <w:jc w:val="both"/>
      </w:pPr>
      <w:r>
        <w:t>El Pliego Gobierno Regional de CUSCO tiene un total de 1,205 PEAS Programadas,  para las 15 Unidades Ejecutoras que la conforman. En total, el costo esti</w:t>
      </w:r>
      <w:r>
        <w:t xml:space="preserve">mado anual de las contrataciones es de S/ 26.83 millones de soles. </w:t>
      </w:r>
    </w:p>
    <w:p w:rsidR="00CC3E1A" w:rsidRDefault="00643F24">
      <w:pPr>
        <w:jc w:val="center"/>
      </w:pPr>
      <w:r>
        <w:rPr>
          <w:b/>
        </w:rPr>
        <w:t>Tabla N° 05 PEAS asignadas y costo anual de contratación- CUSCO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C3E1A" w:rsidTr="00CC3E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C3E1A" w:rsidRDefault="00643F24">
            <w:r>
              <w:t>Unidad Ejecutora</w:t>
            </w:r>
          </w:p>
        </w:tc>
        <w:tc>
          <w:tcPr>
            <w:tcW w:w="3249" w:type="dxa"/>
          </w:tcPr>
          <w:p w:rsidR="00CC3E1A" w:rsidRDefault="00643F24">
            <w:r>
              <w:t>PEAS programadas</w:t>
            </w:r>
          </w:p>
        </w:tc>
        <w:tc>
          <w:tcPr>
            <w:tcW w:w="3249" w:type="dxa"/>
          </w:tcPr>
          <w:p w:rsidR="00CC3E1A" w:rsidRDefault="00643F24">
            <w:r>
              <w:t>Costo anual estimado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300. EDUCACION CUSCO</w:t>
            </w:r>
          </w:p>
        </w:tc>
        <w:tc>
          <w:tcPr>
            <w:tcW w:w="3249" w:type="dxa"/>
          </w:tcPr>
          <w:p w:rsidR="00CC3E1A" w:rsidRDefault="00643F24">
            <w:r>
              <w:t>48</w:t>
            </w:r>
          </w:p>
        </w:tc>
        <w:tc>
          <w:tcPr>
            <w:tcW w:w="3249" w:type="dxa"/>
          </w:tcPr>
          <w:p w:rsidR="00CC3E1A" w:rsidRDefault="00643F24">
            <w:r>
              <w:t>1,040,414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302. EDUCACION CANCHIS</w:t>
            </w:r>
          </w:p>
        </w:tc>
        <w:tc>
          <w:tcPr>
            <w:tcW w:w="3249" w:type="dxa"/>
          </w:tcPr>
          <w:p w:rsidR="00CC3E1A" w:rsidRDefault="00643F24">
            <w:r>
              <w:t>76</w:t>
            </w:r>
          </w:p>
        </w:tc>
        <w:tc>
          <w:tcPr>
            <w:tcW w:w="3249" w:type="dxa"/>
          </w:tcPr>
          <w:p w:rsidR="00CC3E1A" w:rsidRDefault="00643F24">
            <w:r>
              <w:t>1,726,676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303. EDUCACION QUISPICANCHIS</w:t>
            </w:r>
          </w:p>
        </w:tc>
        <w:tc>
          <w:tcPr>
            <w:tcW w:w="3249" w:type="dxa"/>
          </w:tcPr>
          <w:p w:rsidR="00CC3E1A" w:rsidRDefault="00643F24">
            <w:r>
              <w:t>141</w:t>
            </w:r>
          </w:p>
        </w:tc>
        <w:tc>
          <w:tcPr>
            <w:tcW w:w="3249" w:type="dxa"/>
          </w:tcPr>
          <w:p w:rsidR="00CC3E1A" w:rsidRDefault="00643F24">
            <w:r>
              <w:t>2,896,930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304. EDUCACION LA CONVENCION</w:t>
            </w:r>
          </w:p>
        </w:tc>
        <w:tc>
          <w:tcPr>
            <w:tcW w:w="3249" w:type="dxa"/>
          </w:tcPr>
          <w:p w:rsidR="00CC3E1A" w:rsidRDefault="00643F24">
            <w:r>
              <w:t>215</w:t>
            </w:r>
          </w:p>
        </w:tc>
        <w:tc>
          <w:tcPr>
            <w:tcW w:w="3249" w:type="dxa"/>
          </w:tcPr>
          <w:p w:rsidR="00CC3E1A" w:rsidRDefault="00643F24">
            <w:r>
              <w:t>4,465,448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305. EDUCACION CHUMBIVILCAS</w:t>
            </w:r>
          </w:p>
        </w:tc>
        <w:tc>
          <w:tcPr>
            <w:tcW w:w="3249" w:type="dxa"/>
          </w:tcPr>
          <w:p w:rsidR="00CC3E1A" w:rsidRDefault="00643F24">
            <w:r>
              <w:t>88</w:t>
            </w:r>
          </w:p>
        </w:tc>
        <w:tc>
          <w:tcPr>
            <w:tcW w:w="3249" w:type="dxa"/>
          </w:tcPr>
          <w:p w:rsidR="00CC3E1A" w:rsidRDefault="00643F24">
            <w:r>
              <w:t>1,831,446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306. EDUCACION PARURO</w:t>
            </w:r>
          </w:p>
        </w:tc>
        <w:tc>
          <w:tcPr>
            <w:tcW w:w="3249" w:type="dxa"/>
          </w:tcPr>
          <w:p w:rsidR="00CC3E1A" w:rsidRDefault="00643F24">
            <w:r>
              <w:t>70</w:t>
            </w:r>
          </w:p>
        </w:tc>
        <w:tc>
          <w:tcPr>
            <w:tcW w:w="3249" w:type="dxa"/>
          </w:tcPr>
          <w:p w:rsidR="00CC3E1A" w:rsidRDefault="00643F24">
            <w:r>
              <w:t>1,659,028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308. EDUCACION URUBAMBA</w:t>
            </w:r>
          </w:p>
        </w:tc>
        <w:tc>
          <w:tcPr>
            <w:tcW w:w="3249" w:type="dxa"/>
          </w:tcPr>
          <w:p w:rsidR="00CC3E1A" w:rsidRDefault="00643F24">
            <w:r>
              <w:t>69</w:t>
            </w:r>
          </w:p>
        </w:tc>
        <w:tc>
          <w:tcPr>
            <w:tcW w:w="3249" w:type="dxa"/>
          </w:tcPr>
          <w:p w:rsidR="00CC3E1A" w:rsidRDefault="00643F24">
            <w:r>
              <w:t>1,437,406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309. EDUCACION PAUCARTAMBO</w:t>
            </w:r>
          </w:p>
        </w:tc>
        <w:tc>
          <w:tcPr>
            <w:tcW w:w="3249" w:type="dxa"/>
          </w:tcPr>
          <w:p w:rsidR="00CC3E1A" w:rsidRDefault="00643F24">
            <w:r>
              <w:t>49</w:t>
            </w:r>
          </w:p>
        </w:tc>
        <w:tc>
          <w:tcPr>
            <w:tcW w:w="3249" w:type="dxa"/>
          </w:tcPr>
          <w:p w:rsidR="00CC3E1A" w:rsidRDefault="00643F24">
            <w:r>
              <w:t>1,229,602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310. EDUCACION ESPINAR</w:t>
            </w:r>
          </w:p>
        </w:tc>
        <w:tc>
          <w:tcPr>
            <w:tcW w:w="3249" w:type="dxa"/>
          </w:tcPr>
          <w:p w:rsidR="00CC3E1A" w:rsidRDefault="00643F24">
            <w:r>
              <w:t>63</w:t>
            </w:r>
          </w:p>
        </w:tc>
        <w:tc>
          <w:tcPr>
            <w:tcW w:w="3249" w:type="dxa"/>
          </w:tcPr>
          <w:p w:rsidR="00CC3E1A" w:rsidRDefault="00643F24">
            <w:r>
              <w:t>1,424,738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311. UGEL DE CALCA</w:t>
            </w:r>
          </w:p>
        </w:tc>
        <w:tc>
          <w:tcPr>
            <w:tcW w:w="3249" w:type="dxa"/>
          </w:tcPr>
          <w:p w:rsidR="00CC3E1A" w:rsidRDefault="00643F24">
            <w:r>
              <w:t>62</w:t>
            </w:r>
          </w:p>
        </w:tc>
        <w:tc>
          <w:tcPr>
            <w:tcW w:w="3249" w:type="dxa"/>
          </w:tcPr>
          <w:p w:rsidR="00CC3E1A" w:rsidRDefault="00643F24">
            <w:r>
              <w:t>1,410,520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312. UGEL CUSCO</w:t>
            </w:r>
          </w:p>
        </w:tc>
        <w:tc>
          <w:tcPr>
            <w:tcW w:w="3249" w:type="dxa"/>
          </w:tcPr>
          <w:p w:rsidR="00CC3E1A" w:rsidRDefault="00643F24">
            <w:r>
              <w:t>139</w:t>
            </w:r>
          </w:p>
        </w:tc>
        <w:tc>
          <w:tcPr>
            <w:tcW w:w="3249" w:type="dxa"/>
          </w:tcPr>
          <w:p w:rsidR="00CC3E1A" w:rsidRDefault="00643F24">
            <w:r>
              <w:t>3,374,560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313. EDUCACION CANAS</w:t>
            </w:r>
          </w:p>
        </w:tc>
        <w:tc>
          <w:tcPr>
            <w:tcW w:w="3249" w:type="dxa"/>
          </w:tcPr>
          <w:p w:rsidR="00CC3E1A" w:rsidRDefault="00643F24">
            <w:r>
              <w:t>36</w:t>
            </w:r>
          </w:p>
        </w:tc>
        <w:tc>
          <w:tcPr>
            <w:tcW w:w="3249" w:type="dxa"/>
          </w:tcPr>
          <w:p w:rsidR="00CC3E1A" w:rsidRDefault="00643F24">
            <w:r>
              <w:t>948,398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314. EDUCACION ACOMAYO</w:t>
            </w:r>
          </w:p>
        </w:tc>
        <w:tc>
          <w:tcPr>
            <w:tcW w:w="3249" w:type="dxa"/>
          </w:tcPr>
          <w:p w:rsidR="00CC3E1A" w:rsidRDefault="00643F24">
            <w:r>
              <w:t>25</w:t>
            </w:r>
          </w:p>
        </w:tc>
        <w:tc>
          <w:tcPr>
            <w:tcW w:w="3249" w:type="dxa"/>
          </w:tcPr>
          <w:p w:rsidR="00CC3E1A" w:rsidRDefault="00643F24">
            <w:r>
              <w:t>638,232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315. EDUCACION ANTA</w:t>
            </w:r>
          </w:p>
        </w:tc>
        <w:tc>
          <w:tcPr>
            <w:tcW w:w="3249" w:type="dxa"/>
          </w:tcPr>
          <w:p w:rsidR="00CC3E1A" w:rsidRDefault="00643F24">
            <w:r>
              <w:t>62</w:t>
            </w:r>
          </w:p>
        </w:tc>
        <w:tc>
          <w:tcPr>
            <w:tcW w:w="3249" w:type="dxa"/>
          </w:tcPr>
          <w:p w:rsidR="00CC3E1A" w:rsidRDefault="00643F24">
            <w:r>
              <w:t>1,428,932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316. EDUCACION PICHARI KIMBIRI VILLA VIRGEN</w:t>
            </w:r>
          </w:p>
        </w:tc>
        <w:tc>
          <w:tcPr>
            <w:tcW w:w="3249" w:type="dxa"/>
          </w:tcPr>
          <w:p w:rsidR="00CC3E1A" w:rsidRDefault="00643F24">
            <w:r>
              <w:t>62</w:t>
            </w:r>
          </w:p>
        </w:tc>
        <w:tc>
          <w:tcPr>
            <w:tcW w:w="3249" w:type="dxa"/>
          </w:tcPr>
          <w:p w:rsidR="00CC3E1A" w:rsidRDefault="00643F24">
            <w:r>
              <w:t>1,320,916</w:t>
            </w:r>
          </w:p>
        </w:tc>
      </w:tr>
      <w:tr w:rsidR="00CC3E1A" w:rsidTr="00CC3E1A">
        <w:trPr>
          <w:jc w:val="center"/>
        </w:trPr>
        <w:tc>
          <w:tcPr>
            <w:tcW w:w="3249" w:type="dxa"/>
          </w:tcPr>
          <w:p w:rsidR="00CC3E1A" w:rsidRDefault="00643F24">
            <w:r>
              <w:t>Total</w:t>
            </w:r>
          </w:p>
        </w:tc>
        <w:tc>
          <w:tcPr>
            <w:tcW w:w="3249" w:type="dxa"/>
          </w:tcPr>
          <w:p w:rsidR="00CC3E1A" w:rsidRDefault="00643F24">
            <w:r>
              <w:t>1,205</w:t>
            </w:r>
          </w:p>
        </w:tc>
        <w:tc>
          <w:tcPr>
            <w:tcW w:w="3249" w:type="dxa"/>
          </w:tcPr>
          <w:p w:rsidR="00CC3E1A" w:rsidRDefault="00643F24">
            <w:r>
              <w:t>26,833,246</w:t>
            </w:r>
          </w:p>
        </w:tc>
      </w:tr>
    </w:tbl>
    <w:p w:rsidR="00CC3E1A" w:rsidRDefault="00643F24">
      <w:pPr>
        <w:pStyle w:val="Fuentes"/>
      </w:pPr>
      <w:r>
        <w:t>Fuente: Base NEXUS al corte de 20 de febrero del 2023 e informes UPP</w:t>
      </w:r>
    </w:p>
    <w:sectPr w:rsidR="00CC3E1A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43F24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643F24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3F24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C3E1A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2B07AF5-AD0D-4844-97C0-D2B4884EF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1291</Words>
  <Characters>7104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