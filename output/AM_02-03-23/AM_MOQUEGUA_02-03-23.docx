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MOQUEGUA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MOQUEGUA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MOQUEGUA</w:t>
            </w:r>
          </w:p>
        </w:tc>
        <w:tc>
          <w:tcPr>
            <w:tcW w:type="dxa" w:w="3249"/>
          </w:tcPr>
          <w:p>
            <w:r>
              <w:t>1,199,792</w:t>
            </w:r>
          </w:p>
        </w:tc>
        <w:tc>
          <w:tcPr>
            <w:tcW w:type="dxa" w:w="3249"/>
          </w:tcPr>
          <w:p>
            <w:r>
              <w:t>516,337</w:t>
            </w:r>
          </w:p>
        </w:tc>
      </w:tr>
      <w:tr>
        <w:tc>
          <w:tcPr>
            <w:tcW w:type="dxa" w:w="3249"/>
          </w:tcPr>
          <w:p>
            <w:r>
              <w:t>301. EDUCACION ILO</w:t>
            </w:r>
          </w:p>
        </w:tc>
        <w:tc>
          <w:tcPr>
            <w:tcW w:type="dxa" w:w="3249"/>
          </w:tcPr>
          <w:p>
            <w:r>
              <w:t>1,019,379</w:t>
            </w:r>
          </w:p>
        </w:tc>
        <w:tc>
          <w:tcPr>
            <w:tcW w:type="dxa" w:w="3249"/>
          </w:tcPr>
          <w:p>
            <w:r>
              <w:t>849,425</w:t>
            </w:r>
          </w:p>
        </w:tc>
      </w:tr>
      <w:tr>
        <w:tc>
          <w:tcPr>
            <w:tcW w:type="dxa" w:w="3249"/>
          </w:tcPr>
          <w:p>
            <w:r>
              <w:t>302. EDUCACION MARISCAL NIETO</w:t>
            </w:r>
          </w:p>
        </w:tc>
        <w:tc>
          <w:tcPr>
            <w:tcW w:type="dxa" w:w="3249"/>
          </w:tcPr>
          <w:p>
            <w:r>
              <w:t>1,557,456</w:t>
            </w:r>
          </w:p>
        </w:tc>
        <w:tc>
          <w:tcPr>
            <w:tcW w:type="dxa" w:w="3249"/>
          </w:tcPr>
          <w:p>
            <w:r>
              <w:t>1,327,383</w:t>
            </w:r>
          </w:p>
        </w:tc>
      </w:tr>
      <w:tr>
        <w:tc>
          <w:tcPr>
            <w:tcW w:type="dxa" w:w="3249"/>
          </w:tcPr>
          <w:p>
            <w:r>
              <w:t>303. EDUCACION SANCHEZ CERRO</w:t>
            </w:r>
          </w:p>
        </w:tc>
        <w:tc>
          <w:tcPr>
            <w:tcW w:type="dxa" w:w="3249"/>
          </w:tcPr>
          <w:p>
            <w:r>
              <w:t>794,652</w:t>
            </w:r>
          </w:p>
        </w:tc>
        <w:tc>
          <w:tcPr>
            <w:tcW w:type="dxa" w:w="3249"/>
          </w:tcPr>
          <w:p>
            <w:r>
              <w:t>713,725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4,571,279</w:t>
            </w:r>
          </w:p>
        </w:tc>
        <w:tc>
          <w:tcPr>
            <w:tcW w:type="dxa" w:w="3249"/>
          </w:tcPr>
          <w:p>
            <w:r>
              <w:t>3,406,870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