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3,113,869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3,113,869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385,678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385,678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MADRE DE DIOS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MADRE DE DIOS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DRE DE DIO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52561E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0225294" w:history="1">
            <w:r w:rsidR="0052561E" w:rsidRPr="00902E45">
              <w:rPr>
                <w:rStyle w:val="Hipervnculo"/>
                <w:noProof/>
              </w:rPr>
              <w:t>1. Intervenciones y Acciones Pedagógicas (IAP)</w:t>
            </w:r>
            <w:r w:rsidR="0052561E">
              <w:rPr>
                <w:noProof/>
                <w:webHidden/>
              </w:rPr>
              <w:tab/>
            </w:r>
            <w:r w:rsidR="0052561E">
              <w:rPr>
                <w:noProof/>
                <w:webHidden/>
              </w:rPr>
              <w:fldChar w:fldCharType="begin"/>
            </w:r>
            <w:r w:rsidR="0052561E">
              <w:rPr>
                <w:noProof/>
                <w:webHidden/>
              </w:rPr>
              <w:instrText xml:space="preserve"> PAGEREF _Toc130225294 \h </w:instrText>
            </w:r>
            <w:r w:rsidR="0052561E">
              <w:rPr>
                <w:noProof/>
                <w:webHidden/>
              </w:rPr>
            </w:r>
            <w:r w:rsidR="0052561E">
              <w:rPr>
                <w:noProof/>
                <w:webHidden/>
              </w:rPr>
              <w:fldChar w:fldCharType="separate"/>
            </w:r>
            <w:r w:rsidR="0052561E">
              <w:rPr>
                <w:noProof/>
                <w:webHidden/>
              </w:rPr>
              <w:t>3</w:t>
            </w:r>
            <w:r w:rsidR="0052561E">
              <w:rPr>
                <w:noProof/>
                <w:webHidden/>
              </w:rPr>
              <w:fldChar w:fldCharType="end"/>
            </w:r>
          </w:hyperlink>
        </w:p>
        <w:p w:rsidR="0052561E" w:rsidRDefault="0052561E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30225295" w:history="1">
            <w:r w:rsidRPr="00902E45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_Toc130225295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673C2D" w:rsidRDefault="0052561E">
      <w:pPr>
        <w:pStyle w:val="Ttulo1"/>
      </w:pPr>
      <w:bookmarkStart w:id="1" w:name="_Toc130225294"/>
      <w:r>
        <w:t>1. Intervenciones y Acciones Pedagógicas (IAP)</w:t>
      </w:r>
      <w:bookmarkEnd w:id="1"/>
    </w:p>
    <w:p w:rsidR="00673C2D" w:rsidRDefault="0052561E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673C2D" w:rsidRDefault="0052561E">
      <w:pPr>
        <w:pStyle w:val="Listaconvietas"/>
        <w:jc w:val="both"/>
      </w:pPr>
      <w:r>
        <w:t>El Gobierno Regional de MADRE DE DIOS tiene asignado en su presupuesto institucional de apert</w:t>
      </w:r>
      <w:r>
        <w:t>ura un monto de S/ 3,113,869.00 para el financiamiento de las intervenciones y acciones pedagógicas. Asimismo, es importante mencionar que adicionalmente se realizará transferencias de partidas con cargo a los recursos del Ministerio de Educación a favor d</w:t>
      </w:r>
      <w:r>
        <w:t>e los Gobierno Regionales, en base a los resultados de la ejecución de los recursos asignados, conforme lo dispuesto en el marco del numeral 42.1 y 42.2 del artículo 42 de la Ley de Presupuesto 2023.</w:t>
      </w:r>
    </w:p>
    <w:p w:rsidR="00673C2D" w:rsidRDefault="0052561E">
      <w:pPr>
        <w:pStyle w:val="Listaconvietas"/>
        <w:jc w:val="both"/>
      </w:pPr>
      <w:r>
        <w:t>En el Anexo N° 1 puede hallarse una descripción de las i</w:t>
      </w:r>
      <w:r>
        <w:t>ntervenciones asignadas a esta región, así como su costo.</w:t>
      </w:r>
    </w:p>
    <w:p w:rsidR="00673C2D" w:rsidRDefault="0052561E">
      <w:pPr>
        <w:jc w:val="center"/>
      </w:pPr>
      <w:r>
        <w:rPr>
          <w:b/>
        </w:rPr>
        <w:t>Tabla N° 01. Costo anual de las intervenciones y recursos disponibles en el PIA, por Unidad Ejecutora - MADRE DE DIOS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673C2D" w:rsidTr="00673C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673C2D" w:rsidRDefault="0052561E">
            <w:r>
              <w:t>Unidad Ejecutora</w:t>
            </w:r>
          </w:p>
        </w:tc>
        <w:tc>
          <w:tcPr>
            <w:tcW w:w="3249" w:type="dxa"/>
          </w:tcPr>
          <w:p w:rsidR="00673C2D" w:rsidRDefault="0052561E">
            <w:r>
              <w:t>Costo anual</w:t>
            </w:r>
          </w:p>
        </w:tc>
        <w:tc>
          <w:tcPr>
            <w:tcW w:w="3249" w:type="dxa"/>
          </w:tcPr>
          <w:p w:rsidR="00673C2D" w:rsidRDefault="0052561E">
            <w:r>
              <w:t>PIA</w:t>
            </w:r>
          </w:p>
        </w:tc>
      </w:tr>
      <w:tr w:rsidR="00673C2D" w:rsidTr="00673C2D">
        <w:trPr>
          <w:jc w:val="center"/>
        </w:trPr>
        <w:tc>
          <w:tcPr>
            <w:tcW w:w="3249" w:type="dxa"/>
          </w:tcPr>
          <w:p w:rsidR="00673C2D" w:rsidRDefault="0052561E">
            <w:r>
              <w:t>300. EDUCACION MADRE DE DIOS</w:t>
            </w:r>
          </w:p>
        </w:tc>
        <w:tc>
          <w:tcPr>
            <w:tcW w:w="3249" w:type="dxa"/>
          </w:tcPr>
          <w:p w:rsidR="00673C2D" w:rsidRDefault="0052561E">
            <w:r>
              <w:t>4,560,106</w:t>
            </w:r>
          </w:p>
        </w:tc>
        <w:tc>
          <w:tcPr>
            <w:tcW w:w="3249" w:type="dxa"/>
          </w:tcPr>
          <w:p w:rsidR="00673C2D" w:rsidRDefault="0052561E">
            <w:r>
              <w:t>3,113,869</w:t>
            </w:r>
          </w:p>
        </w:tc>
      </w:tr>
      <w:tr w:rsidR="00673C2D" w:rsidTr="00673C2D">
        <w:trPr>
          <w:jc w:val="center"/>
        </w:trPr>
        <w:tc>
          <w:tcPr>
            <w:tcW w:w="3249" w:type="dxa"/>
          </w:tcPr>
          <w:p w:rsidR="00673C2D" w:rsidRDefault="0052561E">
            <w:r>
              <w:t>Total</w:t>
            </w:r>
          </w:p>
        </w:tc>
        <w:tc>
          <w:tcPr>
            <w:tcW w:w="3249" w:type="dxa"/>
          </w:tcPr>
          <w:p w:rsidR="00673C2D" w:rsidRDefault="0052561E">
            <w:r>
              <w:t>4,560,106</w:t>
            </w:r>
          </w:p>
        </w:tc>
        <w:tc>
          <w:tcPr>
            <w:tcW w:w="3249" w:type="dxa"/>
          </w:tcPr>
          <w:p w:rsidR="00673C2D" w:rsidRDefault="0052561E">
            <w:r>
              <w:t>3,113,869</w:t>
            </w:r>
          </w:p>
        </w:tc>
      </w:tr>
    </w:tbl>
    <w:p w:rsidR="00673C2D" w:rsidRDefault="0052561E">
      <w:pPr>
        <w:pStyle w:val="Fuentes"/>
      </w:pPr>
      <w:r>
        <w:t>Fuente: Fuente: Base SIAF al corte de 19 de marzo del 2023 e informes UPP</w:t>
      </w:r>
    </w:p>
    <w:p w:rsidR="00673C2D" w:rsidRDefault="0052561E">
      <w:pPr>
        <w:pStyle w:val="Listaconvietas"/>
        <w:jc w:val="both"/>
      </w:pPr>
      <w:r>
        <w:t xml:space="preserve">El Gobierno Regional de MADRE DE DIOS ha recibido un monto S/ 680,860.00 en transferencias con cargo a los recursos del Ministerio de Educación </w:t>
      </w:r>
      <w:r>
        <w:t>a favor de los Gobierno Regionales, en base a los resultados de la ejecución de los recursos asignados, conforme lo dispuesto en el marco del numeral 42.1 y 42.2 del artículo 42 de la Ley de Presupuesto 2023. </w:t>
      </w:r>
    </w:p>
    <w:p w:rsidR="00673C2D" w:rsidRDefault="0052561E">
      <w:pPr>
        <w:jc w:val="center"/>
      </w:pPr>
      <w:r>
        <w:rPr>
          <w:b/>
        </w:rPr>
        <w:t>Tabla N° 02. Transferencias realizadas para el</w:t>
      </w:r>
      <w:r>
        <w:rPr>
          <w:b/>
        </w:rPr>
        <w:t xml:space="preserve"> financiamiento de intervenciones - MADRE DE DIOS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673C2D" w:rsidTr="00673C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673C2D" w:rsidRDefault="0052561E">
            <w:r>
              <w:t>Unidad Ejecutora</w:t>
            </w:r>
          </w:p>
        </w:tc>
        <w:tc>
          <w:tcPr>
            <w:tcW w:w="2436" w:type="dxa"/>
          </w:tcPr>
          <w:p w:rsidR="00673C2D" w:rsidRDefault="0052561E">
            <w:r>
              <w:t>PIM</w:t>
            </w:r>
          </w:p>
        </w:tc>
        <w:tc>
          <w:tcPr>
            <w:tcW w:w="2436" w:type="dxa"/>
          </w:tcPr>
          <w:p w:rsidR="00673C2D" w:rsidRDefault="0052561E">
            <w:r>
              <w:t>Primera transferencia (DS-N°031-2023-EF)</w:t>
            </w:r>
          </w:p>
        </w:tc>
        <w:tc>
          <w:tcPr>
            <w:tcW w:w="2436" w:type="dxa"/>
          </w:tcPr>
          <w:p w:rsidR="00673C2D" w:rsidRDefault="0052561E">
            <w:r>
              <w:t>Total transferido</w:t>
            </w:r>
          </w:p>
        </w:tc>
      </w:tr>
      <w:tr w:rsidR="00673C2D" w:rsidTr="00673C2D">
        <w:trPr>
          <w:jc w:val="center"/>
        </w:trPr>
        <w:tc>
          <w:tcPr>
            <w:tcW w:w="2436" w:type="dxa"/>
          </w:tcPr>
          <w:p w:rsidR="00673C2D" w:rsidRDefault="0052561E">
            <w:r>
              <w:t>300. EDUCACION MADRE DE DIOS</w:t>
            </w:r>
          </w:p>
        </w:tc>
        <w:tc>
          <w:tcPr>
            <w:tcW w:w="2436" w:type="dxa"/>
          </w:tcPr>
          <w:p w:rsidR="00673C2D" w:rsidRDefault="0052561E">
            <w:r>
              <w:t>3,794,729</w:t>
            </w:r>
          </w:p>
        </w:tc>
        <w:tc>
          <w:tcPr>
            <w:tcW w:w="2436" w:type="dxa"/>
          </w:tcPr>
          <w:p w:rsidR="00673C2D" w:rsidRDefault="0052561E">
            <w:r>
              <w:t>680,860</w:t>
            </w:r>
          </w:p>
        </w:tc>
        <w:tc>
          <w:tcPr>
            <w:tcW w:w="2436" w:type="dxa"/>
          </w:tcPr>
          <w:p w:rsidR="00673C2D" w:rsidRDefault="0052561E">
            <w:r>
              <w:t>680,860</w:t>
            </w:r>
          </w:p>
        </w:tc>
      </w:tr>
      <w:tr w:rsidR="00673C2D" w:rsidTr="00673C2D">
        <w:trPr>
          <w:jc w:val="center"/>
        </w:trPr>
        <w:tc>
          <w:tcPr>
            <w:tcW w:w="2436" w:type="dxa"/>
          </w:tcPr>
          <w:p w:rsidR="00673C2D" w:rsidRDefault="0052561E">
            <w:r>
              <w:t>Total</w:t>
            </w:r>
          </w:p>
        </w:tc>
        <w:tc>
          <w:tcPr>
            <w:tcW w:w="2436" w:type="dxa"/>
          </w:tcPr>
          <w:p w:rsidR="00673C2D" w:rsidRDefault="0052561E">
            <w:r>
              <w:t>3,794,729</w:t>
            </w:r>
          </w:p>
        </w:tc>
        <w:tc>
          <w:tcPr>
            <w:tcW w:w="2436" w:type="dxa"/>
          </w:tcPr>
          <w:p w:rsidR="00673C2D" w:rsidRDefault="0052561E">
            <w:r>
              <w:t>680,860</w:t>
            </w:r>
          </w:p>
        </w:tc>
        <w:tc>
          <w:tcPr>
            <w:tcW w:w="2436" w:type="dxa"/>
          </w:tcPr>
          <w:p w:rsidR="00673C2D" w:rsidRDefault="0052561E">
            <w:r>
              <w:t>680,860</w:t>
            </w:r>
          </w:p>
        </w:tc>
      </w:tr>
    </w:tbl>
    <w:p w:rsidR="00673C2D" w:rsidRDefault="0052561E">
      <w:pPr>
        <w:pStyle w:val="Fuentes"/>
      </w:pPr>
      <w:r>
        <w:t xml:space="preserve">Fuente: Fuente: Base SIAF al corte </w:t>
      </w:r>
      <w:r>
        <w:t>de 19 de marzo del 2023 e informes UPP</w:t>
      </w:r>
    </w:p>
    <w:p w:rsidR="00673C2D" w:rsidRDefault="0052561E">
      <w:pPr>
        <w:pStyle w:val="Listaconvietas"/>
        <w:jc w:val="both"/>
      </w:pPr>
      <w:r>
        <w:lastRenderedPageBreak/>
        <w:t>Al 19 de marzo del 2023, el Pliego Gobierno Regional de MADRE DE DIOS ha ejecutado un monto total de S/ 189,649, lo que representa el 5.0% del PIM.</w:t>
      </w:r>
    </w:p>
    <w:p w:rsidR="00673C2D" w:rsidRDefault="0052561E">
      <w:pPr>
        <w:jc w:val="center"/>
      </w:pPr>
      <w:r>
        <w:rPr>
          <w:b/>
        </w:rPr>
        <w:t>Gráfico N° 01 Avance en la ejecución presupuestal por Unidad Ejecutor</w:t>
      </w:r>
      <w:r>
        <w:rPr>
          <w:b/>
        </w:rPr>
        <w:t>a (Dev/PIM%)</w:t>
      </w:r>
    </w:p>
    <w:p w:rsidR="00673C2D" w:rsidRDefault="0052561E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2D" w:rsidRDefault="0052561E">
      <w:pPr>
        <w:pStyle w:val="Fuentes"/>
      </w:pPr>
      <w:r>
        <w:t>Fuente: Base SIAF al corte de 19 de marzo del 2023</w:t>
      </w:r>
    </w:p>
    <w:p w:rsidR="00673C2D" w:rsidRDefault="0052561E">
      <w:pPr>
        <w:pStyle w:val="Listaconvietas"/>
        <w:jc w:val="both"/>
      </w:pPr>
      <w:r>
        <w:t>El Pliego Gobierno Regional de MADRE DE DIOS implementa un total de 16 de intervenciones y acciones pedagógicas para el Año 2023. Las cinco intervenciones que han recibido mayores recursos e</w:t>
      </w:r>
      <w:r>
        <w:t>n el PIM al 19 de marzo del 2023 son: Jornada escolar completa (0.77 millones), PRONOEI (0.65 millones), Secundaria con residencia estudiantil (0.42 millones), Distribución de materiales educativos (0.39 millones) y Convivencia escolar (0.37 millones)</w:t>
      </w:r>
    </w:p>
    <w:p w:rsidR="00673C2D" w:rsidRDefault="0052561E">
      <w:pPr>
        <w:jc w:val="center"/>
      </w:pPr>
      <w:r>
        <w:rPr>
          <w:b/>
        </w:rPr>
        <w:t>Tabl</w:t>
      </w:r>
      <w:r>
        <w:rPr>
          <w:b/>
        </w:rPr>
        <w:t>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673C2D" w:rsidTr="00673C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673C2D" w:rsidRDefault="0052561E">
            <w:r>
              <w:t>Intervención pedagógica</w:t>
            </w:r>
          </w:p>
        </w:tc>
        <w:tc>
          <w:tcPr>
            <w:tcW w:w="3249" w:type="dxa"/>
          </w:tcPr>
          <w:p w:rsidR="00673C2D" w:rsidRDefault="0052561E">
            <w:r>
              <w:t>Costo anual</w:t>
            </w:r>
          </w:p>
        </w:tc>
        <w:tc>
          <w:tcPr>
            <w:tcW w:w="3249" w:type="dxa"/>
          </w:tcPr>
          <w:p w:rsidR="00673C2D" w:rsidRDefault="0052561E">
            <w:r>
              <w:t>PIA</w:t>
            </w:r>
          </w:p>
        </w:tc>
      </w:tr>
      <w:tr w:rsidR="00673C2D" w:rsidTr="00673C2D">
        <w:trPr>
          <w:jc w:val="center"/>
        </w:trPr>
        <w:tc>
          <w:tcPr>
            <w:tcW w:w="3249" w:type="dxa"/>
          </w:tcPr>
          <w:p w:rsidR="00673C2D" w:rsidRDefault="0052561E">
            <w:r>
              <w:t>300. EDUCACION MADRE DE DIOS</w:t>
            </w:r>
          </w:p>
        </w:tc>
        <w:tc>
          <w:tcPr>
            <w:tcW w:w="3249" w:type="dxa"/>
          </w:tcPr>
          <w:p w:rsidR="00673C2D" w:rsidRDefault="0052561E">
            <w:r>
              <w:t>4,560,106</w:t>
            </w:r>
          </w:p>
        </w:tc>
        <w:tc>
          <w:tcPr>
            <w:tcW w:w="3249" w:type="dxa"/>
          </w:tcPr>
          <w:p w:rsidR="00673C2D" w:rsidRDefault="0052561E">
            <w:r>
              <w:t>3,113,869</w:t>
            </w:r>
          </w:p>
        </w:tc>
      </w:tr>
      <w:tr w:rsidR="00673C2D" w:rsidTr="00673C2D">
        <w:trPr>
          <w:jc w:val="center"/>
        </w:trPr>
        <w:tc>
          <w:tcPr>
            <w:tcW w:w="3249" w:type="dxa"/>
          </w:tcPr>
          <w:p w:rsidR="00673C2D" w:rsidRDefault="0052561E">
            <w:r>
              <w:t>Total</w:t>
            </w:r>
          </w:p>
        </w:tc>
        <w:tc>
          <w:tcPr>
            <w:tcW w:w="3249" w:type="dxa"/>
          </w:tcPr>
          <w:p w:rsidR="00673C2D" w:rsidRDefault="0052561E">
            <w:r>
              <w:t>4,560,106</w:t>
            </w:r>
          </w:p>
        </w:tc>
        <w:tc>
          <w:tcPr>
            <w:tcW w:w="3249" w:type="dxa"/>
          </w:tcPr>
          <w:p w:rsidR="00673C2D" w:rsidRDefault="0052561E">
            <w:r>
              <w:t>3,113,869</w:t>
            </w:r>
          </w:p>
        </w:tc>
      </w:tr>
    </w:tbl>
    <w:p w:rsidR="00673C2D" w:rsidRDefault="0052561E">
      <w:pPr>
        <w:pStyle w:val="Fuentes"/>
      </w:pPr>
      <w:r>
        <w:t>Fuente: Fuente: Base SIAF al corte de 19 de marzo del 2023</w:t>
      </w:r>
      <w:r>
        <w:t xml:space="preserve"> e informes UPP</w:t>
      </w:r>
    </w:p>
    <w:p w:rsidR="00673C2D" w:rsidRDefault="0052561E">
      <w:pPr>
        <w:pStyle w:val="Listaconvietas"/>
        <w:jc w:val="both"/>
      </w:pPr>
      <w:r>
        <w:t xml:space="preserve">La ejecución por intervención pedagógica muestra mayor avance en: Fortalecimiento PP 0107, Acciones comunes PP 0106, Acciones comunes PP 0107, PRONOEI, CAS UGEL, Jornada escolar completa, Limpieza y mantenimiento, Secundaria con residencia </w:t>
      </w:r>
      <w:r>
        <w:t>estudiantil, Absorción de matrícula, Convivencia escolar, Talleres deportivo recreativos - Wiñaq. Es importante resaltar que las intervenciones pedagógicas: Distribución de materiales educativos, Fortalecimiento PP 0106, PP 0147 IEST, Plan de mejoras PP 01</w:t>
      </w:r>
      <w:r>
        <w:t>07, Traslado docente. Cuentan con recursos, pero no presentan avances.</w:t>
      </w:r>
    </w:p>
    <w:p w:rsidR="00673C2D" w:rsidRDefault="0052561E">
      <w:pPr>
        <w:jc w:val="center"/>
      </w:pPr>
      <w:r>
        <w:rPr>
          <w:b/>
        </w:rPr>
        <w:t>Tabla N° 04 Avance en Ejecución Presupuestal a nivel 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673C2D" w:rsidTr="00673C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673C2D" w:rsidRDefault="0052561E">
            <w:r>
              <w:lastRenderedPageBreak/>
              <w:t>Intervención pedagógica</w:t>
            </w:r>
          </w:p>
        </w:tc>
        <w:tc>
          <w:tcPr>
            <w:tcW w:w="2436" w:type="dxa"/>
          </w:tcPr>
          <w:p w:rsidR="00673C2D" w:rsidRDefault="0052561E">
            <w:r>
              <w:t>PIM</w:t>
            </w:r>
          </w:p>
        </w:tc>
        <w:tc>
          <w:tcPr>
            <w:tcW w:w="2436" w:type="dxa"/>
          </w:tcPr>
          <w:p w:rsidR="00673C2D" w:rsidRDefault="0052561E">
            <w:r>
              <w:t>Devengado</w:t>
            </w:r>
          </w:p>
        </w:tc>
        <w:tc>
          <w:tcPr>
            <w:tcW w:w="2436" w:type="dxa"/>
          </w:tcPr>
          <w:p w:rsidR="00673C2D" w:rsidRDefault="0052561E">
            <w:r>
              <w:t>% Ejec</w:t>
            </w:r>
          </w:p>
        </w:tc>
      </w:tr>
      <w:tr w:rsidR="00673C2D" w:rsidTr="00673C2D">
        <w:trPr>
          <w:jc w:val="center"/>
        </w:trPr>
        <w:tc>
          <w:tcPr>
            <w:tcW w:w="2436" w:type="dxa"/>
          </w:tcPr>
          <w:p w:rsidR="00673C2D" w:rsidRDefault="0052561E">
            <w:r>
              <w:t>Fortalecimiento PP 0107</w:t>
            </w:r>
          </w:p>
        </w:tc>
        <w:tc>
          <w:tcPr>
            <w:tcW w:w="2436" w:type="dxa"/>
          </w:tcPr>
          <w:p w:rsidR="00673C2D" w:rsidRDefault="0052561E">
            <w:r>
              <w:t>46,944</w:t>
            </w:r>
          </w:p>
        </w:tc>
        <w:tc>
          <w:tcPr>
            <w:tcW w:w="2436" w:type="dxa"/>
          </w:tcPr>
          <w:p w:rsidR="00673C2D" w:rsidRDefault="0052561E">
            <w:r>
              <w:t>11,540</w:t>
            </w:r>
          </w:p>
        </w:tc>
        <w:tc>
          <w:tcPr>
            <w:tcW w:w="2436" w:type="dxa"/>
          </w:tcPr>
          <w:p w:rsidR="00673C2D" w:rsidRDefault="0052561E">
            <w:r>
              <w:t>24.6%</w:t>
            </w:r>
          </w:p>
        </w:tc>
      </w:tr>
      <w:tr w:rsidR="00673C2D" w:rsidTr="00673C2D">
        <w:trPr>
          <w:jc w:val="center"/>
        </w:trPr>
        <w:tc>
          <w:tcPr>
            <w:tcW w:w="2436" w:type="dxa"/>
          </w:tcPr>
          <w:p w:rsidR="00673C2D" w:rsidRDefault="0052561E">
            <w:r>
              <w:t>Acciones comunes PP 0106</w:t>
            </w:r>
          </w:p>
        </w:tc>
        <w:tc>
          <w:tcPr>
            <w:tcW w:w="2436" w:type="dxa"/>
          </w:tcPr>
          <w:p w:rsidR="00673C2D" w:rsidRDefault="0052561E">
            <w:r>
              <w:t>38,940</w:t>
            </w:r>
          </w:p>
        </w:tc>
        <w:tc>
          <w:tcPr>
            <w:tcW w:w="2436" w:type="dxa"/>
          </w:tcPr>
          <w:p w:rsidR="00673C2D" w:rsidRDefault="0052561E">
            <w:r>
              <w:t>6,728</w:t>
            </w:r>
          </w:p>
        </w:tc>
        <w:tc>
          <w:tcPr>
            <w:tcW w:w="2436" w:type="dxa"/>
          </w:tcPr>
          <w:p w:rsidR="00673C2D" w:rsidRDefault="0052561E">
            <w:r>
              <w:t>17.3%</w:t>
            </w:r>
          </w:p>
        </w:tc>
      </w:tr>
      <w:tr w:rsidR="00673C2D" w:rsidTr="00673C2D">
        <w:trPr>
          <w:jc w:val="center"/>
        </w:trPr>
        <w:tc>
          <w:tcPr>
            <w:tcW w:w="2436" w:type="dxa"/>
          </w:tcPr>
          <w:p w:rsidR="00673C2D" w:rsidRDefault="0052561E">
            <w:r>
              <w:t>Acciones comunes PP 0107</w:t>
            </w:r>
          </w:p>
        </w:tc>
        <w:tc>
          <w:tcPr>
            <w:tcW w:w="2436" w:type="dxa"/>
          </w:tcPr>
          <w:p w:rsidR="00673C2D" w:rsidRDefault="0052561E">
            <w:r>
              <w:t>34,140</w:t>
            </w:r>
          </w:p>
        </w:tc>
        <w:tc>
          <w:tcPr>
            <w:tcW w:w="2436" w:type="dxa"/>
          </w:tcPr>
          <w:p w:rsidR="00673C2D" w:rsidRDefault="0052561E">
            <w:r>
              <w:t>5,729</w:t>
            </w:r>
          </w:p>
        </w:tc>
        <w:tc>
          <w:tcPr>
            <w:tcW w:w="2436" w:type="dxa"/>
          </w:tcPr>
          <w:p w:rsidR="00673C2D" w:rsidRDefault="0052561E">
            <w:r>
              <w:t>16.8%</w:t>
            </w:r>
          </w:p>
        </w:tc>
      </w:tr>
      <w:tr w:rsidR="00673C2D" w:rsidTr="00673C2D">
        <w:trPr>
          <w:jc w:val="center"/>
        </w:trPr>
        <w:tc>
          <w:tcPr>
            <w:tcW w:w="2436" w:type="dxa"/>
          </w:tcPr>
          <w:p w:rsidR="00673C2D" w:rsidRDefault="0052561E">
            <w:r>
              <w:t>PRONOEI</w:t>
            </w:r>
          </w:p>
        </w:tc>
        <w:tc>
          <w:tcPr>
            <w:tcW w:w="2436" w:type="dxa"/>
          </w:tcPr>
          <w:p w:rsidR="00673C2D" w:rsidRDefault="0052561E">
            <w:r>
              <w:t>653,680</w:t>
            </w:r>
          </w:p>
        </w:tc>
        <w:tc>
          <w:tcPr>
            <w:tcW w:w="2436" w:type="dxa"/>
          </w:tcPr>
          <w:p w:rsidR="00673C2D" w:rsidRDefault="0052561E">
            <w:r>
              <w:t>47,600</w:t>
            </w:r>
          </w:p>
        </w:tc>
        <w:tc>
          <w:tcPr>
            <w:tcW w:w="2436" w:type="dxa"/>
          </w:tcPr>
          <w:p w:rsidR="00673C2D" w:rsidRDefault="0052561E">
            <w:r>
              <w:t>7.3%</w:t>
            </w:r>
          </w:p>
        </w:tc>
      </w:tr>
      <w:tr w:rsidR="00673C2D" w:rsidTr="00673C2D">
        <w:trPr>
          <w:jc w:val="center"/>
        </w:trPr>
        <w:tc>
          <w:tcPr>
            <w:tcW w:w="2436" w:type="dxa"/>
          </w:tcPr>
          <w:p w:rsidR="00673C2D" w:rsidRDefault="0052561E">
            <w:r>
              <w:t>CAS UGEL</w:t>
            </w:r>
          </w:p>
        </w:tc>
        <w:tc>
          <w:tcPr>
            <w:tcW w:w="2436" w:type="dxa"/>
          </w:tcPr>
          <w:p w:rsidR="00673C2D" w:rsidRDefault="0052561E">
            <w:r>
              <w:t>227,340</w:t>
            </w:r>
          </w:p>
        </w:tc>
        <w:tc>
          <w:tcPr>
            <w:tcW w:w="2436" w:type="dxa"/>
          </w:tcPr>
          <w:p w:rsidR="00673C2D" w:rsidRDefault="0052561E">
            <w:r>
              <w:t>14,046</w:t>
            </w:r>
          </w:p>
        </w:tc>
        <w:tc>
          <w:tcPr>
            <w:tcW w:w="2436" w:type="dxa"/>
          </w:tcPr>
          <w:p w:rsidR="00673C2D" w:rsidRDefault="0052561E">
            <w:r>
              <w:t>6.2%</w:t>
            </w:r>
          </w:p>
        </w:tc>
      </w:tr>
      <w:tr w:rsidR="00673C2D" w:rsidTr="00673C2D">
        <w:trPr>
          <w:jc w:val="center"/>
        </w:trPr>
        <w:tc>
          <w:tcPr>
            <w:tcW w:w="2436" w:type="dxa"/>
          </w:tcPr>
          <w:p w:rsidR="00673C2D" w:rsidRDefault="0052561E">
            <w:r>
              <w:t>Jornada escolar completa</w:t>
            </w:r>
          </w:p>
        </w:tc>
        <w:tc>
          <w:tcPr>
            <w:tcW w:w="2436" w:type="dxa"/>
          </w:tcPr>
          <w:p w:rsidR="00673C2D" w:rsidRDefault="0052561E">
            <w:r>
              <w:t>769,167</w:t>
            </w:r>
          </w:p>
        </w:tc>
        <w:tc>
          <w:tcPr>
            <w:tcW w:w="2436" w:type="dxa"/>
          </w:tcPr>
          <w:p w:rsidR="00673C2D" w:rsidRDefault="0052561E">
            <w:r>
              <w:t>45,719</w:t>
            </w:r>
          </w:p>
        </w:tc>
        <w:tc>
          <w:tcPr>
            <w:tcW w:w="2436" w:type="dxa"/>
          </w:tcPr>
          <w:p w:rsidR="00673C2D" w:rsidRDefault="0052561E">
            <w:r>
              <w:t>5.9%</w:t>
            </w:r>
          </w:p>
        </w:tc>
      </w:tr>
      <w:tr w:rsidR="00673C2D" w:rsidTr="00673C2D">
        <w:trPr>
          <w:jc w:val="center"/>
        </w:trPr>
        <w:tc>
          <w:tcPr>
            <w:tcW w:w="2436" w:type="dxa"/>
          </w:tcPr>
          <w:p w:rsidR="00673C2D" w:rsidRDefault="0052561E">
            <w:r>
              <w:t>Limpieza y mantenimiento</w:t>
            </w:r>
          </w:p>
        </w:tc>
        <w:tc>
          <w:tcPr>
            <w:tcW w:w="2436" w:type="dxa"/>
          </w:tcPr>
          <w:p w:rsidR="00673C2D" w:rsidRDefault="0052561E">
            <w:r>
              <w:t>295,650</w:t>
            </w:r>
          </w:p>
        </w:tc>
        <w:tc>
          <w:tcPr>
            <w:tcW w:w="2436" w:type="dxa"/>
          </w:tcPr>
          <w:p w:rsidR="00673C2D" w:rsidRDefault="0052561E">
            <w:r>
              <w:t>17,354</w:t>
            </w:r>
          </w:p>
        </w:tc>
        <w:tc>
          <w:tcPr>
            <w:tcW w:w="2436" w:type="dxa"/>
          </w:tcPr>
          <w:p w:rsidR="00673C2D" w:rsidRDefault="0052561E">
            <w:r>
              <w:t>5.9%</w:t>
            </w:r>
          </w:p>
        </w:tc>
      </w:tr>
      <w:tr w:rsidR="00673C2D" w:rsidTr="00673C2D">
        <w:trPr>
          <w:jc w:val="center"/>
        </w:trPr>
        <w:tc>
          <w:tcPr>
            <w:tcW w:w="2436" w:type="dxa"/>
          </w:tcPr>
          <w:p w:rsidR="00673C2D" w:rsidRDefault="0052561E">
            <w:r>
              <w:t>Secundaria con residencia estudiantil</w:t>
            </w:r>
          </w:p>
        </w:tc>
        <w:tc>
          <w:tcPr>
            <w:tcW w:w="2436" w:type="dxa"/>
          </w:tcPr>
          <w:p w:rsidR="00673C2D" w:rsidRDefault="0052561E">
            <w:r>
              <w:t>420,372</w:t>
            </w:r>
          </w:p>
        </w:tc>
        <w:tc>
          <w:tcPr>
            <w:tcW w:w="2436" w:type="dxa"/>
          </w:tcPr>
          <w:p w:rsidR="00673C2D" w:rsidRDefault="0052561E">
            <w:r>
              <w:t>24,289</w:t>
            </w:r>
          </w:p>
        </w:tc>
        <w:tc>
          <w:tcPr>
            <w:tcW w:w="2436" w:type="dxa"/>
          </w:tcPr>
          <w:p w:rsidR="00673C2D" w:rsidRDefault="0052561E">
            <w:r>
              <w:t>5.8%</w:t>
            </w:r>
          </w:p>
        </w:tc>
      </w:tr>
      <w:tr w:rsidR="00673C2D" w:rsidTr="00673C2D">
        <w:trPr>
          <w:jc w:val="center"/>
        </w:trPr>
        <w:tc>
          <w:tcPr>
            <w:tcW w:w="2436" w:type="dxa"/>
          </w:tcPr>
          <w:p w:rsidR="00673C2D" w:rsidRDefault="0052561E">
            <w:r>
              <w:t>Absorción de matrícula</w:t>
            </w:r>
          </w:p>
        </w:tc>
        <w:tc>
          <w:tcPr>
            <w:tcW w:w="2436" w:type="dxa"/>
          </w:tcPr>
          <w:p w:rsidR="00673C2D" w:rsidRDefault="0052561E">
            <w:r>
              <w:t>54,774</w:t>
            </w:r>
          </w:p>
        </w:tc>
        <w:tc>
          <w:tcPr>
            <w:tcW w:w="2436" w:type="dxa"/>
          </w:tcPr>
          <w:p w:rsidR="00673C2D" w:rsidRDefault="0052561E">
            <w:r>
              <w:t>2,309</w:t>
            </w:r>
          </w:p>
        </w:tc>
        <w:tc>
          <w:tcPr>
            <w:tcW w:w="2436" w:type="dxa"/>
          </w:tcPr>
          <w:p w:rsidR="00673C2D" w:rsidRDefault="0052561E">
            <w:r>
              <w:t>4.2%</w:t>
            </w:r>
          </w:p>
        </w:tc>
      </w:tr>
      <w:tr w:rsidR="00673C2D" w:rsidTr="00673C2D">
        <w:trPr>
          <w:jc w:val="center"/>
        </w:trPr>
        <w:tc>
          <w:tcPr>
            <w:tcW w:w="2436" w:type="dxa"/>
          </w:tcPr>
          <w:p w:rsidR="00673C2D" w:rsidRDefault="0052561E">
            <w:r>
              <w:t>Convivencia escolar</w:t>
            </w:r>
          </w:p>
        </w:tc>
        <w:tc>
          <w:tcPr>
            <w:tcW w:w="2436" w:type="dxa"/>
          </w:tcPr>
          <w:p w:rsidR="00673C2D" w:rsidRDefault="0052561E">
            <w:r>
              <w:t>374,573</w:t>
            </w:r>
          </w:p>
        </w:tc>
        <w:tc>
          <w:tcPr>
            <w:tcW w:w="2436" w:type="dxa"/>
          </w:tcPr>
          <w:p w:rsidR="00673C2D" w:rsidRDefault="0052561E">
            <w:r>
              <w:t>12,958</w:t>
            </w:r>
          </w:p>
        </w:tc>
        <w:tc>
          <w:tcPr>
            <w:tcW w:w="2436" w:type="dxa"/>
          </w:tcPr>
          <w:p w:rsidR="00673C2D" w:rsidRDefault="0052561E">
            <w:r>
              <w:t>3.5%</w:t>
            </w:r>
          </w:p>
        </w:tc>
      </w:tr>
      <w:tr w:rsidR="00673C2D" w:rsidTr="00673C2D">
        <w:trPr>
          <w:jc w:val="center"/>
        </w:trPr>
        <w:tc>
          <w:tcPr>
            <w:tcW w:w="2436" w:type="dxa"/>
          </w:tcPr>
          <w:p w:rsidR="00673C2D" w:rsidRDefault="0052561E">
            <w:r>
              <w:t>Talleres deportivo recreativos - Wiñaq</w:t>
            </w:r>
          </w:p>
        </w:tc>
        <w:tc>
          <w:tcPr>
            <w:tcW w:w="2436" w:type="dxa"/>
          </w:tcPr>
          <w:p w:rsidR="00673C2D" w:rsidRDefault="0052561E">
            <w:r>
              <w:t>45,034</w:t>
            </w:r>
          </w:p>
        </w:tc>
        <w:tc>
          <w:tcPr>
            <w:tcW w:w="2436" w:type="dxa"/>
          </w:tcPr>
          <w:p w:rsidR="00673C2D" w:rsidRDefault="0052561E">
            <w:r>
              <w:t>1,376</w:t>
            </w:r>
          </w:p>
        </w:tc>
        <w:tc>
          <w:tcPr>
            <w:tcW w:w="2436" w:type="dxa"/>
          </w:tcPr>
          <w:p w:rsidR="00673C2D" w:rsidRDefault="0052561E">
            <w:r>
              <w:t>3.1%</w:t>
            </w:r>
          </w:p>
        </w:tc>
      </w:tr>
      <w:tr w:rsidR="00673C2D" w:rsidTr="00673C2D">
        <w:trPr>
          <w:jc w:val="center"/>
        </w:trPr>
        <w:tc>
          <w:tcPr>
            <w:tcW w:w="2436" w:type="dxa"/>
          </w:tcPr>
          <w:p w:rsidR="00673C2D" w:rsidRDefault="0052561E">
            <w:r>
              <w:t>Distribución de materiales educativos</w:t>
            </w:r>
          </w:p>
        </w:tc>
        <w:tc>
          <w:tcPr>
            <w:tcW w:w="2436" w:type="dxa"/>
          </w:tcPr>
          <w:p w:rsidR="00673C2D" w:rsidRDefault="0052561E">
            <w:r>
              <w:t>385,678</w:t>
            </w:r>
          </w:p>
        </w:tc>
        <w:tc>
          <w:tcPr>
            <w:tcW w:w="2436" w:type="dxa"/>
          </w:tcPr>
          <w:p w:rsidR="00673C2D" w:rsidRDefault="0052561E">
            <w:r>
              <w:t>0</w:t>
            </w:r>
          </w:p>
        </w:tc>
        <w:tc>
          <w:tcPr>
            <w:tcW w:w="2436" w:type="dxa"/>
          </w:tcPr>
          <w:p w:rsidR="00673C2D" w:rsidRDefault="0052561E">
            <w:r>
              <w:t>0.0%</w:t>
            </w:r>
          </w:p>
        </w:tc>
      </w:tr>
      <w:tr w:rsidR="00673C2D" w:rsidTr="00673C2D">
        <w:trPr>
          <w:jc w:val="center"/>
        </w:trPr>
        <w:tc>
          <w:tcPr>
            <w:tcW w:w="2436" w:type="dxa"/>
          </w:tcPr>
          <w:p w:rsidR="00673C2D" w:rsidRDefault="0052561E">
            <w:r>
              <w:t>Fortalecimiento PP 0106</w:t>
            </w:r>
          </w:p>
        </w:tc>
        <w:tc>
          <w:tcPr>
            <w:tcW w:w="2436" w:type="dxa"/>
          </w:tcPr>
          <w:p w:rsidR="00673C2D" w:rsidRDefault="0052561E">
            <w:r>
              <w:t>138,986</w:t>
            </w:r>
          </w:p>
        </w:tc>
        <w:tc>
          <w:tcPr>
            <w:tcW w:w="2436" w:type="dxa"/>
          </w:tcPr>
          <w:p w:rsidR="00673C2D" w:rsidRDefault="0052561E">
            <w:r>
              <w:t>0</w:t>
            </w:r>
          </w:p>
        </w:tc>
        <w:tc>
          <w:tcPr>
            <w:tcW w:w="2436" w:type="dxa"/>
          </w:tcPr>
          <w:p w:rsidR="00673C2D" w:rsidRDefault="0052561E">
            <w:r>
              <w:t>0.0%</w:t>
            </w:r>
          </w:p>
        </w:tc>
      </w:tr>
      <w:tr w:rsidR="00673C2D" w:rsidTr="00673C2D">
        <w:trPr>
          <w:jc w:val="center"/>
        </w:trPr>
        <w:tc>
          <w:tcPr>
            <w:tcW w:w="2436" w:type="dxa"/>
          </w:tcPr>
          <w:p w:rsidR="00673C2D" w:rsidRDefault="0052561E">
            <w:r>
              <w:t>PP 0147 IEST</w:t>
            </w:r>
          </w:p>
        </w:tc>
        <w:tc>
          <w:tcPr>
            <w:tcW w:w="2436" w:type="dxa"/>
          </w:tcPr>
          <w:p w:rsidR="00673C2D" w:rsidRDefault="0052561E">
            <w:r>
              <w:t>125,610</w:t>
            </w:r>
          </w:p>
        </w:tc>
        <w:tc>
          <w:tcPr>
            <w:tcW w:w="2436" w:type="dxa"/>
          </w:tcPr>
          <w:p w:rsidR="00673C2D" w:rsidRDefault="0052561E">
            <w:r>
              <w:t>0</w:t>
            </w:r>
          </w:p>
        </w:tc>
        <w:tc>
          <w:tcPr>
            <w:tcW w:w="2436" w:type="dxa"/>
          </w:tcPr>
          <w:p w:rsidR="00673C2D" w:rsidRDefault="0052561E">
            <w:r>
              <w:t>0.0%</w:t>
            </w:r>
          </w:p>
        </w:tc>
      </w:tr>
      <w:tr w:rsidR="00673C2D" w:rsidTr="00673C2D">
        <w:trPr>
          <w:jc w:val="center"/>
        </w:trPr>
        <w:tc>
          <w:tcPr>
            <w:tcW w:w="2436" w:type="dxa"/>
          </w:tcPr>
          <w:p w:rsidR="00673C2D" w:rsidRDefault="0052561E">
            <w:r>
              <w:t>Plan de mejoras PP 0107</w:t>
            </w:r>
          </w:p>
        </w:tc>
        <w:tc>
          <w:tcPr>
            <w:tcW w:w="2436" w:type="dxa"/>
          </w:tcPr>
          <w:p w:rsidR="00673C2D" w:rsidRDefault="0052561E">
            <w:r>
              <w:t>149,000</w:t>
            </w:r>
          </w:p>
        </w:tc>
        <w:tc>
          <w:tcPr>
            <w:tcW w:w="2436" w:type="dxa"/>
          </w:tcPr>
          <w:p w:rsidR="00673C2D" w:rsidRDefault="0052561E">
            <w:r>
              <w:t>0</w:t>
            </w:r>
          </w:p>
        </w:tc>
        <w:tc>
          <w:tcPr>
            <w:tcW w:w="2436" w:type="dxa"/>
          </w:tcPr>
          <w:p w:rsidR="00673C2D" w:rsidRDefault="0052561E">
            <w:r>
              <w:t>0.0%</w:t>
            </w:r>
          </w:p>
        </w:tc>
      </w:tr>
      <w:tr w:rsidR="00673C2D" w:rsidTr="00673C2D">
        <w:trPr>
          <w:jc w:val="center"/>
        </w:trPr>
        <w:tc>
          <w:tcPr>
            <w:tcW w:w="2436" w:type="dxa"/>
          </w:tcPr>
          <w:p w:rsidR="00673C2D" w:rsidRDefault="0052561E">
            <w:r>
              <w:t>Traslado docente</w:t>
            </w:r>
          </w:p>
        </w:tc>
        <w:tc>
          <w:tcPr>
            <w:tcW w:w="2436" w:type="dxa"/>
          </w:tcPr>
          <w:p w:rsidR="00673C2D" w:rsidRDefault="0052561E">
            <w:r>
              <w:t>34,841</w:t>
            </w:r>
          </w:p>
        </w:tc>
        <w:tc>
          <w:tcPr>
            <w:tcW w:w="2436" w:type="dxa"/>
          </w:tcPr>
          <w:p w:rsidR="00673C2D" w:rsidRDefault="0052561E">
            <w:r>
              <w:t>0</w:t>
            </w:r>
          </w:p>
        </w:tc>
        <w:tc>
          <w:tcPr>
            <w:tcW w:w="2436" w:type="dxa"/>
          </w:tcPr>
          <w:p w:rsidR="00673C2D" w:rsidRDefault="0052561E">
            <w:r>
              <w:t>0.0%</w:t>
            </w:r>
          </w:p>
        </w:tc>
      </w:tr>
      <w:tr w:rsidR="00673C2D" w:rsidTr="00673C2D">
        <w:trPr>
          <w:jc w:val="center"/>
        </w:trPr>
        <w:tc>
          <w:tcPr>
            <w:tcW w:w="2436" w:type="dxa"/>
          </w:tcPr>
          <w:p w:rsidR="00673C2D" w:rsidRDefault="0052561E">
            <w:r>
              <w:t>Total</w:t>
            </w:r>
          </w:p>
        </w:tc>
        <w:tc>
          <w:tcPr>
            <w:tcW w:w="2436" w:type="dxa"/>
          </w:tcPr>
          <w:p w:rsidR="00673C2D" w:rsidRDefault="0052561E">
            <w:r>
              <w:t>3,794,729</w:t>
            </w:r>
          </w:p>
        </w:tc>
        <w:tc>
          <w:tcPr>
            <w:tcW w:w="2436" w:type="dxa"/>
          </w:tcPr>
          <w:p w:rsidR="00673C2D" w:rsidRDefault="0052561E">
            <w:r>
              <w:t>189,649</w:t>
            </w:r>
          </w:p>
        </w:tc>
        <w:tc>
          <w:tcPr>
            <w:tcW w:w="2436" w:type="dxa"/>
          </w:tcPr>
          <w:p w:rsidR="00673C2D" w:rsidRDefault="0052561E">
            <w:r>
              <w:t>100.4%</w:t>
            </w:r>
          </w:p>
        </w:tc>
      </w:tr>
    </w:tbl>
    <w:p w:rsidR="00673C2D" w:rsidRDefault="0052561E">
      <w:pPr>
        <w:pStyle w:val="Fuentes"/>
      </w:pPr>
      <w:r>
        <w:t>Fuente: Base SIAF al corte de 19 de marzo del 2023 e informes UPP</w:t>
      </w:r>
    </w:p>
    <w:p w:rsidR="00673C2D" w:rsidRDefault="0052561E">
      <w:r>
        <w:br w:type="page"/>
      </w:r>
    </w:p>
    <w:p w:rsidR="00673C2D" w:rsidRDefault="0052561E">
      <w:pPr>
        <w:pStyle w:val="Ttulo1"/>
      </w:pPr>
      <w:bookmarkStart w:id="2" w:name="_Toc130225295"/>
      <w:r>
        <w:lastRenderedPageBreak/>
        <w:t xml:space="preserve">2. </w:t>
      </w:r>
      <w:r>
        <w:t>Contratación de Personal CAS para IAP</w:t>
      </w:r>
      <w:bookmarkEnd w:id="2"/>
    </w:p>
    <w:p w:rsidR="00673C2D" w:rsidRDefault="0052561E">
      <w:pPr>
        <w:pStyle w:val="Listaconvietas"/>
        <w:jc w:val="both"/>
      </w:pPr>
      <w:r>
        <w:t>El Pliego Gobierno Regional de MADRE DE DIOS tiene un total de 151 PEAS Programadas, para las 1 Unidades Ejecutoras que la conforman. En total, el costo estimado anual de las contrataciones es de S/ 3.16 millones de so</w:t>
      </w:r>
      <w:r>
        <w:t>les.</w:t>
      </w:r>
    </w:p>
    <w:p w:rsidR="00673C2D" w:rsidRDefault="0052561E">
      <w:pPr>
        <w:jc w:val="center"/>
      </w:pPr>
      <w:r>
        <w:rPr>
          <w:b/>
        </w:rPr>
        <w:t>Tabla N° 05 PEAS asignadas y costo anual de contratación- MADRE DE DIOS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673C2D" w:rsidTr="00673C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673C2D" w:rsidRDefault="0052561E">
            <w:r>
              <w:t>Unidad Ejecutora</w:t>
            </w:r>
          </w:p>
        </w:tc>
        <w:tc>
          <w:tcPr>
            <w:tcW w:w="3249" w:type="dxa"/>
          </w:tcPr>
          <w:p w:rsidR="00673C2D" w:rsidRDefault="0052561E">
            <w:r>
              <w:t>PEAS programadas</w:t>
            </w:r>
          </w:p>
        </w:tc>
        <w:tc>
          <w:tcPr>
            <w:tcW w:w="3249" w:type="dxa"/>
          </w:tcPr>
          <w:p w:rsidR="00673C2D" w:rsidRDefault="0052561E">
            <w:r>
              <w:t>Costo anual estimado</w:t>
            </w:r>
          </w:p>
        </w:tc>
      </w:tr>
      <w:tr w:rsidR="00673C2D" w:rsidTr="00673C2D">
        <w:trPr>
          <w:jc w:val="center"/>
        </w:trPr>
        <w:tc>
          <w:tcPr>
            <w:tcW w:w="3249" w:type="dxa"/>
          </w:tcPr>
          <w:p w:rsidR="00673C2D" w:rsidRDefault="0052561E">
            <w:r>
              <w:t>300. EDUCACION MADRE DE DIOS</w:t>
            </w:r>
          </w:p>
        </w:tc>
        <w:tc>
          <w:tcPr>
            <w:tcW w:w="3249" w:type="dxa"/>
          </w:tcPr>
          <w:p w:rsidR="00673C2D" w:rsidRDefault="0052561E">
            <w:r>
              <w:t>151</w:t>
            </w:r>
          </w:p>
        </w:tc>
        <w:tc>
          <w:tcPr>
            <w:tcW w:w="3249" w:type="dxa"/>
          </w:tcPr>
          <w:p w:rsidR="00673C2D" w:rsidRDefault="0052561E">
            <w:r>
              <w:t>3,164,786</w:t>
            </w:r>
          </w:p>
        </w:tc>
      </w:tr>
      <w:tr w:rsidR="00673C2D" w:rsidTr="00673C2D">
        <w:trPr>
          <w:jc w:val="center"/>
        </w:trPr>
        <w:tc>
          <w:tcPr>
            <w:tcW w:w="3249" w:type="dxa"/>
          </w:tcPr>
          <w:p w:rsidR="00673C2D" w:rsidRDefault="0052561E">
            <w:r>
              <w:t>Total</w:t>
            </w:r>
          </w:p>
        </w:tc>
        <w:tc>
          <w:tcPr>
            <w:tcW w:w="3249" w:type="dxa"/>
          </w:tcPr>
          <w:p w:rsidR="00673C2D" w:rsidRDefault="0052561E">
            <w:r>
              <w:t>151</w:t>
            </w:r>
          </w:p>
        </w:tc>
        <w:tc>
          <w:tcPr>
            <w:tcW w:w="3249" w:type="dxa"/>
          </w:tcPr>
          <w:p w:rsidR="00673C2D" w:rsidRDefault="0052561E">
            <w:r>
              <w:t>3,164,786</w:t>
            </w:r>
          </w:p>
        </w:tc>
      </w:tr>
    </w:tbl>
    <w:p w:rsidR="00673C2D" w:rsidRDefault="0052561E">
      <w:pPr>
        <w:pStyle w:val="Fuentes"/>
      </w:pPr>
      <w:r>
        <w:t xml:space="preserve">Fuente: Base NEXUS al corte de 01 de marzo del 2023 e </w:t>
      </w:r>
      <w:r>
        <w:t>informes UPP</w:t>
      </w:r>
    </w:p>
    <w:sectPr w:rsidR="00673C2D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52561E">
      <w:rPr>
        <w:noProof/>
        <w:lang w:bidi="es-ES"/>
      </w:rPr>
      <w:t>6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52561E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561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73C2D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D2FDA23-E730-4C45-84C5-01BA67EA01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849</Words>
  <Characters>4670</Characters>
  <Application>Microsoft Office Word</Application>
  <DocSecurity>0</DocSecurity>
  <Lines>38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2023-03-20T22:21:00Z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