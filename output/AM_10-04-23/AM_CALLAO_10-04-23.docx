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225,237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225,237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F34F1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75" w:history="1">
            <w:r w:rsidR="007F34F1" w:rsidRPr="00916B16">
              <w:rPr>
                <w:rStyle w:val="Hipervnculo"/>
                <w:noProof/>
              </w:rPr>
              <w:t>1. Intervenciones y Acciones Pedagógicas (IAP)</w:t>
            </w:r>
            <w:r w:rsidR="007F34F1">
              <w:rPr>
                <w:noProof/>
                <w:webHidden/>
              </w:rPr>
              <w:tab/>
            </w:r>
            <w:r w:rsidR="007F34F1">
              <w:rPr>
                <w:noProof/>
                <w:webHidden/>
              </w:rPr>
              <w:fldChar w:fldCharType="begin"/>
            </w:r>
            <w:r w:rsidR="007F34F1">
              <w:rPr>
                <w:noProof/>
                <w:webHidden/>
              </w:rPr>
              <w:instrText xml:space="preserve"> PAGEREF _Toc132040375 \h </w:instrText>
            </w:r>
            <w:r w:rsidR="007F34F1">
              <w:rPr>
                <w:noProof/>
                <w:webHidden/>
              </w:rPr>
            </w:r>
            <w:r w:rsidR="007F34F1">
              <w:rPr>
                <w:noProof/>
                <w:webHidden/>
              </w:rPr>
              <w:fldChar w:fldCharType="separate"/>
            </w:r>
            <w:r w:rsidR="007F34F1">
              <w:rPr>
                <w:noProof/>
                <w:webHidden/>
              </w:rPr>
              <w:t>3</w:t>
            </w:r>
            <w:r w:rsidR="007F34F1">
              <w:rPr>
                <w:noProof/>
                <w:webHidden/>
              </w:rPr>
              <w:fldChar w:fldCharType="end"/>
            </w:r>
          </w:hyperlink>
        </w:p>
        <w:p w:rsidR="007F34F1" w:rsidRDefault="007F34F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76" w:history="1">
            <w:r w:rsidRPr="00916B1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34F1" w:rsidRDefault="007F34F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77" w:history="1">
            <w:r w:rsidRPr="00916B16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03039" w:rsidRDefault="007F34F1">
      <w:pPr>
        <w:pStyle w:val="Ttulo1"/>
      </w:pPr>
      <w:bookmarkStart w:id="1" w:name="_Toc132040375"/>
      <w:r>
        <w:t xml:space="preserve">1. </w:t>
      </w:r>
      <w:r>
        <w:t>Intervenciones y Acciones Pedagógicas (IAP)</w:t>
      </w:r>
      <w:bookmarkEnd w:id="1"/>
    </w:p>
    <w:p w:rsidR="00703039" w:rsidRDefault="007F34F1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703039" w:rsidRDefault="007F34F1">
      <w:pPr>
        <w:pStyle w:val="Listaconvietas"/>
        <w:jc w:val="both"/>
      </w:pPr>
      <w:r>
        <w:t>El Gobierno Regional de CALLAO tiene asignado en su presupuesto institucional de apertura un monto de S/ 6,350,759.00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703039" w:rsidRDefault="007F34F1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703039" w:rsidRDefault="007F34F1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03039" w:rsidRDefault="007F34F1">
            <w:r>
              <w:t>Unidad Ejecutora</w:t>
            </w:r>
          </w:p>
        </w:tc>
        <w:tc>
          <w:tcPr>
            <w:tcW w:w="3249" w:type="dxa"/>
          </w:tcPr>
          <w:p w:rsidR="00703039" w:rsidRDefault="007F34F1">
            <w:r>
              <w:t>Costo anual</w:t>
            </w:r>
          </w:p>
        </w:tc>
        <w:tc>
          <w:tcPr>
            <w:tcW w:w="3249" w:type="dxa"/>
          </w:tcPr>
          <w:p w:rsidR="00703039" w:rsidRDefault="007F34F1">
            <w:r>
              <w:t>PIA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300. EDUCACION CALLAO</w:t>
            </w:r>
          </w:p>
        </w:tc>
        <w:tc>
          <w:tcPr>
            <w:tcW w:w="3249" w:type="dxa"/>
          </w:tcPr>
          <w:p w:rsidR="00703039" w:rsidRDefault="007F34F1">
            <w:r>
              <w:t>4,607,505</w:t>
            </w:r>
          </w:p>
        </w:tc>
        <w:tc>
          <w:tcPr>
            <w:tcW w:w="3249" w:type="dxa"/>
          </w:tcPr>
          <w:p w:rsidR="00703039" w:rsidRDefault="007F34F1">
            <w:r>
              <w:t>3,559,678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301. COLEGIO MILITAR LEONCIO PRADO</w:t>
            </w:r>
          </w:p>
        </w:tc>
        <w:tc>
          <w:tcPr>
            <w:tcW w:w="3249" w:type="dxa"/>
          </w:tcPr>
          <w:p w:rsidR="00703039" w:rsidRDefault="007F34F1">
            <w:r>
              <w:t>95,712</w:t>
            </w:r>
          </w:p>
        </w:tc>
        <w:tc>
          <w:tcPr>
            <w:tcW w:w="3249" w:type="dxa"/>
          </w:tcPr>
          <w:p w:rsidR="00703039" w:rsidRDefault="007F34F1">
            <w:r>
              <w:t>73,611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302. EDUCACION VENTANILLA</w:t>
            </w:r>
          </w:p>
        </w:tc>
        <w:tc>
          <w:tcPr>
            <w:tcW w:w="3249" w:type="dxa"/>
          </w:tcPr>
          <w:p w:rsidR="00703039" w:rsidRDefault="007F34F1">
            <w:r>
              <w:t>3,395,727</w:t>
            </w:r>
          </w:p>
        </w:tc>
        <w:tc>
          <w:tcPr>
            <w:tcW w:w="3249" w:type="dxa"/>
          </w:tcPr>
          <w:p w:rsidR="00703039" w:rsidRDefault="007F34F1">
            <w:r>
              <w:t>2,717,470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Total</w:t>
            </w:r>
          </w:p>
        </w:tc>
        <w:tc>
          <w:tcPr>
            <w:tcW w:w="3249" w:type="dxa"/>
          </w:tcPr>
          <w:p w:rsidR="00703039" w:rsidRDefault="007F34F1">
            <w:r>
              <w:t>8,098,944</w:t>
            </w:r>
          </w:p>
        </w:tc>
        <w:tc>
          <w:tcPr>
            <w:tcW w:w="3249" w:type="dxa"/>
          </w:tcPr>
          <w:p w:rsidR="00703039" w:rsidRDefault="007F34F1">
            <w:r>
              <w:t>6,350,759</w:t>
            </w:r>
          </w:p>
        </w:tc>
      </w:tr>
    </w:tbl>
    <w:p w:rsidR="00703039" w:rsidRDefault="007F34F1">
      <w:pPr>
        <w:pStyle w:val="Fuentes"/>
      </w:pPr>
      <w:r>
        <w:t>Fuente: Fuente:</w:t>
      </w:r>
      <w:r>
        <w:t xml:space="preserve"> Base SIAF al corte de 19 de marzo del 2023 e informes UPP</w:t>
      </w:r>
    </w:p>
    <w:p w:rsidR="00703039" w:rsidRDefault="007F34F1">
      <w:pPr>
        <w:pStyle w:val="Listaconvietas"/>
        <w:jc w:val="both"/>
      </w:pPr>
      <w:r>
        <w:t>El Gobierno Regional de CALLAO ha recibido un monto S/ 451,079.00 en transferencias con cargo a los recursos del Ministerio de Educación a favor de los Gobierno Regionales, en base a los resultados</w:t>
      </w:r>
      <w:r>
        <w:t xml:space="preserve"> de la ejecución de los recursos asignados, conforme lo dispuesto en el marco del numeral 42.1 y 42.2 del artículo 42 de la Ley de Presupuesto 2023. </w:t>
      </w:r>
    </w:p>
    <w:p w:rsidR="00703039" w:rsidRDefault="007F34F1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03039" w:rsidRDefault="007F34F1">
            <w:r>
              <w:t>Unidad Ejecutora</w:t>
            </w:r>
          </w:p>
        </w:tc>
        <w:tc>
          <w:tcPr>
            <w:tcW w:w="2436" w:type="dxa"/>
          </w:tcPr>
          <w:p w:rsidR="00703039" w:rsidRDefault="007F34F1">
            <w:r>
              <w:t>PIM</w:t>
            </w:r>
          </w:p>
        </w:tc>
        <w:tc>
          <w:tcPr>
            <w:tcW w:w="2436" w:type="dxa"/>
          </w:tcPr>
          <w:p w:rsidR="00703039" w:rsidRDefault="007F34F1">
            <w:r>
              <w:t>Primera transferencia (DS-N°031-2023-EF)</w:t>
            </w:r>
          </w:p>
        </w:tc>
        <w:tc>
          <w:tcPr>
            <w:tcW w:w="2436" w:type="dxa"/>
          </w:tcPr>
          <w:p w:rsidR="00703039" w:rsidRDefault="007F34F1">
            <w:r>
              <w:t>Total transferido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300. EDUCACION CALLAO</w:t>
            </w:r>
          </w:p>
        </w:tc>
        <w:tc>
          <w:tcPr>
            <w:tcW w:w="2436" w:type="dxa"/>
          </w:tcPr>
          <w:p w:rsidR="00703039" w:rsidRDefault="007F34F1">
            <w:r>
              <w:t>3,900,818</w:t>
            </w:r>
          </w:p>
        </w:tc>
        <w:tc>
          <w:tcPr>
            <w:tcW w:w="2436" w:type="dxa"/>
          </w:tcPr>
          <w:p w:rsidR="00703039" w:rsidRDefault="007F34F1">
            <w:r>
              <w:t>341,140</w:t>
            </w:r>
          </w:p>
        </w:tc>
        <w:tc>
          <w:tcPr>
            <w:tcW w:w="2436" w:type="dxa"/>
          </w:tcPr>
          <w:p w:rsidR="00703039" w:rsidRDefault="007F34F1">
            <w:r>
              <w:t>341,140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lastRenderedPageBreak/>
              <w:t>301. COLEGIO MILITAR LEONCIO PRADO</w:t>
            </w:r>
          </w:p>
        </w:tc>
        <w:tc>
          <w:tcPr>
            <w:tcW w:w="2436" w:type="dxa"/>
          </w:tcPr>
          <w:p w:rsidR="00703039" w:rsidRDefault="007F34F1">
            <w:r>
              <w:t>73,611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302. EDUCACION VENTANILLA</w:t>
            </w:r>
          </w:p>
        </w:tc>
        <w:tc>
          <w:tcPr>
            <w:tcW w:w="2436" w:type="dxa"/>
          </w:tcPr>
          <w:p w:rsidR="00703039" w:rsidRDefault="007F34F1">
            <w:r>
              <w:t>2,827,409</w:t>
            </w:r>
          </w:p>
        </w:tc>
        <w:tc>
          <w:tcPr>
            <w:tcW w:w="2436" w:type="dxa"/>
          </w:tcPr>
          <w:p w:rsidR="00703039" w:rsidRDefault="007F34F1">
            <w:r>
              <w:t>109,939</w:t>
            </w:r>
          </w:p>
        </w:tc>
        <w:tc>
          <w:tcPr>
            <w:tcW w:w="2436" w:type="dxa"/>
          </w:tcPr>
          <w:p w:rsidR="00703039" w:rsidRDefault="007F34F1">
            <w:r>
              <w:t>109,939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Total</w:t>
            </w:r>
          </w:p>
        </w:tc>
        <w:tc>
          <w:tcPr>
            <w:tcW w:w="2436" w:type="dxa"/>
          </w:tcPr>
          <w:p w:rsidR="00703039" w:rsidRDefault="007F34F1">
            <w:r>
              <w:t>6,801,838</w:t>
            </w:r>
          </w:p>
        </w:tc>
        <w:tc>
          <w:tcPr>
            <w:tcW w:w="2436" w:type="dxa"/>
          </w:tcPr>
          <w:p w:rsidR="00703039" w:rsidRDefault="007F34F1">
            <w:r>
              <w:t>451,079</w:t>
            </w:r>
          </w:p>
        </w:tc>
        <w:tc>
          <w:tcPr>
            <w:tcW w:w="2436" w:type="dxa"/>
          </w:tcPr>
          <w:p w:rsidR="00703039" w:rsidRDefault="007F34F1">
            <w:r>
              <w:t>451,079</w:t>
            </w:r>
          </w:p>
        </w:tc>
      </w:tr>
    </w:tbl>
    <w:p w:rsidR="00703039" w:rsidRDefault="007F34F1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703039" w:rsidRDefault="007F34F1">
      <w:pPr>
        <w:pStyle w:val="Listaconvietas"/>
        <w:jc w:val="both"/>
      </w:pPr>
      <w:r>
        <w:t>Al 19 de marzo del 2023, el Pliego Gobierno Regional de CALLAO ha ejecutado un monto total de S/ 258,993, lo que representa el 0.9% del PIM.</w:t>
      </w:r>
    </w:p>
    <w:p w:rsidR="00703039" w:rsidRDefault="007F34F1">
      <w:pPr>
        <w:jc w:val="center"/>
      </w:pPr>
      <w:r>
        <w:rPr>
          <w:b/>
        </w:rPr>
        <w:t>Gráfico N° 01 Avance en la ejecución presupuestal</w:t>
      </w:r>
      <w:r>
        <w:rPr>
          <w:b/>
        </w:rPr>
        <w:t xml:space="preserve"> por Unidad Ejecutora (Dev/PIM%)</w:t>
      </w:r>
    </w:p>
    <w:p w:rsidR="00703039" w:rsidRDefault="007F34F1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39" w:rsidRDefault="007F34F1">
      <w:pPr>
        <w:pStyle w:val="Fuentes"/>
      </w:pPr>
      <w:r>
        <w:t>Fuente: Base SIAF al corte de 19 de marzo del 2023</w:t>
      </w:r>
    </w:p>
    <w:p w:rsidR="00703039" w:rsidRDefault="007F34F1">
      <w:pPr>
        <w:pStyle w:val="Listaconvietas"/>
        <w:jc w:val="both"/>
      </w:pPr>
      <w:r>
        <w:t xml:space="preserve">El Pliego Gobierno Regional de CALLAO implementa un total de 18 de intervenciones y acciones pedagógicas para el Año 2023. Las cinco intervenciones que han recibido </w:t>
      </w:r>
      <w:r>
        <w:t>mayores recursos en el PIM al 19 de marzo del 2023 son: PRONOEI (1.44 millones), Jornada escolar completa (1.08 millones), Absorción de matrícula (0.97 millones), Convivencia escolar (0.85 millones) y Supervisión de IIEE privadas (0.83 millones)</w:t>
      </w:r>
    </w:p>
    <w:p w:rsidR="00703039" w:rsidRDefault="007F34F1">
      <w:pPr>
        <w:jc w:val="center"/>
      </w:pPr>
      <w:r>
        <w:rPr>
          <w:b/>
        </w:rPr>
        <w:t>Tabla N° 0</w:t>
      </w:r>
      <w:r>
        <w:rPr>
          <w:b/>
        </w:rPr>
        <w:t>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03039" w:rsidRDefault="007F34F1">
            <w:r>
              <w:t>Intervención pedagógica</w:t>
            </w:r>
          </w:p>
        </w:tc>
        <w:tc>
          <w:tcPr>
            <w:tcW w:w="3249" w:type="dxa"/>
          </w:tcPr>
          <w:p w:rsidR="00703039" w:rsidRDefault="007F34F1">
            <w:r>
              <w:t>Costo anual</w:t>
            </w:r>
          </w:p>
        </w:tc>
        <w:tc>
          <w:tcPr>
            <w:tcW w:w="3249" w:type="dxa"/>
          </w:tcPr>
          <w:p w:rsidR="00703039" w:rsidRDefault="007F34F1">
            <w:r>
              <w:t>PIA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300. EDUCACION CALLAO</w:t>
            </w:r>
          </w:p>
        </w:tc>
        <w:tc>
          <w:tcPr>
            <w:tcW w:w="3249" w:type="dxa"/>
          </w:tcPr>
          <w:p w:rsidR="00703039" w:rsidRDefault="007F34F1">
            <w:r>
              <w:t>4,607,505</w:t>
            </w:r>
          </w:p>
        </w:tc>
        <w:tc>
          <w:tcPr>
            <w:tcW w:w="3249" w:type="dxa"/>
          </w:tcPr>
          <w:p w:rsidR="00703039" w:rsidRDefault="007F34F1">
            <w:r>
              <w:t>3,559,678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301. COLEGIO MILITAR LEONCIO PRADO</w:t>
            </w:r>
          </w:p>
        </w:tc>
        <w:tc>
          <w:tcPr>
            <w:tcW w:w="3249" w:type="dxa"/>
          </w:tcPr>
          <w:p w:rsidR="00703039" w:rsidRDefault="007F34F1">
            <w:r>
              <w:t>95,712</w:t>
            </w:r>
          </w:p>
        </w:tc>
        <w:tc>
          <w:tcPr>
            <w:tcW w:w="3249" w:type="dxa"/>
          </w:tcPr>
          <w:p w:rsidR="00703039" w:rsidRDefault="007F34F1">
            <w:r>
              <w:t>73,611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302. EDUCACION VENTANILLA</w:t>
            </w:r>
          </w:p>
        </w:tc>
        <w:tc>
          <w:tcPr>
            <w:tcW w:w="3249" w:type="dxa"/>
          </w:tcPr>
          <w:p w:rsidR="00703039" w:rsidRDefault="007F34F1">
            <w:r>
              <w:t>3,395,727</w:t>
            </w:r>
          </w:p>
        </w:tc>
        <w:tc>
          <w:tcPr>
            <w:tcW w:w="3249" w:type="dxa"/>
          </w:tcPr>
          <w:p w:rsidR="00703039" w:rsidRDefault="007F34F1">
            <w:r>
              <w:t>2,717,470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T</w:t>
            </w:r>
            <w:r>
              <w:t>otal</w:t>
            </w:r>
          </w:p>
        </w:tc>
        <w:tc>
          <w:tcPr>
            <w:tcW w:w="3249" w:type="dxa"/>
          </w:tcPr>
          <w:p w:rsidR="00703039" w:rsidRDefault="007F34F1">
            <w:r>
              <w:t>8,098,944</w:t>
            </w:r>
          </w:p>
        </w:tc>
        <w:tc>
          <w:tcPr>
            <w:tcW w:w="3249" w:type="dxa"/>
          </w:tcPr>
          <w:p w:rsidR="00703039" w:rsidRDefault="007F34F1">
            <w:r>
              <w:t>6,350,759</w:t>
            </w:r>
          </w:p>
        </w:tc>
      </w:tr>
    </w:tbl>
    <w:p w:rsidR="00703039" w:rsidRDefault="007F34F1">
      <w:pPr>
        <w:pStyle w:val="Fuentes"/>
      </w:pPr>
      <w:r>
        <w:t>Fuente: Fuente: Base SIAF al corte de 19 de marzo del 2023 e informes UPP</w:t>
      </w:r>
    </w:p>
    <w:p w:rsidR="00703039" w:rsidRDefault="007F34F1">
      <w:pPr>
        <w:pStyle w:val="Listaconvietas"/>
        <w:jc w:val="both"/>
      </w:pPr>
      <w:r>
        <w:lastRenderedPageBreak/>
        <w:t xml:space="preserve">La ejecución por intervención pedagógica muestra mayor avance en: Acciones comunes PP 0107, Limpieza y mantenimiento, Absorción de matrícula, Jornada </w:t>
      </w:r>
      <w:r>
        <w:t>escolar completa, Talleres deportivo recreativos - Wiñaq, PRONOEI, Convivencia escolar. Es importante resaltar que las intervenciones pedagógicas: Distribución de materiales educativos, Expresarte, Fortalecimiento PP 0106, Fortalecimiento PP 0107, CAS UGEL</w:t>
      </w:r>
      <w:r>
        <w:t>, Orquestando, PP 0147 IEST, Plan de mejoras PP 0107, Servicio hospitalario - SEHO, Supervisión de IIEE privadas, Traslado docente. Cuentan con recursos, pero no presentan avances.</w:t>
      </w:r>
    </w:p>
    <w:p w:rsidR="00703039" w:rsidRDefault="007F34F1">
      <w:pPr>
        <w:jc w:val="center"/>
      </w:pPr>
      <w:r>
        <w:rPr>
          <w:b/>
        </w:rPr>
        <w:t>Tabla N° 04 Avance en Ejecución Presupuestal a nivel de intervenciones peda</w:t>
      </w:r>
      <w:r>
        <w:rPr>
          <w:b/>
        </w:rPr>
        <w:t>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03039" w:rsidRDefault="007F34F1">
            <w:r>
              <w:t>Intervención pedagógica</w:t>
            </w:r>
          </w:p>
        </w:tc>
        <w:tc>
          <w:tcPr>
            <w:tcW w:w="2436" w:type="dxa"/>
          </w:tcPr>
          <w:p w:rsidR="00703039" w:rsidRDefault="007F34F1">
            <w:r>
              <w:t>PIM</w:t>
            </w:r>
          </w:p>
        </w:tc>
        <w:tc>
          <w:tcPr>
            <w:tcW w:w="2436" w:type="dxa"/>
          </w:tcPr>
          <w:p w:rsidR="00703039" w:rsidRDefault="007F34F1">
            <w:r>
              <w:t>Devengado</w:t>
            </w:r>
          </w:p>
        </w:tc>
        <w:tc>
          <w:tcPr>
            <w:tcW w:w="2436" w:type="dxa"/>
          </w:tcPr>
          <w:p w:rsidR="00703039" w:rsidRDefault="007F34F1">
            <w:r>
              <w:t>% Ejec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Acciones comunes PP 0107</w:t>
            </w:r>
          </w:p>
        </w:tc>
        <w:tc>
          <w:tcPr>
            <w:tcW w:w="2436" w:type="dxa"/>
          </w:tcPr>
          <w:p w:rsidR="00703039" w:rsidRDefault="007F34F1">
            <w:r>
              <w:t>34,140</w:t>
            </w:r>
          </w:p>
        </w:tc>
        <w:tc>
          <w:tcPr>
            <w:tcW w:w="2436" w:type="dxa"/>
          </w:tcPr>
          <w:p w:rsidR="00703039" w:rsidRDefault="007F34F1">
            <w:r>
              <w:t>7,210</w:t>
            </w:r>
          </w:p>
        </w:tc>
        <w:tc>
          <w:tcPr>
            <w:tcW w:w="2436" w:type="dxa"/>
          </w:tcPr>
          <w:p w:rsidR="00703039" w:rsidRDefault="007F34F1">
            <w:r>
              <w:t>21.1%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Limpieza y mantenimiento</w:t>
            </w:r>
          </w:p>
        </w:tc>
        <w:tc>
          <w:tcPr>
            <w:tcW w:w="2436" w:type="dxa"/>
          </w:tcPr>
          <w:p w:rsidR="00703039" w:rsidRDefault="007F34F1">
            <w:r>
              <w:t>118,260</w:t>
            </w:r>
          </w:p>
        </w:tc>
        <w:tc>
          <w:tcPr>
            <w:tcW w:w="2436" w:type="dxa"/>
          </w:tcPr>
          <w:p w:rsidR="00703039" w:rsidRDefault="007F34F1">
            <w:r>
              <w:t>14,794</w:t>
            </w:r>
          </w:p>
        </w:tc>
        <w:tc>
          <w:tcPr>
            <w:tcW w:w="2436" w:type="dxa"/>
          </w:tcPr>
          <w:p w:rsidR="00703039" w:rsidRDefault="007F34F1">
            <w:r>
              <w:t>12.5%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Absorción de matrícula</w:t>
            </w:r>
          </w:p>
        </w:tc>
        <w:tc>
          <w:tcPr>
            <w:tcW w:w="2436" w:type="dxa"/>
          </w:tcPr>
          <w:p w:rsidR="00703039" w:rsidRDefault="007F34F1">
            <w:r>
              <w:t>966,798</w:t>
            </w:r>
          </w:p>
        </w:tc>
        <w:tc>
          <w:tcPr>
            <w:tcW w:w="2436" w:type="dxa"/>
          </w:tcPr>
          <w:p w:rsidR="00703039" w:rsidRDefault="007F34F1">
            <w:r>
              <w:t>77,403</w:t>
            </w:r>
          </w:p>
        </w:tc>
        <w:tc>
          <w:tcPr>
            <w:tcW w:w="2436" w:type="dxa"/>
          </w:tcPr>
          <w:p w:rsidR="00703039" w:rsidRDefault="007F34F1">
            <w:r>
              <w:t>8.0%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Jornada escolar completa</w:t>
            </w:r>
          </w:p>
        </w:tc>
        <w:tc>
          <w:tcPr>
            <w:tcW w:w="2436" w:type="dxa"/>
          </w:tcPr>
          <w:p w:rsidR="00703039" w:rsidRDefault="007F34F1">
            <w:r>
              <w:t>1,078,542</w:t>
            </w:r>
          </w:p>
        </w:tc>
        <w:tc>
          <w:tcPr>
            <w:tcW w:w="2436" w:type="dxa"/>
          </w:tcPr>
          <w:p w:rsidR="00703039" w:rsidRDefault="007F34F1">
            <w:r>
              <w:t>61,582</w:t>
            </w:r>
          </w:p>
        </w:tc>
        <w:tc>
          <w:tcPr>
            <w:tcW w:w="2436" w:type="dxa"/>
          </w:tcPr>
          <w:p w:rsidR="00703039" w:rsidRDefault="007F34F1">
            <w:r>
              <w:t>5.7%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Talleres deportivo</w:t>
            </w:r>
            <w:r>
              <w:t xml:space="preserve"> recreativos - Wiñaq</w:t>
            </w:r>
          </w:p>
        </w:tc>
        <w:tc>
          <w:tcPr>
            <w:tcW w:w="2436" w:type="dxa"/>
          </w:tcPr>
          <w:p w:rsidR="00703039" w:rsidRDefault="007F34F1">
            <w:r>
              <w:t>180,136</w:t>
            </w:r>
          </w:p>
        </w:tc>
        <w:tc>
          <w:tcPr>
            <w:tcW w:w="2436" w:type="dxa"/>
          </w:tcPr>
          <w:p w:rsidR="00703039" w:rsidRDefault="007F34F1">
            <w:r>
              <w:t>10,210</w:t>
            </w:r>
          </w:p>
        </w:tc>
        <w:tc>
          <w:tcPr>
            <w:tcW w:w="2436" w:type="dxa"/>
          </w:tcPr>
          <w:p w:rsidR="00703039" w:rsidRDefault="007F34F1">
            <w:r>
              <w:t>5.7%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PRONOEI</w:t>
            </w:r>
          </w:p>
        </w:tc>
        <w:tc>
          <w:tcPr>
            <w:tcW w:w="2436" w:type="dxa"/>
          </w:tcPr>
          <w:p w:rsidR="00703039" w:rsidRDefault="007F34F1">
            <w:r>
              <w:t>1,440,000</w:t>
            </w:r>
          </w:p>
        </w:tc>
        <w:tc>
          <w:tcPr>
            <w:tcW w:w="2436" w:type="dxa"/>
          </w:tcPr>
          <w:p w:rsidR="00703039" w:rsidRDefault="007F34F1">
            <w:r>
              <w:t>76,500</w:t>
            </w:r>
          </w:p>
        </w:tc>
        <w:tc>
          <w:tcPr>
            <w:tcW w:w="2436" w:type="dxa"/>
          </w:tcPr>
          <w:p w:rsidR="00703039" w:rsidRDefault="007F34F1">
            <w:r>
              <w:t>5.3%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Convivencia escolar</w:t>
            </w:r>
          </w:p>
        </w:tc>
        <w:tc>
          <w:tcPr>
            <w:tcW w:w="2436" w:type="dxa"/>
          </w:tcPr>
          <w:p w:rsidR="00703039" w:rsidRDefault="007F34F1">
            <w:r>
              <w:t>852,473</w:t>
            </w:r>
          </w:p>
        </w:tc>
        <w:tc>
          <w:tcPr>
            <w:tcW w:w="2436" w:type="dxa"/>
          </w:tcPr>
          <w:p w:rsidR="00703039" w:rsidRDefault="007F34F1">
            <w:r>
              <w:t>11,294</w:t>
            </w:r>
          </w:p>
        </w:tc>
        <w:tc>
          <w:tcPr>
            <w:tcW w:w="2436" w:type="dxa"/>
          </w:tcPr>
          <w:p w:rsidR="00703039" w:rsidRDefault="007F34F1">
            <w:r>
              <w:t>1.3%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Distribución de materiales educativos</w:t>
            </w:r>
          </w:p>
        </w:tc>
        <w:tc>
          <w:tcPr>
            <w:tcW w:w="2436" w:type="dxa"/>
          </w:tcPr>
          <w:p w:rsidR="00703039" w:rsidRDefault="007F34F1">
            <w:r>
              <w:t>225,237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Expresarte</w:t>
            </w:r>
          </w:p>
        </w:tc>
        <w:tc>
          <w:tcPr>
            <w:tcW w:w="2436" w:type="dxa"/>
          </w:tcPr>
          <w:p w:rsidR="00703039" w:rsidRDefault="007F34F1">
            <w:r>
              <w:t>29,326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Fortalecimiento PP 0106</w:t>
            </w:r>
          </w:p>
        </w:tc>
        <w:tc>
          <w:tcPr>
            <w:tcW w:w="2436" w:type="dxa"/>
          </w:tcPr>
          <w:p w:rsidR="00703039" w:rsidRDefault="007F34F1">
            <w:r>
              <w:t>324,009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 xml:space="preserve">Fortalecimiento PP </w:t>
            </w:r>
            <w:r>
              <w:t>0107</w:t>
            </w:r>
          </w:p>
        </w:tc>
        <w:tc>
          <w:tcPr>
            <w:tcW w:w="2436" w:type="dxa"/>
          </w:tcPr>
          <w:p w:rsidR="00703039" w:rsidRDefault="007F34F1">
            <w:r>
              <w:t>46,944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CAS UGEL</w:t>
            </w:r>
          </w:p>
        </w:tc>
        <w:tc>
          <w:tcPr>
            <w:tcW w:w="2436" w:type="dxa"/>
          </w:tcPr>
          <w:p w:rsidR="00703039" w:rsidRDefault="007F34F1">
            <w:r>
              <w:t>113,220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Orquestando</w:t>
            </w:r>
          </w:p>
        </w:tc>
        <w:tc>
          <w:tcPr>
            <w:tcW w:w="2436" w:type="dxa"/>
          </w:tcPr>
          <w:p w:rsidR="00703039" w:rsidRDefault="007F34F1">
            <w:r>
              <w:t>192,091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PP 0147 IEST</w:t>
            </w:r>
          </w:p>
        </w:tc>
        <w:tc>
          <w:tcPr>
            <w:tcW w:w="2436" w:type="dxa"/>
          </w:tcPr>
          <w:p w:rsidR="00703039" w:rsidRDefault="007F34F1">
            <w:r>
              <w:t>70,362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Plan de mejoras PP 0107</w:t>
            </w:r>
          </w:p>
        </w:tc>
        <w:tc>
          <w:tcPr>
            <w:tcW w:w="2436" w:type="dxa"/>
          </w:tcPr>
          <w:p w:rsidR="00703039" w:rsidRDefault="007F34F1">
            <w:r>
              <w:t>149,000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Servicio hospitalario - SEHO</w:t>
            </w:r>
          </w:p>
        </w:tc>
        <w:tc>
          <w:tcPr>
            <w:tcW w:w="2436" w:type="dxa"/>
          </w:tcPr>
          <w:p w:rsidR="00703039" w:rsidRDefault="007F34F1">
            <w:r>
              <w:t>132,814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Supervisión de IIEE privadas</w:t>
            </w:r>
          </w:p>
        </w:tc>
        <w:tc>
          <w:tcPr>
            <w:tcW w:w="2436" w:type="dxa"/>
          </w:tcPr>
          <w:p w:rsidR="00703039" w:rsidRDefault="007F34F1">
            <w:r>
              <w:t>832,275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Traslado docente</w:t>
            </w:r>
          </w:p>
        </w:tc>
        <w:tc>
          <w:tcPr>
            <w:tcW w:w="2436" w:type="dxa"/>
          </w:tcPr>
          <w:p w:rsidR="00703039" w:rsidRDefault="007F34F1">
            <w:r>
              <w:t>16,211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Total</w:t>
            </w:r>
          </w:p>
        </w:tc>
        <w:tc>
          <w:tcPr>
            <w:tcW w:w="2436" w:type="dxa"/>
          </w:tcPr>
          <w:p w:rsidR="00703039" w:rsidRDefault="007F34F1">
            <w:r>
              <w:t>6,801,838</w:t>
            </w:r>
          </w:p>
        </w:tc>
        <w:tc>
          <w:tcPr>
            <w:tcW w:w="2436" w:type="dxa"/>
          </w:tcPr>
          <w:p w:rsidR="00703039" w:rsidRDefault="007F34F1">
            <w:r>
              <w:t>258,993</w:t>
            </w:r>
          </w:p>
        </w:tc>
        <w:tc>
          <w:tcPr>
            <w:tcW w:w="2436" w:type="dxa"/>
          </w:tcPr>
          <w:p w:rsidR="00703039" w:rsidRDefault="007F34F1">
            <w:r>
              <w:t>59.7%</w:t>
            </w:r>
          </w:p>
        </w:tc>
      </w:tr>
    </w:tbl>
    <w:p w:rsidR="00703039" w:rsidRDefault="007F34F1">
      <w:pPr>
        <w:pStyle w:val="Fuentes"/>
      </w:pPr>
      <w:r>
        <w:t>Fuente: Base SIAF al corte de 19 de marzo del 2023 e informes UPP</w:t>
      </w:r>
    </w:p>
    <w:p w:rsidR="00703039" w:rsidRDefault="007F34F1">
      <w:r>
        <w:br w:type="page"/>
      </w:r>
    </w:p>
    <w:p w:rsidR="00703039" w:rsidRDefault="007F34F1">
      <w:pPr>
        <w:pStyle w:val="Ttulo1"/>
      </w:pPr>
      <w:bookmarkStart w:id="2" w:name="_Toc132040376"/>
      <w:r>
        <w:lastRenderedPageBreak/>
        <w:t>2. Contratación de Personal CAS para IAP</w:t>
      </w:r>
      <w:bookmarkEnd w:id="2"/>
    </w:p>
    <w:p w:rsidR="00703039" w:rsidRDefault="007F34F1">
      <w:pPr>
        <w:pStyle w:val="Listaconvietas"/>
        <w:jc w:val="both"/>
      </w:pPr>
      <w:r>
        <w:t xml:space="preserve">El Pliego Gobierno Regional de CALLAO tiene un total de 227 PEAS Programadas, para las 3 Unidades Ejecutoras </w:t>
      </w:r>
      <w:r>
        <w:t>que la conforman. En total, el costo estimado anual de las contrataciones es de S/ 6.02 millones de soles.</w:t>
      </w:r>
    </w:p>
    <w:p w:rsidR="00703039" w:rsidRDefault="007F34F1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03039" w:rsidRDefault="007F34F1">
            <w:r>
              <w:t>Unidad Ejecutora</w:t>
            </w:r>
          </w:p>
        </w:tc>
        <w:tc>
          <w:tcPr>
            <w:tcW w:w="3249" w:type="dxa"/>
          </w:tcPr>
          <w:p w:rsidR="00703039" w:rsidRDefault="007F34F1">
            <w:r>
              <w:t>PEAS programadas</w:t>
            </w:r>
          </w:p>
        </w:tc>
        <w:tc>
          <w:tcPr>
            <w:tcW w:w="3249" w:type="dxa"/>
          </w:tcPr>
          <w:p w:rsidR="00703039" w:rsidRDefault="007F34F1">
            <w:r>
              <w:t>Costo anual estimado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300. EDUCACION CALLAO</w:t>
            </w:r>
          </w:p>
        </w:tc>
        <w:tc>
          <w:tcPr>
            <w:tcW w:w="3249" w:type="dxa"/>
          </w:tcPr>
          <w:p w:rsidR="00703039" w:rsidRDefault="007F34F1">
            <w:r>
              <w:t>126</w:t>
            </w:r>
          </w:p>
        </w:tc>
        <w:tc>
          <w:tcPr>
            <w:tcW w:w="3249" w:type="dxa"/>
          </w:tcPr>
          <w:p w:rsidR="00703039" w:rsidRDefault="007F34F1">
            <w:r>
              <w:t>3,531,216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301. COLEGIO MILITAR LEONCIO PRADO</w:t>
            </w:r>
          </w:p>
        </w:tc>
        <w:tc>
          <w:tcPr>
            <w:tcW w:w="3249" w:type="dxa"/>
          </w:tcPr>
          <w:p w:rsidR="00703039" w:rsidRDefault="007F34F1">
            <w:r>
              <w:t>5</w:t>
            </w:r>
          </w:p>
        </w:tc>
        <w:tc>
          <w:tcPr>
            <w:tcW w:w="3249" w:type="dxa"/>
          </w:tcPr>
          <w:p w:rsidR="00703039" w:rsidRDefault="007F34F1">
            <w:r>
              <w:t>95,683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302. EDUCACION VENTANILLA</w:t>
            </w:r>
          </w:p>
        </w:tc>
        <w:tc>
          <w:tcPr>
            <w:tcW w:w="3249" w:type="dxa"/>
          </w:tcPr>
          <w:p w:rsidR="00703039" w:rsidRDefault="007F34F1">
            <w:r>
              <w:t>96</w:t>
            </w:r>
          </w:p>
        </w:tc>
        <w:tc>
          <w:tcPr>
            <w:tcW w:w="3249" w:type="dxa"/>
          </w:tcPr>
          <w:p w:rsidR="00703039" w:rsidRDefault="007F34F1">
            <w:r>
              <w:t>2,398,004</w:t>
            </w:r>
          </w:p>
        </w:tc>
      </w:tr>
      <w:tr w:rsidR="00703039" w:rsidTr="00703039">
        <w:trPr>
          <w:jc w:val="center"/>
        </w:trPr>
        <w:tc>
          <w:tcPr>
            <w:tcW w:w="3249" w:type="dxa"/>
          </w:tcPr>
          <w:p w:rsidR="00703039" w:rsidRDefault="007F34F1">
            <w:r>
              <w:t>Total</w:t>
            </w:r>
          </w:p>
        </w:tc>
        <w:tc>
          <w:tcPr>
            <w:tcW w:w="3249" w:type="dxa"/>
          </w:tcPr>
          <w:p w:rsidR="00703039" w:rsidRDefault="007F34F1">
            <w:r>
              <w:t>227</w:t>
            </w:r>
          </w:p>
        </w:tc>
        <w:tc>
          <w:tcPr>
            <w:tcW w:w="3249" w:type="dxa"/>
          </w:tcPr>
          <w:p w:rsidR="00703039" w:rsidRDefault="007F34F1">
            <w:r>
              <w:t>6,024,902</w:t>
            </w:r>
          </w:p>
        </w:tc>
      </w:tr>
    </w:tbl>
    <w:p w:rsidR="00703039" w:rsidRDefault="007F34F1">
      <w:pPr>
        <w:pStyle w:val="Fuentes"/>
      </w:pPr>
      <w:r>
        <w:t>Fuente: Base NEXUS al corte de 30 de marzo del 2023 e informes UPP</w:t>
      </w:r>
    </w:p>
    <w:p w:rsidR="00703039" w:rsidRDefault="007F34F1">
      <w:pPr>
        <w:pStyle w:val="Listaconvietas"/>
        <w:jc w:val="both"/>
      </w:pPr>
      <w:r>
        <w:t>A la fecha de corte del 30 de marzo del 2023, la Región CALLAO ha contra</w:t>
      </w:r>
      <w:r>
        <w:t>tado 2 PEAS CAS de las 227 PEAS confirmadas, lo que representa un avance de contratación de 0.9%.</w:t>
      </w:r>
    </w:p>
    <w:p w:rsidR="00703039" w:rsidRDefault="007F34F1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703039" w:rsidRDefault="007F34F1">
      <w:pPr>
        <w:pStyle w:val="Listaconnmeros2"/>
      </w:pPr>
      <w:r>
        <w:t>Personal CAS Administrativo</w:t>
      </w:r>
    </w:p>
    <w:p w:rsidR="00703039" w:rsidRDefault="007F34F1">
      <w:pPr>
        <w:pStyle w:val="Listaconnmeros2"/>
      </w:pPr>
      <w:r>
        <w:t>Pers</w:t>
      </w:r>
      <w:r>
        <w:t>onal CAS de Bienestar Social</w:t>
      </w:r>
    </w:p>
    <w:p w:rsidR="00703039" w:rsidRDefault="007F34F1">
      <w:pPr>
        <w:pStyle w:val="Listaconnmeros2"/>
        <w:jc w:val="both"/>
      </w:pPr>
      <w:r>
        <w:t>Otros perfiles CAS</w:t>
      </w:r>
    </w:p>
    <w:p w:rsidR="00703039" w:rsidRDefault="007F34F1">
      <w:pPr>
        <w:pStyle w:val="Ttulo2"/>
      </w:pPr>
      <w:r>
        <w:t>PERSONAL ADMINISTRATIVO</w:t>
      </w:r>
    </w:p>
    <w:p w:rsidR="00703039" w:rsidRDefault="007F34F1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703039" w:rsidRDefault="007F34F1">
      <w:pPr>
        <w:jc w:val="center"/>
      </w:pPr>
      <w:r>
        <w:rPr>
          <w:b/>
        </w:rPr>
        <w:t xml:space="preserve">Tabla N° 06 Avance </w:t>
      </w:r>
      <w:r>
        <w:rPr>
          <w:b/>
        </w:rPr>
        <w:t>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703039" w:rsidRDefault="007F34F1">
            <w:r>
              <w:t>Intervención Pedagógica</w:t>
            </w:r>
          </w:p>
        </w:tc>
        <w:tc>
          <w:tcPr>
            <w:tcW w:w="1949" w:type="dxa"/>
          </w:tcPr>
          <w:p w:rsidR="00703039" w:rsidRDefault="007F34F1">
            <w:r>
              <w:t>Perfil</w:t>
            </w:r>
          </w:p>
        </w:tc>
        <w:tc>
          <w:tcPr>
            <w:tcW w:w="1949" w:type="dxa"/>
          </w:tcPr>
          <w:p w:rsidR="00703039" w:rsidRDefault="007F34F1">
            <w:r>
              <w:t>PEAS programadas</w:t>
            </w:r>
          </w:p>
        </w:tc>
        <w:tc>
          <w:tcPr>
            <w:tcW w:w="1949" w:type="dxa"/>
          </w:tcPr>
          <w:p w:rsidR="00703039" w:rsidRDefault="007F34F1">
            <w:r>
              <w:t>PEAS  contratadas</w:t>
            </w:r>
          </w:p>
        </w:tc>
        <w:tc>
          <w:tcPr>
            <w:tcW w:w="1949" w:type="dxa"/>
          </w:tcPr>
          <w:p w:rsidR="00703039" w:rsidRDefault="007F34F1">
            <w:r>
              <w:t>% Avance Contratación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Coordinador(a) de Innovación y Soporte Tecnológico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Psicólogo(a)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 las acciones comunes del PP 0107</w:t>
            </w:r>
          </w:p>
        </w:tc>
        <w:tc>
          <w:tcPr>
            <w:tcW w:w="1949" w:type="dxa"/>
          </w:tcPr>
          <w:p w:rsidR="00703039" w:rsidRDefault="007F34F1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lastRenderedPageBreak/>
              <w:t>SEHO</w:t>
            </w:r>
          </w:p>
        </w:tc>
        <w:tc>
          <w:tcPr>
            <w:tcW w:w="1949" w:type="dxa"/>
          </w:tcPr>
          <w:p w:rsidR="00703039" w:rsidRDefault="007F34F1">
            <w:r>
              <w:t xml:space="preserve">Coordinador(a) Educativo para el Servicio </w:t>
            </w:r>
            <w:r>
              <w:t>Educativo Hospitalario I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Coordinador(a) Administrativo(a) de IE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Oficinista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Secretaria(o)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0107</w:t>
            </w:r>
          </w:p>
        </w:tc>
        <w:tc>
          <w:tcPr>
            <w:tcW w:w="1949" w:type="dxa"/>
          </w:tcPr>
          <w:p w:rsidR="00703039" w:rsidRDefault="007F34F1">
            <w:r>
              <w:t>Vigilante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Wiñaq</w:t>
            </w:r>
          </w:p>
        </w:tc>
        <w:tc>
          <w:tcPr>
            <w:tcW w:w="1949" w:type="dxa"/>
          </w:tcPr>
          <w:p w:rsidR="00703039" w:rsidRDefault="007F34F1">
            <w:r>
              <w:t>Docentes Responsables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Coordinadores de UGEL REGIONES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Especialistas DRE/GRE - Legal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Económico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 xml:space="preserve">Supervisión </w:t>
            </w:r>
            <w:r>
              <w:t>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Infraestructura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Legal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Pedagogía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Orquestando</w:t>
            </w:r>
          </w:p>
        </w:tc>
        <w:tc>
          <w:tcPr>
            <w:tcW w:w="1949" w:type="dxa"/>
          </w:tcPr>
          <w:p w:rsidR="00703039" w:rsidRDefault="007F34F1">
            <w:r>
              <w:t xml:space="preserve">Educador Musical de la </w:t>
            </w:r>
            <w:r>
              <w:t>iniciativa pedagógica Orquestando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>Intérprete de lengua de señas peruana para EBR/EBA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 xml:space="preserve">Modelo Lingüístico de Lengua de </w:t>
            </w:r>
            <w:r>
              <w:lastRenderedPageBreak/>
              <w:t>Señas Peruana para EBR/EBE</w:t>
            </w:r>
          </w:p>
        </w:tc>
        <w:tc>
          <w:tcPr>
            <w:tcW w:w="1949" w:type="dxa"/>
          </w:tcPr>
          <w:p w:rsidR="00703039" w:rsidRDefault="007F34F1">
            <w:r>
              <w:lastRenderedPageBreak/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 xml:space="preserve">Fortalecimiento del PP </w:t>
            </w:r>
            <w:r>
              <w:t>0106</w:t>
            </w:r>
          </w:p>
        </w:tc>
        <w:tc>
          <w:tcPr>
            <w:tcW w:w="1949" w:type="dxa"/>
          </w:tcPr>
          <w:p w:rsidR="00703039" w:rsidRDefault="007F34F1">
            <w:r>
              <w:t>Profesional de Tecnología Médica para CEBE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en Psicología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Mantenimiento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vigilancia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100.0%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CAS UGEL</w:t>
            </w:r>
          </w:p>
        </w:tc>
        <w:tc>
          <w:tcPr>
            <w:tcW w:w="1949" w:type="dxa"/>
          </w:tcPr>
          <w:p w:rsidR="00703039" w:rsidRDefault="007F34F1">
            <w:r>
              <w:t>Especialista de libre contratación - CAS UGEL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Coordinador(a) de Innovación y Soporte Tecnológico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vigilancia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Psicólogo(a)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Coordinador(a) Administrativo(a) de IE</w:t>
            </w:r>
          </w:p>
        </w:tc>
        <w:tc>
          <w:tcPr>
            <w:tcW w:w="1949" w:type="dxa"/>
          </w:tcPr>
          <w:p w:rsidR="00703039" w:rsidRDefault="007F34F1">
            <w:r>
              <w:t>8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Oficinista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</w:t>
            </w:r>
            <w:r>
              <w:t xml:space="preserve"> de Matrícula</w:t>
            </w:r>
          </w:p>
        </w:tc>
        <w:tc>
          <w:tcPr>
            <w:tcW w:w="1949" w:type="dxa"/>
          </w:tcPr>
          <w:p w:rsidR="00703039" w:rsidRDefault="007F34F1">
            <w:r>
              <w:t>Secretaria(o)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Limpieza y Mantenimiento</w:t>
            </w:r>
          </w:p>
        </w:tc>
        <w:tc>
          <w:tcPr>
            <w:tcW w:w="1949" w:type="dxa"/>
          </w:tcPr>
          <w:p w:rsidR="00703039" w:rsidRDefault="007F34F1">
            <w:r>
              <w:t>Personal de limpieza y mantenimiento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II</w:t>
            </w:r>
            <w:r>
              <w:t xml:space="preserve"> para Equipo 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lastRenderedPageBreak/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en Psicología</w:t>
            </w:r>
          </w:p>
        </w:tc>
        <w:tc>
          <w:tcPr>
            <w:tcW w:w="1949" w:type="dxa"/>
          </w:tcPr>
          <w:p w:rsidR="00703039" w:rsidRDefault="007F34F1">
            <w:r>
              <w:t>5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3898" w:type="dxa"/>
            <w:gridSpan w:val="2"/>
          </w:tcPr>
          <w:p w:rsidR="00703039" w:rsidRDefault="007F34F1">
            <w:pPr>
              <w:jc w:val="center"/>
            </w:pPr>
            <w:r>
              <w:t>Total</w:t>
            </w:r>
          </w:p>
          <w:p w:rsidR="00703039" w:rsidRDefault="00703039">
            <w:pPr>
              <w:jc w:val="center"/>
            </w:pPr>
          </w:p>
        </w:tc>
        <w:tc>
          <w:tcPr>
            <w:tcW w:w="1949" w:type="dxa"/>
          </w:tcPr>
          <w:p w:rsidR="00703039" w:rsidRDefault="007F34F1">
            <w:r>
              <w:t>75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2.7%</w:t>
            </w:r>
          </w:p>
        </w:tc>
      </w:tr>
    </w:tbl>
    <w:p w:rsidR="00703039" w:rsidRDefault="007F34F1">
      <w:pPr>
        <w:pStyle w:val="Fuentes"/>
      </w:pPr>
      <w:r>
        <w:t>Fuente: Módulo CAS del Sistema Nexus al corte de 30 de marzo del 2023</w:t>
      </w:r>
    </w:p>
    <w:p w:rsidR="00703039" w:rsidRDefault="007F34F1">
      <w:pPr>
        <w:pStyle w:val="Ttulo2"/>
      </w:pPr>
      <w:r>
        <w:t>PERSONAL CAS DE BIENESTAR SOCIOEMOCIONAL</w:t>
      </w:r>
    </w:p>
    <w:p w:rsidR="00703039" w:rsidRDefault="007F34F1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703039" w:rsidRDefault="007F34F1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703039" w:rsidRDefault="007F34F1">
            <w:r>
              <w:t>Intervención Pedagógica</w:t>
            </w:r>
          </w:p>
        </w:tc>
        <w:tc>
          <w:tcPr>
            <w:tcW w:w="1949" w:type="dxa"/>
          </w:tcPr>
          <w:p w:rsidR="00703039" w:rsidRDefault="007F34F1">
            <w:r>
              <w:t>Perfil</w:t>
            </w:r>
          </w:p>
        </w:tc>
        <w:tc>
          <w:tcPr>
            <w:tcW w:w="1949" w:type="dxa"/>
          </w:tcPr>
          <w:p w:rsidR="00703039" w:rsidRDefault="007F34F1">
            <w:r>
              <w:t>PEAS programadas</w:t>
            </w:r>
          </w:p>
        </w:tc>
        <w:tc>
          <w:tcPr>
            <w:tcW w:w="1949" w:type="dxa"/>
          </w:tcPr>
          <w:p w:rsidR="00703039" w:rsidRDefault="007F34F1">
            <w:r>
              <w:t>PEAS  contratadas</w:t>
            </w:r>
          </w:p>
        </w:tc>
        <w:tc>
          <w:tcPr>
            <w:tcW w:w="1949" w:type="dxa"/>
          </w:tcPr>
          <w:p w:rsidR="00703039" w:rsidRDefault="007F34F1">
            <w:r>
              <w:t>% Avance Contratación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Coordinador(a) de Innovación y Soporte Tecnológico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Mantenimiento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vigila</w:t>
            </w:r>
            <w:r>
              <w:t>ncia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Psicólogo(a)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SEHO</w:t>
            </w:r>
          </w:p>
        </w:tc>
        <w:tc>
          <w:tcPr>
            <w:tcW w:w="1949" w:type="dxa"/>
          </w:tcPr>
          <w:p w:rsidR="00703039" w:rsidRDefault="007F34F1">
            <w:r>
              <w:t>Especialista Pedagógico para la atención educativa en el Servicio Educativo Hospitalario I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Coordinador(a) Administrativo(a) de IE</w:t>
            </w:r>
          </w:p>
        </w:tc>
        <w:tc>
          <w:tcPr>
            <w:tcW w:w="1949" w:type="dxa"/>
          </w:tcPr>
          <w:p w:rsidR="00703039" w:rsidRDefault="007F34F1">
            <w:r>
              <w:t>10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 xml:space="preserve">Absorción de </w:t>
            </w:r>
            <w:r>
              <w:t>Matrícula</w:t>
            </w:r>
          </w:p>
        </w:tc>
        <w:tc>
          <w:tcPr>
            <w:tcW w:w="1949" w:type="dxa"/>
          </w:tcPr>
          <w:p w:rsidR="00703039" w:rsidRDefault="007F34F1">
            <w:r>
              <w:t>Oficinista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Secretaria(o)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0107</w:t>
            </w:r>
          </w:p>
        </w:tc>
        <w:tc>
          <w:tcPr>
            <w:tcW w:w="1949" w:type="dxa"/>
          </w:tcPr>
          <w:p w:rsidR="00703039" w:rsidRDefault="007F34F1">
            <w:r>
              <w:t>Vigilante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703039" w:rsidRDefault="007F34F1">
            <w:r>
              <w:t xml:space="preserve">Especialista de calidad del servicio educativo </w:t>
            </w:r>
            <w:r>
              <w:lastRenderedPageBreak/>
              <w:t>superior tecnológico</w:t>
            </w:r>
          </w:p>
        </w:tc>
        <w:tc>
          <w:tcPr>
            <w:tcW w:w="1949" w:type="dxa"/>
          </w:tcPr>
          <w:p w:rsidR="00703039" w:rsidRDefault="007F34F1">
            <w:r>
              <w:lastRenderedPageBreak/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Coordinadores DRE/GRE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Especialistas DRE/GRE - Infraestructura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Económico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Infraestructura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Legal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>Supervisores UGEL REGIONES - Pedagogía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Orquestando</w:t>
            </w:r>
          </w:p>
        </w:tc>
        <w:tc>
          <w:tcPr>
            <w:tcW w:w="1949" w:type="dxa"/>
          </w:tcPr>
          <w:p w:rsidR="00703039" w:rsidRDefault="007F34F1">
            <w:r>
              <w:t xml:space="preserve">Educador Musical de la iniciativa </w:t>
            </w:r>
            <w:r>
              <w:t>pedagógica Orquestando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>Profesional de Tecnología Médica para CEBE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Fortalecimiento del PP 0106</w:t>
            </w:r>
          </w:p>
        </w:tc>
        <w:tc>
          <w:tcPr>
            <w:tcW w:w="1949" w:type="dxa"/>
          </w:tcPr>
          <w:p w:rsidR="00703039" w:rsidRDefault="007F34F1">
            <w:r>
              <w:t xml:space="preserve">Profesional de </w:t>
            </w:r>
            <w:r>
              <w:t>Terapia Física para los Programas de Intervención Temprana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Especialista de Convivencia Escolar Regional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en Psicología</w:t>
            </w:r>
          </w:p>
        </w:tc>
        <w:tc>
          <w:tcPr>
            <w:tcW w:w="1949" w:type="dxa"/>
          </w:tcPr>
          <w:p w:rsidR="00703039" w:rsidRDefault="007F34F1">
            <w:r>
              <w:t>5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lastRenderedPageBreak/>
              <w:t>CAS UGEL</w:t>
            </w:r>
          </w:p>
        </w:tc>
        <w:tc>
          <w:tcPr>
            <w:tcW w:w="1949" w:type="dxa"/>
          </w:tcPr>
          <w:p w:rsidR="00703039" w:rsidRDefault="007F34F1">
            <w:r>
              <w:t>Especialista de libre contratación - CAS UGEL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Coordinador(a) de Innovación y Soporte Tecnológico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Mantenimiento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Personal de vigilancia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Jornada Escolar Completa</w:t>
            </w:r>
          </w:p>
        </w:tc>
        <w:tc>
          <w:tcPr>
            <w:tcW w:w="1949" w:type="dxa"/>
          </w:tcPr>
          <w:p w:rsidR="00703039" w:rsidRDefault="007F34F1">
            <w:r>
              <w:t>Psicólogo(a)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Coordinador(a) Administrativo(a) de IE</w:t>
            </w:r>
          </w:p>
        </w:tc>
        <w:tc>
          <w:tcPr>
            <w:tcW w:w="1949" w:type="dxa"/>
          </w:tcPr>
          <w:p w:rsidR="00703039" w:rsidRDefault="007F34F1">
            <w:r>
              <w:t>3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Oficinista</w:t>
            </w:r>
          </w:p>
        </w:tc>
        <w:tc>
          <w:tcPr>
            <w:tcW w:w="1949" w:type="dxa"/>
          </w:tcPr>
          <w:p w:rsidR="00703039" w:rsidRDefault="007F34F1">
            <w:r>
              <w:t>2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Absorción de Matrícula</w:t>
            </w:r>
          </w:p>
        </w:tc>
        <w:tc>
          <w:tcPr>
            <w:tcW w:w="1949" w:type="dxa"/>
          </w:tcPr>
          <w:p w:rsidR="00703039" w:rsidRDefault="007F34F1">
            <w:r>
              <w:t>Secretaria(o)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Wiñaq</w:t>
            </w:r>
          </w:p>
        </w:tc>
        <w:tc>
          <w:tcPr>
            <w:tcW w:w="1949" w:type="dxa"/>
          </w:tcPr>
          <w:p w:rsidR="00703039" w:rsidRDefault="007F34F1">
            <w:r>
              <w:t>Docentes Responsables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Supervisión IIEEs privadas</w:t>
            </w:r>
          </w:p>
        </w:tc>
        <w:tc>
          <w:tcPr>
            <w:tcW w:w="1949" w:type="dxa"/>
          </w:tcPr>
          <w:p w:rsidR="00703039" w:rsidRDefault="007F34F1">
            <w:r>
              <w:t xml:space="preserve">Coordinadores de UGEL </w:t>
            </w:r>
            <w:r>
              <w:t>REGIONES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Limpieza y Mantenimiento</w:t>
            </w:r>
          </w:p>
        </w:tc>
        <w:tc>
          <w:tcPr>
            <w:tcW w:w="1949" w:type="dxa"/>
          </w:tcPr>
          <w:p w:rsidR="00703039" w:rsidRDefault="007F34F1">
            <w:r>
              <w:t>Personal de limpieza y mantenimiento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703039" w:rsidRDefault="007F34F1">
            <w:r>
              <w:t>1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1949" w:type="dxa"/>
          </w:tcPr>
          <w:p w:rsidR="00703039" w:rsidRDefault="007F34F1">
            <w:r>
              <w:t>Convivencia Escolar</w:t>
            </w:r>
          </w:p>
        </w:tc>
        <w:tc>
          <w:tcPr>
            <w:tcW w:w="1949" w:type="dxa"/>
          </w:tcPr>
          <w:p w:rsidR="00703039" w:rsidRDefault="007F34F1">
            <w:r>
              <w:t>Profesional en Psicología</w:t>
            </w:r>
          </w:p>
        </w:tc>
        <w:tc>
          <w:tcPr>
            <w:tcW w:w="1949" w:type="dxa"/>
          </w:tcPr>
          <w:p w:rsidR="00703039" w:rsidRDefault="007F34F1">
            <w:r>
              <w:t>4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  <w:tr w:rsidR="00703039" w:rsidTr="00703039">
        <w:trPr>
          <w:jc w:val="center"/>
        </w:trPr>
        <w:tc>
          <w:tcPr>
            <w:tcW w:w="3898" w:type="dxa"/>
            <w:gridSpan w:val="2"/>
          </w:tcPr>
          <w:p w:rsidR="00703039" w:rsidRDefault="007F34F1">
            <w:pPr>
              <w:jc w:val="center"/>
            </w:pPr>
            <w:r>
              <w:t>Total</w:t>
            </w:r>
          </w:p>
          <w:p w:rsidR="00703039" w:rsidRDefault="00703039">
            <w:pPr>
              <w:jc w:val="center"/>
            </w:pPr>
          </w:p>
        </w:tc>
        <w:tc>
          <w:tcPr>
            <w:tcW w:w="1949" w:type="dxa"/>
          </w:tcPr>
          <w:p w:rsidR="00703039" w:rsidRDefault="007F34F1">
            <w:r>
              <w:t>76</w:t>
            </w:r>
          </w:p>
        </w:tc>
        <w:tc>
          <w:tcPr>
            <w:tcW w:w="1949" w:type="dxa"/>
          </w:tcPr>
          <w:p w:rsidR="00703039" w:rsidRDefault="007F34F1">
            <w:r>
              <w:t>0</w:t>
            </w:r>
          </w:p>
        </w:tc>
        <w:tc>
          <w:tcPr>
            <w:tcW w:w="1949" w:type="dxa"/>
          </w:tcPr>
          <w:p w:rsidR="00703039" w:rsidRDefault="007F34F1">
            <w:r>
              <w:t>0.0%</w:t>
            </w:r>
          </w:p>
        </w:tc>
      </w:tr>
    </w:tbl>
    <w:p w:rsidR="00703039" w:rsidRDefault="007F34F1">
      <w:pPr>
        <w:pStyle w:val="Fuentes"/>
      </w:pPr>
      <w:r>
        <w:t>Fuente: Módulo CAS del Sistema Nexus al corte de 30 de marzo del 2023</w:t>
      </w:r>
    </w:p>
    <w:p w:rsidR="00703039" w:rsidRDefault="007F34F1">
      <w:pPr>
        <w:pStyle w:val="Ttulo2"/>
      </w:pPr>
      <w:r>
        <w:t>OTROS PERFILES CAS DE INTERVENCIONES</w:t>
      </w:r>
    </w:p>
    <w:p w:rsidR="00703039" w:rsidRDefault="007F34F1">
      <w:pPr>
        <w:pStyle w:val="Listaconvietas"/>
        <w:jc w:val="both"/>
      </w:pPr>
      <w:r>
        <w:t>Los perfiles CAS con % superior al 70% de contracción en sus perfiles CAS, son:</w:t>
      </w:r>
    </w:p>
    <w:p w:rsidR="00703039" w:rsidRDefault="007F34F1">
      <w:pPr>
        <w:pStyle w:val="Listaconvietas2"/>
        <w:jc w:val="both"/>
      </w:pPr>
      <w:r>
        <w:t>Coordinador(a) Administrativo(a) de IE</w:t>
      </w:r>
    </w:p>
    <w:p w:rsidR="00703039" w:rsidRDefault="007F34F1">
      <w:pPr>
        <w:pStyle w:val="Listaconvietas2"/>
        <w:jc w:val="both"/>
      </w:pPr>
      <w:r>
        <w:t>Coordinador(a) de Innovación y</w:t>
      </w:r>
      <w:r>
        <w:t xml:space="preserve"> Soporte Tecnológico</w:t>
      </w:r>
    </w:p>
    <w:p w:rsidR="00703039" w:rsidRDefault="007F34F1">
      <w:pPr>
        <w:pStyle w:val="Listaconvietas2"/>
        <w:jc w:val="both"/>
      </w:pPr>
      <w:r>
        <w:t>Docentes Responsables</w:t>
      </w:r>
    </w:p>
    <w:p w:rsidR="00703039" w:rsidRDefault="007F34F1">
      <w:pPr>
        <w:pStyle w:val="Listaconvietas2"/>
        <w:jc w:val="both"/>
      </w:pPr>
      <w:r>
        <w:lastRenderedPageBreak/>
        <w:t>Educador Musical de la iniciativa pedagógica Orquestando</w:t>
      </w:r>
    </w:p>
    <w:p w:rsidR="00703039" w:rsidRDefault="007F34F1">
      <w:pPr>
        <w:pStyle w:val="Listaconvietas2"/>
        <w:jc w:val="both"/>
      </w:pPr>
      <w:r>
        <w:t>Especialista de Convivencia Escolar de la UGEL</w:t>
      </w:r>
    </w:p>
    <w:p w:rsidR="00703039" w:rsidRDefault="007F34F1">
      <w:pPr>
        <w:pStyle w:val="Listaconvietas2"/>
        <w:jc w:val="both"/>
      </w:pPr>
      <w:r>
        <w:t>Especialista de libre contratación - CAS UGEL</w:t>
      </w:r>
    </w:p>
    <w:p w:rsidR="00703039" w:rsidRDefault="007F34F1">
      <w:pPr>
        <w:pStyle w:val="Listaconvietas2"/>
        <w:jc w:val="both"/>
      </w:pPr>
      <w:r>
        <w:t>Especialistas DRE/GRE - Económico</w:t>
      </w:r>
    </w:p>
    <w:p w:rsidR="00703039" w:rsidRDefault="007F34F1">
      <w:pPr>
        <w:pStyle w:val="Listaconvietas2"/>
        <w:jc w:val="both"/>
      </w:pPr>
      <w:r>
        <w:t xml:space="preserve">Especialistas DRE/GRE - </w:t>
      </w:r>
      <w:r>
        <w:t>Pedagogía</w:t>
      </w:r>
    </w:p>
    <w:p w:rsidR="00703039" w:rsidRDefault="007F34F1">
      <w:pPr>
        <w:pStyle w:val="Listaconvietas2"/>
        <w:jc w:val="both"/>
      </w:pPr>
      <w:r>
        <w:t>Intérprete de lengua de señas peruana para EBR/EBA</w:t>
      </w:r>
    </w:p>
    <w:p w:rsidR="00703039" w:rsidRDefault="007F34F1">
      <w:pPr>
        <w:pStyle w:val="Listaconvietas2"/>
        <w:jc w:val="both"/>
      </w:pPr>
      <w:r>
        <w:t>Oficinista</w:t>
      </w:r>
    </w:p>
    <w:p w:rsidR="00703039" w:rsidRDefault="007F34F1">
      <w:pPr>
        <w:pStyle w:val="Listaconvietas2"/>
        <w:jc w:val="both"/>
      </w:pPr>
      <w:r>
        <w:t>Personal de Mantenimiento</w:t>
      </w:r>
    </w:p>
    <w:p w:rsidR="00703039" w:rsidRDefault="007F34F1">
      <w:pPr>
        <w:pStyle w:val="Listaconvietas2"/>
        <w:jc w:val="both"/>
      </w:pPr>
      <w:r>
        <w:t>Personal de limpieza y mantenimiento</w:t>
      </w:r>
    </w:p>
    <w:p w:rsidR="00703039" w:rsidRDefault="007F34F1">
      <w:pPr>
        <w:pStyle w:val="Listaconvietas2"/>
        <w:jc w:val="both"/>
      </w:pPr>
      <w:r>
        <w:t>Personal de vigilancia</w:t>
      </w:r>
    </w:p>
    <w:p w:rsidR="00703039" w:rsidRDefault="007F34F1">
      <w:pPr>
        <w:pStyle w:val="Listaconvietas2"/>
        <w:jc w:val="both"/>
      </w:pPr>
      <w:r>
        <w:t>Profesional II para Equipo Itinerante de Convivencia Escolar</w:t>
      </w:r>
    </w:p>
    <w:p w:rsidR="00703039" w:rsidRDefault="007F34F1">
      <w:pPr>
        <w:pStyle w:val="Listaconvietas2"/>
        <w:jc w:val="both"/>
      </w:pPr>
      <w:r>
        <w:t>Profesional de Tecnología Médica para</w:t>
      </w:r>
      <w:r>
        <w:t xml:space="preserve"> CEBE</w:t>
      </w:r>
    </w:p>
    <w:p w:rsidR="00703039" w:rsidRDefault="007F34F1">
      <w:pPr>
        <w:pStyle w:val="Listaconvietas2"/>
        <w:jc w:val="both"/>
      </w:pPr>
      <w:r>
        <w:t>Profesional de Terapia Física para los Programas de Intervención Temprana</w:t>
      </w:r>
    </w:p>
    <w:p w:rsidR="00703039" w:rsidRDefault="007F34F1">
      <w:pPr>
        <w:pStyle w:val="Listaconvietas2"/>
        <w:jc w:val="both"/>
      </w:pPr>
      <w:r>
        <w:t>Profesional en Psicología</w:t>
      </w:r>
    </w:p>
    <w:p w:rsidR="00703039" w:rsidRDefault="007F34F1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703039" w:rsidRDefault="007F34F1">
      <w:pPr>
        <w:pStyle w:val="Listaconvietas2"/>
        <w:jc w:val="both"/>
      </w:pPr>
      <w:r>
        <w:t>Psicólogo(a)</w:t>
      </w:r>
    </w:p>
    <w:p w:rsidR="00703039" w:rsidRDefault="007F34F1">
      <w:pPr>
        <w:pStyle w:val="Listaconvietas2"/>
        <w:jc w:val="both"/>
      </w:pPr>
      <w:r>
        <w:t>Psicólogo(</w:t>
      </w:r>
      <w:r>
        <w:t>a) del Servicio Educativo Hospitalario I</w:t>
      </w:r>
    </w:p>
    <w:p w:rsidR="00703039" w:rsidRDefault="007F34F1">
      <w:pPr>
        <w:pStyle w:val="Listaconvietas2"/>
        <w:jc w:val="both"/>
      </w:pPr>
      <w:r>
        <w:t>Secretaria(o)</w:t>
      </w:r>
    </w:p>
    <w:p w:rsidR="00703039" w:rsidRDefault="007F34F1">
      <w:pPr>
        <w:pStyle w:val="Listaconvietas2"/>
        <w:jc w:val="both"/>
      </w:pPr>
      <w:r>
        <w:t>Supervisores UGEL REGIONES - Económico</w:t>
      </w:r>
    </w:p>
    <w:p w:rsidR="00703039" w:rsidRDefault="007F34F1">
      <w:pPr>
        <w:pStyle w:val="Listaconvietas2"/>
        <w:jc w:val="both"/>
      </w:pPr>
      <w:r>
        <w:t>Supervisores UGEL REGIONES - Infraestructura</w:t>
      </w:r>
    </w:p>
    <w:p w:rsidR="00703039" w:rsidRDefault="007F34F1">
      <w:pPr>
        <w:pStyle w:val="Listaconvietas2"/>
        <w:jc w:val="both"/>
      </w:pPr>
      <w:r>
        <w:t>Supervisores UGEL REGIONES - Legal</w:t>
      </w:r>
    </w:p>
    <w:p w:rsidR="00703039" w:rsidRDefault="007F34F1">
      <w:pPr>
        <w:pStyle w:val="Listaconvietas2"/>
        <w:jc w:val="both"/>
      </w:pPr>
      <w:r>
        <w:t>Supervisores UGEL REGIONES - Pedagogía</w:t>
      </w:r>
    </w:p>
    <w:p w:rsidR="00703039" w:rsidRDefault="007F34F1">
      <w:pPr>
        <w:pStyle w:val="Listaconvietas2"/>
        <w:jc w:val="both"/>
      </w:pPr>
      <w:r>
        <w:t>Vigilante</w:t>
      </w:r>
    </w:p>
    <w:p w:rsidR="00703039" w:rsidRDefault="007F34F1">
      <w:pPr>
        <w:pStyle w:val="Listaconvietas"/>
        <w:jc w:val="both"/>
      </w:pPr>
      <w:r>
        <w:t>Mientras que los perfiles CAS, qu</w:t>
      </w:r>
      <w:r>
        <w:t>e a la fecha no han logrado ser contratados son:</w:t>
      </w:r>
    </w:p>
    <w:p w:rsidR="00703039" w:rsidRDefault="007F34F1">
      <w:pPr>
        <w:pStyle w:val="Listaconvietas2"/>
        <w:jc w:val="both"/>
      </w:pPr>
      <w:r>
        <w:lastRenderedPageBreak/>
        <w:t>Coordinador(a) Administrativo(a) de IE</w:t>
      </w:r>
    </w:p>
    <w:p w:rsidR="00703039" w:rsidRDefault="007F34F1">
      <w:pPr>
        <w:pStyle w:val="Listaconvietas2"/>
        <w:jc w:val="both"/>
      </w:pPr>
      <w:r>
        <w:t>Coordinador(a) de Innovación y Soporte Tecnológico</w:t>
      </w:r>
    </w:p>
    <w:p w:rsidR="00703039" w:rsidRDefault="007F34F1">
      <w:pPr>
        <w:pStyle w:val="Listaconvietas2"/>
        <w:jc w:val="both"/>
      </w:pPr>
      <w:r>
        <w:t>Docentes Responsables</w:t>
      </w:r>
    </w:p>
    <w:p w:rsidR="00703039" w:rsidRDefault="007F34F1">
      <w:pPr>
        <w:pStyle w:val="Listaconvietas2"/>
        <w:jc w:val="both"/>
      </w:pPr>
      <w:r>
        <w:t>Educador Musical de la iniciativa pedagógica Orquestando</w:t>
      </w:r>
    </w:p>
    <w:p w:rsidR="00703039" w:rsidRDefault="007F34F1">
      <w:pPr>
        <w:pStyle w:val="Listaconvietas2"/>
        <w:jc w:val="both"/>
      </w:pPr>
      <w:r>
        <w:t>Especialista de Convivencia Escolar de</w:t>
      </w:r>
      <w:r>
        <w:t xml:space="preserve"> la UGEL</w:t>
      </w:r>
    </w:p>
    <w:p w:rsidR="00703039" w:rsidRDefault="007F34F1">
      <w:pPr>
        <w:pStyle w:val="Listaconvietas2"/>
        <w:jc w:val="both"/>
      </w:pPr>
      <w:r>
        <w:t>Especialista de libre contratación - CAS UGEL</w:t>
      </w:r>
    </w:p>
    <w:p w:rsidR="00703039" w:rsidRDefault="007F34F1">
      <w:pPr>
        <w:pStyle w:val="Listaconvietas2"/>
        <w:jc w:val="both"/>
      </w:pPr>
      <w:r>
        <w:t>Especialistas DRE/GRE - Económico</w:t>
      </w:r>
    </w:p>
    <w:p w:rsidR="00703039" w:rsidRDefault="007F34F1">
      <w:pPr>
        <w:pStyle w:val="Listaconvietas2"/>
        <w:jc w:val="both"/>
      </w:pPr>
      <w:r>
        <w:t>Especialistas DRE/GRE - Pedagogía</w:t>
      </w:r>
    </w:p>
    <w:p w:rsidR="00703039" w:rsidRDefault="007F34F1">
      <w:pPr>
        <w:pStyle w:val="Listaconvietas2"/>
        <w:jc w:val="both"/>
      </w:pPr>
      <w:r>
        <w:t>Intérprete de lengua de señas peruana para EBR/EBA</w:t>
      </w:r>
    </w:p>
    <w:p w:rsidR="00703039" w:rsidRDefault="007F34F1">
      <w:pPr>
        <w:pStyle w:val="Listaconvietas2"/>
        <w:jc w:val="both"/>
      </w:pPr>
      <w:r>
        <w:t>Oficinista</w:t>
      </w:r>
    </w:p>
    <w:p w:rsidR="00703039" w:rsidRDefault="007F34F1">
      <w:pPr>
        <w:pStyle w:val="Listaconvietas2"/>
        <w:jc w:val="both"/>
      </w:pPr>
      <w:r>
        <w:t>Personal de Mantenimiento</w:t>
      </w:r>
    </w:p>
    <w:p w:rsidR="00703039" w:rsidRDefault="007F34F1">
      <w:pPr>
        <w:pStyle w:val="Listaconvietas2"/>
        <w:jc w:val="both"/>
      </w:pPr>
      <w:r>
        <w:t>Personal de limpieza y mantenimiento</w:t>
      </w:r>
    </w:p>
    <w:p w:rsidR="00703039" w:rsidRDefault="007F34F1">
      <w:pPr>
        <w:pStyle w:val="Listaconvietas2"/>
        <w:jc w:val="both"/>
      </w:pPr>
      <w:r>
        <w:t>Personal</w:t>
      </w:r>
      <w:r>
        <w:t xml:space="preserve"> de vigilancia</w:t>
      </w:r>
    </w:p>
    <w:p w:rsidR="00703039" w:rsidRDefault="007F34F1">
      <w:pPr>
        <w:pStyle w:val="Listaconvietas2"/>
        <w:jc w:val="both"/>
      </w:pPr>
      <w:r>
        <w:t>Profesional II para Equipo Itinerante de Convivencia Escolar</w:t>
      </w:r>
    </w:p>
    <w:p w:rsidR="00703039" w:rsidRDefault="007F34F1">
      <w:pPr>
        <w:pStyle w:val="Listaconvietas2"/>
        <w:jc w:val="both"/>
      </w:pPr>
      <w:r>
        <w:t>Profesional de Tecnología Médica para CEBE</w:t>
      </w:r>
    </w:p>
    <w:p w:rsidR="00703039" w:rsidRDefault="007F34F1">
      <w:pPr>
        <w:pStyle w:val="Listaconvietas2"/>
        <w:jc w:val="both"/>
      </w:pPr>
      <w:r>
        <w:t>Profesional de Terapia Física para los Programas de Intervención Temprana</w:t>
      </w:r>
    </w:p>
    <w:p w:rsidR="00703039" w:rsidRDefault="007F34F1">
      <w:pPr>
        <w:pStyle w:val="Listaconvietas2"/>
        <w:jc w:val="both"/>
      </w:pPr>
      <w:r>
        <w:t>Profesional en Psicología</w:t>
      </w:r>
    </w:p>
    <w:p w:rsidR="00703039" w:rsidRDefault="007F34F1">
      <w:pPr>
        <w:pStyle w:val="Listaconvietas2"/>
        <w:jc w:val="both"/>
      </w:pPr>
      <w:r>
        <w:t>Profesional no docente para el desarr</w:t>
      </w:r>
      <w:r>
        <w:t>ollo de competencias de autovalimiento y tránsito a la vida adulta del Estudiante de CEBE</w:t>
      </w:r>
    </w:p>
    <w:p w:rsidR="00703039" w:rsidRDefault="007F34F1">
      <w:pPr>
        <w:pStyle w:val="Listaconvietas2"/>
        <w:jc w:val="both"/>
      </w:pPr>
      <w:r>
        <w:t>Psicólogo(a)</w:t>
      </w:r>
    </w:p>
    <w:p w:rsidR="00703039" w:rsidRDefault="007F34F1">
      <w:pPr>
        <w:pStyle w:val="Listaconvietas2"/>
        <w:jc w:val="both"/>
      </w:pPr>
      <w:r>
        <w:t>Psicólogo(a) del Servicio Educativo Hospitalario I</w:t>
      </w:r>
    </w:p>
    <w:p w:rsidR="00703039" w:rsidRDefault="007F34F1">
      <w:pPr>
        <w:pStyle w:val="Listaconvietas2"/>
        <w:jc w:val="both"/>
      </w:pPr>
      <w:r>
        <w:t>Secretaria(o)</w:t>
      </w:r>
    </w:p>
    <w:p w:rsidR="00703039" w:rsidRDefault="007F34F1">
      <w:pPr>
        <w:pStyle w:val="Listaconvietas2"/>
        <w:jc w:val="both"/>
      </w:pPr>
      <w:r>
        <w:t>Supervisores UGEL REGIONES - Económico</w:t>
      </w:r>
    </w:p>
    <w:p w:rsidR="00703039" w:rsidRDefault="007F34F1">
      <w:pPr>
        <w:pStyle w:val="Listaconvietas2"/>
        <w:jc w:val="both"/>
      </w:pPr>
      <w:r>
        <w:t>Supervisores UGEL REGIONES - Infraestructura</w:t>
      </w:r>
    </w:p>
    <w:p w:rsidR="00703039" w:rsidRDefault="007F34F1">
      <w:pPr>
        <w:pStyle w:val="Listaconvietas2"/>
        <w:jc w:val="both"/>
      </w:pPr>
      <w:r>
        <w:t>Supe</w:t>
      </w:r>
      <w:r>
        <w:t>rvisores UGEL REGIONES - Legal</w:t>
      </w:r>
    </w:p>
    <w:p w:rsidR="00703039" w:rsidRDefault="007F34F1">
      <w:pPr>
        <w:pStyle w:val="Listaconvietas2"/>
        <w:jc w:val="both"/>
      </w:pPr>
      <w:r>
        <w:lastRenderedPageBreak/>
        <w:t>Supervisores UGEL REGIONES - Pedagogía</w:t>
      </w:r>
    </w:p>
    <w:p w:rsidR="00703039" w:rsidRDefault="007F34F1">
      <w:pPr>
        <w:pStyle w:val="Listaconvietas2"/>
        <w:jc w:val="both"/>
      </w:pPr>
      <w:r>
        <w:t>Vigilante</w:t>
      </w:r>
    </w:p>
    <w:p w:rsidR="00703039" w:rsidRDefault="007F34F1">
      <w:pPr>
        <w:pStyle w:val="Listaconvietas"/>
        <w:jc w:val="both"/>
      </w:pPr>
      <w:r>
        <w:t>Los demás perfiles CAS de intervenciones y acciones pedagógicas suman un total de 76 perfiles programados, de los cuales se ha contratado 0 (0%). En el Anexo N° 2 se detalla, a</w:t>
      </w:r>
      <w:r>
        <w:t xml:space="preserve"> nivel de perfiles CAS por intervenciones y acciones pedagógicas.</w:t>
      </w:r>
    </w:p>
    <w:p w:rsidR="00703039" w:rsidRDefault="007F34F1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703039" w:rsidRDefault="007F34F1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39" w:rsidRDefault="007F34F1">
      <w:pPr>
        <w:pStyle w:val="Fuentes"/>
      </w:pPr>
      <w:r>
        <w:t>Fuente: Módulo CAS del Sistema Nexus al corte de 30 de marzo del 2023</w:t>
      </w:r>
    </w:p>
    <w:p w:rsidR="00703039" w:rsidRDefault="007F34F1">
      <w:r>
        <w:br w:type="page"/>
      </w:r>
    </w:p>
    <w:p w:rsidR="00703039" w:rsidRDefault="007F34F1">
      <w:pPr>
        <w:pStyle w:val="Ttulo1"/>
      </w:pPr>
      <w:bookmarkStart w:id="3" w:name="_Toc132040377"/>
      <w:r>
        <w:lastRenderedPageBreak/>
        <w:t>6. An</w:t>
      </w:r>
      <w:r>
        <w:t>exos</w:t>
      </w:r>
      <w:bookmarkEnd w:id="3"/>
      <w:r>
        <w:t xml:space="preserve"> </w:t>
      </w:r>
    </w:p>
    <w:p w:rsidR="00703039" w:rsidRDefault="007F34F1">
      <w:pPr>
        <w:pStyle w:val="Ttulo2"/>
        <w:jc w:val="center"/>
      </w:pPr>
      <w:r>
        <w:t>ANEXO N° 1</w:t>
      </w:r>
    </w:p>
    <w:p w:rsidR="00703039" w:rsidRDefault="007F34F1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03039" w:rsidRDefault="007F34F1">
            <w:r>
              <w:t>Intervención Pedagógica</w:t>
            </w:r>
          </w:p>
        </w:tc>
        <w:tc>
          <w:tcPr>
            <w:tcW w:w="2436" w:type="dxa"/>
          </w:tcPr>
          <w:p w:rsidR="00703039" w:rsidRDefault="007F34F1">
            <w:r>
              <w:t>Descripción</w:t>
            </w:r>
          </w:p>
        </w:tc>
        <w:tc>
          <w:tcPr>
            <w:tcW w:w="2436" w:type="dxa"/>
          </w:tcPr>
          <w:p w:rsidR="00703039" w:rsidRDefault="007F34F1">
            <w:r>
              <w:t>PEAS Programadas 2023</w:t>
            </w:r>
          </w:p>
        </w:tc>
        <w:tc>
          <w:tcPr>
            <w:tcW w:w="2436" w:type="dxa"/>
          </w:tcPr>
          <w:p w:rsidR="00703039" w:rsidRDefault="007F34F1">
            <w:r>
              <w:t>Costo de la Intervención (S/)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Absorción de matrícula</w:t>
            </w:r>
          </w:p>
        </w:tc>
        <w:tc>
          <w:tcPr>
            <w:tcW w:w="2436" w:type="dxa"/>
          </w:tcPr>
          <w:p w:rsidR="00703039" w:rsidRDefault="007F34F1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1,289,064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Acciones comunes PP 0107</w:t>
            </w:r>
          </w:p>
        </w:tc>
        <w:tc>
          <w:tcPr>
            <w:tcW w:w="2436" w:type="dxa"/>
          </w:tcPr>
          <w:p w:rsidR="00703039" w:rsidRDefault="007F34F1">
            <w:r>
              <w:t>Garantiza la adecuada implementación del programa presupuestal, considerando actividades de plani</w:t>
            </w:r>
            <w:r>
              <w:t>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34,212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CAS UGEL</w:t>
            </w:r>
          </w:p>
        </w:tc>
        <w:tc>
          <w:tcPr>
            <w:tcW w:w="2436" w:type="dxa"/>
          </w:tcPr>
          <w:p w:rsidR="00703039" w:rsidRDefault="007F34F1">
            <w:r>
              <w:t xml:space="preserve">Fortalecer a las UGEL en el aspecto administrativo e institucional para mejorar la capacidad </w:t>
            </w:r>
            <w:r>
              <w:lastRenderedPageBreak/>
              <w:t>operativa y la calid</w:t>
            </w:r>
            <w:r>
              <w:t>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126,440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Convivencia escolar</w:t>
            </w:r>
          </w:p>
        </w:tc>
        <w:tc>
          <w:tcPr>
            <w:tcW w:w="2436" w:type="dxa"/>
          </w:tcPr>
          <w:p w:rsidR="00703039" w:rsidRDefault="007F34F1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1,137,750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Distribución de materiales educativos</w:t>
            </w:r>
          </w:p>
        </w:tc>
        <w:tc>
          <w:tcPr>
            <w:tcW w:w="2436" w:type="dxa"/>
          </w:tcPr>
          <w:p w:rsidR="00703039" w:rsidRDefault="007F34F1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228,027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E</w:t>
            </w:r>
            <w:r>
              <w:t>xpresarte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14</w:t>
            </w:r>
          </w:p>
        </w:tc>
        <w:tc>
          <w:tcPr>
            <w:tcW w:w="2436" w:type="dxa"/>
          </w:tcPr>
          <w:p w:rsidR="00703039" w:rsidRDefault="007F34F1">
            <w:r>
              <w:t>28,916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Fortalecimiento PP 0106</w:t>
            </w:r>
          </w:p>
        </w:tc>
        <w:tc>
          <w:tcPr>
            <w:tcW w:w="2436" w:type="dxa"/>
          </w:tcPr>
          <w:p w:rsidR="00703039" w:rsidRDefault="007F34F1">
            <w:r>
              <w:t xml:space="preserve">La intervención se prevé fortalecer los servicios de EBE (CEBE, PRITE, SAANEE y CREBE) para obtener mejores aprendizajes y acortar la brecha de atención, mediante la asignación </w:t>
            </w:r>
            <w:r>
              <w:lastRenderedPageBreak/>
              <w:t xml:space="preserve">progresiva de plazas no docentes </w:t>
            </w:r>
            <w:r>
              <w:t>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12</w:t>
            </w:r>
          </w:p>
        </w:tc>
        <w:tc>
          <w:tcPr>
            <w:tcW w:w="2436" w:type="dxa"/>
          </w:tcPr>
          <w:p w:rsidR="00703039" w:rsidRDefault="007F34F1">
            <w:r>
              <w:t>438,076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Fortalecimiento PP 0107</w:t>
            </w:r>
          </w:p>
        </w:tc>
        <w:tc>
          <w:tcPr>
            <w:tcW w:w="2436" w:type="dxa"/>
          </w:tcPr>
          <w:p w:rsidR="00703039" w:rsidRDefault="007F34F1">
            <w:r>
              <w:t>Consiste en asegurar la contratación oportuna y pago de planillas del personal administrativo y de apoyo que desemp</w:t>
            </w:r>
            <w:r>
              <w:t>eña un cargo o una función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62,592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Jornada escolar completa</w:t>
            </w:r>
          </w:p>
        </w:tc>
        <w:tc>
          <w:tcPr>
            <w:tcW w:w="2436" w:type="dxa"/>
          </w:tcPr>
          <w:p w:rsidR="00703039" w:rsidRDefault="007F34F1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1,410,120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Limpieza y mantenimiento</w:t>
            </w:r>
          </w:p>
        </w:tc>
        <w:tc>
          <w:tcPr>
            <w:tcW w:w="2436" w:type="dxa"/>
          </w:tcPr>
          <w:p w:rsidR="00703039" w:rsidRDefault="007F34F1">
            <w:r>
              <w:t xml:space="preserve">El objetivo de la intervención es contribuir al cierre de la brecha de personal de limpieza y mantenimiento, específicamente en las IIEE públicas </w:t>
            </w:r>
            <w:r>
              <w:lastRenderedPageBreak/>
              <w:t>medianas y grandes, debido a que una mayor concentración 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157,680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Orquestando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88,128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Plan de mejoras PP 0107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149,000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PP 0147 IEST</w:t>
            </w:r>
          </w:p>
        </w:tc>
        <w:tc>
          <w:tcPr>
            <w:tcW w:w="2436" w:type="dxa"/>
          </w:tcPr>
          <w:p w:rsidR="00703039" w:rsidRDefault="007F34F1">
            <w:r>
              <w:t>B</w:t>
            </w:r>
            <w:r>
              <w:t xml:space="preserve">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70,362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PRONOEI</w:t>
            </w:r>
          </w:p>
        </w:tc>
        <w:tc>
          <w:tcPr>
            <w:tcW w:w="2436" w:type="dxa"/>
          </w:tcPr>
          <w:p w:rsidR="00703039" w:rsidRDefault="007F34F1">
            <w:r>
              <w:t>Los Programas No Escolarizados de Educación Inicial (PRONOEI), son servicios educativos que atienden a niñas y niños menores de 6 años de edad y a sus familias donde no existe oferta educativa escolarizada y se requiere de una atención educativa flexible p</w:t>
            </w:r>
            <w:r>
              <w:t>or las características territoriales, sociales y culturales.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1,440,000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Servicio hospitalario - SEHO</w:t>
            </w:r>
          </w:p>
        </w:tc>
        <w:tc>
          <w:tcPr>
            <w:tcW w:w="2436" w:type="dxa"/>
          </w:tcPr>
          <w:p w:rsidR="00703039" w:rsidRDefault="007F34F1">
            <w:r>
              <w:t xml:space="preserve">se busca atender a los estudiantes que atraviesan complicaciones en su </w:t>
            </w:r>
            <w:r>
              <w:lastRenderedPageBreak/>
              <w:t>salud y se encuentran en situación de hospitalización ;esta población estudianti</w:t>
            </w:r>
            <w:r>
              <w:t>l se encuentra en mayor riesgo de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131,878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Supervisión de IIEE privadas</w:t>
            </w:r>
          </w:p>
        </w:tc>
        <w:tc>
          <w:tcPr>
            <w:tcW w:w="2436" w:type="dxa"/>
          </w:tcPr>
          <w:p w:rsidR="00703039" w:rsidRDefault="007F34F1">
            <w:r>
              <w:t>Tiene  como  objetivo  fortalecer  las  capacidades  de  las  i</w:t>
            </w:r>
            <w:r>
              <w:t>nstancias  de  gestión educativa descentralizada del sector educación (DRE/GRE y UGEL) mediante la dotación de personal  a  cargo  de  las  labores  de  supervisión  del  cumplimiento  de  las  obligaciones, prohibiciones y otras limitaciones exigibles a l</w:t>
            </w:r>
            <w:r>
              <w:t>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1,110,108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Talleres deportivo recreativos - Wiñaq</w:t>
            </w:r>
          </w:p>
        </w:tc>
        <w:tc>
          <w:tcPr>
            <w:tcW w:w="2436" w:type="dxa"/>
          </w:tcPr>
          <w:p w:rsidR="00703039" w:rsidRDefault="007F34F1">
            <w:r>
              <w:t>Los talleres deportivo- Recreativos es una iniciativa pedagógica cogestionada desde el MINEDU con las DRE y</w:t>
            </w:r>
            <w:r>
              <w:t xml:space="preserve"> UGEL que implementa talleres de formación deportiva- recreativa que se dictan fuera del horario de clases a estudiantes de todos los niveles de </w:t>
            </w:r>
            <w:r>
              <w:lastRenderedPageBreak/>
              <w:t>la Educación Básica de IIEE públicas y privadas.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180,380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Traslado docente</w:t>
            </w:r>
          </w:p>
        </w:tc>
        <w:tc>
          <w:tcPr>
            <w:tcW w:w="2436" w:type="dxa"/>
          </w:tcPr>
          <w:p w:rsidR="00703039" w:rsidRDefault="007F34F1">
            <w:r>
              <w:t xml:space="preserve">Esta intervención cubre los desplazamientos de los miembros de los Comités de Evaluación y observadores 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16,211</w:t>
            </w:r>
          </w:p>
        </w:tc>
      </w:tr>
      <w:tr w:rsidR="00703039" w:rsidTr="00703039">
        <w:trPr>
          <w:jc w:val="center"/>
        </w:trPr>
        <w:tc>
          <w:tcPr>
            <w:tcW w:w="4872" w:type="dxa"/>
            <w:gridSpan w:val="2"/>
          </w:tcPr>
          <w:p w:rsidR="00703039" w:rsidRDefault="007F34F1">
            <w:pPr>
              <w:jc w:val="center"/>
            </w:pPr>
            <w:r>
              <w:t>Total</w:t>
            </w:r>
          </w:p>
          <w:p w:rsidR="00703039" w:rsidRDefault="00703039">
            <w:pPr>
              <w:jc w:val="center"/>
            </w:pPr>
          </w:p>
        </w:tc>
        <w:tc>
          <w:tcPr>
            <w:tcW w:w="2436" w:type="dxa"/>
          </w:tcPr>
          <w:p w:rsidR="00703039" w:rsidRDefault="007F34F1">
            <w:r>
              <w:t>26</w:t>
            </w:r>
          </w:p>
        </w:tc>
        <w:tc>
          <w:tcPr>
            <w:tcW w:w="2436" w:type="dxa"/>
          </w:tcPr>
          <w:p w:rsidR="00703039" w:rsidRDefault="007F34F1">
            <w:r>
              <w:t>8,098,944</w:t>
            </w:r>
          </w:p>
        </w:tc>
      </w:tr>
    </w:tbl>
    <w:p w:rsidR="00703039" w:rsidRDefault="007F34F1">
      <w:pPr>
        <w:pStyle w:val="Fuentes"/>
      </w:pPr>
      <w:r>
        <w:t xml:space="preserve">Nota: De los costos que se consignan en el Oficio Múltiple N° </w:t>
      </w:r>
      <w:r>
        <w:t>00023-2023-MINEDU/SPE-OPEP. Se encuentra programado un 75 % en el PIA de los GORE, el MINEDU transferirá el resto de recursos, según ejecución.</w:t>
      </w:r>
    </w:p>
    <w:p w:rsidR="00703039" w:rsidRDefault="007F34F1">
      <w:r>
        <w:br w:type="page"/>
      </w:r>
    </w:p>
    <w:p w:rsidR="00703039" w:rsidRDefault="007F34F1">
      <w:pPr>
        <w:pStyle w:val="Ttulo2"/>
        <w:jc w:val="center"/>
      </w:pPr>
      <w:r>
        <w:lastRenderedPageBreak/>
        <w:t>ANEXO N° 2</w:t>
      </w:r>
    </w:p>
    <w:p w:rsidR="00703039" w:rsidRDefault="007F34F1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03039" w:rsidTr="007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03039" w:rsidRDefault="007F34F1">
            <w:r>
              <w:t>Intervención P</w:t>
            </w:r>
            <w:r>
              <w:t>edagógica</w:t>
            </w:r>
          </w:p>
        </w:tc>
        <w:tc>
          <w:tcPr>
            <w:tcW w:w="2436" w:type="dxa"/>
          </w:tcPr>
          <w:p w:rsidR="00703039" w:rsidRDefault="007F34F1">
            <w:r>
              <w:t>Descripción</w:t>
            </w:r>
          </w:p>
        </w:tc>
        <w:tc>
          <w:tcPr>
            <w:tcW w:w="2436" w:type="dxa"/>
          </w:tcPr>
          <w:p w:rsidR="00703039" w:rsidRDefault="007F34F1">
            <w:r>
              <w:t>PEAS Programadas 2023</w:t>
            </w:r>
          </w:p>
        </w:tc>
        <w:tc>
          <w:tcPr>
            <w:tcW w:w="2436" w:type="dxa"/>
          </w:tcPr>
          <w:p w:rsidR="00703039" w:rsidRDefault="007F34F1">
            <w:r>
              <w:t>Costo de la Intervención (S/)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Absorción de matrícula</w:t>
            </w:r>
          </w:p>
        </w:tc>
        <w:tc>
          <w:tcPr>
            <w:tcW w:w="2436" w:type="dxa"/>
          </w:tcPr>
          <w:p w:rsidR="00703039" w:rsidRDefault="007F34F1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1,289,064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Acciones comunes PP 0107</w:t>
            </w:r>
          </w:p>
        </w:tc>
        <w:tc>
          <w:tcPr>
            <w:tcW w:w="2436" w:type="dxa"/>
          </w:tcPr>
          <w:p w:rsidR="00703039" w:rsidRDefault="007F34F1">
            <w:r>
              <w:t>Garantiza la adecuada implementación del programa presupuestal, considerando actividades de plani</w:t>
            </w:r>
            <w:r>
              <w:t>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34,212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CAS UGEL</w:t>
            </w:r>
          </w:p>
        </w:tc>
        <w:tc>
          <w:tcPr>
            <w:tcW w:w="2436" w:type="dxa"/>
          </w:tcPr>
          <w:p w:rsidR="00703039" w:rsidRDefault="007F34F1">
            <w:r>
              <w:t>Fortalecer a las UGEL en el aspecto administrativo e institucional para mejorar la capacidad operativa y la calid</w:t>
            </w:r>
            <w:r>
              <w:t xml:space="preserve">ad de prestación de servicios que se brindan en estas </w:t>
            </w:r>
            <w:r>
              <w:lastRenderedPageBreak/>
              <w:t>instancias intermedias de gestión educativa.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126,440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Convivencia escolar</w:t>
            </w:r>
          </w:p>
        </w:tc>
        <w:tc>
          <w:tcPr>
            <w:tcW w:w="2436" w:type="dxa"/>
          </w:tcPr>
          <w:p w:rsidR="00703039" w:rsidRDefault="007F34F1">
            <w:r>
              <w:t>Tiene como propósito “Comunidades educativas ejerzan sus derechos con responsabilidad, promueven una convivencia basada en e</w:t>
            </w:r>
            <w:r>
              <w:t>l bien común y se relacionan democráticamente, sin violencia ni discriminación, en escuelas seguras, inclusivas, con igualdad de género, valoración de la diversidad y basadas en un diálogo intercultural”.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1,137,750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Distribución de materiales educativos</w:t>
            </w:r>
          </w:p>
        </w:tc>
        <w:tc>
          <w:tcPr>
            <w:tcW w:w="2436" w:type="dxa"/>
          </w:tcPr>
          <w:p w:rsidR="00703039" w:rsidRDefault="007F34F1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228,027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Expresarte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14</w:t>
            </w:r>
          </w:p>
        </w:tc>
        <w:tc>
          <w:tcPr>
            <w:tcW w:w="2436" w:type="dxa"/>
          </w:tcPr>
          <w:p w:rsidR="00703039" w:rsidRDefault="007F34F1">
            <w:r>
              <w:t>28,916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Fortalecimiento PP 0106</w:t>
            </w:r>
          </w:p>
        </w:tc>
        <w:tc>
          <w:tcPr>
            <w:tcW w:w="2436" w:type="dxa"/>
          </w:tcPr>
          <w:p w:rsidR="00703039" w:rsidRDefault="007F34F1">
            <w:r>
              <w:t>La intervención se prevé fortalecer los servicios de EBE (CEBE, PRITE, SAANEE y CREBE) para obtener mejores aprendizajes y acortar la brecha de atención, mediante la asignación progresiva de plazas no docentes</w:t>
            </w:r>
            <w:r>
              <w:t xml:space="preserve"> de los perfiles mínimos requeridos para que </w:t>
            </w:r>
            <w:r>
              <w:lastRenderedPageBreak/>
              <w:t>los servicios EBE cuenten con equipos interdisciplinarios.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12</w:t>
            </w:r>
          </w:p>
        </w:tc>
        <w:tc>
          <w:tcPr>
            <w:tcW w:w="2436" w:type="dxa"/>
          </w:tcPr>
          <w:p w:rsidR="00703039" w:rsidRDefault="007F34F1">
            <w:r>
              <w:t>438,076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Fortalecimiento PP 0107</w:t>
            </w:r>
          </w:p>
        </w:tc>
        <w:tc>
          <w:tcPr>
            <w:tcW w:w="2436" w:type="dxa"/>
          </w:tcPr>
          <w:p w:rsidR="00703039" w:rsidRDefault="007F34F1">
            <w:r>
              <w:t>Consiste en asegurar la contratación oportuna y pago de planillas del personal administrativo y de apoyo que desem</w:t>
            </w:r>
            <w:r>
              <w:t>peña un cargo o una función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62,592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Jornada escolar completa</w:t>
            </w:r>
          </w:p>
        </w:tc>
        <w:tc>
          <w:tcPr>
            <w:tcW w:w="2436" w:type="dxa"/>
          </w:tcPr>
          <w:p w:rsidR="00703039" w:rsidRDefault="007F34F1">
            <w:r>
              <w:t>Mejorar l</w:t>
            </w:r>
            <w:r>
              <w:t>a calidad del servicio de educación secundaria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1,410,120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Limpieza y mantenimiento</w:t>
            </w:r>
          </w:p>
        </w:tc>
        <w:tc>
          <w:tcPr>
            <w:tcW w:w="2436" w:type="dxa"/>
          </w:tcPr>
          <w:p w:rsidR="00703039" w:rsidRDefault="007F34F1">
            <w:r>
              <w:t xml:space="preserve">El objetivo de la intervención es contribuir al cierre de la brecha de personal de limpieza y mantenimiento, específicamente en las IIEE públicas medianas y grandes, debido a que una mayor concentración de estudiantes </w:t>
            </w:r>
            <w:r>
              <w:lastRenderedPageBreak/>
              <w:t>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157,680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Orquestando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88,128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Plan de mejoras PP 0107</w:t>
            </w:r>
          </w:p>
        </w:tc>
        <w:tc>
          <w:tcPr>
            <w:tcW w:w="2436" w:type="dxa"/>
          </w:tcPr>
          <w:p w:rsidR="00703039" w:rsidRDefault="00703039"/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149,000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PP 0147 IEST</w:t>
            </w:r>
          </w:p>
        </w:tc>
        <w:tc>
          <w:tcPr>
            <w:tcW w:w="2436" w:type="dxa"/>
          </w:tcPr>
          <w:p w:rsidR="00703039" w:rsidRDefault="007F34F1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70,362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PRONOEI</w:t>
            </w:r>
          </w:p>
        </w:tc>
        <w:tc>
          <w:tcPr>
            <w:tcW w:w="2436" w:type="dxa"/>
          </w:tcPr>
          <w:p w:rsidR="00703039" w:rsidRDefault="007F34F1">
            <w:r>
              <w:t>Los Programas No Escolarizados de</w:t>
            </w:r>
            <w:r>
              <w:t xml:space="preserve"> Educación Inicial (PRONOEI), son servicios educativos que atienden a niñas y niños menores de 6 años de edad y a sus familias donde no existe oferta educativa escolarizada y se requiere de una atención educativa flexible por las características territoria</w:t>
            </w:r>
            <w:r>
              <w:t>les, sociales y culturales.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1,440,000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Servicio hospitalario - SEHO</w:t>
            </w:r>
          </w:p>
        </w:tc>
        <w:tc>
          <w:tcPr>
            <w:tcW w:w="2436" w:type="dxa"/>
          </w:tcPr>
          <w:p w:rsidR="00703039" w:rsidRDefault="007F34F1">
            <w:r>
              <w:t xml:space="preserve">se busca atender a los estudiantes que atraviesan complicaciones en su salud y se encuentran en situación de hospitalización ;esta </w:t>
            </w:r>
            <w:r>
              <w:lastRenderedPageBreak/>
              <w:t>población estudiantil se encuentra en mayor riesgo de</w:t>
            </w:r>
            <w:r>
              <w:t xml:space="preserve">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703039" w:rsidRDefault="007F34F1">
            <w:r>
              <w:lastRenderedPageBreak/>
              <w:t>0</w:t>
            </w:r>
          </w:p>
        </w:tc>
        <w:tc>
          <w:tcPr>
            <w:tcW w:w="2436" w:type="dxa"/>
          </w:tcPr>
          <w:p w:rsidR="00703039" w:rsidRDefault="007F34F1">
            <w:r>
              <w:t>131,878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Supervisión de IIEE privadas</w:t>
            </w:r>
          </w:p>
        </w:tc>
        <w:tc>
          <w:tcPr>
            <w:tcW w:w="2436" w:type="dxa"/>
          </w:tcPr>
          <w:p w:rsidR="00703039" w:rsidRDefault="007F34F1">
            <w:r>
              <w:t>Tiene  como  objetivo  fortalecer  las  capacidades  de  las  instancias  de  gestión educativa descentralizada del sector educación (DRE/GRE y UGEL) mediante la dotación de personal  a  cargo  de  las  labores  de  supervisión  del  cumplimiento  de  las </w:t>
            </w:r>
            <w:r>
              <w:t xml:space="preserve"> obligaciones, prohibiciones y otras limitaciones exigibles a las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1,110,108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t>Talleres deportivo recreativos - Wiñaq</w:t>
            </w:r>
          </w:p>
        </w:tc>
        <w:tc>
          <w:tcPr>
            <w:tcW w:w="2436" w:type="dxa"/>
          </w:tcPr>
          <w:p w:rsidR="00703039" w:rsidRDefault="007F34F1">
            <w:r>
              <w:t>Los talleres deportivo- Recreativos es una i</w:t>
            </w:r>
            <w:r>
              <w:t>niciativa pedagógica cogestionada desde el MINEDU con las DRE y UGEL que implementa talleres de formación deportiva- recreativa que se dictan fuera del horario de clases a estudiantes de todos los niveles de la Educación Básica de IIEE públicas y privadas.</w:t>
            </w:r>
            <w:r>
              <w:t> 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180,380</w:t>
            </w:r>
          </w:p>
        </w:tc>
      </w:tr>
      <w:tr w:rsidR="00703039" w:rsidTr="00703039">
        <w:trPr>
          <w:jc w:val="center"/>
        </w:trPr>
        <w:tc>
          <w:tcPr>
            <w:tcW w:w="2436" w:type="dxa"/>
          </w:tcPr>
          <w:p w:rsidR="00703039" w:rsidRDefault="007F34F1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703039" w:rsidRDefault="007F34F1">
            <w:r>
              <w:t>Esta intervención cubre los desplazamientos de los miembros de los Comités de Evaluación y observadores externos que son los encargados de llevar a cabo la implementación de los instrumentos de la Evaluación del Desempeño Doc</w:t>
            </w:r>
            <w:r>
              <w:t>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703039" w:rsidRDefault="007F34F1">
            <w:r>
              <w:t>0</w:t>
            </w:r>
          </w:p>
        </w:tc>
        <w:tc>
          <w:tcPr>
            <w:tcW w:w="2436" w:type="dxa"/>
          </w:tcPr>
          <w:p w:rsidR="00703039" w:rsidRDefault="007F34F1">
            <w:r>
              <w:t>16,211</w:t>
            </w:r>
          </w:p>
        </w:tc>
      </w:tr>
      <w:tr w:rsidR="00703039" w:rsidTr="00703039">
        <w:trPr>
          <w:jc w:val="center"/>
        </w:trPr>
        <w:tc>
          <w:tcPr>
            <w:tcW w:w="4872" w:type="dxa"/>
            <w:gridSpan w:val="2"/>
          </w:tcPr>
          <w:p w:rsidR="00703039" w:rsidRDefault="007F34F1">
            <w:pPr>
              <w:jc w:val="center"/>
            </w:pPr>
            <w:r>
              <w:t>Total</w:t>
            </w:r>
          </w:p>
          <w:p w:rsidR="00703039" w:rsidRDefault="00703039">
            <w:pPr>
              <w:jc w:val="center"/>
            </w:pPr>
          </w:p>
        </w:tc>
        <w:tc>
          <w:tcPr>
            <w:tcW w:w="2436" w:type="dxa"/>
          </w:tcPr>
          <w:p w:rsidR="00703039" w:rsidRDefault="007F34F1">
            <w:r>
              <w:t>26</w:t>
            </w:r>
          </w:p>
        </w:tc>
        <w:tc>
          <w:tcPr>
            <w:tcW w:w="2436" w:type="dxa"/>
          </w:tcPr>
          <w:p w:rsidR="00703039" w:rsidRDefault="007F34F1">
            <w:r>
              <w:t>8,098,944</w:t>
            </w:r>
          </w:p>
        </w:tc>
      </w:tr>
    </w:tbl>
    <w:p w:rsidR="00703039" w:rsidRDefault="007F34F1">
      <w:pPr>
        <w:pStyle w:val="Fuentes"/>
      </w:pPr>
      <w:r>
        <w:t xml:space="preserve">Nota: De los costos que se consignan en el Oficio </w:t>
      </w:r>
      <w:r>
        <w:t>Múltiple N° 00023-2023-MINEDU/SPE-OPEP. Se encuentra programado un 75 % en el PIA de los GORE, el MINEDU transferirá el resto de recursos, según ejecución.</w:t>
      </w:r>
    </w:p>
    <w:sectPr w:rsidR="00703039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F34F1">
      <w:rPr>
        <w:noProof/>
        <w:lang w:bidi="es-ES"/>
      </w:rPr>
      <w:t>26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F34F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3039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34F1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2BA480-23FA-4A87-8FD4-893DA81D7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26</Pages>
  <Words>4019</Words>
  <Characters>22106</Characters>
  <Application>Microsoft Office Word</Application>
  <DocSecurity>0</DocSecurity>
  <Lines>184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2023-04-10T22:32:00Z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