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rsidR="002B7D06" w:rsidRPr="00C16D26" w:rsidRDefault="00BC4AA9" w:rsidP="00066DE2">
      <w:pPr>
        <w:rPr>
          <w:noProof/>
        </w:rPr>
        <w:sectPr w:rsidR="002B7D06" w:rsidRPr="00C16D26" w:rsidSect="001F5E9D">
          <w:headerReference w:type="default" r:id="rId11"/>
          <w:footerReference w:type="default" r:id="rId12"/>
          <w:headerReference w:type="first" r:id="rId13"/>
          <w:footerReference w:type="first" r:id="rId14"/>
          <w:pgSz w:w="11906" w:h="16838" w:code="9"/>
          <w:pgMar w:top="6480" w:right="1440" w:bottom="720" w:left="1440" w:header="288" w:footer="288" w:gutter="0"/>
          <w:cols w:space="708"/>
          <w:docGrid w:linePitch="360"/>
        </w:sectPr>
      </w:pPr>
      <w:r>
        <w:rPr>
          <w:noProof/>
          <w:lang w:val="es-PE" w:eastAsia="es-PE"/>
        </w:rPr>
        <mc:AlternateContent>
          <mc:Choice Requires="wpg">
            <w:drawing>
              <wp:anchor distT="0" distB="0" distL="114300" distR="114300" simplePos="0" relativeHeight="251656201" behindDoc="0" locked="0" layoutInCell="1" allowOverlap="1" wp14:anchorId="3F59C66E" wp14:editId="016A1BD1">
                <wp:simplePos x="0" y="0"/>
                <wp:positionH relativeFrom="column">
                  <wp:posOffset>3133725</wp:posOffset>
                </wp:positionH>
                <wp:positionV relativeFrom="page">
                  <wp:posOffset>4572000</wp:posOffset>
                </wp:positionV>
                <wp:extent cx="3284855" cy="876935"/>
                <wp:effectExtent l="0" t="0" r="0" b="0"/>
                <wp:wrapNone/>
                <wp:docPr id="1001" name="Grupo 1"/>
                <wp:cNvGraphicFramePr/>
                <a:graphic xmlns:a="http://schemas.openxmlformats.org/drawingml/2006/main">
                  <a:graphicData uri="http://schemas.microsoft.com/office/word/2010/wordprocessingGroup">
                    <wpg:wgp>
                      <wpg:cNvGrpSpPr/>
                      <wpg:grpSpPr>
                        <a:xfrm>
                          <a:off x="0" y="0"/>
                          <a:ext cx="3284855" cy="876935"/>
                          <a:chOff x="0" y="47501"/>
                          <a:chExt cx="3284978" cy="877570"/>
                        </a:xfrm>
                      </wpg:grpSpPr>
                      <wps:wsp>
                        <wps:cNvPr id="7" name="Cuadro de texto 2"/>
                        <wps:cNvSpPr txBox="1">
                          <a:spLocks noChangeArrowheads="1"/>
                        </wps:cNvSpPr>
                        <wps:spPr bwMode="auto">
                          <a:xfrm>
                            <a:off x="866898" y="154443"/>
                            <a:ext cx="2418080" cy="712659"/>
                          </a:xfrm>
                          <a:prstGeom prst="rect">
                            <a:avLst/>
                          </a:prstGeom>
                          <a:solidFill>
                            <a:srgbClr val="FFFFFF"/>
                          </a:solidFill>
                          <a:ln w="9525">
                            <a:noFill/>
                            <a:miter lim="800000"/>
                            <a:headEnd/>
                            <a:tailEnd/>
                          </a:ln>
                        </wps:spPr>
                        <wps:txbx>
                          <w:txbxContent>
                            <w:p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11,430,037</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pic:pic xmlns:pic="http://schemas.openxmlformats.org/drawingml/2006/picture">
                        <pic:nvPicPr>
                          <pic:cNvPr id="30" name="Imagen 30"/>
                          <pic:cNvPicPr>
                            <a:picLocks noChangeAspect="1"/>
                          </pic:cNvPicPr>
                        </pic:nvPicPr>
                        <pic:blipFill>
                          <a:blip r:embed="rId15"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47501"/>
                            <a:ext cx="785495" cy="877570"/>
                          </a:xfrm>
                          <a:prstGeom prst="rect">
                            <a:avLst/>
                          </a:prstGeom>
                        </pic:spPr>
                      </pic:pic>
                    </wpg:wgp>
                  </a:graphicData>
                </a:graphic>
                <wp14:sizeRelV relativeFrom="margin">
                  <wp14:pctHeight>0</wp14:pctHeight>
                </wp14:sizeRelV>
              </wp:anchor>
            </w:drawing>
          </mc:Choice>
          <mc:Fallback>
            <w:pict>
              <v:group w14:anchorId="3F59C66E" id="Grupo 1" o:spid="_x0000_s1026" style="position:absolute;margin-left:246.75pt;margin-top:5in;width:258.65pt;height:69.05pt;z-index:251656201;mso-position-vertical-relative:page;mso-height-relative:margin" coordorigin=",475" coordsize="32849,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0RBs/wMAAAYJAAAOAAAAZHJzL2Uyb0RvYy54bWykVuuOozYU/l+p72Dx&#10;PxNgIBA0yWo2MxmNtG1H3e0DOMaAtWC7tgmZVn33HtuQ60ptt5FCfDnn8J3v3PLw4dC1aE+VZoKv&#10;guguDBDlRJSM16vgty/bWR4gbTAvcSs4XQXvVAcf1j/+8DDIgsaiEW1JFQIjXBeDXAWNMbKYzzVp&#10;aIf1nZCUw2UlVIcNbFU9LxUewHrXzuMwXMwHoUqpBKFaw+mTvwzWzn5VUWJ+qSpNDWpXAWAz7qnc&#10;c2ef8/UDLmqFZcPICAN/B4oOMw4vPZp6wgajXrEbUx0jSmhRmTsiurmoKkao8wG8icIrb16U6KXz&#10;pS6GWh5pAmqvePpus+Tn/ZtCrITYBYjjDkL0onopUGSpGWRdgMSLkp/lmxoPar+z3h4q1dlf8AMd&#10;HKnvR1LpwSACh/dxnuRpGiACd3m2WN6nnnXSQGhOakmWhu6luCDN85nyMoMc8spZmrmQzadXzy3C&#10;I6BBQhLpE0/6//H0ucGSOvq1ZWHkKZt42vS4VAKVFBnwVaDYM+ZkLV3IHD4KICByiaHlJ0G+asTF&#10;psG8po9KiaGhuASQzm1w5ahqmdeFtkZ2w0+ihKjg3ghn6IrzfLHIl0AQkBulSZLce3In9uMkysMc&#10;Mt8SmEXxIl1agSOBuJBKmxcqOmQXq0BBybj34P0nbbzoJGJDrUXLyi1rW7dR9W7TKrTHUF5b9xmt&#10;X4i1HA2rYJnGqbPMhdUH07jomIHyb1kHqRHaj0dveXnmpRMxmLV+DaBbDtgnbjxL5rA7gKA93Iny&#10;HShTwpc5tCVYNEL9EaABSnwV6N97rGiA2lcOtC+jJLE9wW2SNItho85vduc3mBMwtQpMgPxyY1wf&#10;sW5w8QjhqZjj64RkxAopuX6QjBTwHWsYVje5+c+9DrRMb/H7ftn9KxsdVl97OYN2I7FhO9Yy8+5a&#10;J8TCguL7N0belN+c0vweyPD94LXDNeUIDoBmq2GFvApkDyNXea0lZNCU05fic7u9eN+uZXJKJrse&#10;PQNirxrcN8jxzfNJkL6j3PhpoGgLTgquGyY1RLOg3Y6WkNWvJfQ3ApPIQC1JxbhPctIqX442irDZ&#10;KuEamr5I7GSbbBdjYp8JwfKLuC0DL23PcSsb7ItjalujYVeBoz6kNaxOMKB0ofKsvi1iN0T+jPPH&#10;MFzGH2ebNNzMkjB7nj0uk2yWhc9ZEiZ5tIk2f9niipKi1xRCgtsnyUY64fSG0G9OjHG2+lnkZtol&#10;egDkkE8QAbqNmuPAKGpIY5cVVPevkASQLiCgpwsX/VPAbS7YDmc1rnoapB50q7OBYImwsyTL02R5&#10;HCU30+A/NjMHyENwS0DkKtYNW4d9/GNgp/n53kmd/r6s/w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hynbziAAAADAEAAA8AAABkcnMvZG93bnJldi54bWxMj8FOwzAQRO9I/IO1&#10;SNyobUogDXGqqgJOFRItEuptG2+TqLEdxW6S/j3uCY6rfZp5ky8n07KBet84q0DOBDCypdONrRR8&#10;794fUmA+oNXYOksKLuRhWdze5JhpN9ovGrahYjHE+gwV1CF0Gee+rMmgn7mObPwdXW8wxLOvuO5x&#10;jOGm5Y9CPHODjY0NNXa0rqk8bc9GwceI42ou34bN6bi+7HfJ589GklL3d9PqFVigKfzBcNWP6lBE&#10;p4M7W+1Zq+BpMU8iquAl9gC7EkKKuOagIE1SCbzI+f8RxS8AAAD//wMAUEsDBAoAAAAAAAAAIQAA&#10;Tm79yBkAAMgZAAAUAAAAZHJzL21lZGlhL2ltYWdlMS5wbmeJUE5HDQoaCgAAAA1JSERSAAAAvQAA&#10;ANMIAgAAASxMtdsAAAABc1JHQgCuzhzpAAAABGdBTUEAALGPC/xhBQAAAAlwSFlzAAAh1QAAIdUB&#10;BJy0nQAAGV1JREFUeF7tnXl8DXf3x4klYokiJNKqEiQegoag1FJdNVStVUoVVVvV2l9VUV3QTWnt&#10;Dy1KU7ssqqqItWgq9UQigixCZJHF0ufv33nuHNPJmeXOzJ2Ze+/c7+f1/uPe7/fMme985txZ7p07&#10;U+n+/f8agu8munfv70oPRLoIzrorivQKsSoRUK1aNUgREhJC2gkaRhQcHEx6hUgnSkm50KtXL0wg&#10;UIcOHaD9zp17JB6QTgTTkBYhQUFBpAWQmICbOWkUIhkgMQGMnI/jpuHFN0J9ca95pOfMT8O9Liq6&#10;LWxRu2iAcDIgNvYn4Vv9iQjaEimoc+cuJB5QmjPATSl8IYclibg64KbnX8ih1BcVFcVPz724cuWa&#10;MECI4kweiLyWxHkirohnzJjJvRUGCFFKpAmWyDm+m4grQk6ki6DULdzxg0gvwZIRcajJApg8Itgv&#10;S+6yuXYSzCGdCKYhLTxyXRKtjnkrJZLsVUrEvRBK2EuQaAL4UHjx1VfLBgwYAC/Kyu4IuwhOEgF3&#10;794XHjLoT0TQnEhBJJhDds4ATvdAffv2JQFCnCcaMWJE5cqVudckQIjzRPAC/OZfy6EqEXktiXcl&#10;0gRLZB1sQM4wYEBt2rThPj2goUOHkl6tuDQgHIWUSKR69E9JDpyISLB6XHKIPwMjImGacGliM3DB&#10;W2ci8SrRMBnOR5ckv2qQRO2Aund/kktN2tXATahyi6BqBlxGTsJ2+KBt2fIDdjzQX3/9RxgDYIdD&#10;pEuMhiWWzFhaWh4TE8N1gWbPnsMdrcJhFB8D7cavMoCbpWQjkTjGugGpwdwB5ebmacWsARHgwJ8b&#10;IidowVcOFReXCIPVo39AOOcHkmzRgTED4loGDhyI7x3iIzWhc7IrV67hbB3i2/G9Q+Xl8NH/ZxKV&#10;6F2OipJsj4rqyLerx4ABjRz5Gt/u5+eHrQ7x7erROaAbN/K5WbZs2ZJ0BQYGcl3CjbV6dA7IPNiA&#10;nOFZA2KjkYeNRh42GnlcHU1KygVunwCqVq2avj0Dj0ujadr0MRyIQJ9+upiEqUf/aE6cOInzF4lE&#10;qkf/lFWrVsWZi/Tee3NJsEpcWA55vfPOdBKsEv2j2br1R5y5SCRSPfqnBPz9/XH+AsXE9CNh6nFp&#10;NMDHH3+Ko3Do0qXLJEATro7GWPSPZtGij9AQkbKzc0mwSnSOZv78BThnGd28eYtMogYNo3nuuee5&#10;33VBOE9FYWivXmPHjiOp5NAwGpyJLpFUcmgbzdmzf5BGpwwePMTg0ezZs69GjRqujKZhw4ZZWTmk&#10;S4zz0SxZshTScdI9Gk4lJWWkl+B8NJMmTcZkotFkZ+eEhIRgn0PTpr1DLjcUjsbptlHVmoqIiODS&#10;8aPZvHkL1yInflp+NBs2bOQb5VA1Gg7IKF5Tx46d4GYGgmMM7pvl3r178wHGVzEHJCWj4S4ti4qK&#10;Sk/P2L//Z24nGheX0KhRIz7GutF8/PEn0Eh09uw5YYx1o+E5fPjo8eMnSSOHG0ajgM+M5uDBQ+SL&#10;dKf069ffrNHoFkklh4bREHA+Dq1cuapr1674xiESrBJjRlNcXLJ8+Qp84xAJVonOyXJyruNsHYKW&#10;/PwCfOOQMFg9Oif75JMKpwpcI75xCOqXD1aPztFERkbibB3iGvGNQ4sWfcwHq0evpRUlbmzbNpIP&#10;Vo8Bo+nZs6e4EcQHq8eA0axevYZrfPJJ/I2dEx+sHgNGw/+kCFsdbHKID1aPnmlSU9Nwhg7x7QUF&#10;RdjkEN+uHj3TzJnzLs7QIWEXNjl08WKasEsNekYzd+77OEOHhF3Y5JCOTY6e0QB169blZsldwsuT&#10;kZHJtffp00fYrhKdozEJNhp52GjkYaORx7NG42kwd5Rg7ijB3FGCuaMEc0cJD3Ln9u3SXbt2b9iw&#10;8dix48K/vrkRN7vTs6eTn+H8/PxiY7eTqSzDbe60a9cODVCnixfTSQYLcI87L7xQ4cpqlTp58hTJ&#10;YzZucIf/h6dWjRo1mqQyG/fUTpcuXXCJtWjfvjiSx2zctt2pWbMmLrQ6bdsWSzJYgNvcAfLzC+rU&#10;qYNLL6+BAweRCS3Dne4IKS+/+8knn8InLiwsbMCAl3/99RAJcAvudKe0tDwjI9MpCjfCMRs3uPP8&#10;8y/gZ0aj4MhQzUU+BmKpO1evZuGCuqDHHmtm2XmGKe7gclguOP4mI3ERc905ffoMbG7NBnZq3OzU&#10;/4FSJea6o+NKGh1wF9+APNedVq1acUMUymJ3hFq7dh0J04Ex7jzzzLM4qIpS6Q5sZdPSLi1btiwy&#10;MjI09OGJEyclJR2XvN2jJJLugPbu3UcitWKMO7Ak/G2IhBK7A5GJiT+Ta1FVau7cuTdu3CQJAUl3&#10;9P33leCG7U5Z2R2oFH5TqkbVqlWDI+knnnhC8j9LXrDdEcKNFaT8yfriiy9nzZp140Y+97a4uGT/&#10;/gNwtnny5Gn+iGbnzl19+jx94MBBeA0JJa+wtqc7/P0pnSouLgHiJ02anJx8XpiBw57uAMePn+jZ&#10;s1etWrVwgopq0CAIzkid/tnEtu4YAnNHCeaOEt7qjsXyDnfy8m42b978kUeaSMJfaygWHCV27tyF&#10;u3G7pKKjoyFAkrFjxxv+zYYp7igjeVTNKSnpGASMH/8mvhdp06bNwlRm4wZ3cEGlxAUcOnQY34vk&#10;5+fH57EAq92Jj0/ABRWpRo0afBg2SYmPsQCr3XnlleG4lCLt2xfPhylseoRhZmOpO7DVrFKlCi6l&#10;SMLI2Njt2CrSsGGvCCNNxVJ34OwcF1Gk+vXrk2DsEAnKyru/dZdD+HdoosmTp5BghR2/0/9CG4Wl&#10;7uDCSSkp6TgJnjhxEvaJtHTpZyTYJKxzBz4OuHBSIsHAkSNJ2CclEmwS1rmzdes2XDKRqlevToI5&#10;sFtKJNIkrHNnyBA8VxQLDoJIMAd3+whJxccnkmAzsM6d27dLcckqqmXLViRSiOQRQOvW/yJhJmGd&#10;OzwpKRcWLFj49ddfFxQUkS45CguLt2/fuWfPPsv25RxucMeLYO4owdxRgrmjBHNHCeaOEswdJZg7&#10;sjBrZGHWyMKskYVZIwuzRhZmjSzMGlmYNbIwa2Rh1sjCrJGFWSOLB1lz5sy5jRu//+mnHfyF2+7F&#10;zdbcu/f3lClTJX+Nat68+W+/HSbxVuJOaw4fPqpwDQqn9u3bk6ksw23W7NixE5femQID6xYWFpPJ&#10;LcA91mRn5+JyqxN8uEgGC3CPNWFhYbjQqrVz526SxGzcYE1m5lVcXC1q1qwZyWM2brAmIWE/Lq4W&#10;Va5c2cVHZmnFDdYsX/4NLq5G3bpVSFKZihus2b5d7b6JqFzXU1N14wZrLlxIxWXVosaNQ0kes3GD&#10;NUDDhg1xiVVr/vyFJInZuMcahb8vSMrf359ksAD3WANMm/YOLrczwcmEiw9704fbrAHefff/cOnl&#10;FRAQkJOj8xFvLuJOa4D8/IKwsBZoQ0VBsYwbN57EW4mbreH5/fczw4cPb9myZceOHefN+6C0tJwE&#10;WI+nWOOBuNMaOP8m9yiTxF0V5AZrYPvStGlT3KKolvhPMmZjtTW5udcV/tKqrKeeeopkMxVLrSkq&#10;ul2zpvTNKFTqtddGkZzmYak15OFX+vTzzwdIWpMwxZq5c+fiY2YFio6OxoVzWZhRoN69n0pIMPif&#10;MMZbI/l0SmtERuIixlszffoMHKnlIiNxEROtadOmjfD2hSaRlZXDzQ5ERuIiJlrTtm1b0mUGubl5&#10;3OxApMtFmDWyGJauuLhk7NhxzZo1w2G6wxo4mOzUqdO3364kMfowxpojR47i6ASy3hpehtwlyABr&#10;7t69HxAgcft4N1oDeuGFviRSKwZYAyfHOJyKUm8NnFv/8suvw4YNCw4Ojo7u/N1331+7lk1i5JCz&#10;pmHDfx45rg8DrIEFkzxjVLamrOxOcvKfr746AqOl1KpVeFxcvPKVSHLWhIeHk0itGLOtef3113FE&#10;Aklac/36jTFj3sAILYJFPX36jPhPznLWuP4tjzHWAPv3H8BBPZCkNQ0aNMBuXTp3LpkkFFsTEhJi&#10;yE1NDLOGx+lxDXxANm/+ITAwkAtTo06douPiElauXEVSAUJrSJeLuMEaIZcvX1mx4hvJm9q0a9c+&#10;Pj6Rv50obOx9xRo4/Xn66WdgK8u3nD+fEhu7fe/euOxs/OHp+vW8GTNmcI/uXr9+Q2ioxM/e9rSG&#10;CwPVrl171KjRsP++davw8uXM+fMXwEYX+ypV4hw5ceKk5F21bG6Nsjhr1qxZN3PmLGEGDhtaA8fQ&#10;1atX5yKVFR4eQaYVYs/NMLjz/vvzHnvsnzNSofz8/CIiWq9atZpMRbCnNYT09Iy9e/ft2xefk3Od&#10;dCngE9bog1kjC7NGFmaNLMwaWbzSmoiICBi32aSkXOBmByIjcRETrbFeZCQuYrw1ixcvwZFaLjIS&#10;FzHeGmD06NHkJvpCcDmkFB0d3aZNG3wjUp06dchN9Hm6det25sw5MgwXMcUaZXBBRYIlh97U1DR8&#10;L5LFF1ZbbU1BQREuqEhhYWHKASBhKrOx2hqFe+8+8cQTXIzCQ5H5PBZgtTWSvz1w4r+OEf46TKT+&#10;TquuY7U1Co/nT0z8mYvp0qUrNom0deuPfCqzsdqa0NBQXEqRysrwl6OpU9/GJpFef30Mn8psrLZG&#10;4Zs9Pmb37j3YJFJkZCQfZjaWWnP9+g1cRCnxYcXFJdgkkuSPCiZhqTXnziXjIooUGBgojMRWkaDo&#10;7PkwCoUn4Lz88kBhJLZKKS9P4nmjZmCpNXPmvIvLJ9KKFd8II2vUCMAOkax5EhxgqTWdOsleVX30&#10;6P8euMUTExODHSLt3RsnjDQPS61R+ONGWtolYeSXXy7DDpGg9ISR5mGpNbhwUoK9kjAyKek4dogU&#10;Hd1ZGGkeHmEN2T0BUETYJxKUHgk2CeusSU+XXdqwsBYkuLCwGPukRIJNwjprYB+ESyZS9+7dSTBQ&#10;u3Zt7BaJRJqEddb0798fl0ykWbNmk2BA7k/OoPT0DBJsBtZZExERgUsm0v79eM4tpFu37tgtEjkI&#10;MgnrrAkKkr3Fxp0790gwoPD48H79+pFgM7DIGjjxUTioIcEccXHx2C1Sq1ZKj1QyCousyRX8xigW&#10;CeYoLS3HbpGsuZeNRdbAR6Zq1aq4ZBXVtGlTEsyDESJZcx9Di6wBxo0bj0tWUadOnSaRPLNnz8Gg&#10;ilL/DwZXsM4aYPRo+p35unXrSQxh8uQpGOpQ9erVyYmoeVhqDceaNWsWLlx48OAh0q7AqVO/b926&#10;jZyCmo0brPEWmDWyMGtkYdbIwqyRhVkjC7NGFmaNLMwaWZg1sjBrZGHWyMKskYVZIwuzhqEHVjcM&#10;PbC6YeiB1Q1DD6xuGHpgdcPQA6sbhh5Y3TD0wOqGoQdWNww9sLph6IHVDUMPrG4YemB18z/u3r2f&#10;mXk1IWH/zJmzoqM7V6lSBa97F6hy5cotWrR4442xsbHbU1MvSv6FyXfw6brJzy9YvnyFjkdIcwoI&#10;CJg0afKlS5ctuwWG5+CLdQOreceOXSEhjXH9G6HFi5fARovMyMb4XN2kpV0KCgrCtW2oateuvW3b&#10;jz6y7fGtupk2bTquZNP07LPPkpnaEl+pm/LyuwsWLFT5dAcX1bdvX0MeR+TJ+ErdnDx5SuEum8Yq&#10;MDBwzZq1ZAA2wyfqBo45Nm78DteqJZowYcLt26VkGHbCV+pm7dq1uEot0dixYwsLi8kw7ISv7Kd+&#10;++2Iiw9aVK+AgIDPPvucDMBm+ErdwKf/zTcnKNynyUBFRUXxzyW0K75SN0BR0e0+fZ7GdWua6tZ9&#10;KD+/gMzafvhQ3QBwoPPNN9/iGjZBU6ZMLSu7Q2ZqS3yrbgAonby8mxMnTqpWrRqubSPUo0ePixfT&#10;feTLYsDn6oYHNgwHDvzSuXMXXPO6FBbWYt26f5O7T/sCvls3PHfv3k9Pz/j++02vvjoiNPRh5WNn&#10;OHzp16/f8uUrkpPP+9QPmQRWNww9sLph6MGH6gYOaP78M+Xzz7/s3v1JhZv165O/v39UVMcFCxae&#10;OvV7eTnswOjcbYZP1M3Nm/ljx46z5ks/EMwoJiYmNTXNxqdXNq+boqLbgwcPxvVpuTp1ioYBkCHZ&#10;A9vWDXzW4+ISHnroIVyHblJAQMDixUvtd+Zlz7qBounbty+uOg9Qly5dbHZZhXfUTXp6RvPmzXEl&#10;+IDq16//44+xxASPwjvqZvr0GeiozygoKIiY4FF4a93UqVOnZ89e/fr1twHPPfe8+LngrG4MQFw3&#10;bdu2tezRvWaTm5s3ePAQXLAHYnVjAKxuPA3PrRs4d71xIx+OiI8cOdq374to5wPZvm5q1aq1e/ee&#10;lJQLOTnXPfALaM+qGzh/vnYtu3//l9A8edm+bsQKDw9PSEj0kPsZeFDdXLuW1bZtJJrkTD5YN5wq&#10;V6587NgJksF6PKVu8vJuDh06DL1RIZ+tG1CTJo+eOXOOJLEYT6kb2Ni8+CI9iFGQgXVTUlKWlHTs&#10;gw/m9+rVOywsDM7wcR4V5efn16BBUOvW/xow4OVly77+z38ukjy60Vo3wcHBiYn7SRKL8aD91I4d&#10;u9TfikZH3dy+XXr8+MmlSz8bMmTo449H1atXD3O5pipVqoSGPtytW/cxY95Yt279xYvpZL5O0Vo3&#10;77031+2/tHvWcXF+/q2pU98OCAhAh+Slsm5+/fW38PAInMZaQT21bt36/PkUMiQxKuumevXqQ4YM&#10;ycy8SiZ3C55VNzyFhUUHDhyEbcPMmbNmzJjZtWtXNO+BVNYNnMmvXLlq5MiRHTt2CgwMxIlNFuzR&#10;qlatOmrU6JSUv8h4JJGsG9hdfv318iVLlq5atfrgwUOedj2Gh9YNwcDv/WALX1hYDEX5/vvznnvu&#10;eThekTugcSoojiZNmnTv3n38+Dc3bdqcmXmFu14iIyOzd+/eUK8qL5+QrBv2vZ8BGPt9MZROQUGR&#10;+BMMLfHxiZMmTenQocMjjzwC9QSVAbsb2G82atQoPDz8pZdegmpIT88gBQGFeOXKNf5GAn/88Wdk&#10;ZOSECW+p/L6O1Y1ZGFs3sDph34eJHPdXg1O59es3XLp0GQ6w5P5wCdUGR9Z5eTeTk//8/PMvYDMD&#10;VYUpKlUKDQ2Ni0vgIrds+QGqDQ69S0vL+ckVYHVjFqbWjSES1s2MGbOgBaoKtkz8TBVgdWMW3lU3&#10;sGXi4OeoDKsbszC2bgDYEmj6mlFZtWrVgn2T7l8fWd2YheF1I6SkpCw1NS0hYf9XXy0bPnx4mzZt&#10;5G4fWbdu3a5du7711sQNGzYmJR3Lyso25FdGVjdmYWrduB1WN2bB6sbTYHXjfljdmAWrG0+D1Y37&#10;YXVjFqxuPA1vrZsqVarAWXEDW6hevXriM39WNwYgrhvbi9WNAVy5crVFi5boqA+ofv0GBw4cJCZ4&#10;FN5RNxz37v1dXFySn1+glalT38YVolqwH1ywYCF3vcTZs+eaNdN8V4Pw8HAbP03Im+pGN02aNMGV&#10;qVohISE7duzkJs/KyhkwYAB2aNG5c8n8GGyG/evm9OkzuBq1KDKyXVraJS4DbHXmzftAx23eZs+e&#10;ww/DZti/bhYt+ghXoxYNHDhImGTbtthGjRphn2o9+mhTYRI7YfO6gU1Fz569cDVq0bffrhTmuXAh&#10;Vf1/SYWCrZ0wj22wed2cPftHixYtcB1qkfhvUC++GIN9WvTRRx+RPPbA5nWzfv2/ddwasl27diQP&#10;8NVXy7Bbi3r06KH+wj8vws51U1Z2R8cZOOjTTxeTVEBy8nkdh8awtbPN7yFC7Fw36ekZ+h5UdvVq&#10;FknF0apVK4xQLdjarVu3nuSxAXaumyNHkkJCQnAFqlb79u1JHp758xdgkBZNmTJV5R9ivAjb1g2c&#10;Sa1atRpXnRZNnz6DpOJJTU3DIC3q06ePyj/EeBG2rZvy8rtDhgzFVadafn5++/bFkVRCWrdujaGq&#10;FRLS+PDhIySPt2PbuikpKVN/VxReERERyj8O6DvQVv9fcW/BtnUTH5+IK02LYBOVm3udpBKye/ce&#10;DNWioUOH2ewQx7Z1M2rUKFxpqgU7qQ8/XETyEP74I1nHF4mw5bPZMzjtWTf37v3t7++PK0214ORr&#10;167dJBUhOzt30KBBOIEWJSQkklRejT3rBlYSri4tateuvdMTH6jIhQs/1PEF4KhRo0kqr8aedTNt&#10;2nRcXVo0ePBgNb8JbN++Izg4GKdRrZo1a3rIrYcNwYZ1U1hY3LFjR1xdWgRnPSSVJBcvpsGWCafR&#10;IrffBNRAbFg3hw4dfvTRR3FdaRF/oZYysE0aOFDPIc60ae+QVN6LDevmyy+X1apVC9eVarVv34Hk&#10;UWDFim90HOI8/vjjtnncpt3qpqCgaMyYN3BFadHixUtIKgUuXEiFk3acUrWaNGlimy+O7VY3N2/e&#10;GjFiJK4o1YKNh9xv4HLoOMSBveeRI0dJHi/Fhvup+PjEhx9+GNeVOr399jSSxCkZGZlyt1eS05w5&#10;9rlM3YZ1A8BhRIcOHXB1Kapu3bqrVq3W9+NRVlb2oEGqHk4eEhJy6dJlMrlXY8+6AeCsp7i4JCEh&#10;sUePHrj2BGrcuPGHHy66di3b9Z8bS0rKUlIuvPnmhPr162P2B4Jj7U2btsCuU83XQt6FbeuGYSqs&#10;bhh6YHXD0AOrG4YeWN0w9MDqhqEHVjcMPbC6YeiB1Q1DD6xuGHpgdcPQA6sbhh5Y3TD0wOqGoZ37&#10;//1/a/Unr+vHiWUAAAAASUVORK5CYIJQSwECLQAUAAYACAAAACEAsYJntgoBAAATAgAAEwAAAAAA&#10;AAAAAAAAAAAAAAAAW0NvbnRlbnRfVHlwZXNdLnhtbFBLAQItABQABgAIAAAAIQA4/SH/1gAAAJQB&#10;AAALAAAAAAAAAAAAAAAAADsBAABfcmVscy8ucmVsc1BLAQItABQABgAIAAAAIQAi0RBs/wMAAAYJ&#10;AAAOAAAAAAAAAAAAAAAAADoCAABkcnMvZTJvRG9jLnhtbFBLAQItABQABgAIAAAAIQCqJg6+vAAA&#10;ACEBAAAZAAAAAAAAAAAAAAAAAGUGAABkcnMvX3JlbHMvZTJvRG9jLnhtbC5yZWxzUEsBAi0AFAAG&#10;AAgAAAAhAMhynbziAAAADAEAAA8AAAAAAAAAAAAAAAAAWAcAAGRycy9kb3ducmV2LnhtbFBLAQIt&#10;AAoAAAAAAAAAIQAATm79yBkAAMgZAAAUAAAAAAAAAAAAAAAAAGcIAABkcnMvbWVkaWEvaW1hZ2Ux&#10;LnBuZ1BLBQYAAAAABgAGAHwBAABhIgAAAAA=&#10;">
                <v:shapetype id="_x0000_t202" coordsize="21600,21600" o:spt="202" path="m,l,21600r21600,l21600,xe">
                  <v:stroke joinstyle="miter"/>
                  <v:path gradientshapeok="t" o:connecttype="rect"/>
                </v:shapetype>
                <v:shape id="Cuadro de texto 2" o:spid="_x0000_s1027" type="#_x0000_t202" style="position:absolute;left:8668;top:1544;width:24181;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11,430,037</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8" type="#_x0000_t75" style="position:absolute;top:475;width:7854;height: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8z4vgAAANsAAAAPAAAAZHJzL2Rvd25yZXYueG1sRE/LisIw&#10;FN0P+A/hCrObpiqIVKOID+hiNj5xeWmuabG5KU3U+vdmIbg8nPds0dlaPKj1lWMFgyQFQVw4XbFR&#10;cDxs/yYgfEDWWDsmBS/ysJj3fmaYaffkHT32wYgYwj5DBWUITSalL0qy6BPXEEfu6lqLIcLWSN3i&#10;M4bbWg7TdCwtVhwbSmxoVVJx29+tAjrk44H7P+Wv9WRzrgpjtuFilPrtd8spiEBd+Io/7lwrGMX1&#10;8Uv8AXL+BgAA//8DAFBLAQItABQABgAIAAAAIQDb4fbL7gAAAIUBAAATAAAAAAAAAAAAAAAAAAAA&#10;AABbQ29udGVudF9UeXBlc10ueG1sUEsBAi0AFAAGAAgAAAAhAFr0LFu/AAAAFQEAAAsAAAAAAAAA&#10;AAAAAAAAHwEAAF9yZWxzLy5yZWxzUEsBAi0AFAAGAAgAAAAhAGvfzPi+AAAA2wAAAA8AAAAAAAAA&#10;AAAAAAAABwIAAGRycy9kb3ducmV2LnhtbFBLBQYAAAAAAwADALcAAADyAgAAAAA=&#10;">
                  <v:imagedata r:id="rId16" o:title="" chromakey="#f4f4f6"/>
                  <v:path arrowok="t"/>
                </v:shape>
                <w10:wrap anchory="page"/>
              </v:group>
            </w:pict>
          </mc:Fallback>
        </mc:AlternateContent>
      </w:r>
      <w:r>
        <w:rPr>
          <w:noProof/>
          <w:lang w:val="es-PE" w:eastAsia="es-PE"/>
        </w:rPr>
        <mc:AlternateContent>
          <mc:Choice Requires="wpg">
            <w:drawing>
              <wp:anchor distT="0" distB="0" distL="114300" distR="114300" simplePos="0" relativeHeight="251655172" behindDoc="0" locked="0" layoutInCell="1" allowOverlap="1" wp14:anchorId="3E131309" wp14:editId="52A277F5">
                <wp:simplePos x="0" y="0"/>
                <wp:positionH relativeFrom="column">
                  <wp:posOffset>2867660</wp:posOffset>
                </wp:positionH>
                <wp:positionV relativeFrom="page">
                  <wp:posOffset>7943850</wp:posOffset>
                </wp:positionV>
                <wp:extent cx="3635375" cy="1021080"/>
                <wp:effectExtent l="19050" t="0" r="22225" b="7620"/>
                <wp:wrapNone/>
                <wp:docPr id="1002" name="Grupo 18"/>
                <wp:cNvGraphicFramePr/>
                <a:graphic xmlns:a="http://schemas.openxmlformats.org/drawingml/2006/main">
                  <a:graphicData uri="http://schemas.microsoft.com/office/word/2010/wordprocessingGroup">
                    <wpg:wgp>
                      <wpg:cNvGrpSpPr/>
                      <wpg:grpSpPr>
                        <a:xfrm>
                          <a:off x="0" y="0"/>
                          <a:ext cx="3635375" cy="1021080"/>
                          <a:chOff x="0" y="0"/>
                          <a:chExt cx="3636000" cy="1021278"/>
                        </a:xfrm>
                      </wpg:grpSpPr>
                      <wps:wsp>
                        <wps:cNvPr id="11" name="Cuadro de texto 11"/>
                        <wps:cNvSpPr txBox="1"/>
                        <wps:spPr>
                          <a:xfrm>
                            <a:off x="75953"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19/03/2023</w:t>
                              </w:r>
                              <w:r w:rsidRPr="00D70F88">
                                <w:rPr>
                                  <w:rFonts w:asciiTheme="minorHAnsi" w:eastAsiaTheme="minorHAnsi" w:hAnsiTheme="minorHAnsi" w:cstheme="minorHAnsi"/>
                                  <w:color w:val="EC7216" w:themeColor="accent6"/>
                                  <w:sz w:val="18"/>
                                  <w:lang w:val="es-ES" w:eastAsia="en-US"/>
                                </w:rPr>
                                <w:br/>
                              </w: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30/03/2023</w:t>
                              </w:r>
                            </w:p>
                            <w:p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Conector recto 32"/>
                        <wps:cNvCnPr/>
                        <wps:spPr>
                          <a:xfrm>
                            <a:off x="0" y="779071"/>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131309" id="Grupo 18" o:spid="_x0000_s1029" style="position:absolute;margin-left:225.8pt;margin-top:625.5pt;width:286.25pt;height:80.4pt;z-index:251655172;mso-position-vertical-relative:page" coordsize="36360,1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IFgbwMAAC4JAAAOAAAAZHJzL2Uyb0RvYy54bWzUVttu2zgQfS+w/0DwfSPJjqPEiFJk3SYo&#10;ELTBpkWfaYqyhaU4LElHSr++M9TFXifFol2gQF8kXmbImTNzjnT5ums0e1TO12AKnp2knCkjoazN&#10;puCfPt78ec6ZD8KUQoNRBX9Snr+++uPVZWuXagZb0KVyDA8xftnagm9DsMsk8XKrGuFPwCqDmxW4&#10;RgScuk1SOtHi6Y1OZml6lrTgSutAKu9x9U2/ya/i+VWlZPhQVV4FpguOsYX4dPG5pmdydSmWGyfs&#10;tpZDGOInomhEbfDS6ag3Igi2c/Wzo5paOvBQhRMJTQJVVUsVc8BssvQom1sHOxtz2SzbjZ1gQmiP&#10;cPrpY+X7x3vH6hJrh5UyosEa3bqdBYZzBKe1myXa3Dr7YO/dsLDpZ5RvV7mG3pgJ6yKsTxOsqgtM&#10;4uL8bL6Y5wvOJO5l6SxLzwfg5Rar88xPbt/uPc/SFOs2es7yGFUyXpxQfFM4rcUm8nuc/P/D6WEr&#10;rIrwe8JgxCkbcVrtROmAlYoFTBURy3rEojXBxUL3FyAA07rHxRdQyxcXizlnLyCX5Wmezb6fv1ha&#10;58OtgobRoOAOOz42oni88wHrhVCNJnSzgZta69j12rC24FibNDpMO+ihDdmqyJ/hGMK2Dz+OwpNW&#10;ZKPN36rC/om1p4XIXLXSjj0K5JyQUpkQAYjnojVZVRjEjzgO9vuofsS5z2O8GUyYnJvagIvZH4Vd&#10;/jOGXPX2CORB3jQM3brriTNWfQ3lExbdQa8y3sqbGotyJ3y4Fw5lBRsZpTJ8wEelAcGHYcTZFtzX&#10;l9bJHrsYdzlrUaYK7r/shFOc6XcG+/siOz0lXYuT00U+w4k73Fkf7phdswKsCrYwRheHZB/0OKwc&#10;NJ9RUa/pVtwSRuLdBQ/jcBV68URFlur6OhqhklkR7syDlXQ0FYla7mP3WTg79CUx5D2MjBLLo/bs&#10;bcnTwPUuQFXH3iWce1QH/JHdpEm/gOZzZF0vhyv8cMkAWFh6MdyIMhhZvjKDKI7kGIXpSBHz/AKJ&#10;TI5IqxfFbX6RR1GcpG3P2wFCXRtSo2fYEftpuefz7HyBUktzD7ouie1x4jbriZQoqenZiqLB2w7M&#10;Bub3nR6l6qDn/8X1vspHpPlNuR66/+R634OE19B7cRQ/yhHD4QeCvvqH82i1/825+gYAAP//AwBQ&#10;SwMEFAAGAAgAAAAhALU5L+LiAAAADgEAAA8AAABkcnMvZG93bnJldi54bWxMj0FLw0AQhe+C/2EZ&#10;wZvdbExKidmUUtRTEWwF8TZNpklodjdkt0n6752e9DaP9/HmvXw9m06MNPjWWQ1qEYEgW7qqtbWG&#10;r8Pb0wqED2gr7JwlDVfysC7u73LMKjfZTxr3oRYcYn2GGpoQ+kxKXzZk0C9cT5a9kxsMBpZDLasB&#10;Jw43nYyjaCkNtpY/NNjTtqHyvL8YDe8TTptn9Truzqft9eeQfnzvFGn9+DBvXkAEmsMfDLf6XB0K&#10;7nR0F1t50WlIUrVklI04VbzqhkRxokAc+UqUWoEscvl/RvELAAD//wMAUEsBAi0AFAAGAAgAAAAh&#10;ALaDOJL+AAAA4QEAABMAAAAAAAAAAAAAAAAAAAAAAFtDb250ZW50X1R5cGVzXS54bWxQSwECLQAU&#10;AAYACAAAACEAOP0h/9YAAACUAQAACwAAAAAAAAAAAAAAAAAvAQAAX3JlbHMvLnJlbHNQSwECLQAU&#10;AAYACAAAACEApDCBYG8DAAAuCQAADgAAAAAAAAAAAAAAAAAuAgAAZHJzL2Uyb0RvYy54bWxQSwEC&#10;LQAUAAYACAAAACEAtTkv4uIAAAAOAQAADwAAAAAAAAAAAAAAAADJBQAAZHJzL2Rvd25yZXYueG1s&#10;UEsFBgAAAAAEAAQA8wAAANgGAAAAAA==&#10;">
                <v:shape id="Cuadro de texto 11" o:spid="_x0000_s1030" type="#_x0000_t202" style="position:absolute;left:759;width:31707;height:10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19/03/2023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30/03/2023</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v:line id="Conector recto 32" o:spid="_x0000_s1031" style="position:absolute;visibility:visible;mso-wrap-style:square" from="0,7790" to="36360,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TrxAAAANsAAAAPAAAAZHJzL2Rvd25yZXYueG1sRI9Ba8JA&#10;FITvhf6H5RW81Y0xisSsUgpiD0JRC70+sq/ZkOzbsLvV1F/vFgo9DjPzDVNtR9uLC/nQOlYwm2Yg&#10;iGunW24UfJx3zysQISJr7B2Tgh8KsN08PlRYanflI11OsREJwqFEBSbGoZQy1IYshqkbiJP35bzF&#10;mKRvpPZ4TXDbyzzLltJiy2nB4ECvhuru9G0VLG4Ff9b5bob+tjf74uC6975QavI0vqxBRBrjf/iv&#10;/aYVzHP4/ZJ+gNzcAQAA//8DAFBLAQItABQABgAIAAAAIQDb4fbL7gAAAIUBAAATAAAAAAAAAAAA&#10;AAAAAAAAAABbQ29udGVudF9UeXBlc10ueG1sUEsBAi0AFAAGAAgAAAAhAFr0LFu/AAAAFQEAAAsA&#10;AAAAAAAAAAAAAAAAHwEAAF9yZWxzLy5yZWxzUEsBAi0AFAAGAAgAAAAhAG7NdOvEAAAA2wAAAA8A&#10;AAAAAAAAAAAAAAAABwIAAGRycy9kb3ducmV2LnhtbFBLBQYAAAAAAwADALcAAAD4AgAAAAA=&#10;" strokecolor="#00006c" strokeweight="2.25pt">
                  <v:stroke joinstyle="miter"/>
                </v:line>
                <w10:wrap anchory="page"/>
              </v:group>
            </w:pict>
          </mc:Fallback>
        </mc:AlternateContent>
      </w:r>
      <w:r>
        <w:rPr>
          <w:noProof/>
          <w:lang w:val="es-PE" w:eastAsia="es-PE"/>
        </w:rPr>
        <mc:AlternateContent>
          <mc:Choice Requires="wpg">
            <w:drawing>
              <wp:anchor distT="0" distB="0" distL="114300" distR="114300" simplePos="0" relativeHeight="251658251" behindDoc="0" locked="0" layoutInCell="1" allowOverlap="1" wp14:anchorId="796E3733" wp14:editId="6ECBEB51">
                <wp:simplePos x="0" y="0"/>
                <wp:positionH relativeFrom="column">
                  <wp:posOffset>3028950</wp:posOffset>
                </wp:positionH>
                <wp:positionV relativeFrom="page">
                  <wp:posOffset>6372225</wp:posOffset>
                </wp:positionV>
                <wp:extent cx="3448685" cy="1104900"/>
                <wp:effectExtent l="0" t="0" r="0" b="0"/>
                <wp:wrapNone/>
                <wp:docPr id="1003" name="Grupo 19"/>
                <wp:cNvGraphicFramePr/>
                <a:graphic xmlns:a="http://schemas.openxmlformats.org/drawingml/2006/main">
                  <a:graphicData uri="http://schemas.microsoft.com/office/word/2010/wordprocessingGroup">
                    <wpg:wgp>
                      <wpg:cNvGrpSpPr/>
                      <wpg:grpSpPr>
                        <a:xfrm>
                          <a:off x="0" y="0"/>
                          <a:ext cx="3448685" cy="1104900"/>
                          <a:chOff x="0" y="0"/>
                          <a:chExt cx="3639400" cy="1104900"/>
                        </a:xfrm>
                      </wpg:grpSpPr>
                      <wps:wsp>
                        <wps:cNvPr id="29" name="Cuadro de texto 2"/>
                        <wps:cNvSpPr txBox="1">
                          <a:spLocks noChangeArrowheads="1"/>
                        </wps:cNvSpPr>
                        <wps:spPr bwMode="auto">
                          <a:xfrm>
                            <a:off x="1258785" y="185180"/>
                            <a:ext cx="2380615" cy="689610"/>
                          </a:xfrm>
                          <a:prstGeom prst="rect">
                            <a:avLst/>
                          </a:prstGeom>
                          <a:solidFill>
                            <a:srgbClr val="FFFFFF"/>
                          </a:solidFill>
                          <a:ln w="9525">
                            <a:noFill/>
                            <a:miter lim="800000"/>
                            <a:headEnd/>
                            <a:tailEnd/>
                          </a:ln>
                        </wps:spPr>
                        <wps:txbx>
                          <w:txbxContent>
                            <w:p w:rsidR="000F23E5" w:rsidRPr="00C5458C" w:rsidRDefault="000F23E5" w:rsidP="00C91176">
                              <w:pPr>
                                <w:jc w:val="center"/>
                                <w:rPr>
                                  <w:b/>
                                  <w:sz w:val="24"/>
                                </w:rPr>
                              </w:pPr>
                              <w:r w:rsidRPr="00EB7AD1">
                                <w:rPr>
                                  <w:b/>
                                  <w:color w:val="0B9CB7" w:themeColor="accent3" w:themeTint="BF"/>
                                  <w:sz w:val="24"/>
                                </w:rPr>
                                <w:t xml:space="preserve">S/ </w:t>
                              </w:r>
                              <w:r w:rsidR="008F5F86">
                                <w:rPr>
                                  <w:b/>
                                  <w:color w:val="0B9CB7" w:themeColor="accent3" w:themeTint="BF"/>
                                  <w:sz w:val="24"/>
                                </w:rPr>
                                <w:t>0</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para política remunerativa docente</w:t>
                              </w:r>
                            </w:p>
                          </w:txbxContent>
                        </wps:txbx>
                        <wps:bodyPr rot="0" vert="horz" wrap="square" lIns="91440" tIns="45720" rIns="91440" bIns="45720" anchor="t" anchorCtr="0">
                          <a:noAutofit/>
                        </wps:bodyPr>
                      </wps:wsp>
                      <pic:pic xmlns:pic="http://schemas.openxmlformats.org/drawingml/2006/picture">
                        <pic:nvPicPr>
                          <pic:cNvPr id="36" name="Imagen 36"/>
                          <pic:cNvPicPr>
                            <a:picLocks noChangeAspect="1"/>
                          </pic:cNvPicPr>
                        </pic:nvPicPr>
                        <pic:blipFill>
                          <a:blip r:embed="rId17"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0600" cy="1104900"/>
                          </a:xfrm>
                          <a:prstGeom prst="rect">
                            <a:avLst/>
                          </a:prstGeom>
                        </pic:spPr>
                      </pic:pic>
                    </wpg:wgp>
                  </a:graphicData>
                </a:graphic>
                <wp14:sizeRelH relativeFrom="margin">
                  <wp14:pctWidth>0</wp14:pctWidth>
                </wp14:sizeRelH>
              </wp:anchor>
            </w:drawing>
          </mc:Choice>
          <mc:Fallback>
            <w:pict>
              <v:group w14:anchorId="796E3733" id="Grupo 19" o:spid="_x0000_s1032" style="position:absolute;margin-left:238.5pt;margin-top:501.75pt;width:271.55pt;height:87pt;z-index:251658251;mso-position-vertical-relative:page;mso-width-relative:margin" coordsize="36394,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ots7AMAAAwJAAAOAAAAZHJzL2Uyb0RvYy54bWykVttu4zYQfS/QfyD0&#10;7ugS2ZaEyIusEwcBtm3Q3X4ATVESsRTJkpTltOi/d0hJduIE28XWgGVeZkZnztx88+HYcXSg2jAp&#10;yiC+igJEBZEVE00Z/PFlt8gCZCwWFeZS0DJ4pib4sPn5p5tBFTSRreQV1QiMCFMMqgxaa1URhoa0&#10;tMPmSioq4LKWusMWtroJK40HsN7xMImiVThIXSktCTUGTu/Gy2Dj7dc1Jfa3ujbUIl4GgM36p/bP&#10;vXuGmxtcNBqrlpEJBv4BFB1mAl56MnWHLUa9Zm9MdYxoaWRtr4jsQlnXjFDvA3gTRxfePGjZK+9L&#10;UwyNOtEE1F7w9MNmya+HJ41YBbHLAyRwBzF60L2SCPZAzqCaAmQetPqsnvR00Iw75++x1p37BU/Q&#10;0dP6fKKVHi0icHidptkqWwaIwF0cR2keTcSTFqLzRo+097Pm6jpPQfhSM5xfHDp8JziDgiQyZ57M&#10;/+Ppc4sV9fQbx8HEU3LiadvjSktUUWTBVYmSkTAv7NhC9vhRgv+xzwyjPkny1SAhty0WDb3VWg4t&#10;xRWgjJ0m+HJSdcSbwjgj++EXWUFUcG+lN3RBeZwss7Vj15GbLeNs4nZmP7nOolU8sb/K8lXsBU4U&#10;4kJpYx+o7JBblIGGovEvwodPxjpgZxEXaiM5q3aMc7/RzX7LNTpgKLCd/3hfLsS4QEMZ5Mtk6S0L&#10;6fTBNC46ZqEBcNaVQRa5j1PHhSPmXlR+bTHj4xqQcDEx5cgZabLH/dGn8CkAe1k9A3VajvUO/QkW&#10;rdR/BWiAWi8D82ePNQ0QfxRAfx6nqWsOfpMu1wls9Mub/csbLAiYKgMboHG5tb6hONhC3kKYauZp&#10;cyEckUyQITc3N4qRAr5TMcPqTZL+d9MDLds7/GPj7L7LRof1114toO8obNmecWaffQ+FkDhQ4vDE&#10;iOPUbc75fr2a+8JjhxsqEBxAWGahUQUyhJGL/DYKEmnO7dfiodu+et+eMzXnlFtPngGxF53uHXLG&#10;LnonSd9RYcexoCkHJ6UwLVMGolnQbk8rSO7HKoZ2AiPJQk0pzcSY64TrsSxdFGGz09L3NfMqv9Nd&#10;uvPeQyK+EILlF+kU35N255irFo81MhffJOqra9IfjZ5hQAVDATp9V8t+mvydZLdRlCcfF9tltF2k&#10;0fp+cZun68U6ul+nUZrF23j7j6uxOC16QyEkmN8pNtEJp28IfXd0TEN2HEp+uL1GD4A88hkiQHdR&#10;8xxYTS1p3bKGIv8dkgDSBQTMfOGjfw64y4WxmOeu/u1xkufR6lsz4dytvquheTTj+/0S4Phy9SPX&#10;A5/+HriZ/nLvpc5/Yjb/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83nJOMA&#10;AAAOAQAADwAAAGRycy9kb3ducmV2LnhtbEyPwWrDMBBE74X+g9hCb42kpK6DazmE0PYUCk0KJTfF&#10;2tgm1spYiu38fZVTe9thhtk3+WqyLRuw940jBXImgCGVzjRUKfjevz8tgfmgyejWESq4oodVcX+X&#10;68y4kb5w2IWKxRLymVZQh9BlnPuyRqv9zHVI0Tu53uoQZV9x0+sxltuWz4V44VY3FD/UusNNjeV5&#10;d7EKPkY9rhfybdieT5vrYZ98/mwlKvX4MK1fgQWcwl8YbvgRHYrIdHQXMp61Cp7TNG4J0RBikQC7&#10;RcRcSGDHeMk0TYAXOf8/o/gFAAD//wMAUEsDBAoAAAAAAAAAIQDdtp5blhkAAJYZAAAUAAAAZHJz&#10;L21lZGlhL2ltYWdlMS5wbmeJUE5HDQoaCgAAAA1JSERSAAAA+QAAAOMIAgAAAMhgJToAAAABc1JH&#10;QgCuzhzpAAAZUElEQVR4Xu1dCXhO19a+tDVUqVJTjBFBKD+tIaYQSYQkaAklQhNDDVGkRGtWrdY8&#10;1xQ1xRA1lBhLkBoipmhiiEjkSs1UW/LRaqn//W/+5z7ulbO/8519zvnOOXvl6ePJ0+y19lrver/z&#10;7bP32mvls9ke/YN+CAEBEMgvgI/kIiHwfwgQ14kHoiBAXBcl0uQncZ04IAoCxHVRIk1+EteJA6Ig&#10;QFwXJdLkJ3GdOCAKAsR1USJNfhLXiQOiIEBcFyXS5CdxnTggCgLEdVEiTX4S14kDoiBAXBcl0uQn&#10;cZ04IAoCxHVRIk1+EteJA6IgQFwXJdLkJ3GdOCAKAsR1USJNfhLXiQOiIEBcFyXS5CdxnTggCgLE&#10;dVEiTX4S14kDoiBAXBcl0uQncZ04IAoCxHVRIk1+EteJA6IgQFwXJdLkJ3GdOCAKAsR1USJNfhLX&#10;iQOiIEBcFyXS5CdxnTggCgLEdVEiTX4S14kDoiCQz1A9H588eZKVdTk7+6eHD23Pnj0TJQgC+/nS&#10;Sy8VLVq0ShXXypUr58+v7ZPXEFz//ffft279btOmjUePHrXZbAKHXlzXixcv7uXlFRzcJSiofYEC&#10;BbQAwslcx4M8Onrp9OnT7ty5o4V7pNN0CJQvX3748BF9+vTFI19d453J9czMjF69eqampqrrEmmz&#10;AAINGzZcvnylq6urir44jesHDx4ICemek5OjojOkykoIlChRYuPGzY0bN1bLKedwHUQPDu78+PFj&#10;tdwgPZZEAK+tu3btqV+/vireOYHr6ekXW7b0ondQVeJneSUuLi7Hjh0vWbIkv6fa7vK8aB9eRsPC&#10;PiCi80dOEA03btz4+ONIVZzVm+sLF3599uxZVUwnJYIgsGXL5mPHEvmd1XUN8+jRo1q1av7888/8&#10;dpMGoRDw9/ffvPk7Tpd15XpMzOqBAwewLW7WrHl4eHjduv9TuHBhTt9I3PgIPHnyV2bmZRwj4r+n&#10;T59KGYy99vT0jLJly/J4pCvXO3bssH9/PMOfmTNn9e3bj8cfkjUpAomJR7t373bv3j0p+xcsWBgW&#10;FsbjnX7r9T///BP+MGydMGEiEZ0nlqaWbdq02YYN3zLOSpOSjnE6qB/XMzIykPciZW61atWGDh3G&#10;6QyJmxoBT88m77/fTcoFnLJzeqcf17Ozsxm2durUWfX8B05oSFx/BLp06So16e3btznt0Y/rOTkP&#10;GLa6u7tzekLiFkCAQQOsgTkd1I/rOEVi2FqoUCFOT0jcAggwaPD3339zOqgf1zkNJXFCgBMB4jon&#10;gCRuGgSI66YJFRnKiQBxnRNAEjcNAsR104SKDOVEgLjOCSCJmwYB4rppQkWGciJAXOcEkMRNgwBx&#10;3TShIkM5ESCucwJI4qZBgLhumlCRoZwIENc5ASRx0yBAXDdNqMhQTgSI65wAkrhpECCumyZUZCgn&#10;AsR1TgBJ3DQIENdNEyoylBMB4jongCRuGgSI66YJFRnKiQBxnRNAEjcNAsR104SKDOVEgLjOCSCJ&#10;mwYB4rppQkWGciJAXP8PAP/6669f//WDXziRJXGjISA61x88eIDWqpGRw3x8vCtWLP/GG6/j39xf&#10;KlWq4OvbesSI4XFxcTYb9TAzGnUdtkdcrp86dapPn97VqlUNDe2BHqvHjx/H4/x5/H755ZekpKTF&#10;ixeFhHSrWtUVrW8wxmGAScAwCIjI9XPnzgUGBrRq5bVhQyxafciJBYahGD4e8+++2/H8+fNyRGiM&#10;0RAQi+tYhY8fP65586Y//JCgIBLPnj2Lj9/XokWzzz+fxC5PqUA5iWiNgEBcRxt4f3+/WbNmctIU&#10;BWOnTp3Srl1bavykNTvV1S8K17OyLmMFcuLECbXgQ2c2X1+fn376SS2FpEdrBITgOnpkYoGelZWl&#10;Lpro9BAUFMBfA19dq0ibFALW5zpeK/FCefXqVS1IgM9PcHCnP/74QwvlpFNdBKzPdXQ9vnBBw52T&#10;M2fOjBr1ibpRIW1aIGBxru/du3fNmhi7wBUsWLBDhw6zZ8/5/vu9yclnTp9O3rPnezSgDAgIKFCg&#10;gF3xZcuWHTly2O4wGuBcBKzMdewwjhjxMRvfV155JSJicFpa+rp1sf36fYhOwtWr16hRo2bz5i36&#10;9x/w7bebzp9Pw/9n9y3DXmRkZCR/kxPnUsHys1uZ6+vXr2O/j5YrV2737j1Tp04rXbq0VKQxJvd5&#10;X6pUKQYb0tIubNmy2fJ0MbWDVub6vHnzGLEBifft24+emnLih2H79sWXKVOGMXju3DlyVBlnzMOH&#10;Dy9eTLt586ZxTMqXL592xliW60h3QSClgMMqfP36DVWqVJGPbLVq7qtXxzAWM3hJvXDhgnyFThyJ&#10;YwFkAVWo4NKgwTvu7m6NGjU8cGC/E+3RZ2rLch3ZiwwEsUZv0KCBoxBjNd+nT1+GFHtSR6fTaHx6&#10;+kUvr+Yw9d95y9in6tIl+OTJkxrNaBC1luV6QsJBKYiLFCkSGWnnnVVKNipqJDZtpP6akJBgkLhK&#10;mYGjgF69er6Y3fD48ePRo0cZ3HhO86zJdUT07NmzUtAEBASWKFFCGXBY5fv5+UnJJieffvr0qTLN&#10;+kiB0FJ5mklJx6yd4WNNrmP7hcE5Hx8fHmL5+PgynppGzpDZsWMHMvWljMfOqaHeU3lilKesNbnO&#10;zgioXfstHhxr167NEL92TZNkBB6Dc2WvX78eETEQhJZShT0Q9kYTvw3O1WBNrrOvzLF3yu3Gg7EZ&#10;D9mcHJtdDfoPwDkXLmHdu3ePMXXjxp5s1/Q3W90Zrcl1pJgzYNJ0E/fPPx+rGyFVtE2fPo2dxYC9&#10;1C++mKzKXIZVYk2uY6eFgfjdu3d54sEWL1LkNR7lWsjipfOrr75ka/7001Genp5azO6QTsYSyyE9&#10;Aq3X33jjDQY0585JbtHIAZR935Q9tRz96o5BoYTevcPZV7FwKjxypPVTNa35XK9a1Y3BmPj4eB4+&#10;7d37PUPczY01Nc+8ymQjIgaxt4Zef/315ctXsJPblE1tNClrct3FxQUhlMJ6166dijeSccWJ8VEp&#10;W7asoZ7rK1as+O67LWzOzZ07r1KlSkbjpRb2WJPrePts1qyZFF64qTRjxnRlaE6Z8iXjxReZwMrU&#10;aiGFdKBPPolia+7V64Pg4C5azG5AndbkOoBmnPjgr6hwhDc2R+OBvIOVK1cypDhPqRy1hzEeZ/7h&#10;4WHs6jfIZps2TeFnXkVTdVNlWa536tQZ9zCkcMS7WkhI98uXM+UDnZaWhkwSxoWMQoUKdez4rnyF&#10;mo5ELgAjSwJTI9MTy/TXXjPcrpF2sFiW6zgwQt4LAziUi/Hz801MPCoH3EOHfkBtGVS9Ywx+771O&#10;xYoVk6NN6zG7d+9eunQJe5bx4ye8/fbbWltiKP2W5TpQHjEiin1sBLoHBLQbOTKK8ap669atyMih&#10;7dsHsYmeP3/+4cOHGyG0eHseMOBD9ka1t3frIUOGGsFaPW2wMtfr16+PZy0bTSxmFi782sOjBkqT&#10;rl27JjU1FflP+Pnxxx9jYlbjQsNbb9WKjo62m73Yo0dozZoeekYuz7mwxOrXry87F+DNN9+Mjl6G&#10;D6fTrdXZgHw2m6zinfxmgUn9+38opScmZo1dXiqwAQlPuHqTk/NAgax8EWQIJyf/CA7JF9Fo5LRp&#10;UydN+oyhHF90sbHfBgayVnca2SZHLb5FUTk5z5HIps7IuCxHidQYi3+4y5cvv3DhQk0TYKB80aIl&#10;RiA6SmbbzQVATQTDEp2Hx3JkLc51QICvC03XpjhdNwJ7/pULEMZuB1KrVu3Jk+0kxsghjUnHWJ/r&#10;CAwy+Lp3D9EiQuHhvceNG6+FZkd1fvTR4OzsbIZU4cKFV61ajX8d1WyZ8UJwHcuMpUujBwwYqG7Y&#10;PvpoyLx589XVqUzbqlUrN2/exJbFE93Dw/lvz8ocVEVKCK4DKdB9xoyZ8+YtUOXBhpzhBQsWfvXV&#10;FE3fBGQG+NKl9E8+Gcke3K5duw8/7C9ToVWHicL13Pj17t370KEjXl4tecIJ8aNHE8PCwniUqCWL&#10;XADsltpsrMtQ2MHA27NaM5pXj1hcR5zwPb5r1+61a9dh993RsOGgERUeIY5MEkdlNRo/btxYnAkw&#10;lGMfHbvpRtgm0ggB+WqF43ouNEhcOXz46P79B7EHZzej1dXVdeDAQQkJh/CdgMq98sHVeuSePXsW&#10;LVrInmXo0GGtWnlrbYkp9Fv8LElmDK5cuYKnI/pk4H5dTk4OVuFIisJFY3f36nXr1rX7YZA5i7rD&#10;cLjr6dmIfUSK7y58nuWU1VbXNsXaND1LIq4rjoszBZEL0KFDe0ZtMxiHjyveK9zcqjnTUAfn1pTr&#10;gq5hHAyB4YbPnDmDTXRYjH0ncxFda5SJ61ojrL5+FBn98ks79S06dw4ODe2p/txm1khcN1n0kAsQ&#10;Hv4BOxegcuXKBjnkMhS4Aq3XwRJUy7h27drDh48465AUKlQQ5eCQXoKta53Did10dItnTPryyy+j&#10;WUiTJk11NkyV6TRdr1uf68hQ37jxW9wTPX48ibNj9YvhRHOlbt26oSh7yZIlVQk2W8nq1asGDbKT&#10;6TBmzNhRo0brYIwWU2jKdYuvYXB3DvnruL5w9OgR1YmOYON8Hvnideq89fXXC7TuDZaRcSkqagSb&#10;YU2bNhOhqpGyj5mVuY7CGLg7h11zZdDIl3rw4D4yUoKDO7NrpspX+OLI3FwAdDhiKClevPg33ywX&#10;oaqRMiQty/XPP580ceIEu3fnlKGWpxTqgXXs2IFdpkLmdDjSOnz4EBrroZIRdl3QOgG5ACkpKWxx&#10;vI9WrFhR5hQCDrMm17FAnzp1iv7hxM2ggQMHKJ4XV7xhNhZdVatWadeuLUp09OwZ6u3d0sWlrN1c&#10;AFQ1QpkQxVOLIGhBruOhGBk5zFnBQx65gkan2EPEVdHatT3wdYR6Xf+1TYRKY+yNI+SiTZ8+w1ku&#10;m2VeC3IdZ4q//fabEwOAtZND78H4cAYFBeIdl70cl/II6S4rVqxkl+F2IhrGmdpqXMdyedWqVc7F&#10;F92aUI1Ipg2oURMYGIBtIpnjXxyGqkYK8pMVT2deQatx/cCBA1pXyJATbLvVcXOV5BId7UXl6Mxz&#10;TOvWPsjaVSwulKDVzpKwXzF79iypEKJgNJiBokU8G3NYOl+/fg0b6pmZkuUgUavj5MnT7JJ3uURP&#10;S1Pe6rpo0aJnzqSgELZlKKvpWZLVuB4S0i0uLi7P2OPwHPct6tWrpwozUPKuYcN3bt++zVhG47Ze&#10;+/btAwODXqQjP9ExL/Lsd+7cxXmlUBU01FKiKdettoa5f1+yxBdu0KlFdIQWtb7effc9RoyxeRIf&#10;v2/o0CHVq1fz8fGeM2d2Vtb/l61SheiYGt8wY8eOUYtnltdjNa4zDuqLFZPstKEszIzWHc8rhEnY&#10;dwcp69at06hRQ+wqci5dnleenJyclJSkzH7RpKzGdT3jp6D8J15DcVpkd42OK0VIa9mxY+fGjZu7&#10;dOnKrsyxfXveazY9oTDFXMR15WHSKKEXL9B798ZjJxF3olHXBXvnU6ZMZViJ/E3lPogkSVxXHm1/&#10;/7aM1h3K9GJdFBe3Axe6nxcfNCgCycNSCtPT05XNJZoUcV15xCtUqBAVZafglkPasYe4ZcvWFw+G&#10;sIbx8/OTUoVDYoeOaR0yyUqDietc0cStCNRJlPmSyp7p1Vdf3bhxU+PGjfMc9uuvv0qJYzfGCKX2&#10;uHDURZi4zgUzSIbDqaysK3ge9+8/ABc9lalDX7H162OlWkaC6OjJKqUZnzSeozFlBptRiriuQtQK&#10;FizYpk2bmTNnnT+flpiYNHbsOE9PT/m7NEjeiolZK9WkEluWEREDGdls1atXV8EHAVQQ11UOMl4r&#10;P/10VHz8gcuX/7lo0WLUxMPihDEHTnPRexH7LVJjkPUgdRKcK4J7dyr7YFF1xHWtAoumkz179kKt&#10;0+zsq/gXXQle3KPExwBbiozz1yVLFs+dO4dtonGaqmoFpUp6iesqASmtBhXf8XSfP3/BpUuZqH46&#10;evSYtm3btmnjj9OiU6eSGR3Rdu3ahX6UbPvwNdKoUSPNfbDEBMR1/cKIF1nk5IDrm3B1act3OC1i&#10;VEU9c+YMah7ZvS87ahTlw8iNIHFdLlJ6jkPno+DgTnavKeH7AXmUehpm6rmI64YL3/3797t0CWZk&#10;C+dajJMs6pbhUPCI6w7BpflgZAKHhHS3e1MJJ6x438Xrr+YGWWgC4rqxgonWjT/8kMC2CUk42I//&#10;r5wZY7lhSGuI6wYKy+TJX6CTPdsgvODOmjXH19fXQHabxBTiOm+gcA8jPDzsnXfexj0M3ABEl3Ts&#10;FaIasKN616yJmTLlK7tSyDYLDw+3O4wGvIgAcZ2LFfPnz/Pz80GZsfT0i1hk44ATz+auXYNr1qxe&#10;uXJFVJPEdaTcv7J3D7dt24rVi91K2e+/380gbbK5UHOSMHFdOfCotDhmzGipW3/o2nXw4AFcM819&#10;6qNOXevWrSIjhy5fvvz06dMo0YiJkYuLr4U+fXqHhvZgtw/AYGSGIemAUhoVB4y4rhi6f6xZs1p+&#10;HWpslp84cSI6OnrIkMEtW7YoW7Z0pUoVSpd+E9euN2yItftEr1GjZmzsBhN1tFMOq2aSxHXl0GZl&#10;/VOxMJ7oqLqBHUY5GtB9cvPmLSg5LWcwjZFCgLiunBt2Vx3KVT8niUKN2EqvUqWKKtpEVkJcN3T0&#10;cQkjOvqbBg0aGNpKkxhHXDduoPAaOm3a9A4dOhjXRFNZRlw3aLhA9IkTP8O9PoPaZ0KziOtGDBrW&#10;6MuWfTN8uJ1OYEY03cA2Edc1CQ5SVry9WyvbOcHF06Sk4zg20sQygZUS1zUJPuoCbN++4+rV6ykp&#10;qbhlN3jwR7gVisp1jMnw8ejYsSPa8G7bFufqWlUTs8RWSlzXMP5Yc7u5VUNBRhSp27t33/XrN1GU&#10;ffHiJRERg3ErDyXs8AhHQy9cxlu3LhbXUteuXd+ihZeGBomtmriuX/yxgejh4REa2nPq1GnYMkdp&#10;UjzCV6+OwWU8bLawGxPoZ6V1ZyKuWze25Nl/IkBcJ0aIggBxXZRIk5/EdeKAKAgQ10WJNPlJXCcO&#10;iIIAcV2USJOf+nGdfXnMbjE3CpUICDB6jvNfPtSP6yjhyYjWjRs3RIgl+chGICEhQWpAkSKsDAs5&#10;wOrHdTS/ZRi0b98+OebSGGsjkJiYKOUgfyt6/bju7s5q/5CQcPDIkcPWDiR5x0bgypUrjF6tSK/g&#10;BFA/rru4uDDaCeEi/Qcf9MrIuMTpD4mbFAHUWejdOyy3lEieP82bN+d0TT+uw1A0BGWYi8q0LVu2&#10;XLBgPgrVcnpF4uZCAAVzfH1bo6aIlNloQMLoeinT2Xw22yOZQ/mHJScne3nZ/3QikxvfAChFq2DG&#10;zMzMnJycPAV9ff22bt2mQKeUSNu2/lLrLhRy6du3n4pzWVWVzWZLSfkxNTWVXSGnR4/QJUuWcoKg&#10;K9dha1BQIJbmnEYrE9eT68osJKk8EUD7tBMnTjI6d8vETdc1DGz64ovJ1IxTZmxoWC4CuGDOT3To&#10;0Zvr9erVi4z8mKJICMhEwMOj1oQJE2UOZg/Tm+uwBq1upfrWquISKbEMAiVLloyNjWU3iJXvrBO4&#10;juXX2rXrmjRpKt9KGikgAmXKlNm+fScu7KrluxO4DtNxoz4ubnvXru+r5QbpsRgCaI554ECCun1y&#10;nMN1BAbpMehNjoLi7NwBi4WQ3LGLAJ6Dn302af/+g4yTR7tK8hzgNK7nWoMu5qmp58aMGYsvLGUO&#10;kJRlEEAtYjDhwoWLKHiGMxbV/dJ7f13KAeT0Hj58CGluZ8+mZmf/ZLPlKMvyvXXrltSphJ7760hU&#10;ohcSOWTFeye+2LGl2KSJZ82avBkv7BmNwnU5uMgZU7x4MZTxz3Oknlxv08YfXdjlGExjdEPAyWsY&#10;3fykiQgBq3GdcXvl8ePH6sbbzc1NSmH+/PnUnYu08SNgNa6jmrMUKKdPn7p58yY/ZLka0Oro2LFj&#10;Utr4L9GoZSfp+TcCVluvN2vWJCUlRSrAOHCePPlLd3d3TgbcuXMHPXvj4yXvUmEnARtnnLOQuLoI&#10;WI3rw4YNWbZsmboYKdC2fv2G9u3bKxAkEe0QsNoaJiAgSDuwZGrGOsrbu5XMwTRMNwSsxnUfHx9X&#10;V1fd4MtzIhRcf+01JRdNnGu25We3GteRHD969Bgnhg25D1FRI51oAE0thYDVuA4/u3cP8ff3d1bI&#10;0bxO9UQOZ/lisXmt9m6aGx60P2/Txu/ixTSdo9WtW/fo6GX8Fap0NluQ6Sz4XEfkkGKB1lx16tTR&#10;M4poDoNeSER0PTF3aC5rch0QlCtXDnmh/fr1y59fcx9R8mDmzFkgOq6hOIQ+DdYTAWuuYZ5HEEdL&#10;s2fP2rFjO6POjmLES5Uqhcf5kCFD8YtiJSSoDwLW53oujkgSTkw8du7c2bt37z58aOMBF1s9SAGo&#10;WLFi/fq4PfM2Pct5wNRTVhSu64kpzWVMBDRfyxrTbbJKQASI6wIGXVCXieuCBl5At4nrAgZdUJeJ&#10;64IGXkC3iesCBl1Ql4nrggZeQLeJ6wIGXVCXieuCBl5At4nrAgZdUJeJ64IGXkC3iesCBl1Ql4nr&#10;ggZeQLeJ6wIGXVCXieuCBl5At4nrAgZdUJeJ64IGXkC3iesCBl1Ql4nrggZeQLf/FxGxSd/u07rg&#10;AAAAAElFTkSuQmCCUEsBAi0AFAAGAAgAAAAhALGCZ7YKAQAAEwIAABMAAAAAAAAAAAAAAAAAAAAA&#10;AFtDb250ZW50X1R5cGVzXS54bWxQSwECLQAUAAYACAAAACEAOP0h/9YAAACUAQAACwAAAAAAAAAA&#10;AAAAAAA7AQAAX3JlbHMvLnJlbHNQSwECLQAUAAYACAAAACEAHGqLbOwDAAAMCQAADgAAAAAAAAAA&#10;AAAAAAA6AgAAZHJzL2Uyb0RvYy54bWxQSwECLQAUAAYACAAAACEAqiYOvrwAAAAhAQAAGQAAAAAA&#10;AAAAAAAAAABSBgAAZHJzL19yZWxzL2Uyb0RvYy54bWwucmVsc1BLAQItABQABgAIAAAAIQDrzeck&#10;4wAAAA4BAAAPAAAAAAAAAAAAAAAAAEUHAABkcnMvZG93bnJldi54bWxQSwECLQAKAAAAAAAAACEA&#10;3baeW5YZAACWGQAAFAAAAAAAAAAAAAAAAABVCAAAZHJzL21lZGlhL2ltYWdlMS5wbmdQSwUGAAAA&#10;AAYABgB8AQAAHSIAAAAA&#10;">
                <v:shape id="Cuadro de texto 2" o:spid="_x0000_s1033" type="#_x0000_t202" style="position:absolute;left:12587;top:1851;width:23807;height:6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22D379BB" w14:textId="2E903822" w:rsidR="000F23E5" w:rsidRPr="00C5458C" w:rsidRDefault="000F23E5" w:rsidP="00C91176">
                        <w:pPr>
                          <w:jc w:val="center"/>
                          <w:rPr>
                            <w:b/>
                            <w:sz w:val="24"/>
                          </w:rPr>
                        </w:pPr>
                        <w:r w:rsidRPr="00EB7AD1">
                          <w:rPr>
                            <w:b/>
                            <w:color w:val="0B9CB7" w:themeColor="accent3" w:themeTint="BF"/>
                            <w:sz w:val="24"/>
                          </w:rPr>
                          <w:t xml:space="preserve">S/ </w:t>
                        </w:r>
                        <w:r w:rsidR="008F5F86">
                          <w:rPr>
                            <w:b/>
                            <w:color w:val="0B9CB7" w:themeColor="accent3" w:themeTint="BF"/>
                            <w:sz w:val="24"/>
                          </w:rPr>
                          <w:t xml:space="preserve">0</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para política remunerativa docente</w:t>
                        </w:r>
                      </w:p>
                    </w:txbxContent>
                  </v:textbox>
                </v:shape>
                <v:shape id="Imagen 36" o:spid="_x0000_s1034" type="#_x0000_t75" style="position:absolute;width:990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fmGwwAAANsAAAAPAAAAZHJzL2Rvd25yZXYueG1sRI9PawIx&#10;FMTvBb9DeIXearYKVrZGEf9AT5WuCh4fm9dNcPOybqJuv70RBI/DzPyGmcw6V4sLtcF6VvDRz0AQ&#10;l15brhTstuv3MYgQkTXWnknBPwWYTXsvE8y1v/IvXYpYiQThkKMCE2OTSxlKQw5D3zfEyfvzrcOY&#10;ZFtJ3eI1wV0tB1k2kg4tpwWDDS0Mlcfi7BTYQ6WPm+1yb5td/JmbYvV5WmVKvb128y8Qkbr4DD/a&#10;31rBcAT3L+kHyOkNAAD//wMAUEsBAi0AFAAGAAgAAAAhANvh9svuAAAAhQEAABMAAAAAAAAAAAAA&#10;AAAAAAAAAFtDb250ZW50X1R5cGVzXS54bWxQSwECLQAUAAYACAAAACEAWvQsW78AAAAVAQAACwAA&#10;AAAAAAAAAAAAAAAfAQAAX3JlbHMvLnJlbHNQSwECLQAUAAYACAAAACEA0NX5hsMAAADbAAAADwAA&#10;AAAAAAAAAAAAAAAHAgAAZHJzL2Rvd25yZXYueG1sUEsFBgAAAAADAAMAtwAAAPcCAAAAAA==&#10;">
                  <v:imagedata r:id="rId18" o:title="" chromakey="#f4f4f6"/>
                  <v:path arrowok="t"/>
                </v:shape>
                <w10:wrap anchory="page"/>
              </v:group>
            </w:pict>
          </mc:Fallback>
        </mc:AlternateContent>
      </w:r>
      <w:r>
        <w:rPr>
          <w:noProof/>
          <w:lang w:val="es-PE" w:eastAsia="es-PE"/>
        </w:rPr>
        <mc:AlternateContent>
          <mc:Choice Requires="wpg">
            <w:drawing>
              <wp:anchor distT="0" distB="0" distL="114300" distR="114300" simplePos="0" relativeHeight="251657226" behindDoc="0" locked="0" layoutInCell="1" allowOverlap="1" wp14:anchorId="2E295FED" wp14:editId="58DBBB2C">
                <wp:simplePos x="0" y="0"/>
                <wp:positionH relativeFrom="column">
                  <wp:posOffset>2849245</wp:posOffset>
                </wp:positionH>
                <wp:positionV relativeFrom="page">
                  <wp:posOffset>5507355</wp:posOffset>
                </wp:positionV>
                <wp:extent cx="3710940" cy="733425"/>
                <wp:effectExtent l="0" t="0" r="3810" b="9525"/>
                <wp:wrapNone/>
                <wp:docPr id="1004" name="Grupo 15"/>
                <wp:cNvGraphicFramePr/>
                <a:graphic xmlns:a="http://schemas.openxmlformats.org/drawingml/2006/main">
                  <a:graphicData uri="http://schemas.microsoft.com/office/word/2010/wordprocessingGroup">
                    <wpg:wgp>
                      <wpg:cNvGrpSpPr/>
                      <wpg:grpSpPr>
                        <a:xfrm>
                          <a:off x="0" y="0"/>
                          <a:ext cx="3710940" cy="733425"/>
                          <a:chOff x="0" y="0"/>
                          <a:chExt cx="3711534" cy="733425"/>
                        </a:xfrm>
                      </wpg:grpSpPr>
                      <wps:wsp>
                        <wps:cNvPr id="17" name="Cuadro de texto 2"/>
                        <wps:cNvSpPr txBox="1">
                          <a:spLocks noChangeArrowheads="1"/>
                        </wps:cNvSpPr>
                        <wps:spPr bwMode="auto">
                          <a:xfrm>
                            <a:off x="1235034" y="0"/>
                            <a:ext cx="2476500" cy="733425"/>
                          </a:xfrm>
                          <a:prstGeom prst="rect">
                            <a:avLst/>
                          </a:prstGeom>
                          <a:solidFill>
                            <a:srgbClr val="FFFFFF"/>
                          </a:solidFill>
                          <a:ln w="9525">
                            <a:noFill/>
                            <a:miter lim="800000"/>
                            <a:headEnd/>
                            <a:tailEnd/>
                          </a:ln>
                        </wps:spPr>
                        <wps:txbx>
                          <w:txbxContent>
                            <w:p w:rsidR="000F23E5" w:rsidRPr="00C5458C" w:rsidRDefault="000F23E5" w:rsidP="00C91176">
                              <w:pPr>
                                <w:jc w:val="center"/>
                                <w:rPr>
                                  <w:b/>
                                  <w:sz w:val="24"/>
                                </w:rPr>
                              </w:pPr>
                              <w:r>
                                <w:rPr>
                                  <w:b/>
                                  <w:color w:val="0B9CB7" w:themeColor="accent3" w:themeTint="BF"/>
                                  <w:sz w:val="24"/>
                                </w:rPr>
                                <w:t xml:space="preserve">S/ </w:t>
                              </w:r>
                              <w:r w:rsidR="00772937">
                                <w:rPr>
                                  <w:b/>
                                  <w:color w:val="0B9CB7" w:themeColor="accent3" w:themeTint="BF"/>
                                  <w:sz w:val="24"/>
                                </w:rPr>
                                <w:t>481,353</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Distribución de materiales educativos</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59377"/>
                            <a:ext cx="1209675" cy="657860"/>
                          </a:xfrm>
                          <a:prstGeom prst="rect">
                            <a:avLst/>
                          </a:prstGeom>
                        </pic:spPr>
                      </pic:pic>
                    </wpg:wgp>
                  </a:graphicData>
                </a:graphic>
              </wp:anchor>
            </w:drawing>
          </mc:Choice>
          <mc:Fallback>
            <w:pict>
              <v:group w14:anchorId="2E295FED" id="Grupo 15" o:spid="_x0000_s1035" style="position:absolute;margin-left:224.35pt;margin-top:433.65pt;width:292.2pt;height:57.75pt;z-index:251657226;mso-position-vertical-relative:page" coordsize="3711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KIy8gMAAAkJAAAOAAAAZHJzL2Uyb0RvYy54bWykVttu4zYQfS/QfyD0&#10;7uhi2bKF2IusEwcBtt1gd/sBNEVZxEokS1KW06L/3hlKshM7QNutAcvDy4zOnLn59sOxqcmBGyuU&#10;XAXxTRQQLpkqhNyvgt++bSeLgFhHZUFrJfkqeOE2+LD++afbTuc8UZWqC24IGJE27/QqqJzTeRha&#10;VvGG2huluYTDUpmGOliafVgY2oH1pg6TKJqHnTKFNopxa2H3vj8M1t5+WXLmPpel5Y7UqwCwOf80&#10;/rnDZ7i+pfneUF0JNsCgP4CioULCS0+m7qmjpDXiylQjmFFWle6GqSZUZSkY9z6AN3F04c2jUa32&#10;vuzzbq9PNAG1Fzz9sFn26+HZEFFA7GYBkbSBGD2aVisCayCn0/sc7jwa/VU/m2Fj36/Q32NpGvwF&#10;T8jR0/pyopUfHWGwOc3iaJkC+wzOsuk0TbxpmrMKgnOlxqqHs2I8m6aXiuH42hDRncB0GlLInlmy&#10;/4+lrxXV3JNvkYGRpWxkadPSwihScOLAUUWSni5/Gbki7vhRgfexzwurPyn23RKpNhWVe35njOoq&#10;TgtAGaMm+HJSRdptbtHIrvtFFRAT2jrlDV0QHifTWYQUXdOepNl8Fl3RfmKP5tpY98hVQ1BYBQaq&#10;xb+DHj5Zh5jOVzDGVtWi2Iq69guz321qQw4UKmvrP96Ni2u1JN0qWM4g5KglFeqDaZo3wkHl16JZ&#10;BYsIP6hOc+TkQRZedlTUvQxIajmQhLz0DLnj7uhzdzpyv1PFC7BmVF/o0JhAqJT5IyAdFPkqsL+3&#10;1PCA1E8SmF/GKeal84t0liWwMK9Pdq9PqGRgahW4gPTixvlO0jt2BxEqhacNo9cjGSBDWq5vtWA5&#10;fIcqBukqP/+524GWaxF/3zGbf2WjoeZ7qyfQcDR1Yidq4V5884SQICh5eBYMOcXFOdWn0zHVnxq6&#10;55LABoRlvNSrQIYIdpHaVkMijWn99nqIyzfv29VCjzmF8uAZEHvR4t4hp2+f94q1DZeunweG1+Ck&#10;krYS2kI0c97seAHJ/VTE0EhgFjkoJ22E7HOd1aavSIwiLLZG+YZm3+R3uk238yG/X10C8ZtCxfdu&#10;4z6tdUX7GvH5DXk8XPXVNejDLkhnGNBPoABRH1uoHyN/Jou7KFomHyebWbSZpFH2MLlbptkkix6y&#10;NEoX8Sbe/IU1Fqd5azmEhNb3Wgx0wu4Voe/OjGG69tPIT7W36AGQRz5CBOgYNc+BM9yxCsUSivwL&#10;JAGkC3o8HvjonwOOudAX89jQL+bIbDnNsr4tIBE4S+IkWs4zGFU4S+azbDEfeR0b439qah5Rj8GL&#10;AMmXrJ+3Hvzw3wAH+uu1v3X+B7P+G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rhZ8OMAAAAMAQAADwAAAGRycy9kb3ducmV2LnhtbEyPwW7CMBBE75X6D9ZW6q04IRRMGgch1PaE&#10;kAqVKm4mXpKIeB3FJgl/X3Nqj6t5mnmbrUbTsB47V1uSEE8iYEiF1TWVEr4PHy8CmPOKtGosoYQb&#10;Oljljw+ZSrUd6Av7vS9ZKCGXKgmV923KuSsqNMpNbIsUsrPtjPLh7EquOzWEctPwaRTNuVE1hYVK&#10;tbipsLjsr0bC56CGdRK/99vLeXM7Hl53P9sYpXx+GtdvwDyO/g+Gu35Qhzw4neyVtGONhNlMLAIq&#10;QcwXCbA7ESVJDOwkYSmmAnie8f9P5L8AAAD//wMAUEsDBAoAAAAAAAAAIQCWpdDXWBkAAFgZAAAU&#10;AAAAZHJzL21lZGlhL2ltYWdlMS5wbmeJUE5HDQoaCgAAAA1JSERSAAABGQAAAOkIAgAAAJ+X1O0A&#10;AAABc1JHQgCuzhzpAAAZEklEQVR4Xu1dCXRVRbYVwhCGADJ0IJA5EGiXikYaUGhmB9DWVlsBvy0I&#10;AQVR2y9o61Jw+grtABLAj6JLZBCHthU+4Aeb1qbzQQiofCTkkbwQIIEAkSGEMfh3eP6bywvkTnXr&#10;1X1vs1ysgKfOObWrNlV17qlTdcrLKy7hLyJABBwjUNexBiogAkSgCgFyifOACIhBgFwSgyO1EAFy&#10;iXOACIhBgFwSgyO1EAFyiXOACIhBgFwSgyO1EAFyiXOACIhBgFwSgyO1EAFyiXOACIhBgFwSgyO1&#10;EAFyiXOACIhBgFwSgyO1EAFyiXOACIhBgFwSgyO1EAFyiXOACIhBgFwSgyO1EAFyiXOACIhBgFwS&#10;gyO1EAFyiXOACIhBgFwSgyO1EAFyiXOACIhBgFwSgyO1EAFyiXOACIhBgFwSgyO1EAFyiXOACIhB&#10;gFwSgyO1EIE63qonvnTp0mnTXjl06BBHTgUE6tSp07XrVa+99nqbNm1U8Ce0PniJSwUF+RkZV58+&#10;fTq0kNF6EAJDhgxZsuRjwuKlPd6GDRtIJAWnbHZ2toJeyXfJS1w6e/asfIBo0RCBykqOSxVIXtrj&#10;LV68KDNztDa02KM3bdrUcKT1An6/X/tj48aNY2NjLTWnsIZAcXHxyZMnA39s1qx5cXEJwfEwl+bO&#10;fXv48HvMDyGWtWbNqrk3YMDAzz//wnxzSuoR6NOnd05ODrmkx8RLezzOZiKgMgLkksqjQ9+8hAC5&#10;5KXRoq8qI0AuqTw69M1LCJBLXhot+qoyAuSSyqPjDd+OHj3SsWPqjTfeMGHCQ2+88fpnn/31+++/&#10;P378uDe8F+clY+LisIwkTfqY+AX7XbduXXy+69QpPTU1JS2tY8eOnZKTk5KSkqOjo8MVJ3IpXEfW&#10;3X4ZcumC5uvXr9+hQwcwKj0dHEtNSUnt1KlTQkJCVFSUu+5K0U4uSYE57IzY49LFCAY6gV2gFtav&#10;lKpfqfgbJKF7Czael7w1Xip6i1UlPj4emzp7ziFfOT8/f/ny5VlZMx955OFbbrn5ssu6xMa26dbt&#10;mnvuGT5lyuSFCxesW7fuwIED9vRLa8V1SRrUYWVIvy41b958z56SU6dO4VKM31+4Y4fP58vDD3l5&#10;25G29/PPP4vqeUxMTFpaGraInTt3Dixf+AHWRel3qIdccghghDavyaULAlFRUVFYWLh9e25BQQEY&#10;hvWnsNBfUiIyEbZFixY4eqWnd05OTsbpCwTDr2bNmskfGHJJPubhYNFJbutPP/10jlc7QK0dO/B7&#10;1W8IrIvCBQetuLi41FSsYak9e157991Dbe8/LblELlmCi8K/IOCESxcEcd++fedIFSCYDz/gggyW&#10;NeeIP/DAg6+++ppzPYYayCVDiChwAQSEc6mmDRy09uzZA15py5fPt2PnzkIczCwNCS6qlZbKiFvY&#10;jL1Y6gyFwxsBl2LX2KrhY1Tfvv1GjRr98suvfPTRJ5s3f7d//8EtW/73s88+x1Izbtz4wYMH43RU&#10;r169WhBu0KCBHPzJJTk404oYBBB/T05OGTRoEHZu06b9BQT7/vstBw6U/fDDlo8//nTq1GmjRo3q&#10;1au33hiOTWJsG2khl4wQ4v9XHgGsSwjf3XTTTePHPzRjxsw5c+boXUYQQk4PyCU5ONOKPAQQv+C6&#10;JA9uWgpjBBAIPH9dSpXTWa5LcnCmFXkIIJ7OPZ48uGkpjBFADJ17vDAeX3ZNHgL4JKUZa926tbSE&#10;Pe7x5I0xLUlAAF9yd+3apRnCNUQJRgMmyCVpUNOQDASQO3vmzBkdlyQFxMklGaNLGzIRCAqI42KG&#10;NOtcl6RBTUMyEMAdKr0ZXNSVYZV7PGko05A0BPSBBxiVlvTAPZ60IaYhSQjo93jIjuUeTxLuNBN+&#10;COiTHtq2bWv1VSEngPD+kin0du/ePXnysyhjILB6gSnDLgvhX26UsHvuuefbt29vyZTJO+qWdDoX&#10;PnHixK9+1Vp78w4J4ytXfulcrUkN5JIpoK67ridqkZoS9aDQ1Vdf/c03ay05riaXfvzxx9/85hqt&#10;IyNGjMzKmmWpX06EGcczRu/gwYNhTCT0f9OmTeHxNH2NTDxJWa2BOUQuGXNJ/+3PWNqbEuHxqHaN&#10;DHF5H2rJJTsTH3eeUUfK67+k3dy2A7HdNqHKag34y/OS8bihRE5qarImhxpR8+a9a9xMbYn77x/5&#10;0UdLNB/9/p14S9u8y2qel/DWxtq1//xlx1W37r59+xs1amS+Uw4lucdzCCCbK4SAfo+HyKRMInGP&#10;p9A8oCsOESgvL9+7d6+mRGbGA2MPDseOzdVCAGWW9V//ULRVsn/c40kGnObcQiC0QTzu8dwa14jS&#10;i2yDl1/+j8WLF61fv/7w4cOh6nuoyjxo/eW6FKqhDx+7J0+efOmlFzMzRw8Y0K99+3YdOsQhyjdm&#10;TCYItmTJh5s3bz5yRFjd/VpQqxEQ5x4vfOZYhPYEKRQ5OTmLFi0EwUaNur937+vi4tomJHQYNGgg&#10;CDZt2lQ8Du0GwfTrEsq74pkmyQPA70vGgDv5voR/kktKRL7ndTF3Aw+lxMSYfXdI4PclYwQvIoHH&#10;oVFvFe8mnXtgMwWzHw8oNWnSxJ7CpKQE7e1A6NyyZas9PbZbkUvG0Nnm0ltvzXn66aewBTK2IUKi&#10;YcOGqGE/ZsxYM8pU4FJNP/FQEv5FwKPrw4YNGz78HjMdCcjg3yysfpr8wIGD/va3z803FyLJ85IQ&#10;GC+gBP9G/vnPT0ojEjyArSeffAKZuG516SJ6sZIE6uJnZo7p339AYmKi7XfRcV0C11vWrPk7doNf&#10;fGGBDKHNag0AQy65NfEOHjwgP2EUFa3KymRzKSqqXqAu/htvTP/ii6Vbt27De0c5OZuWLPkY6+To&#10;0aPx7ouNx6G//NLC1aOggLi0ty30s4dccotLuGPXvXt3t7RfRG+PHj1lVoS7WO+w28QDskOGDJkw&#10;4eHp099ctuy/tm3bXlZ2aNOmzYEVDATr168/TjW1rGAtW7Y0j17QuhQSEHheMh4v2+el8vKj8+bN&#10;w+N2xjZESODlr/vvH2XyVrbA81KzZs2Li20+53z8+HE89Rd4fX3p0qXZ2f/SkMjKmj1ixAiTwCBg&#10;iPi7Joz3zvBMk8m2osTIJWMkbXPJWHXoJBThkh6AZ5995vXXqx+WxfXyoFfJakGrb9/fbty4MSCA&#10;6yTYZNb+WKAbwHOP5waq1GkHASdJQPo9XmJiknwiMfZgZ8jZxiUE9HxAbBBVhEwaQuhSf8deflZr&#10;wE+uSybHi2LuIoAUb7/fr9nAp1t8fTZpMuSZeOSSyZGimAECZ89W4kjpEKbi4uKKigodlyxk06kQ&#10;EOe65HACsHkVAriEhzv8KEzXvXu3e+/9tylTJi9cuGDdunVlZWXmAXLCh6Cs1tRUCzw076GhJPd4&#10;hhBRwBQCWFW2bt2KvNVXX/3L2LFjBg7sn5gYf999fzT5wTo/v0BvxhIfuMczNUKeFvrmm6979uyO&#10;Owhy/rv22h5a5RAVcMMR6NNPP0HCuBlnnK1L1Q/URkdH4zubGYvCZbguCYf0F4XY+QwbNnTLli0I&#10;Mcn59cMPPwwdevexY8fc6pItvfpX+mpREMQl5I+bt6Zf0/CJFgmy5tsKlAyNVYEdUFbVzp075V8y&#10;BWmLiookY4Jvo0gX6ty5C1KHgkyjEtDvf3+7GX/0fIiJiTEfEEfY4+jR6ruGoQqIM/ZgZpRtyuAV&#10;LfmbjYSEBPlpnQ0bRiONdePGnP37DyKxdenSZdOnz3jooQlIG1+16qvLLrvMEEGkh/v91eclSw+9&#10;OPnCa+iYJQHmEBnDZTuHaPv23BdeeKGoaKeE1zHwNSYhIXHy5Mm4/GPcpUsuEZhDhAuIJSXVxbTM&#10;WA+SwT6wS5d07S9vv/2O+fM/MKln/vz3x417UBOeOXPWyJEjTbYVK0YuGeNpm0vGqkMnoRSX/vGP&#10;NTffPEQDY+LESZMnTzGJDd7yee21VzXhFStW9u79W5NtxYrxvCQWT2qzg4CTD0Qq3LYI9JlcsjP2&#10;bCMWASc19fXnJUtZfGK7QC4Jx5MK7SBgO36AgyjKtWom8YXXfBafHUdrbcN1STikEafw55/P6gt5&#10;2+i//sFmRDLMv7jhJIvPhp+1NyGXhEMacQrxVTotLQX5eN26XTN06F3Ix1uw4APzn7kQEC8srM4Q&#10;t/SBKGhBw3eIEKJPLoUQ/LAyjXy8bdt+XLZsGfLxHnhg7FVXXblq1SozPURAXF+tydL7FPoFDbYs&#10;fZgy45slGXLJElwUNosA6DF16itmpGsclixlD1Vn4sGW/O/U+g7y+5LxcAd9X8Lni4cffsS4mdoS&#10;M2ZM1yfCOnkX8GId7dGjx+rVfzeE4Z133n700Wo8585923yVSWwpsRJqJqz2wtA3SwLkkjFcQVwy&#10;buBBCauzUP/GJvLxbrjhBmy3cOxBXaFA75Gb9+GHHw0aNMgQDNTHzMqaqYl99dUa87XQrrkmIzd3&#10;W6Ctk3JIhk6aEeAezwxKlKkNgejoRosXL9mwYSOq/6AOHqrh4T3fTZu+M0Mk6LV92yIoi89S0MKN&#10;ESWXjFFFxbmQ1LUx9kyQRP369U1W1avdIL7toD4rqrTieWxUQjbpnT5+gNfpW7VqZbIhQoW2gxYm&#10;TVgSI5eM4cLXdKQ8G8t5VmLs2AckP5OsQVVZWYlak9ofLV2ntb2guTRQPC+ZBXb16tU+X55Zae/I&#10;4ZmWAQMGWvVXf15yclBB7aHLL6++lHHXXXe/++57Jp2ZO/c/H3vsT5rwO+/MGzp0mMm2boiRS26g&#10;Gv46RXEJ/0LddtvvNLyeeupp/GcSvkmTJs6ePUsTXrPm627dupls64YY93huoEqdZhEIm49L6DC5&#10;ZHbUKecGAkEZ4hbLPORrLuFRjEsvvdQND83rJJfMY0VJ8QjYjh+cOXMGFTU0h0Kb8RBwg1wSPz8i&#10;TWNFxbE//OGOJ56YNGfO7BUrVhQU5CM6ZxIE/bpkaW1B9E9fec9SFp9J36yKkUtWEaN8MAJYIkCh&#10;WbOyJk58HKS64orLW7duiejcnXfeHiDYV1+tRrwOn1aDWjpZW4KyWi0F010aQnLJJWAjWi1WDJBn&#10;5cqVAYLdeuvvQK1WrS7NyLj6rrvuRNLQe++9h0Kc3367Xr+2WDwsKZTVyj1eRE93+Z0HbVCYafny&#10;5ci+mzBh/ODBN11//XnZepbWFkXqHuth5Lokf1LR4oURsBQ/0B+0kLsU8mQ8xh44rQUggLyH3buL&#10;v/76n2+//c4TTzx5xx13du3aFVfNraq2vcfDnXYb5qy6ZyjPdckQIgoYI4Cc1IyMjGHDhj/zzLPv&#10;vz9/7dpsVJ/Mz/evWrV6zpy3Hn98IiohX3HFFbVk0OLrkJkKrwFXkNKqL1OuQhCP65LxLKGEbQRi&#10;Y2N79rz23nv/OGXKcx98sCA7e93evaU+X/6XX/73rFmzH3vs32+99TbwB9XDu3T59YIFC/FEhUlb&#10;uCilD7tb2hyaNGFDjOuSDdDY5DwETL+FWdWqXbt2113X6777Rjz//AsLFy5av35DSck+3H3q06ev&#10;eVh9vvOCeJaCFuatWJUkl6wiRvnQI4DPwXonQlt+SPOEXAr9zKAHVhHYscOnb8LzklUAKU8EfkFA&#10;n/SAgHhycrIK0HBdUmEU6IM1BPQZsXFxcbj4bK29O9Lkkju4UqtrCKCoZUlJiaZekQ0e/CGXXBtz&#10;KnYHARTj16fJqpDxEOgoueTOgFOrawjYfhTDNY9+UUwuuY0w9QtGQMGsVq5LgseY6uQgUOPhMwv1&#10;x131kOuSq/BSuXgE9OtSVFRUcnKKeBu2NJJLtmBjo9AhoD8vdejQAYXLQ+fLeZbJJUUGgm6YQqC8&#10;/Ghpaakmqk5AnHE8U+NHIXUQQMYD3qjVcUmVwxK5pM4koSemELBdA8yUdmdC3OM5w4+t5SKgbECc&#10;65LciUBrjhFQNiBOLjkeWyqQi4B+j4dHsRITk+Tar80a93jqjAU9MUZAv8fDc2l4hc24jSwJckkW&#10;0rTjGIFDhw4dPHhQU6NImQfNH3LJ8QhTgSwEggIPlmqASfCRXJIAMk2IQSDoaroiZR64LokZXWqR&#10;iQBuLunNKVJ+iFySOQdoSwwCPp+KJVPIJTGjSy0yEdAHxJHSGh8fL9O6oS2elwwhooAqCOg/1CYl&#10;JePChSqenfODXFJqOOjMRRHYv3//4cOHtf+tTpkH7vE4az2GgLJlHsglj80kuqtyVmtgdLjH4yz1&#10;BgIqZ7WSS96YQ/QygADXJc4EIiAGAf15qXHjxu3btxejV5wW7vHEYUlNbiKgT3pAMX6U5HfTmh3d&#10;5JId1NhGMgIoIF5eXq4ZVS1DnOclyfOB5uwjoH5AnHE8+6PLljIR0D+4BLuqZbVyXZI5GWjLEQIq&#10;lx/SOsbzkqMxZmM5CNTgUkc5di1ZIZcswUXh0CCg3+PFxMTExsaGxo9arZJLCg4KXToPARRq9fur&#10;bwGqeVhi7IGz1gMI7N69+/jx45qjStUQ18PHdckDkynCXfRE4IHrUoTPUm90v0YmnkL1+LkueWMO&#10;0csAAkEZ4tzjcWIQAZsIBJXyUjOBiHs8m6PLZjIR0AfEW7Ro0apVK5nWzdti7ME8VpQMAQKVlZU7&#10;dxZqhpVdlLguhWBy0KQlBIqKdp46dUr9gDi5ZGlYKRwCBIKyWrkuhWAMaDI8EKhx20LRgDjXpfCY&#10;b+HcC/XLPGjoM/YQzhMxDPpWo/xQmrKdIpeUHRo6VoWAfo/XunXr5s2bK4sLuaTs0NCxS06fPl1U&#10;VOSJgDjPS5yvSiNQWOg/c+aMJwLi5JLSM4nOeaLMA2MPnKgeQMArty0CUPK85IEpFbEueqKUF9el&#10;iJ2fXuq4fo+HQq3K3k7nuuSlWRWZvurXJdRLadq0qco4cI+n8uhEtG8nTpxApQddQFzFOl76ESKX&#10;Inq+qtx5v99/9uxZr3xcYuxB5bkU6b4FZeKlpKQojgjXJcUHKHLdq3E1nXu8yJ0M7LkjBPQPLkGR&#10;yjeXGMdzNNJs7DYCPp+v+tNN3bp4v8xtiw71c4/nEEA2dwsBfUAcL2o2atTILUuC9JJLgoCkGqEI&#10;HDt2bO/evZpKZWviMSYudNipzAUEcAUQJfl1AXF1r6ZXb0RdwIEqiYBTBLyVicfYg9PxZnv3EPBQ&#10;mQeuS+5NA2oWgECNMg/c4wlAlSoiEQH9uhQVFZWUpHpAHIPEOF4kzlT1+6w/LyUkJDRo0EB9n8kl&#10;9cco4jw8cuTIgQMHvBUQ57oUcdPUEx3GBk8fEFf8CiBjD56YVBHqpLfKPJBLETpNPdFtLwbEucfz&#10;xNSKOCeDAuIdO6pb91g/Now9RNxMVb/D+j1e/fr14+MT1PeZ65InxijinNTv8RITk+rVq+cJCOqU&#10;l1d4wlE4uXjxoszM0Zq3Q4cOy8jIMO88QkOTJk3U5Dt1Ss/MzDTfnJJ6BN58c8auXbsCf4N6+Xv2&#10;lIjCp6ysLCGhg6btxhtv/OSTv4pS7qoeD3PJVVyo3DwCYrn07bff9u/fV7M+fvxDU6dOM+9MCCV5&#10;Xgoh+DR9AQQ8GhD32Hmpbdu2nH0KItC2bTuBXgUF8bzyodZjXOrTp+/gwYMFDhtVOUcgOjr6+edf&#10;cK5H0xD0cSktTfXyQ5rnXjovBZzOyckpLS0VOHjhoaq8/ChmIeozFhTkb9u27fDhw2L71bJlS1QC&#10;wsxGnbr09PTo6KrqC8jgvvLKK1GdWKCtXr2u/e677wIKQdTS0gN163rjJOI9LgkctjBWhWhYXt72&#10;3NztoBZ+yM9Hhaz8kydPCukyJne7du0QCE1LS8XvKSn4vVNiYqKQSd+uXdujR48E/OzS5dcbNmwU&#10;4rMEJeSSBJCVMIEH9hDFzsvLQw1Hny8P7ALHiouL9VmkThxt2LAhSJWailWrc3JySufO6Sh40qZN&#10;G0s69+3bl5pafVXplltuWbx4iSUNIRQml0IIfuhNV1RUgFhYsnJzc3Ho374dvxccOSJsf9iiRQvQ&#10;C+zCtvDc5hA0S66lOld29r+uv36Qhsujj/7pxRdfCj1M5jwgl8zhFDFSWKawOJxjF3aGWMKqVjD8&#10;oH831gkY2AfGx8djBQO7QDNsDvGztj+cP//9ceMe1PTPnDlr5MiRTszJbEsuyUTbq7ZOnTqFoIbP&#10;V0Ut/BDYH6J+naj9YZMmTQKBjT179qxb9z8aTCtWrOzd+7deQY1c8spIKedneXl51cGrKrCBzWFV&#10;kAN/xF8KdBSHu7i4OIEKXVVFLrkKb2QpD+wPA4eu3NxthYV+cKywsLCystIGEFis9u4txdOaNtqG&#10;pAm5FBLYI8goDlpYsgLsArUQRUQsESF7Qwi6du26dm22oZg6AuSSOmMRQZ6c+/xVFZ3H92XsDAOx&#10;RDyqqYcgK2v2iBEjPAQKueShwQpnV/GcZlFR0Tlq5aEIUa9evfr16++tDpNL3hoveqsuAt7IdFIX&#10;P3pGBP4fAXKJc4EIiEGAXBKDI7UQAXKJc4AIiEGAXBKDI7UQAXKJc4AIiEGAXBKDI7UQAXKJc4AI&#10;iEGAXBKDI7UQAXKJc4AIiEGAXBKDI7UQAXKJc4AIiEGAXBKDI7UQAXKJc4AIiEHg/wBnLjdYwuQr&#10;nAAAAABJRU5ErkJgglBLAQItABQABgAIAAAAIQCxgme2CgEAABMCAAATAAAAAAAAAAAAAAAAAAAA&#10;AABbQ29udGVudF9UeXBlc10ueG1sUEsBAi0AFAAGAAgAAAAhADj9If/WAAAAlAEAAAsAAAAAAAAA&#10;AAAAAAAAOwEAAF9yZWxzLy5yZWxzUEsBAi0AFAAGAAgAAAAhAEssojLyAwAACQkAAA4AAAAAAAAA&#10;AAAAAAAAOgIAAGRycy9lMm9Eb2MueG1sUEsBAi0AFAAGAAgAAAAhAKomDr68AAAAIQEAABkAAAAA&#10;AAAAAAAAAAAAWAYAAGRycy9fcmVscy9lMm9Eb2MueG1sLnJlbHNQSwECLQAUAAYACAAAACEAsrhZ&#10;8OMAAAAMAQAADwAAAAAAAAAAAAAAAABLBwAAZHJzL2Rvd25yZXYueG1sUEsBAi0ACgAAAAAAAAAh&#10;AJal0NdYGQAAWBkAABQAAAAAAAAAAAAAAAAAWwgAAGRycy9tZWRpYS9pbWFnZTEucG5nUEsFBgAA&#10;AAAGAAYAfAEAAOUhAAAAAA==&#10;">
                <v:shape id="Cuadro de texto 2" o:spid="_x0000_s1036" type="#_x0000_t202" style="position:absolute;left:12350;width:24765;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3954700E" w14:textId="74B40C45" w:rsidR="000F23E5" w:rsidRPr="00C5458C" w:rsidRDefault="000F23E5" w:rsidP="00C91176">
                        <w:pPr>
                          <w:jc w:val="center"/>
                          <w:rPr>
                            <w:b/>
                            <w:sz w:val="24"/>
                          </w:rPr>
                        </w:pPr>
                        <w:r>
                          <w:rPr>
                            <w:b/>
                            <w:color w:val="0B9CB7" w:themeColor="accent3" w:themeTint="BF"/>
                            <w:sz w:val="24"/>
                          </w:rPr>
                          <w:t xml:space="preserve">S/ </w:t>
                        </w:r>
                        <w:r w:rsidR="00772937">
                          <w:rPr>
                            <w:b/>
                            <w:color w:val="0B9CB7" w:themeColor="accent3" w:themeTint="BF"/>
                            <w:sz w:val="24"/>
                          </w:rPr>
                          <w:t xml:space="preserve">481,353</w:t>
                        </w:r>
                        <w:r w:rsidRPr="00EB7AD1">
                          <w:rPr>
                            <w:b/>
                            <w:color w:val="0B9CB7" w:themeColor="accent3" w:themeTint="BF"/>
                            <w:sz w:val="24"/>
                          </w:rPr>
                          <w:t xml:space="preserve"> millones </w:t>
                        </w:r>
                        <w:r>
                          <w:rPr>
                            <w:b/>
                            <w:color w:val="0B9CB7" w:themeColor="accent3" w:themeTint="BF"/>
                            <w:sz w:val="24"/>
                          </w:rPr>
                          <w:t>Transferidos</w:t>
                        </w:r>
                        <w:r w:rsidR="00C91176">
                          <w:rPr>
                            <w:b/>
                            <w:sz w:val="24"/>
                          </w:rPr>
                          <w:t xml:space="preserve"> </w:t>
                        </w:r>
                        <w:r>
                          <w:rPr>
                            <w:b/>
                            <w:sz w:val="24"/>
                          </w:rPr>
                          <w:t>Distribución de materiales educativos</w:t>
                        </w:r>
                      </w:p>
                    </w:txbxContent>
                  </v:textbox>
                </v:shape>
                <v:shape id="Imagen 33" o:spid="_x0000_s1037" type="#_x0000_t75" style="position:absolute;top:593;width:12096;height: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aS+xAAAANsAAAAPAAAAZHJzL2Rvd25yZXYueG1sRI9Ba8JA&#10;FITvhf6H5RW81Y2xlBJdpbQIgpc09tDentlnEsy+DbuvGv+9Wyj0OMzMN8xyPbpenSnEzrOB2TQD&#10;RVx723Fj4HO/eXwBFQXZYu+ZDFwpwnp1f7fEwvoLf9C5kkYlCMcCDbQiQ6F1rFtyGKd+IE7e0QeH&#10;kmRotA14SXDX6zzLnrXDjtNCiwO9tVSfqh9nYPdUHsrvr1ldBr2/bqr3XKTMjZk8jK8LUEKj/If/&#10;2ltrYD6H3y/pB+jVDQAA//8DAFBLAQItABQABgAIAAAAIQDb4fbL7gAAAIUBAAATAAAAAAAAAAAA&#10;AAAAAAAAAABbQ29udGVudF9UeXBlc10ueG1sUEsBAi0AFAAGAAgAAAAhAFr0LFu/AAAAFQEAAAsA&#10;AAAAAAAAAAAAAAAAHwEAAF9yZWxzLy5yZWxzUEsBAi0AFAAGAAgAAAAhAHclpL7EAAAA2wAAAA8A&#10;AAAAAAAAAAAAAAAABwIAAGRycy9kb3ducmV2LnhtbFBLBQYAAAAAAwADALcAAAD4AgAAAAA=&#10;">
                  <v:imagedata r:id="rId20" o:title="" chromakey="#f4f4f6"/>
                  <v:path arrowok="t"/>
                </v:shape>
                <w10:wrap anchory="page"/>
              </v:group>
            </w:pict>
          </mc:Fallback>
        </mc:AlternateContent>
      </w:r>
      <w:r w:rsidR="00E21590">
        <w:rPr>
          <w:noProof/>
          <w:lang w:val="es-PE" w:eastAsia="es-PE"/>
        </w:rPr>
        <mc:AlternateContent>
          <mc:Choice Requires="wpg">
            <w:drawing>
              <wp:anchor distT="0" distB="0" distL="114300" distR="114300" simplePos="0" relativeHeight="251655173" behindDoc="0" locked="0" layoutInCell="1" allowOverlap="1" wp14:anchorId="31B2B62E" wp14:editId="52DD496E">
                <wp:simplePos x="0" y="0"/>
                <wp:positionH relativeFrom="column">
                  <wp:posOffset>3134995</wp:posOffset>
                </wp:positionH>
                <wp:positionV relativeFrom="page">
                  <wp:posOffset>3526790</wp:posOffset>
                </wp:positionV>
                <wp:extent cx="3161245" cy="752908"/>
                <wp:effectExtent l="0" t="0" r="1270" b="9525"/>
                <wp:wrapSquare wrapText="bothSides"/>
                <wp:docPr id="1005" name="Grupo 9"/>
                <wp:cNvGraphicFramePr/>
                <a:graphic xmlns:a="http://schemas.openxmlformats.org/drawingml/2006/main">
                  <a:graphicData uri="http://schemas.microsoft.com/office/word/2010/wordprocessingGroup">
                    <wpg:wgp>
                      <wpg:cNvGrpSpPr/>
                      <wpg:grpSpPr>
                        <a:xfrm>
                          <a:off x="0" y="0"/>
                          <a:ext cx="3161245" cy="752908"/>
                          <a:chOff x="0" y="0"/>
                          <a:chExt cx="3161951" cy="755650"/>
                        </a:xfrm>
                      </wpg:grpSpPr>
                      <pic:pic xmlns:pic="http://schemas.openxmlformats.org/drawingml/2006/picture">
                        <pic:nvPicPr>
                          <pic:cNvPr id="5" name="Imagen 5"/>
                          <pic:cNvPicPr>
                            <a:picLocks noChangeAspect="1"/>
                          </pic:cNvPicPr>
                        </pic:nvPicPr>
                        <pic:blipFill rotWithShape="1">
                          <a:blip r:embed="rId2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128188"/>
                            <a:ext cx="2292861" cy="593974"/>
                          </a:xfrm>
                          <a:prstGeom prst="rect">
                            <a:avLst/>
                          </a:prstGeom>
                          <a:solidFill>
                            <a:srgbClr val="FFFFFF"/>
                          </a:solidFill>
                          <a:ln w="9525">
                            <a:noFill/>
                            <a:miter lim="800000"/>
                            <a:headEnd/>
                            <a:tailEnd/>
                          </a:ln>
                        </wps:spPr>
                        <wps:txbx>
                          <w:txbxContent>
                            <w:p w:rsidR="000F23E5" w:rsidRPr="00717A6F" w:rsidRDefault="00A555B3" w:rsidP="00717A6F">
                              <w:pPr>
                                <w:jc w:val="center"/>
                                <w:rPr>
                                  <w:b/>
                                  <w:sz w:val="28"/>
                                </w:rPr>
                              </w:pPr>
                              <w:r>
                                <w:rPr>
                                  <w:b/>
                                  <w:sz w:val="28"/>
                                </w:rPr>
                                <w:t>10</w:t>
                              </w:r>
                              <w:r w:rsidR="000F23E5" w:rsidRPr="00717A6F">
                                <w:rPr>
                                  <w:b/>
                                  <w:sz w:val="28"/>
                                </w:rPr>
                                <w:t xml:space="preserve"> Unidades Ejecutoras</w:t>
                              </w:r>
                              <w:r w:rsidR="000F23E5">
                                <w:rPr>
                                  <w:b/>
                                  <w:sz w:val="28"/>
                                </w:rPr>
                                <w:t xml:space="preserve"> de Educación</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1B2B62E" id="Grupo 9" o:spid="_x0000_s1038" style="position:absolute;margin-left:246.85pt;margin-top:277.7pt;width:248.9pt;height:59.3pt;z-index:251655173;mso-position-vertical-relative:page;mso-height-relative:margin" coordsize="31619,7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3KeHIAQAAHsJAAAOAAAAZHJzL2Uyb0RvYy54bWykVttu4zYQfS/QfyD0&#10;7liSJVsS4iwc2QkCbLvBbos+UxQtESuRLElH9hb99x2SsuPEKZpuA0Qe3kYz58wZ6vrDvu/QE1Wa&#10;Cb4MoqswQJQTUTPeLIPff7ubZAHSBvMad4LTZXCgOvhw8/NP14MsaCxa0dVUIXDCdTHIZdAaI4vp&#10;VJOW9lhfCUk5LG6F6rGBoWqmtcIDeO+7aRyG8+kgVC2VIFRrmF37xeDG+d9uKTGftltNDeqWAcRm&#10;3FO5Z2Wf05trXDQKy5aRMQz8A1H0mHF46cnVGhuMdopduOoZUUKLrbkiop+K7ZYR6nKAbKLwVTb3&#10;Suyky6UphkaeYAJoX+H0w27Jr0+PCrEauAvDNEAc98DSvdpJgXKLziCbAjbdK/lFPqpxovEjm/B+&#10;q3r7C6mgvcP1cMKV7g0iMDmL5lGcgHcCa4s0zsPMA09aYOfiGGk3ZwfzNDoeTOepY2x6fO3URncK&#10;RjJSwP8IE1gXMP17OcEps1M0GJ307/LRY/V1JyfAqMSGVaxj5uCqE7izQfGnR0YelR88I36C+6HH&#10;DeUotaDY/XaLP4BtQh8F+aoRF2WLeUNXWkJVA1929/Tldjd88baqY/KOdR1SwvzBTPulxRIIjlyx&#10;2sUxUZDEq5J6AytfrmtBdj3lxutP0Q5yFly3TOoAqYL2FYVyUg+15Q20b+B9UjFu3DtBawdNOogd&#10;F1AfH7UZLS+Xv+JsFYZ5fDsp07CcJOFiM1nlyWKyCDeLJEyyqIzKv62nKCl2mgI2uFtLNqYBsxeJ&#10;vKmNsYt41Tn1oifseoRF1YV2/HUhwpRFy8aqFfkMDNiOEs+yBLIENpJwPgM+AcZ0kc3yAEF3ifM4&#10;cizBGaOoIe2RsSMrnm4NwkLV8IuoASm8M8IB9R5hZdF8HkFb87q6kAdUj9LmnooeWQNIgbidc/wE&#10;WflMj1tsah23Ty5sxfhVP/MWUelsngBR88lqtV5MkmSdTW5vwSrLTZ6A4pN0cyJKt7gWw6dKE9BW&#10;/f+5+geOrBgsmKMuYGj7F1ws+ljmMHpffdhr5a2W7PQDEFq3z0qOo8WxdZY7XCuBaooMoCZQbGU6&#10;7rYdFJn9rYCe6BWo5StxKyWGluIawvQCPzvq/byrWrJ5HuZQGNBvoziLsrHfQkSuIcdQmtl87Ktp&#10;PssXiesmx776nwtHi47Vtmq8QJqq7JQX1J37G72/2NZxNCyDPI1TV5KnqsNFzwx8FHSsXwZZaP/s&#10;cVxYXDa8drbBrPM2KNMWKVwFeiTfWmZf7d215hKzM5WoDwA/9EF3S8E3CxitUN8CNMD9vwz0nzts&#10;O3/3wAH9PEoS+8HgBkm6iGGgzleq8xXMCbhaBiZA3iwNjEKXmJYr0PQdc3p7jmQMGWrTWe6GB+vF&#10;J8T52O16/ma6+Q4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FKKR/jAAAACwEA&#10;AA8AAABkcnMvZG93bnJldi54bWxMj8FOwzAQRO9I/IO1SNyoExq3TcimqirgVCHRIlXc3HibRI3t&#10;KHaT9O8xJziu5mnmbb6edMsG6l1jDUI8i4CRKa1qTIXwdXh7WgFzXholW2sI4UYO1sX9XS4zZUfz&#10;ScPeVyyUGJdJhNr7LuPclTVp6Wa2IxOys+219OHsK656OYZy3fLnKFpwLRsTFmrZ0bam8rK/aoT3&#10;UY6befw67C7n7e37ID6Ou5gQHx+mzQswT5P/g+FXP6hDEZxO9mqUYy1Cks6XAUUQQiTAApGmsQB2&#10;Qlgskwh4kfP/PxQ/AAAA//8DAFBLAwQKAAAAAAAAACEAOIPQRpIDAQCSAwEAFAAAAGRycy9tZWRp&#10;YS9pbWFnZTEucG5niVBORw0KGgoAAAANSUhEUgAABDEAAAJZCAYAAACwfa6AAAAAAXNSR0IArs4c&#10;6QAAAARnQU1BAACxjwv8YQUAAAAJcEhZcwAAIdUAACHVAQSctJ0AAP+lSURBVHhe7L0FdCRZYqbb&#10;A54Z28fP9th71vZ4/ezd52ev33q9pjXsmta7tnumPW4YbpiG6mJmBhVzqcQlZmYssUrMzMzMLKX0&#10;v3sjIqWUlKUSVUnq+r86XykzKANuwP3zRuQbIIQQQgghhBBCCNkGMMQghBBCCCGEEELItoAhBiGE&#10;EEIIIYQQQrYFDDEIIYQQQgghhBCyLWCIQQghhBBCCCGEkG0BQwyy4UxofwlZLePaX0JWw6RwRn1J&#10;yIqZFurUl4QQQgjZRjDEIBtOZp/2gpBVkt6rvSBkFZQOAhOsjZJV0jwGdDF1J4QQQrYdGxZifOAJ&#10;/D828/6u8PeF5+qA3LFx4NZjIDEFmOH3ZV90Eru0F4SskrhO7cUamBLKb1bJ60de3+pDjJnZWUxM&#10;TmF8fBxjwvGJSeh4fnqtqB8B2lfR/EseY4YxATN04gRCcQA+uIREREKUIegwqw5GiMKv/uqv4o03&#10;3lixf/zHf6yNSQgh6+Pw4cP45V/+ZeU4ZOif/MmfaEO8OnafPI3OsbEF50j5umVkBB/u3a92WAMb&#10;FmLsXuQB4SNhjRDWDsDp88CNO+KKoUN2IV9gGGKQtbLaEEOGFhXoxVMUw0JoI4xGCWoxqg5AXgtW&#10;G2LI0lFUXgX34Cg4unnD0cMPLj7BSMsrxsCkvDmFvA6sJsToF3qgDfvgg/dhv8CP4YzLSEehEnMQ&#10;osIQg7wMKmtqUVVbr717/WgT9ciWtjbt3UJ6entR19CgvXs9mZmZgaurK/75n/8ZN2/eVF7rnZiY&#10;2JQQo2VoCJYenqjv6lLCC/l1UVlTEx45OmFIGWJtrCvEaBsGLmUAu5OBP17knwl31QFJYriZymrg&#10;9gMgOBwYG1NHXoYAGztYC592rONr2TXSUPgUNtrnB+TmKyt3fLxEeW9tk4SuIXmRMoGionitmx2C&#10;xXKq5Mx1s46twLB2LdzdVAxv14XD5vk1wHBNZLh6iLENqUTI3HQlk2hBGZq0d5mR6vT8RSGQhSHq&#10;iT2cxDS8A4IQFB4PcS0+R6H291Wx4hCjthZwcRIzH6V1MIaz8LJw+QN2XX743LoPKiyGuDZdMUne&#10;9WJbjIt1W4FWrds8+XhSor2cYwrlve2olle1L5HO0VxkvmaZ32pDDD9k40dwxF/hOv4CNxT/Wvgh&#10;vPBUbLsXMdWeg5yR+Q9tLUtG8tj8ITU7sgkj0zPorA5Fo9ZtfYygqKkKDd3aW7IhrCbEkFv3aXoW&#10;3PyCkVdTh9qGRtQ2NsPe2V0xOC4RK7mrqa0qHS4O6jHHKyEJr/5stRxjyO3sRuuKD4QNCAp2E8vi&#10;gMhXcMLoq/YTZzPBSB6KZ5a2n5Jn2VcRJa00xJCDuIsz8GfiuKIGFw74QLg4zDiCWBSpo7yQijRP&#10;JGqvl6OlvALF46toLrIm+hAe4a+eQ13CkbvOOsBYuTtytdcvm6amFuTnv+qrnJXxqkKMRBt7RETI&#10;I1AvvLw94ZoxjvKhSlSLa/TVMiTOmyutHneO5yNTHixbQ7HgclVhHG2ognI5WO+CPKXbWtChG6Vi&#10;7yN6Lppcx1X5pfBrSnV7O5xCQjBqpD7pHByMgtc8xNDpdPjDP/xDuLi4LPAv//Iv0dPTsykhhqyn&#10;1ojtZu7qjm5xPqsW9fsnPr5oGxhQB1gj6woxMsUx89+JOuY3hb8ifNMP+CMv9b30r3x6cLtjEOly&#10;4FFR2KZe9C1FIg4fSUfn4CAGhV3Tr/4m5/zICIT29SmfPzIxoaz4J8fT0KHM0xhSZmSGNIqnteVI&#10;rVPnMz/HXAsggvBQm/fBsUnIQXvb2mHr5YXKIbV7i1gFcvcKvZiPQWUcSS1souPgFKy9VUjBzQWp&#10;xri46EuAzCaG0i7BaVSdXuf0tDKPo+L10FAmvEZaMCLW9YR2BSivYStE9Xy15zJXbx84BoRp71Ts&#10;fYMQELqwmzFWHGJERwG7PgN27wAiQ7WOBqQ4if/+g/APhTGyy3PJCQtBqLbuozxEJbFt5d/Ejw1P&#10;iXU4ItbtM5Rr3eaZwOCSq+kJJLVUIb1de/uS0M1MYHwb3h/h4OoB15BI7Z2KrXcAwqKitXfPZzUh&#10;Rqbwn3APnmJfOSkqF/oQQ+//xgNx4TS/lxljdroS1zLn06hoJ2fc6+7R3rXCNK0DE9OzqM24jQKt&#10;63IMxx8X1ZjnM9I/giBPW7h2lPCBgouIjk+AjZc4iRjgFR4Dawd5HFie1YQYKRlZsHfxxLh2fJcX&#10;376hT+dCDKl/aIQy7HJUpqUirKlJOeZkxzciL7tbmd7GMYHUtlrkrCkdGUJwXQPKV/R8omFEFtWh&#10;oHZILMsQmiZExVnr82J64V3Vgc5VNnzSTQ2rIUVfKGJmlsYV8iwrXQllFZUwc3TF4Mh8YhOXkQ2T&#10;O/e0d89npSFGhzg/HEYgrqAQ7uL8H4MxcbYYQ4TQQfQzQTY+F31kkHFP+ermxdglJsPXpEBMYZ7E&#10;qBjl+sCQ0qRkxAyv7gyuG+lAYXWAkVD+ebTiXkYz+vrFOXRoFBPapZq9t/pX4uSrvVgBg0nHsOBy&#10;5iWye/cBhIerX4RMiEJTssL0a3h4BPcsn6CmsVnrAhRX1eC2maX2bv3oQ4yvf/3r+Lmf+7m5sOKr&#10;X/2q8vdnfuZn8Eu/9Ev4xje+sfYQo9oc6eIYNDoqDoA52RhuacHQ+CwmxX41tYYDUjfCVhxA6WbF&#10;NYo87pbfXvQlnGQYlUhTA5GpIXE0WyvTaES8GnpuEUxNzVBSMj9HfaLO4OTkipaWle9x6+HI0ZM4&#10;eeqc9u71Qxbr5JoWWHkFqB00LN298bSsYYPPw9sPGWL8y7/8i/Zunh/96EebFmJI5Dm9fXQUnxw6&#10;guNXr6FnfHzF5/nnsa4QI0NcXMmw4ph81IWYkw5x4hsVlS6HUrX7n7u14mpLt3JbiTRDGet5TCHM&#10;rgr9k0uvRGenRtHV1oD6+ga0zF2UiQq8WPzOlnb0i6Njr6iHDAw0oqNrXBTgcTQ3N6G+sRU9Buf+&#10;NjG+nEanuHiVjIs/8nEdhuRHRiNGFIB5KnE0oAkLs6JRPG2sRb72bWpZb5HWaiII5kqXeSoi7hn9&#10;ZsYwxOguyEXW2BhSov2VkELl+SFGbrgHIlpHjeyoRfDHwqtWsWkwJLZN1Qov8PWkFVdgz4GjcA8M&#10;Q1dfP+y9/HHw+BnkVig3CC3LSkOM4YIG9J+6CXz2AXDlOOBiJTaSuKBoEJ9hZwbYHBBb+P8S6/4f&#10;xGViljaWcXLCIuZijuK0IqT0ybU7Iy5UepRtXt81vwL62juUbu0dY8o67FFWmRpi5A11o6GhAa1z&#10;63dAXMCqjA/3oqmxAY3N7YgyCDHG+tRyVd+hL0zT6O1VP6N5xQ+q7EOzVlaHukRlYmZG7BH9Wvgk&#10;5mF2Fj3tovyLSsa0KH9y2i3iYKS/MJiY6F8wD5NiRxwdHEZzS7OY35a5EGuoR+wXynD9cwHJxOgY&#10;WsUwLW36+ddhcHgIPQNiPrQukhVeGyK5sBR7Dx6Dd2iUUnas3Xxw9PRFcVH94u93VhNifABrvAcL&#10;5XWaqIr+NW4uCTIuYuFJzhg+/v3Kt/OzU3WILY2CuW27KA2iRNQmIaq9SAkbZIiRJpalSay7Rm2l&#10;jA31oFGUlfomcZwRNZGZ0U6Ueu6CW1MH+pVKnbZNWrswpK28ntE+xNd2wCKhTVS61cP3aN8EJieG&#10;lGGburrnKjV9LUPoH+xSusvt/0WnpK4RJ86bwNzJQyk3/pEx2Hf4BBJyDZqVPYeVhhiNnT1w9Q9F&#10;lcE325GxiXB091kQYji4eSO3avlvcyrTMhAjLl4ljRUNSKxuUloQPG9fbBH7YkNz84J9qq9DDCeH&#10;7VWHnZ0ew/CkOLeJi+H2gU74ZT1DaE47BnQzmNVNoK9THf55DbTGRHmRx6/mtib4aCHGrCg7wz3q&#10;eG1Gv0joQ3p/OkqMfNvfLudNft7IiHI81E1NoKNV7dYrjs6jo3UwS8hBTnmXcoyZHBsSxxK1v3rO&#10;HBXDTWGgS3Rr7sKgVrinRlqVfUwfYgz09KJbnIyn1lDM27p7ceOhBW6YWSvlJjk7F8fOXUZAQqo2&#10;xPNZaYhhKir5BxCBTFHFaxFLVizMEFaKfVy+7xJHYnHZI4bLww54I/UFVbaxoXRE6sTxOe8OkrTP&#10;H+xuhJcoe6kdAwvKsrEQo7ehUVnHLf0DSpmbEdcsHcq2EtdD0zqMtOYgMtEGme1jYvur4yxPK+7l&#10;9UIUszl6Wttw21x8hjgmdXb34L6lOPaJcim322BHp/L5jeJcqmzHRcyHGGPo6GhWhu3o1F+wjqJv&#10;Vp6b+8S126RSrgbEuWgFm2GOgYFBZZof/XSHogwxIurblO6yNclKGJ+chKWrNy7eeoCmtg5UiP3l&#10;3LU7sPcN0YZYP/oQ4xd+4RfwrW99S3kt71H/5je/qYQXsv/v/M7v4Dd+4zfwpS996YUhxrgoB83K&#10;dtZa8k4NoD31KiJEeegYGkNvVDjqi4rFHq0T61M+vUVlYkAdp0PbxydFRaJFmc7ShtxKiDEqptvU&#10;II4lWjo52YuxGe3YMSWmOz2ibEuxZ4utKTAIMSZ7xXWSmHaz2N/nQozRJnV+JwcwrhvHiPzstk4M&#10;6ic5rZ7/6nvFdZc4FixkYYgxNaQuS/vIqDoP4kK+VVmWBnVeBBM9olyJeoOyzOI6aaO/C0pKSoHJ&#10;1ZsoK6tAv9gHLSys4eDgogRjr4LXPcTQ4yeuEXyzipWyFVZQCZdAI1+GvgIqKyuVffd5nj9/Xhvy&#10;1bBVQwx5rK/u7MSRS5dx6b447orrpzWc8hewISFGlqi0VouT7rvimsFD1EHlAUN2/6+OTTjS0IkL&#10;4v05cbCyr53A4MjzrjTr4CBOmpMGJ1HJrDhw1hWFwDvIHz4+wuxyFClflEbjbHgD4iMSUSqOeW7W&#10;KfAvD0RyWgNyuxvgExQKn4AQcXBvUar1WeGFcJXjC12CM5RvOypq5X3Rclrz5Ed64mFIGEJCY5FZ&#10;1aGcWLP8/OGZGo60xiatIrcwxEgtDEKSctwNwtnQcDFuOBLFsPIE4v6oRbnIWMx8iNGHuNpe5daT&#10;7rFixM99Bfb8EAMogI9vkrhIK0On4RXxohCjt1VcmogPl5nMmJiZRav2hWQUFOPMlZs4f/2u+HsD&#10;OSVL2ykYY6UhxjMxT0+SgeJbvsAN+cyUM8Cj68CDa8B18druhLgkfAdWeIQscTpcjpwwFzyU6z46&#10;C9HZogIqjmpj000IzM5Ry016rrLuOqs7EeAXrnRLfNahlFUHHzmFEWQ1BcElKQo+Ynt7hyWiSNmm&#10;4Xgg/teJCmpsYhDcxXi+/qmwSotXQoyJhmj4RGplMykdYeKMPTrQjoCnAXAT3UJffEeDRjHMwkrF&#10;hUgT4mKSUT45jTZxGShWjyAMp8SEwhP94RAYjIDyCvF53rCJikWJsrlbEFRcos1DhhL3NOXVwcMr&#10;Ed7BYXALdECodh9STU6wMtwTn3hkdY8oF61pqW2IDo1AVGwTssVVwHDPBAoK65BTWYdqdTSl3K/m&#10;7pmUnPy5snNa/M0vW3776VlpiCE3zVuwmAsxcsXx438YCTEOwFfsZ8uX/LooO1HtENOsaEZhYS3K&#10;gh6Ko4s4PhR1ILu+Txm7NPwK3ALSECjWnYl5sdJEtrM2B4H+/nDzDkFAjqjKtKTC487nuBmchFKx&#10;H1c9i1OPOU8zUKuloPkJT5Vv/st8Q5GltTTL8U2Dd3Kesl1c/KPwrLFXKZdORx3hIyrKsrt5SB5e&#10;csOfLUFRZTVOX76hHXNuIjFz6fd7xlhpiFFdUwcndx/lYZ56apvbUChOBl5PkxcEGc9SZVuf51OZ&#10;FgXLAD+ERMQhSsxmp3JeakVQSam2L6YrrYWaCxrg4ZEA75BwePoGIbhAbRnXUBQN92T12OEWEaoM&#10;O9VdiOC0GEQGPkVCeQHu2dvikWOicjzorQ1FtDa8a0HhkiBDJ44dwTGB8PT2h39IAh6kZCghxmhd&#10;GBJz1PFcMrPmbkk0pLG0DF7inBkaXjQ33YL4crjI5ZCfF5iCqikd2nrKYCumL7vliz2jpSUdF6yc&#10;4eCehuoJcdzIeYbAMLV/aLI8vubBIiUFTzP84egWiNDSBuW82JF+EeIwrYQYHrmTqMgtQFZ7NWpm&#10;V1OVnaeuuRVX7z5Sys3Zq7cQEBmtXMi9iJWGGMcRio/giCvi6OolzsQRwkhhIEpgI/4+FHu1rzhH&#10;2aEKP4WTOHLLSON5jCI6qwGdw1Po6q1HcLyscoqymRWI2zfuiHNiObRMS8FYiJHnF6CsY8eATDT3&#10;TYgKeS7slW2VgNKRCXTmOeOx9VXYJbYtCCZkm5KQ8GjkLMmTW3FPlLlgUUZD4jNQJQ72udFxOHXR&#10;HxHpmUjLysa5S/4IjIqGbLdQ/SxF+Xw3v2hkVi89ws6HGO1Ieqaeb8OSM8WnSHJgn9eK8vpCpIn9&#10;rkQcB8vFdpC3661060dEPp0LMPQhxrnzl1cVYki6evtgbueshBdnr92GnZs3+oeWVuzXyq/92q8p&#10;Acbly5eRnJyMv/u7v1Metufj44NPPvlEuV+9qKgInp6eSkuNv/7rv9bGXMrk2CTyxX4Yrmxnf5Q+&#10;E2fnwXIkeJyEqW8AntW0Ic/BDD6u7igU1zNV4hpSvcWjFEEp6jjJnV3Ks/XzxTk/SplOBmIWHUha&#10;+nwRG5+I+BBxHeQrtq882TZ6oHhMewZB1zPU9GYp56gufasNfYgx2IGSmCD4imkH+VYiszBMDTHy&#10;Doi9RNAaKspQBhpFfxe3KBQUq60ec0IilfnzKShB8HU3pds8hiFGhTg+qsuS2Nyi7Df5QZmIVpbF&#10;H7kR6hVyg7NYT0XVops3XKIT586/G8Xk5CRCwyJw89Y93LnzAFZWT9DVtdImyKunqKxcqVfo3b3n&#10;APbuO7ygW3H5yq6xvmj4RkbitrsnPMLDlYd1k+VDDBmobNbtJCUNDXji7Ys+sf809PTC1tcPDd3r&#10;u7d6w0KMaFFZlq/PVagnIvn6923r8VFtOz4T598fxQPvRkyjsm/x6U5PE6xEBXNxQ4xpsbCZMWlz&#10;P4PW19WMp4Et4rAWjWsVPcpBTOLmqv92qhH2vha4Ik5KN8QJ4qybPwr76/GwolX5tlXSUx8MB/FX&#10;3uEyrI9uNfIjg+AmLujKyqvR1D2sHKhnZsTFW0MFwt29EC5OkkqIkeyDsybyM+7At0d/u0YQbogK&#10;Zpmwtn9AGdf7eqXR72T0IUZvSw2iGyuVBHmwbwgxaaVQj7fLhRjy274elNVmwC5JPSmpLAwxUsUH&#10;yBaGErlu1nIcv2lmg48++hT3bBy1Li9mpSFGiigoN8WZyTxTzGSxqO1b31ODDKm9OcZqSnAej3AO&#10;T1YQYvjCVaz3Z1F54qKwTklm+wZcceC8uo1u3DyOG6VjiC6pRk77wi2iDzHy+qOQPqi2zuhobkJC&#10;RLsoX2qI0ScqOlm5VRgTszqjG0VESbYSYmR7icvVuSCpB6ani9HXXgJXGy/Udy+9JOttbYOVMj+J&#10;c60j9DRXVePhEy+kdKgXhYYhxtWKdmX44tg4eNTJq4oZ5JSPoaRW9vfFzjP65TyNg+KqoklcJD4N&#10;rlbmd6CnB5Gecp+RlCrDXTh7EbY1teJknI9jp+7hkZkVnjg54HEW0N/ejLj6jrmmqLIIGQvilmNq&#10;ehrXHlooZeehvavW9cWsNMQoE8v/z7DA/8IdxIjqVDt68W3x+i9wXXkmhvwrQ4yP4S2OCMu3IdEN&#10;ROOI2Ncq6ydRWDmB6f4QXC0YR3xNMwq067bK+OtIE9tTniIrPc4qLZzkscbM/DGumtzAHV9/pQn+&#10;UNRuUcFRSXG2xJ1w7Y1CCa4FqttWN/QMh2W5F+T4FiI5X0nMMDZYg/D+SuVY5XEiHE3aFzvt5fZa&#10;peCLj6mThyg3n8Hk3mOMGmkdYIyVhhhVosw7uHgiNOIpwqNi8DQ+GeXimC5bKzQOTyC+uQP1bR1w&#10;8Q5AUopyI+RzqUxLhGdONvKzS+DhVqgEaxBHYMN9cZ8oV82iEEUFqscO3dQIMtqeKeGgv3PVXGAg&#10;A4gHYWqI8bQoBj3KDjeBxJYqZGjpVbjdfpxRpnsHJw+fQKI4g0RHeyvvzWKAzqpaZJU0YVoUsOnJ&#10;XngVFCshRqrz5zihjXfqyAlRjkRlKD9Cnceg+fUrv90vKWmBp282OkVpthflX3/O6G+Jg61uEs3i&#10;XGUelaze567QA+fyNrTL8LO7B2anzuOy9lkmJk/FWT0P9g2lyllpcrwakSMFymvDECOoWb9/jqNA&#10;O0qtBffQKKXcnDh/RQk1VsJKQ4z94jgin4FxV+zzcj/0FuvHQ1QR/cQ2ihVHhSYx7z5owOfwUsIO&#10;v2WexzPdW4zIhiwMivIwOdCF7KzQuXIQExKuVTznMX47SaSyjs8ctUZ4bQ9GxiJwNTBYCRgkupE2&#10;5FZ4zr3XM1ZqiY8+3okLjiHK8WqeVtyLK0RJqbh+qWlCt/K1uTg3i+s4PdYL6paZogJ3B5fPm8I+&#10;rHTJuczwdpIcL1+1rDnZIVGps+bAvW1YOacMiAuwDu0CRh7qVra3b1yIIYlNy8KnO/Zi975DSMtf&#10;6RNNVsZv/dZv4Td/8zeRmqq2Crp+/Tpu3bqlvJZhhre3er9Obm6uEnb8/d//vfLeGCNTNUhum7+K&#10;a60LFVV6QcXd+Vs5MjLFziq/bjAIMWI8UaedRyTT0xU4cVLdR2/cvIzDixqetI8FIqVLvVrWTbUh&#10;3VnsSysMMYabhlFf1qdeN08NorAtdkmI8axYvTFzuq0YTbXJ4mjUgMtP9UeUMVSYu2uv9RiEGIkB&#10;i57zUYOwev3tn2LRK9yU+WlwLkJJjVzoGdSldKC1YFEJHctBWlomGhtXfuPcYurq6nFKHO/kNc6z&#10;Z+oVwcvC2dtvQXk3pptfoDb068XY2Bhy8wuUWyGJynIhRnBwMLKzlbPvK6VxYACPXVzRPiiut8R7&#10;edSv7+7GTUurNdVN9WxIiJEuzsCTYq7MxZwUi/qhvIiS3f9f62q869WCfxOVxO+II8ubTeJYZ6xG&#10;rxFkWoKOsfmLGHlum56cQnZMKca1gG2gfRhJrjXiBBiNhwYXPG5z+28donTlGFiQyJXh4ZR87oGK&#10;bjpYue1D3gIzHwCoLL2dZGYuKBGXrTj8TJ5mF7bEmGfp7SSRvheRIZsCa+9nxfTkazXEmEV5RgaO&#10;fLYbn2oed/dGrZix2WVCDMN5zg2LQvRch/kQY3a2DgmZAXCJTIJfYQOeiv1bXmQbrpXlkE+3tfDw&#10;VW4hsfEOxJ6Dx+DgH6J0fxGrCTFulQKPxELNFYsnj0XtzV55KQv2GbFGL6woxNDfTtIHj4omNA7N&#10;YnDWExEG6142lMzUZaFeea7JPPoQo2jmGcq0Xt31g0j1rRclTA0xmgt6kBPdrJS42dlxJDRVKCFG&#10;onMq+udWiQ5OO9KUizFJyLlLOOqumyt3L2Kwqws3rzmJ/UmdZ8MQ46HyV+w/qWmI6Vd3+cJytTUR&#10;4AoXsdMZLlVTXi/yYtqUsjssKt+JDtVinynDTkc1jhitDkFIXxUmp9PxMHfhuHoSYtMQJ2Zelijt&#10;mnZFyJ+pfOzihSOnLihlZ+feQ3ANjlxR2VnN7SRvw0IJK34IM7FkTWIZZsWaUEtBJMqVfqfFHrES&#10;nPbEwHcmdu4huI+ftCCwxF1cPKkYPhOjJ+aA2BM7YJfQih6xX00PtSGn2F35htswxJCMj4zgwsUn&#10;SGyaxUDsqbn9XPGTp0pYkeNbjfo6NQmbnalBxEylEnD6nk5Twk2JbspeaS3yRUaWD6/waOzYuV8p&#10;N8fPXcZDR3elPL2IlYYYNbX1cHDxWNDiQmqYZct9wVEMk5K+/Il+/nYS+YycSqS1yf3IDU6L9kV5&#10;7Mh+qj92jKBApz57x9N5eu7cMjszjQfisCdDjOTGGK3V08IQIyYgEJXGdlSNqsRWFGd2Kceb2dlB&#10;BNXUKSFGrJ09xC6+DHLPkf/keFOomolCnqgc2E8Pzx27ZnRxMJvVhw0FogJ7DC5Kz/kQY6hrDAkO&#10;lYsiwzxR2ddX0RvE3lm2JMR4qtOPMSumvMwCPgcZQCVk5GDnnkNKubly1xRXH1ooP5n7IlYaYlxA&#10;nPK8i11iaW6JZbISW05WlR+Lyv85cbS5Iir1ZuIM+zHchS6iy/Nuu5xFXWY2znw6fxz45KYHcjvV&#10;9b+SEGNWbJ9P49RrnyoxrehO9YQ72Z4N6+s3Edgz/NwQQ267T3cdgVWc9naOpbeTSIyFGLOzRbib&#10;16QM29Pciui8QuV4ZUh/vIfyLLSSyGKEFjUry1bRX4ZYpR6cA/2Tb+R5Rf+R8hpgtWG5XH+yAidD&#10;DHm7sgwxbGzlV1QvRpab0pp6HD1zEebifPXA1hmnL19HfcvGtXnT307yD//wD7hz547y+sc//jHe&#10;f/99vPvuu9i5cyc8PDxgYmKiPDfjz/7sz7QxlzIyW4Jkgw3UNR2qBggvCDHy9+cr1+R6pnWFeFC+&#10;aEMb0DUbhhytt05cN5ebiouMRg8UjKohxmzHM1T3GA8xmppmUFamHv9mZ4dQoUtZEmKUD1XJV2I+&#10;89HQGSeubIPgOzeDs5hyeX6IUXy6aMGyyGveMINn501OuYkhZYjRhPEO9aqyM74bfdmraUf6YoaG&#10;hvDgganyIwChoeE4euyUWO5ypUy9Cng7CVkOGWJ87WtfM6q8nWQz+OzwkbmGBIbIPfP7n3ymvlkD&#10;GxJi/FMoECGu4PV+Jo4isvv/bVqCfwysw5sNaoDxohBjvDYUj5/WIjcvX1iB+LwJ5T7gnFQP+CXJ&#10;bvlIqUlBnHJmfl6IMYjomGTEpuUow5c1NSsnyuDHPvBWppsPb7t4cehTK4BLbyfxh2NOrjJcabu8&#10;naQOPvXqeLmVz2BRIKf2/BDjqvYZuZU9ooIoTvI9hbD1TUaK1r1CHNLlJZ0MMfp148jrSlDTdI2i&#10;hHKklrWKE3sKzvpo08prFyf3+RCjuLhP654Pf+dE5M1d5M+HGM3ifNO46MsoWXRXeogNjE3CoeNn&#10;kFWoNotNzinAkdMX8DRl+SebSFYaYiSLC99bJYtCDANkgZ8PMQzX0lIMn4nRUh4Fq6wq9A0XwcUz&#10;EZnaupKXJpVZZXCJSxXvC1BVM6RUIvQhRlp1NMLjK5Enhk2syUCysv7UEGN6sB6xeWFIFv2ys8tg&#10;FRWkhBijRU9wJ0LbTtUJMBU13YnRAVSWqt2CEp/NVYSXY7q3HG7+z1DbU4KovDS0ihPzykOMCtjY&#10;xSJDzoNQ7h7GQ4xCnHHNE8OUIdLdC871VZiemoaPazjii0uUB+TJRVbuuxUFqKmzR1yUyOmrF5uG&#10;Fb3l8ImKUwIM/e1HiVm5OHb2MuIzlMudZVlNiHEGoUprCxlWvC/KiawatmuZrtzL/lL0sxRdV0J2&#10;mD2snxYo+4gk0dEUTsnlcwnx0hCjHV7P0vAsPR9piaVwDFFDjNFcE9gWVaNdHJnbxfqU2yMuqkDs&#10;s42wFIXdsL4kh7UXZSjHN0YccxK0YdMRV9yiVAQdj99FSK26TR0fPX1uteiLwrOcfBw/b6J8Myop&#10;KK/CiXOX4R72VHm/HCsNMboHR+AfHj0XXrj4ByMoLlG9wNbIF8d9Z09f1HWobSueh+EzMXqa8+Ca&#10;mo6h6XJRiZrfF2WZaC6ogrO/P1KL8pGRlovg6BLlKF0U9wQO2nCpCS7i7LE4xJhCemURAuKq0SGO&#10;B1WZjnCOV4fPy1dvOTJkShw7QvKileNdZmYOHjyNU0KMwTxzmD1Vx8vN6zBSURxFVXsR0mV/ce6L&#10;zQ9Vylq0YzjclHHyEeiWhJyJKYzIyrHSLQ33lcRvEH5phUhMr0Pb6CAiknzwVBunQqnzvDjEsBub&#10;RK04TzcM1oo92OAr4xVS3diMCzfvwy9CPQM0trbj+j1TPHL2VN4vx0pDjCCxnD+FM04hEwHiiP5E&#10;aCl0EcpA010cKfaL47UMOg6Lv8+L3GdnJpHTkIw0g+vIBlEmgsqqlWN1cpw3Ims6MGKwkUqTouCc&#10;nq6s02KxnnrEddKDXHGNIi5eAtyfIaShC9PT9ep2EdcoIdNj0I13IS3PFdFVA8qXNS+mFfeis5Et&#10;9sHcvHK0ymdpiK729vkoqa9XtoqbWwkKRUWts1NcQ+XFIUd8Xrw4RnrGzocY4yN9qCjJh7tFiXK+&#10;qEguQ0xEsjJv8cleGx5iSK6Y3FBCDIkcf/kn2cwzMjaG64+tYefug4nJSQyK856FgwtuWapfomwE&#10;+hDjy1/+Mr7yla8or6Xy+Rf6v/LhnrK/fC/vn38e40OjeOYRrW5nYam79pywF7XEqHkC20R1nJqh&#10;YaWCk+QcNTedxW0RGnuDxDZtQJHol92QgCDlOqgSZpHymroYOYFPkV38nNtJuurEcTEc2WLcvLRG&#10;PIvxW0GIAcRbPVPnp6UCpqcXt9w0aIlR7wLLBHW+q8VyyrKTYB8+tyy5ZglyqJceYnh4+MDa2ha9&#10;verxPzwiEo/NLMX1/vLnjI2CIQYhKusKMQpFJf7/9VADC2P+tkUl/i66Cf9cvbIQQ6UcMbHxwixU&#10;DajVptGBTmSnym7xSNWOf/L2k4K505++MqenFckpicrw6aIioaY/bdp041Go3BIirp9EDUV9qOM8&#10;XQ2FiNWGS61rUE7e9cXq+5jsVowrX+5MoXFoAF3yDLyA2rnPmB9WHEQbm5Ckddc/Y6A+swvj09No&#10;am5ZcNkmH7xYNdQjLiDm5zcmtk5UaqbRK0436rVPx1y//B45rJ4ecfGpXpHJxVp8OJWH8ZWGGKXy&#10;Z90qF1abCiuqlObYL2KlIUamWD/3xRnOXHyMsfqH3PqXYCOqqB5YeqpdSGd9g1JhUBlEWlqbWGdT&#10;aG3NmVtXyskUw8jJFZUP8T5XVATk54rrR8EUekaqkScu/uX2z5xbzIa5hsEdYvkTRL8EceFWPNyP&#10;dm3DVeVr20nWpARjQ93ISVO7Lfl11ucw2aYPTYC6omY0TulEuahTQgVZJddXoPva2tGkPZi2W3yc&#10;LMOSgYGCueWUcc9Q1zi6mtSH8U2OTaOlrF9Z1sqEJDFMmqjoFIl9UZaIGXR1VyMpOVW571muipG+&#10;flSKbV/eMH8LlsRYimqMotIylFYvLCeF5ZWoqVO3wHKsJsSQP3o6//yL6/if4u8euOIOIkWFwxp7&#10;4YBOo/HYUqZ05Sg0SJv669JRoW0PyUBHLvSZ5XhTklIa28QFfbwsD0m1KOvVH2daEJOUhzqxD8hv&#10;XOX2SCkqFvteH5JbFlc7W5AjrjJzfGuRqpWXlOISrQIrLpSOxSOtQO1etoLWCNud+sZGFJQtDCvL&#10;a+uRL9bfi1hpiCGpEpVcR3dvJcSIz87DgHZQlCWltKEJrp5+yFrBca6/vQNNc7e7jKKouA0jkzoM&#10;DhYq20y/LzYX9CLaKxHxz+JFRS5FHNnnKdSGi6lQjx26sW60DqnPU5L0t7YiJTYX9eJ4MDE2iPwM&#10;dfjYuDajFb4Wsa7iRP/kzErkDw6hT8ze7IwOZbna54jKibH2Cd1i33ym9E9Awdzxu1MbJx55HZ3K&#10;8WNgQH+Oq5mbxw5xrkiILVKOVf0tcn7VcbKUVSgf7qePP4fEMbpXOUONtmeKqQvG69E0rVOOD6Xi&#10;ZLzSoNSQnt5e5Ir9RlZE9TSIbZyaufzDoCUrDTH6xVq7gGf4UBxT5O0i+p9U/UC4E544iVTsEFVz&#10;ecuJu5H2D3rkM756u+XxYB7dUDOqxXaXe3hfXz5i8usxYHDY6m0tR0K8uk6TxfWMPOTnxyWI40wG&#10;skpq0SAq41NTJep2MbxGaRTdcsV0V3TSH0Fefqa2bTNQXa+2wqkvEtdB2jGptSIFiWmZSiRVk6ee&#10;b56VNKK2q3uuTI30dyBTXKuVyKemC3RDjXPnwqLWPu32uM65QFYeEfWzJ8vXCnfhBciKY0PD6n8A&#10;Wz7XICu/AP0GzdC7evuRmbv2HwNdjD7EkAGGDCv0IYY+tJB/ZQsMfcCxXIgh105ra6W2jeLnr+/6&#10;8tR9SdIhto5yfSAfC942Fy4NFqrj5Cuh6yy6uuavVfXXpHrGpqpRVlyqXLPGGXzJ1yND29hk5OZW&#10;onO8QykfY+LaRDlc9OXOzYMM7+V1UnJKh5iHdnUeupLU+R2pR9+kVvonujA0qrZQGxvTym9VJ+ou&#10;qUHEPDPiyNE8t7xj2vV4bqd6TOrvb5hbFv2ha6h8CNPavdSjzWMY7zTYoTaAnBxxPTD3K2biMCbO&#10;A8ViPxkaWnxj1cuBIQYhKusKMeTzK5rEPvuZdzb+wSJuiW+6FOMnzdN4qxD4Z1ELe1NcsL84xCDb&#10;nZWGGLIo9IszmHwyuTHkxU2vOAX2QT5ley2XN2S7sZoQ4yjccBxOOAJv7TkYapjxP8TfO0hTys12&#10;QIYYjXVLIyK/05kLWm6Q57OaEEMOVikuNu2dPeDq6YOgyBhhLHwCgpUWGLmiIv6cQ9KakCFG7tNW&#10;HsG2ICsNMWSFLUtU1Q8ici7AWKwMMO6LSttaghjyxUQfYqzU5UOM14EMHI/fHuftzeSRtS3MbVf+&#10;nDpCvqisK8TQc1e4+wX+RFyjv1UElPMM/4VnpSEGIYtZTYhhiPx22xPZyFnQrml7UBTRiFaZBi8i&#10;8k7B3LfdZHlWE2LoGRqbQERyNnwDQuHjH4KQ6CQ0dht+R74xtJX1o/hZB0OMLchKQww9sun8TcTi&#10;M3grv0IiW2XIZ2AcQhA8oN66SogehhgrI+34GRyX2hTNtWAmhJAXsSEhhnzusrz7dDk9hPLRA6/m&#10;jjGymTDEIGtlrSEGeb1ZS4hByGpDDD0pGIP8GVX5KySRqMPcXa6EGHDy5Ens3bt3xcqfXCWEELIy&#10;NiTEIMQQhhhkrTDEIGuBIQZZC2sNMQghhBCyuTDEIBvO0EqfHkrIIgZZdsgaGBHlRseyQ1bJhCgz&#10;8ufhCSGEELK9YIhBCCGEEEIIIYSQbQFDDEIIIYQQQgghhGwLGGIQQgghhBBCCCFkW8AQgxBCCCGE&#10;EEIIIdsChhiEEEIIIYQQQgjZFjDEIIQQQgghhBBCyLaAIQYhhBBCCCGEEEK2BQwxCCGEEEIIIYQQ&#10;si1giEEIIYQQQgghhJBtAUMMQgghhBBCCCGEbAsYYhBCCCGEEEIIIa8Rs7Oz0Ol0ihO6KZT1NqGo&#10;vhST01OYmZnBrPi3VWGIQQghhBBCCCGEvCY0tHYhs6Ac1u4BsHBwhrnlYzyxsoBfeCjCCvMRUVSE&#10;is4WjI+Pa2NsLRhivGIKC4vQ2dmpvSOEEEIIIYQQQl4NmXkluGnjhfsOvrhraY8dn36Cy0cPoNDX&#10;AQn+zrD19YSdnyec3RzR1taijbW1WHeIkZOTiydP7LV325OOjl6YmVvh+PEzePDgMbKz87Q+YiNn&#10;Zmmv1k9sbDz27D0Ic3NrDA4OaV0JIYQQQgghhBAoddKVulqKKmph8tge5+5Y4aaFPQ4fO47PfvIe&#10;Uh3MkPTEDL73ruHR/euwsrGAlaUp2lqbtTG3FusKMUpLy8TKOy0q/o+0LtsL2TzG3t5JCRaOnxAF&#10;QXPP3kO4d+8BUlPTsH//EW3otTM1NYWYmDjs+HyvEvhcuHAF1tZ2GBkZ1YZ4uczOAqMT00jNyEF4&#10;VCwGRieVbmtlfGAUM7oZ7d0XhBkdxkYGMT6tvd/izOqGMYMpZbuuZ1sux+iLiufsDCbHBzE4MaXM&#10;g256GsODQ5ie1mF0cEQbaD1MYXB0dQunE589NTGpvJ6dHcWo0WI6jkGdOt3J8UllnA1nZhzDY4un&#10;O4rBQbG+hsYxpfWanhbzIrsp3bUVPjmGIX03zVFtI8+IY9awMuyQ2P7z6Kb0ww6L5Z5fZ7rhEbX7&#10;6Bgmja2L0Y3YToQQQgjZNkyMA329gKM5cPsiYHEXaGmEuBDWBnh5eHn7YWxsTHu3cfgHBOJZcqr2&#10;7uVhaWmDw0dOGtXWVv1SPyYmFnv3HVIChoSEJKXbavnopzuwe8/C+qle2c/Q1TAprnkDY57h6NX7&#10;OGpyB5fumePzD36E++ePYjotFEMejgi6exWXL53Glds3cfbSGVRUbtwX+pKIiFiYmdlgaGhY67I2&#10;1hxiFBQU4sSJs7CwsEZ/f7/WdfswLSpcTs6uuHHzLrKzc7SuKkVFxTh0+PiaCsdiJicnER0di9On&#10;z+Pp0xilW1VVNS5eMoG5uRU6O7uUbi+TsfEJlJRVY1gLTcora9Hds5pt1o70lvn7oXJt4jA68GoC&#10;mFfG5CiqitJQt4ai3JpZ88ofe9NcEC+q4r2oaBnAy6iDY7IZsRXLT3hysh15+elIbemBzASGq4uQ&#10;kZojKs0jqMgo1YZaD01wjFtdWCbDk64m9XatyZkoxA4qLxeRDcduddm6Gjswqg8PNpD+5lz4xHVr&#10;7wSTbahqKUZqqlhfOXXo1RpitfWlIThJdBPdMzLLtI41yE5Xu0mDvKJRMjMD3cgIBnLzkCO6padl&#10;YLBl/tjR16IfPgoljfp1NorRwly1uzjGlYnj9MKMbghlMUXaa0IIIYR84RkRFccwP+DORSDKVxgs&#10;DADMbgGVJdpAG4t8QGRnZzfKKyoQJepCxSUlG1p3HJ+YgLevH+LiEzA5NaV1fTnIZenpGTCqHg9P&#10;H7i5e6Gvz+hF6IqQ9U8Z+BhDXz9dSz21qa0Dhy/fwb7zt7D/0m2cu34P33/7O3h8+Rgq3cyRZfkA&#10;LrevwMryIW48uoHj548gKzdUG3tjuH37IU6dvoCWllaty9pYU4iRnp6BAwePwtTUAr29vVrX7UVD&#10;Q4uSZpWVlWtd5pG3kMgEbS2FYzGyBcaZMxeUJM7wG9KmpiacO3cJZmZW6Op6uUFGb2+fqCDNBzWt&#10;re0oKl5NJTMd5xJ7tNdf0BBjHSRd8lvwrfjLpwhJLetLL1/EaE45OqeWb5YyOJmKFIOiOxSdsKiS&#10;vF5WH2IYspIQ46Uw3YeexkR4JczfMtZYUIW65gnt3TxdM2moWG6lTTQit7URM+LY0d3ViIrKAaWs&#10;zeomxYkoDy1qoxNMan+BPgR7NmqvZfCoLed4F9IqOzAyN5xgJBXFna+25BJCCCFkE2kpAe5fFJWd&#10;ZPFGfwEirhVkS4wNIDNr6bf2+fkF6O8fEHWfZvSIOsnExISohxRjaHhjrmUzs7LR0dGJquoa1NTW&#10;aV03DxliZGTMP5pgLcj658sIMWJym/HpsSv45MRV7Dh9Haeu3sG/vvlPuHfuIOxMDsLh4hFcO3cS&#10;jx49FHXURzh79iSSUwO1sTeG3t5+UQ9vUn4RZT2sOsSQLTAOHDiKGzdur/vDN5Pbt+8pAYJhsCCR&#10;AcYnn+5ac+EwRLbA2Llrn/J38edIZDOas+cuKi0yxsZe3pNfA4MjYevgAjtHV1Xx2ssvEAMreS5H&#10;Vxm8b+3ER5/swp7DxyF3SX2I8eCz3fj0s7soLpmvyZaKHe6w6L7ryAnEat10zscR1tikDX9PX61S&#10;0PmYiG6y+1mkpFcrLRoGGrtR6pOhtW6YRVFjFqIKlTcYcTmJsJRUXFTGsZibli70IcJmZpB/W3bf&#10;DfcW/UNoKmGdV43+J8dw6UqAUgHUhT7QPvMkIqOLtM8ZxrOmRGRoo/XXN+C+Msxu2KidVBIvaePe&#10;QEZmKxwOHsHHP/0cn54PRPmS594kacPuhlVmNmT9sV8cXO9p3XbuilIHE+i8LiGspwfmsp91Nkam&#10;gOr7crjLKKts04bSSEvQQpM+xBUNYlJ/DqotRLiHMxyc3BBToHVDIhwcRTdhcF29droaRX5tJ9r7&#10;09R+kXEoW9CyT0xXnGwmtVsuRsXJJ0iZhitiYpuUbugNEO8dYS+6F4l1FevqDgd7Jzj456OjH+h2&#10;nV82sSRz81AshpVTneroQIrWLU4dyAhqiNHRkamOHzH/QNyy1FaMDulr5PWIGWzHtJjwVEevmN9q&#10;pevCEEM/D5HiwBk/F2KM5FZiqrNPvJpC3UQuKrpT4e3lDBd/sT2VIVTaw9V5re7qQo/7U62rcdr6&#10;6lFQ147ADP1KbUXJTCPGjRwDegciUau9NkZDSTc6mwaVddbaK6erdpfzW9PehMrFIfZADKKnjaUi&#10;LUgabMKIQa+Bp3XKNwqEEEIIeU2Y3Q1MHxB/DVqLbiAhoWHaK5WkpBSj1xoDog6UlZOvvVsdJSVl&#10;cHX3gLOrm+LT6DilntXX14+g4NC57j6+/mhtXXQNvU5k/VF/bb/YBw9MlWG2cojxyDEIHx28gA8P&#10;XMAHRy7h8IXr+O6//DPunz8C68uHcOC9/42T+3fimokJjp84gdOnDsPX304be2uxqhBDNv05dfr8&#10;kpVnzK3+sE85j/IBmy+LjIwsHD16UvkcN3dPretChoeHlf47d+2Hs7Or1nXjeWLvbNSenpW2olnc&#10;EsMNt73UAGSmOgm3/SqV181lhQiNzYS8o25yWFSUQ+IgM1ad4xHcs9NSiFJv7LulTqsvLgwW0fqD&#10;SxeCnALQNDSmhBglXulzIUZhYyYitUp5r/kBeIaplVRkmeGmg9p8Sxd8D8duhsyFGrF3HETVUVIB&#10;Szcv9A+r34IPpiXAPrxGeS0r69F+wahqk5XYYSQ1JSBdCSJ64X7bGQ3ypSD19hMxd6L8p4fAPGHp&#10;L8sYa4kxO5CBWxbz98HJ/rNiuk53XKBvAzM1HQI73x5lOXUe52Finqt0r3Cxxo7jfuqyNMfhWohB&#10;qqyrQ0yRvnLch9hCNcSYHGhHRU0lFsRSowWIjqvQ3sgKexIqRmXFfxR5halI6FS3f19bI8rqykS1&#10;WGW8uRF9He3KPI92taGgoEqbrg5tbUWoq1cDt0FdHFIMQvT+0BTtFdDtHKm+GKlDdKx+fesZQU1U&#10;utJOQNIfFamUk6U0wdEzCqn6nsNp8KxUWwCVpiwMMaINQ4y8KqXrXIgxXYuAuPl5qMoRZaBDrc2P&#10;5FTMhxgtYcirb1LW+/BgOYqyCpR10BceCO1GD2UewhYENIuYakdrumyO2YmgTG07TdShraMIveIk&#10;GxYeidSsXIyOq/Pe0xipdJM2dHQsaMkyOzGIlo586BtcTvX0oC0vHy1t7ehobkNNWsZciDE0VKFM&#10;o661Aq19C8OSWXHx0F9Sis6m5rn9A+O1yOzrxMzCQQkhhBDyheb/E6qVbUmpuBS8nj2vbaO8glk7&#10;+hBDJ649iotLlecPyi+9ZZ2jvb0dAwPiunVyUvm1Rvl8r7WSn1+IpzGxSgsPw5BkWnxWV1c3QsIi&#10;UFOz8a0y5LK0t/cYVc9WDjEu3LXBT3afwo92n8GHB89j95Gz+NE7/wq3u5dR6mOFp49NUBvyBC5m&#10;9/HzP//z+L//w3/ApYuntbE3Bl/fYNy791jZduthVSGGLIjuHl7KAyrlrRihooA8T1m4tjLHjp9+&#10;YYgh79Vpb1/brR41NbXKL7fIwvWiEMPF1UMJPV4WxgIM6dpDDMPbSWpxJ0RdR0VVnrhp5gdvH6kn&#10;rJ76IleUTxliJCpDqFj8NFz8P4ywiEq0tc83sZ9NtYXP2OCyIcaI0zGlNYge7wuyOZz4jOB7CFFe&#10;aTSaw0l5UQHLXFEJV+qM40hIqkR1zfytMLM5ngjulzVBwxDDFwdM9MvhBy+fi3BsGkZwWCU6O/UV&#10;53mMhRhtIeGoWPK8Ex9c0ur2kpnpKZS7ukCuWRliqE9MEbT74Gq1PqioxrXA+e00UV2OkbmHMc6H&#10;GJ2jBcjp0DprTOTmYmTQ8H6KcjgXy2ryKPKUlhhqV3nLQtlYmRI+iao/mgZFJVn7iI6RAuQaTHe6&#10;pRkjNVXK8q4kxJjIycHIkpNUKjxCcpCVpZqR44eUcTFsfQPyZbfcItQrZ9Clt5OUOqvtI1YVYjSn&#10;omLCMCaZv51kQYgxkYNyfbIyMoCx8nRMoB9+gQu3Y48+xJioR0G+XIZcNDS0iw5NyC4qhBrLLQwx&#10;sqtyMTqpfuZAWyWqeluWlJnqokCUGjTIGhntQHXdwnint60dReLEX1xSiZqBclTKWTdkvA6FMdlz&#10;AZGYW+RmlaG3sXFBwNXX0I+R7pf/AC9CCCGEbCX+RSh/kEH96qpbXKqkigsXqXOj6uJLi9WgDzFk&#10;kNDQ2CKuV0qVHzioFvUi+czBsPAoJcDo7p6vV6yVDvEZsfFJym3zemrq6hAdFy+uofTX0a8O2Rok&#10;Kioa167f2rIhxrWH9vjxrhP4kfDv/+0D/Omf/RUO7d6Jxnh/UU2IE5W8QHEJm4JYX0f87M/+LH79&#10;3/06zp49ro29MZhbPMHFS9eUW4DWw6pvJxkVhcLZxQ27du1HRMQy30hucdLTc3HxoslzmxnJJkmP&#10;zSyfW4BWiixcLwoxkp7NV/5eBsYCDOmGhxitsXBPaRQVOs22HgyLeqbxEGMK8b7l6Go2qKTl2SJ0&#10;YoNCjOwbRkIMHTKiqtFQbnB4LvHE06HFIUYYTgUaLIewc2QKsd5l6Glb+iwQYyHGSKwv0npkxdaQ&#10;UFwyuK1sVjeN8fBAyMPsghAD0bAV1WcVwxCjB3ldDRic0H+aQYgxWIkcfdMRDV1xJvqHDVPOJjg3&#10;y4r080MM3cgo+vOL5lpldIjp5hpOt7MVuqZaZdusJMTQFWWgf2TxgykK4F/fI8qf3l4xLTHs8Ah6&#10;5fvefgwrtfClIUbqWkKMnlRkThnM6LC8ncRISwyjIUYjHN0XtiRJ1YcYumH09arzPzIitmJFHBxc&#10;ghAQGCz0F+MFIjQsFZhpRslM/XywMFaK3MmmJWVmcvYpcueaSojNMhCBLoP3C5gax1DlMwwunogk&#10;1gnqVu9BfNGgOLkvWv/Tg2joL4a2CgghhBDymtCOANjgETqw9HaSR6VAeKO4vNHerwV9iFFbV4fs&#10;3IIlz0709PLF0DpaYBgiH+KZmZOL9o75b9tkUFJetbgF8MZhb++I8xeuzHnj5h3l1zol8v1nO3bj&#10;px9/vmVDDHuPCHzvpwfw5o/24Bs/90v4xtd/EX/4+78Lx0e3UBnjj+xgV0R6PMHOn76Pb/7Cr+BX&#10;fuVXcfLkYW3sjWF4eFS5dl7vLc1rerCnxNr6ifLTpPHxCdvy2Rjy532OHD2OyMinSgsTQ+QDZ7Jz&#10;8vD5zr2or19UM1wlsnBtdoghn4exOMCQ3VYeYmTjcnST0uxLVm6fF2J0lZUrrXBalZ96HBLreFKp&#10;7BoPMUTdLjMI1/yqtJ+GrMIT26fiwDaB2Z5m5KT4oVx0H+gfg8MpsxWFGDsdZ5WWB4ODubhion9u&#10;gWGIIT6zMBaPfAu0z6yHu0cU2tpkBdcwxAAibtxBnjKMdExZjpmMAJj416jdhsegf+5l8k1v9Ita&#10;t/yVkEnrXVAP35kwuRqojT+MCTGwnEbQzbtI0qbbM+wCKy25WEmIMdPVCV2T4YOX5kOMqa5ulIoD&#10;eYco1/L5KpPKcaEMwSF5SlmX9iUkokd5AuTzQ4yhqVKkG3xBP9XVhdLcPG26I6hpy0elto5WdDsJ&#10;ShEUrJ8HtUmhpFvsd33afI2NLX3gpUoTHF280DetDZcdBf0NOiOZ6Wjt7lamWVdWBveSxueHGChB&#10;YJA2D+NTyE+IM347idEQA+jx8kaaNq/TfZHwWu52kjkMWmIIytNLMNTTr8xvbVEtupvV9Fk3oS2b&#10;WAfPfBKUbnq6Ahb9VNiMDlPj6vD9IwlInns2bw06tfkbG8sQZVp7mkdVDjq6WrXu0nHlW4LJ/hH0&#10;Z68v/SaEEELI9qMdPbgLV1yApbiCHxVXv6oWwrtlOqztKRXzLH4mxstE1jUSk1JQU9sET3GtFhEV&#10;jfLKGkTHxmtDbDzyOrapqWPO9nY1DOrs7F0QLGRlrW9Nymm8jBCjprYB73xwAH/z1k/wxhs/g5/5&#10;mW/iy1/+Or70xhvi/Rv4zd/4Dfz6v/8WvvSlL+FXf/VX8I9/8Ucwv3dJG3tjkC1z9Nek62HNIYbE&#10;1c1DuS0jMXFtv4G72cimTafPXMD9B4+QkpI2p3zQ5pGjJ5Gbu95deWuEGNk5BYhPTF5gWkYORkXF&#10;ZqWU+QbAzsUN9eJ1fXwJJkb1Fc9OhOXOf9NblZYBBxs7WNs4IE4MJ+vSM0lu888UEMTYzK/XmXR/&#10;MawcPhBVVfOhSn1+IZxFdxsxbGN3DQq1uvv4M3dlHvRk+KnPfJAhRvDMDIKVaQWgu1dfu25DbH07&#10;xgy+dZ7JDdc+0weFRVplbnoQGdWhyNVmYaCrGz7KMHZ4Yhs/9635TJqvOq5HEqq1hhadnRGw9s5C&#10;ixh3Os7B4ASQrn2ON6qqO5QQY6SzE6HadG0Nnmgpp1usvYZ4lTDfFgJBOWJZZmfQ2dOGxgWt70ZQ&#10;0igq1lqGONHQiGyxLyYkJaN4btOWIUF2EzZ2dmnLMYH6zgFREVbeiKNJN1omW5SWAm0lsQa3IqjI&#10;2zzmpmuQoYzNlKDSYOCRPPXZKJKhZMPbyUq1eUhDV5eanIwMDCBDm69nC4Y1pAdJJTMYaFOHS2gz&#10;bFXSh/SMVCQkZ6GqtUssb7/yM6/TA8NiftUNMz1TiJK59VCiTiOjGt2DtUgaUtfEeF2bGEeuiGl0&#10;TtWhVd+4Y3wUk63Vc1shV5vX9sFBVLmqwdnyDCCnRj8xlbL0DDGNZFEWmrUuQH+etmyJC3/mWVKp&#10;ZjHzDPejNlMdPsVwhxLka/OXkFiFGf2DLtrrkJOs7y7Nwvj4JIbas1G2eCMTQggh5LWgGs3wQxyu&#10;wgFnYY5LsIEbIpCGlX65+XxWEmKs91kIemSreQ9vHyQmPVMqxHK60bFxcHFz14Z4tVhb22L3ngO4&#10;fOX6Kr4oNo6sH95/YLqgfqpXH17oXQ0dXb04cuEe/vpffoA33vgKvvrV/wtf+tLP4ue//nV8/etf&#10;Vfz5b3wDv/ALv4CfFX8/fudf4Gl9Rxt7Y3B0dMf163fXfUvRukKM0dFReHh6K79Usl2RLS1Cw6Jw&#10;4uQZfPrZLuXXQoKCIlBRMV8hWw+ycMmHoVqJgr1YM3Mrpf/LDjFeB5bcTrJKJgcGUeAfqjXD33rM&#10;6nToyy3WnlvxsijFs4bFt36QBdTkwbdwq5aSlVGe1jQXzhBCCCHk9aQKzShEJcpQL64LDL7tWwcy&#10;xEh6lrysxcWLvolZIxMTk2hpbVW+2dcjv+Gvb1hfK/q1IoMU+XOy7e2LHlK3BgxDihe5GnQzswiN&#10;foaffLIX/+e//xf8x2/9e3z961/Hl770htL6QrbG+OpXvqK8/vrXv4bvv/kP8Lbc2Hq+o5M7rt/Y&#10;5BBDIguODDO2MzrdDEZGRpV7tOSybOTtMaaPzY0WOL0y4KirM2xbQNbCekKM5Ks3cejsRcRrt79s&#10;ReSBcUZ7MOTLY1L5GViyiGfecHP3UK1oxbi+Wc42xeBcTwghhBCyYchb8uVt+ss5bfSn4Ikh8laZ&#10;lbpaZN39zp2HuHH4E3z6zj/hd/7zH+GNL39VCTC+/OUvK3+/8pWv4Gs/81V89x/+Ev4bHGJsidtJ&#10;CCGEEEIIIYQQsn0I9HDC+b2f4rd/7w/whhZeyBBD+tWvfhXf+MbX8ckP30ZRuLc2xtaCIQYhhBBC&#10;CCGEEPKaIFtCNFaU4Pbt2/jud9/CH/3RHylBxn/6T/8J//t//29cuXIZ+fnymW1bswkyQwxCCCGE&#10;EEIIIeQ1pL29HZWVlUhMTERRURGampq0PlsXhhiEEEIIIYQQQgjZFjDEIIQQQgghhBBCyLaAIQYh&#10;hBBCCCGEEEK2BQwxCCGEEEIIIYQQsi1giEEIIYQQQgghhJBtwRtAnfhDKaWUUkoppZRS+qrsEK6e&#10;N4AQ8YdSSimllFJKKaX0VZkpXD0MMSillFJKKaWUUvqKZYhBKaWUUkoppZTSbSFDDEoppZRSSiml&#10;lG4LGWJQSimllFJKKaV0W8gQg1JKKaWUUkoppdtC4yHG6Ogo3N3dMTU1pXVZCEMMSimllFJKKaWU&#10;vmKXhhjNzc0wMzPDo0ePEBwcrAQai2GIQSmllFJKKaWU0lfswhCjqakJdnZ2SoChNyAgQOs7D0MM&#10;SimllFJKKaWUvmIXhhjT09MYGxtb4mIYYlBKKaWUUkoppfQVywd7UkoppZRSSimldFvIEINSSiml&#10;lFJKKaXbQoYYlFK6LY3sM8O+Cx9i/8WPFK9bH0fmlB10uiDMItjoOJRSSimllG5vGWJQSum2dP+p&#10;7yE5OVm8VsnOzsa9B3dg730JvYMeoovx8SillFJKKd1oO8d90N7tZfTLtPGpANR3uGMSQUv6rV6G&#10;GJRSuiYnJqxhbn1tXtvrcI21QNmAH2aMDL8y/ZGZcB1+MS4YMNp/Xpfw6zh//rx4Pc/ExAR8/L3g&#10;8/QOZmaWa43hhRjDedf0yLJB25g1rJ0sUGd0vOfpjdj4e4gf8TfST3Vk3AY2TnZoN+jWN2QNb+8b&#10;MPe6g+gSV/QZ9FP1R2XcI1jnuy7qHoLRYXeEhT1CbvfSz9TN+CEtyxxxTd5L+k1NeiHq2QMUdPiu&#10;YztJgzHQ6wx/n0fI6zGchwAUpt2Es58DuhcMb2gQOspt4JbwBGPTQcjJvIXwDHeMGh12852a9ENC&#10;7D0k13hDZ6Q/1euP6iRTPMl1Ea+DMCj2s3rI48FqWkYForDkEeyd7iKp09dI/1ehEyICH6BmKtBI&#10;v1fvpFiPlfDBlJF+61E5Jjlbim1kvP96nJ7yR6I4JiZVeWPaSH9KKf0i+tj/Ji7dPYfmbvcF3SfF&#10;tZGD7y2cun0WdZ0L+61NhhiUUromR0Zu4scnTiCi0gG17S4oaxKVf4fTOOLwAFO6td7O4QO3xztx&#10;9K7Vgsq+MS/d24He3l7xeiHj4+O4fPcUpqeXq4A4496P9+JciAWKxbzL+Zc2DnljQGcB8whTlBgd&#10;73m64r7pUZj2+hjpF4QROMLd/CDe/eg+yue6W+DascN4kmqDtK57OP3RPrhWehqMJ/VFwqMzeDvA&#10;ZlH3EAzr3BFU8ACZA35L+k3pvODocQmP8t2W9BsfdcFNqxMIFJ+13hCjvdECxw+dgX+DYWXTD8GO&#10;e/DxUdNlgqBAVMTewudmdzA4GQRv130wcbFDv9FhN9/JGT9EV95FfIsXK2TL6o/8/Mew6HFWXucl&#10;XMX9NAtMza7meGCLe0ePwDXDDj2T8jfujQ3zsjXHtdMnkDL+/FDyVVqUcxofH3+EaiP91uPIjDks&#10;Ik1RaqTfep2a9Uds9V3ENXluePhCKaVb1ZxyW3y4az+OXzmFMXE9JLvJAMPC5Rre+ckuPPG4gdHJ&#10;jTi3MMSglNI1KUOMD66fRd5cRSMI1YV3sPPcJWROyaZywZiY8EN3tyda2jzQPewnDuRqZUY2sxuV&#10;Te7aPdDS6YX+sQCtcriyEGNsIgB/9N/+o3gNVFVVobS0VHmdmZmJhoYGfPvb30Z7l9sy3wA74977&#10;+/AwxRkTi/rpZnzR2u6LcbE8w/3e6Bcnm95esQwdnmIZ/DGrVMgMl80TPUMOuPXgiNEQo7TsBj7b&#10;cwgffLzTIMQIRnbaKey49wg1yvtAxPjvwD5zS7QZjDsXYvhaor/PE23tnugakOtRzKcuAD093hjS&#10;1vXkpJifTjE/rZ7o6HfFE5eLSogh1/XklC86ZL8uL7T3OOK65XyIMT0txuvyRKtYvh6xfLLCMTPj&#10;L4b3xZDOF52dHmJdemNgZnHzx5WGGAHo7/dCW6uYTqdYn0q49PwQY0ZUfnp7xPyI5ejq9xUXAXIa&#10;Ylv0eaNnXI4brLSM6BDlRm2tE4yxER90inmXrycmfNEllkWWq75RfbkSZU4/XbEOuwfVdaifrrKN&#10;RT9lGxtpTTMjlr2/T3zeWKBYn6KCJtZZp1hncl3LaenL0IxY1j5RVtpE985eX4xolXdlfgd8MTzm&#10;g44OsR66xXbTqdttaspfbEc5LQ90iuUdX7KeVSd1fuiSnym305C/Nv+BGOwW+4+YhlIWO7zQI5bZ&#10;2PgzcthBL+Vz2kW5GRblRm5/3bQc10dpESOHmxbrokuU40kxf0MDYvkm/DE47IXW4cXTDcTAgLey&#10;DyvlQye3TRDG+n3QNhSAiUl3RHmcw7mAe2ho8RXrSF1WZV9adDzQK1sQtbbdx7nDRxBc544hUTZ0&#10;oizK9aOWBz+tPMht7o2WkQCMTYl1Ktbt5ILgVJR5sb6UdaJti1EjQcqsmN+RUW/xmR6iXIj1OB6g&#10;tbQxx7UTxxDT5S72OdFPbK9hMS/qeIFKeW4X67FN7E/9ynIHY3zQB70jfhiQZV2UMbktJ7TWYLNi&#10;nOFhMb9yHLGNBiYClXWvzOekKK9y3xQalldVdbqxYYfw9vs3kSq2y4RYjhmo61FfzpYum9gPRn3R&#10;I8rmjBxezKMcvlfsP7L8ym3cLdbZxPT8sW5U7Ae9Y/5LjjOG05XHvmGxr3WLbaxsE3Hsk9tRhlSz&#10;s0HoE+VrQGzjPjkNsW3keuoXyzQ8KLeDONYbOKSUc7n+xb4rjjFt8jwwKdeLmF8xrSGxXeS6158f&#10;2AKKUrod1InjWkKWJT7YsQ/7zx5HY4+b0gLj3fd34ZG9iTiublQ4zxCDUkrXpBJiXDmD7BFfUfEN&#10;xPi0N+KjruK47wP0igrFyJAzvENMcM39Mh7ZXMJ15ysIrHfCpLjg7Rqwgp3PBVy3uYx7Xudx2+Um&#10;ktq8xcHdH36OO3HC3gZdRj5T2jfgBfegWzh64rB4bxxLS0tcf3gOKfn3lRPK0umoIcadZEcMiXmX&#10;8y+VF8q9Q7fw9ocmyIAnQh6fxEn7a3gceQUm5mdx2Pw6SkTFZGzEDX5BV3DJ7SJMbU3w2P8Kduzb&#10;+5yWGKq5qUcNQowAVJSYIr7UXVQgRKUCbrC//jmupTgsuo1GCzEunIWFzxXctj6L47cvIlrMa1+3&#10;HS5dOg3fOh9ROfRAiJjHi1YX8dDmKkw9rmD/sdNqiDHrhADfc7hkeREPfK/hgecF7DLRhxiuiA4R&#10;20dsm/tiWa7bXUJUgzf6xizw+f6zMMm4gceeF3Hl3imcT7ZDz4J504cYp+HV4DW3DqfgjQD73VqI&#10;4Yfqgtu44XAZpjZXcPPxGZyNNEerGM54iOGO+LBLuGkj5lWWGcsLMEt3EGXBC5H2J7En0kasLzFu&#10;3i18+ukemE3IiwEfxIvlO5PyBBNj9ggU2+WRg4koVxdw1/MmMjt9xXZ1R3LYZTx0M8EDFzF9+0vw&#10;Fcs/CQ/43zmOE05iOSOu4Ir5GbGNb6BswXKGYHzMC48fHIVNipvYVi4ICbyAq7aXcNtG/LW4AO9q&#10;T4yKecxIuIYbTy7ivijXN8W8346zQYsYv7HmLj6/eQr3I67jgVjPl+6exrVsR4yLCniMGMfE6RIe&#10;PbkspnkRXiWOS26rGdM5witY7C9imDti/GuWl+Bd5o5hsf2cTh/CSc9bMA0R5fHxaRyyuL3kG3vd&#10;rB+KKu7jofNFMX+iHLlewMMwM9SISu1guyVOnz2P1A41iGovM8WRa1dQ1u8BD8vPscvjOizCLuJc&#10;voPBNIPQXH8XVyzP446zWFars7gS9BDNorw+szyH93ys0NxxHxfOHsQnp07gobUVqkfcERZ3Cw/E&#10;viKPBzfdriG00XVBkDE6YQtzu1P45MO9OGt6F9mdjogJvYibYp3K8nBNrFOrTEd0i/0nJeI0vmN1&#10;DQ7xYrslPkSTqOjqp6MT+5NvuAluB14R+4Mov/fPwUpsI31/1SB0tFrA1uMCTMQ6uWN9Hjd97yG3&#10;319U9M1x4aN9uCzLi9NlnHhwAqbRNugTx6fKwlu4ZiePaVdwQ5SXY76maBLdM0W5On7nHCz9THDX&#10;5jxO3ruAkEF5PAhEU50pLMQ6N7EW695KHO+CH6FMVPKnJh0QHCSm5SjKq9gv77jfQFq7LK/6eQxE&#10;fcZjXL+4B299/zjuRovPmnZHSqzJXDm7IdbJnQTbReFnIMozb+KE4y20TwSiv8cWl0/vxIXMJ0oQ&#10;0VB2D1fcb6K46zre+elVcSnsi/iHZ3DQ7NKS48z8NGXI5I+A8NPYYXIe9wPEurW+iMvi2BHRKo8z&#10;XnhouR/ngq7hYcB5XCq2h4XpUVgmOiIn/brY/02El3Dq1F68ufM4oiZ80dZkBSu/q3joeQX3RD+T&#10;kEconQxET58lHsvzgt0VXPc6i7ved1Eh1pfhvFBK6VZVXnfGppvjx5/tw8f7DuKDnfthK65HNi7A&#10;kDLEoJTSNSlDjO+KysYhUZE+f01UTk1OYu/ZEzCvcBIVvWAUl1/DUYfbKBj3w9SMH7JTb+KIhQmy&#10;Rtzg6nAIN4Is0SEqoROi8hcfeRbXgh+KymoQnobuwoWnDhgx8plSn4I7cHZzVJ5/MTU1hQhPJ5Tf&#10;OgiIC++wG0eQm5srhgPq6upw49FZVLXLpu2Lp+OMe+/txE+OnsAZMe9y/s9bXkOSqEAsDjF2Wz4Q&#10;lTN/DI7Yw+zsEdwd8kFd+W2cFxWP7DEfTM0GoLrODMeO7llFiKHXH+Xp93Hr2lH84MJlJC25BUYL&#10;Mc6boGjIT1T4XeB67gg+ynVZEGJ0DtzCgbti/EFf5SRZU2mGk0cP41G+E7LiD+GQqBAWivEn4Yey&#10;ohvYc0KGGC7ITDiOA09kBdAf4/BBdcVlXHp0FwVKiHEI92s9lIpbXcNtvLfLBM8WzJs+xNiDz86d&#10;Uteh4ins3Pm5FmK4I0RUXD3Eeh2VFbKWB/ho/yVEitdLQ4wnyMi/hB8evYKkHh8xvD+aG+/i+OdH&#10;ENLqjepSUeHafxvFYp2kh9zE6VN78GGSI6am3WBjeRnOTS6IDj2KG4EW6JiU5cobqUmXcD/wMZ5l&#10;XcSPb99CzbA/xsT4jQ03cPy0CQq0EGOXjSlaxOcNDNvh4fFDeDCy8FkM8yGGM7KeHcOe27eRL9an&#10;nFZ1xU1YpFkjtfI2dp2/gMh2bwyLbdDRborTP90PhzovNcTYfQw2TZ4YEJ+Tl34ZPzxyEzlDzrgl&#10;KnqPipzF+hflqNkSIS0OYp0bfrPui7jAY/jY7B7qh+T8+6C2/DKOmlxAHpyUEGOviznaxXT7B6xx&#10;5bP9eDK68Baj3i7R3eIMwopdxLyJSu3gE1g8PAHrTvflQwyzHfj4sgkSuj3ROWtYNv0Q4b4Tn1g/&#10;RIWY775+e/jkPkKhWOf6EGNWzHdm+EVcizLF+Ewg6qru4oKzOB6MyeOBP/Iz7+Kk1y20GIQPMliY&#10;hhmuHT+GpGFvlOScx/unriKlV7bI8UNTwx0c3ysqwO2eaojx42NwrXNDq062IJpfZz2whnnQA5SJ&#10;eZOh2lOfE3jH3lwsu/5z5DMbvOHqdgL3nz5Bpy4QIxOuiEy/A/82Ge6Z4/SnB+GQ66hsy4aamzh7&#10;6yKKplzhF3kVLm0e4vgUiL6+h/j2O3sRLta9DDF+fP6y8kygoSl3BNw/iU8SbDE67AIru1OwTLXH&#10;gFiHg6NOCEi+i9A+d8SHH4GJr9h24jg4LuYzM/WyqLCbodNgPuU6yUw+gnc+uifKvti3y27gk9MX&#10;Ed3pI+bBH+2tj3D0R/vg1mD4/JtgdHdY4fTNK4gdCEBnoykuHziIjwMeKCFGWroJbgZao3bo5oIQ&#10;4+0r11C56DgzP019iHECe9zvomraHxPTPkiOu4p9trdQIUOM67tx2P4eisS2a5vw0kIMGVTJ7RqI&#10;rk5rmNw/g/tV7ujRucPJ9RIeZMnyHojhUVe4O4rzQJ4zCiou4ICYZo34jKFZF8RXPUaZOI8Yzgul&#10;lG5lx8Xx+fDFE3jz7R346d6DqO9a+myz9ckQg1JK16QMMd6/egZZosI0NRWkNBUvLbyJnefOIUS8&#10;93E5hBs+9hhUhg8WF++OuHz7Aly7zHFz1wFE9vsoTZvltFqK7+PMLRPUDgYgv+ESrue4zvVb7BNx&#10;IV5fXy9eQ1yQz0Knm8aM/wPg4r9ClxyMmZkZpZ+krKoIkQk3xavF03HGvZ/sxX1RCZbN6pX5nw6C&#10;TlzgLw4xrtY5aeO4wfPKEVzr80JC2kVc8LdGr1ZxmhUX2vceGb+dRK/xEEPOr7jAn3KDq+0u7DS/&#10;h6oF/bUQQ3yWuj68EX7pON6MclwQYkQF7sKxh/O34ExOe8LBXd5OYgmbd3bgbLrz3PocG3HGDeV2&#10;Els4fbwHb777Of71e3p3iIrYKcQMmOLz/RfF0Oo4A6Om+MGHlxCjvVedb4nhU+OtlQGpj0FLDLl8&#10;XkiftYRzxDWcPboP//r2WYQaDTHM4GZ6DN8JtTPY9p5wfLwHN5KcMTZrh6vv7xXVOG94Jd2GffV1&#10;fOfgHSS2WeOs31XUDzjgkVjWbxssz1vv7cDndhdgfuYI3nzHcDk/x799uh9hokIpQ4yrLfqLC1e4&#10;nDuEmwMLH4g6H2JYw+7ELhx85jQ3j7JSKG9BSvY+j+97mWm3CUi9EWC9E/uC7VCqhBiXkKz1qy69&#10;hp/89BoyZv2QnXYBH360ByctROW41Q5NYgkXPtXcBda79+GxqLjPrxd73Np9BAG1NkqIcUuUSbW7&#10;E8x37YW50gJAP6zYv8rv4vqTa2hSWq7Ibj5IsDqLnQGWy4cYFp/jVJCtkQfOylsUHuLEwZ345NRp&#10;mOY/Rpa4YJsV09WHGDKgyw6/hGvxZsrtBs8yTyvb5q25bfO52CaiLHQuvn3HHNdOHkfyuCsC7x7G&#10;uxH2C8qDrdk+3E9zQJwMMe4+FOvLcFxVuf50My6IHH4Ic+cz+OBj8VkWjxcsx8SoLS5ePYnIBvkU&#10;edlN3sagKltiXD0l5mFMrTiPDT3CtZvnkD/pL8qzL7LGrOESdRVnLuxVLlBD9SGGy2NtWr5IfHwW&#10;74j9tq/NAifvnkeWWL8LP8cFZkbK62dWJkseKDp/7BDHA7E88vYyw3Lm83gHjkUsDH5nZ93h8/Ak&#10;rPp8UNd+G+cjb2GX+S08m/WHnf9R+FR4oEcc6xaEGEaOM/rpSdUQ4yJuJDpgTCyHXJbeIRscOn0R&#10;vjLEMDsEqywXcfEujkETPgYhhhxflLnAS3iYZ6/Me684fl28KJZflAP98n/nXfH+8SNUdVni1Mld&#10;+OSsKFvhj5Em5sfYk/4ppXQrKlulmrtcFee4HTh84QR+ot1aon9GxsbIEINSStfk0mdiSJ1w+fpB&#10;3Br2RIj/MZj4PNEe1hiMvn47nL9zAV7dlrh98AACWr3mLsSbiu/i3CNRER0JQNvAXbhU6ytlC62s&#10;tcX+c5/hL/7iL/DGG28gJER2F6SIE4PjWfW14NzFM/h//uC38dDmFuJz74sui6f1/GdiLA4xrtXr&#10;W3LMhxipOZdwwd8CPdqF9fS0M27fP7yKEMMLSWUPkTBo+I3/I1y4cBIZOsNKnRZizD3Y03iIkZ50&#10;GIcfmim3LsjhxifcYW13Do/yreF4ZgdOxTvOLefYsANMHsoQwwHeFnuxK9IWg6ISJr81GJ91Q1Wn&#10;K1qUlhiXROVMHWf5EOP5z8QoH7OH5c3juBBiLtanByq6TPHxzovPCTHM4W17DN/xtDG4ncINNtf3&#10;4EG6i6gIecPfeh9OhT/E3YjLKOmzxp2PjsA68Q7MYh6JCqo7bB7sxc1M+e25ujwDE66o7ndGqNdx&#10;vOVtLcqitpxiXipbndCttcS41qZ/AOqLQowncDm4C/ujHZWKmuw3M+OJ8gYXxAdfwA8cH2FobjxP&#10;eN7eieNPHVChhBiXkaL104cYaboAdI56i/XviaxhSzx5chz77K+iasEDJV1hd3QfblTKZ7zouz3B&#10;tX1HENb6RAkxbs/Nr/EQo7XyPq6IynHt3PM+vBFtdQaHYmyWhBhtolwe1IcYVjtxPspeXHjNT0s1&#10;ED39XugUFdO6SXsEx1wU23U3XDqckfCcEKOw9CrOeastXuQ2GJzwRHWXG8aUZ4MYTlsfYrghzOIw&#10;3vV9sqA8WN7cB4tsR8Qrt5MsDCZUg1DXcA87j5+EV5E9KkS5iA49he9YLgoxRsR+cP4kAmv1x6Eg&#10;dHW7o3FQvZ3E8MGe+hAje9weptcP4YJSsfZAL8yUivdciOFqpk1/PsTob7HCGZNzSGrVh7aBaGt3&#10;Q/OYG+zv78aVNIe58jo4Kcprn8eS24nmjx1+SPY5i7edzQxalXjAxWQHzsc5LdpO/kh/egEHxL7n&#10;GXJYHFOfwOfWOdi1WcH0/nnkifmQx7oFIYaR48z89PQhxnlcTbSbCzE6uiyx//wlhMsQw+oInAvk&#10;LVeLQwx/FOZcxXW7m2gYUNfp8JAT7orzgUODvKVOLr8fOnpdUD7ojaFpL/SOeaMODgiLvokTJ4/B&#10;Kct1ybGaUkq3msMTfnD0vYUffiLOxU7XlONbfIaFckvJ0Usn0dS93PPaViNDDEopXZNKiHH5tKh8&#10;+YiLVNl83w91zQ9w4Pop+E35o7LqFo5YmiBu0AvjOh/ERZngpNtNlI97ITTkGC46PkDVsJ+o9LnA&#10;2/sUbkRaiEpBAGp6bJHX6WFQGZz3z/7nf8Hf/u3fKgHGt771LeWhnovp6OjAXetLSC+xRnTGbXRP&#10;GwsW1hdiNFXfxzmL84gQFb0JUQHIL7+Lvbt2rSLE8Eak+REctBHrQKy3YfnMhvhTOGJ2E5WiMjU/&#10;3spCjN7BBzh6+xwC2mUFyA95+Xexb5e8ncQZ1cWnceSqCZ51eol+XkhOOI+PjsgQwx31tZex//Jl&#10;JHZ4YUQ+0yHlDM55PULRBoUYme2Psf/QWbEUfsr0UzKu4McfnBVL6G8kxLBFaf0NfLLrFIJq3dEv&#10;KsgFeVexf/9ZxPWpFZ/21qv4eP9hXAi8i5YZHwQ82YFPTp6B3TNZgQtCQe5ZnDG/hbwBH7FdPBAW&#10;dR53E61R0nwLnx48g/BGDwwq072Mg5a3UbTqEMMFVWXnceDCZbE+fcS03JAQcxynRaWyuO0hjp08&#10;BfcyV3SLJa6suIP9O47Dt9NXu51kaYiROOoK27ArCGxxFRc6AahtfICz5hdR2G34bY0/ctPP4BMT&#10;E2SLzxwQZSU16QwO3LuBUlGOVxJiDA7Y477NKTgl24l580dzpxmu3z8Nly5PDPXY4fLVE3Crlt+g&#10;i3Lpfwo/emGI4YfomDO4/sxKCSVGRGXT9MJOPMq0Q9yiEONy0EOMzASgrd4UVywvIFJU0idmfZGe&#10;dxt3Q++je3LxLVT6EMMXzbXXsGP/GYTWu4vl9kZ+jgkOHj2PZ/3e2jMxjIUYfkgJPI93re6iVsxD&#10;V789bO4fxptmj+ZCPqlu2hchAadx3dsMjfLBqCNPYOZ4Hh5l7uIC03iIkTFmis8/PQaPHh9RPr2Q&#10;V3AF3357h9gTfJ4bYkyMu8Pd9TTuhlujU66HPkvcsr6IkGZPlBaewynTG8jp9xHr3hOR0edwO1YM&#10;ZzCfUnnseOejO8gXZaSt+R72Hz4Jrwo39IjPKSu9hV0fHUdw19Jv+Pp6H2PfqaM4dP00UnW+SI04&#10;hR0nj+LsEwul1dbaQowT+KnpNaRMeGNkygsRYRdx2Oc+Wp4bYjijovwajt2/iIhWeXwKUM4X8jaf&#10;KL+LOB74GBVim/UNOsFBlI/7de4ob78Js1BTNEz6Y2LGCzaOx3ErTt524oqsRkc0YnGZoZTSraF7&#10;yD18sGu/EmTIFhmym3xGRlKOJT7cvR+X7pxDW/fiZzStRYYYlFK6JmWI8daPduGTg0ew54jqIZOz&#10;sM13xNCs/AUJLySm3MKFe0ex5+gRXPS6jbRBL3EwD8bwhAuCYi/g4Jkj2HXjOB6GP0b5sHwCvQ+8&#10;nfbjpM1j1Bv5zB98/m2l9UVoaOjcsy8W4xfkDcfY88oT7hePP+/6Qgx5y0RKxh2cv38Me48fxVWH&#10;y/j80P5VhBjBGB12hKv/BZy6LtbB5WMwsb+FZ71+4qRnON7KQowZUUHJzrmDi1eOY++Ro7hoa4ID&#10;p/UP9vRGasYVHLt8BLuvnsR19ys4eEv/YE9f5ORfw6mrop8Y77zdDcSLeejdoBCjatoT/mIZDx45&#10;LMrGGVhl3cblswewy9YccUYf7OmH6po7uHbnGA6I+TljcRXBrT4GlWg7mHy+D1f81RY+7b0X8IMz&#10;J5E04Kd8yz017YHYpEs4dEGWx6O47nsfuUOyXPmhqvoWLt45ip3adEO75C9mrDbEkBU0X2TlXMHJ&#10;S2JaV47hmsdd5A0GiHXpj8amh7j96DgOic84ef8yPOs8lG/MnxdipOv8kVtwD1ceHFf2kYOWonJb&#10;6IixRT9RPD0jKu1FV3HGRHymKCtXXG8jtUc+40R9sOeLQozZ2UC09FrB2klUYsXnHHp0Ds459uie&#10;DoZOlJ3kFFE+Th/GnuuncD/sKvY7vSjECMbQgDUe2ZzCofOi7Nw6hQehZmgfn38mhmxxUJl/F/uP&#10;7Rdl6yFKp3yRnnkPFx6IfUbMwzlPURHu8VCOBwunrQ8xZIDgh/KKW7h2+xj2i3V61vIqwttkedA/&#10;2NNYiBGMkUErPHh0FD8V++ZZu2twiLmMD366H7YVhr/NL5Zh2B6efmew+/gR7Lt7GrbJNmgX5fF5&#10;LTHyJ90Q4n8WB8+L8nzzLCyL7+Dm4R044v4Avs8JMWQLj/6BJ3B0PY3PxTHy4IOzcMqyQ5+8fU3n&#10;iYTkyzhyUZZXUZa87iFblKWFv1ASIo4V93Fo5z4ccbiOSnHsqW+4j1sPj4v96ihOPbwMn0YZQi4c&#10;R9UVdsd246PLD1Ar3veP3FVuf7Ftl8fhtYYY53HM5RruyVZDJ8Uxw/8WckX5Ux7saTTEMMPjQ7vx&#10;1gf78Jl2npCalbiL7SSOgT6XcUy8P3DuJG4mmaFZF4TBMQc4hZzBAXF+2HPkOO6GPELxSAB6Ru7g&#10;w2NHEKHd5kMppVvNgFJzeITex8jEwuPUjPyipcoepn430SHOlYb91iZDDEop3TYOwwc/3fcDtLa2&#10;iAqATnSbRz7os7CoAEevf47WwY1IuSmllOpVQ4xLuJk4fzsVpZTSzZAhBqWUbisz2ixh6nAOkQnB&#10;cHZ2VvTx94aDmxVOPfgANT0b/QRoSimlDDEopXSryBCDUkq3nb2jPsgoMIWz2xHcdNsFn6BTyC22&#10;xBDU5t+UUko3VnmLXlOLI0o6fJXbUYwNQyml9FXIEINSSret8mf3piHvYd+IJz1vvD/6aC9++CGl&#10;q7O8Qv+zvpRSSimli2WIQSmllFJKKaWU0m0hQwxKKaWUUkoppZRuCxliUEoppZRSSimldFvIEINS&#10;SimllFJKKaXbQoYYlFJKKaWUUkop3RYyxKCUUkoppZRSSum2kCEGpZRSSimllFJKt4UMMSillFJK&#10;KaWUUrotZIhBKaWUUkoppZTSbSFDDEoppZRSSimllG4L1xxizIg/lFJKKaWUUkoppa/S1fOG9pcQ&#10;QgghhBBCCCFkS8MQgxBCCCGEEEIIIdsChhiEEEIIIYQQQgjZFjDEIIQQQgghhBBCyLaAIQYhhBBC&#10;CCGEEEK2BQwxCCGEEEIIIYQQsi1giEEIIYQQQgghhJBtAUMMQgghhBBCCCGEbAsYYhBCCCGEEEII&#10;IWRbwBCDEEIIIYQQQggh2wKGGIQQQgghhBBCCNkWMMQghBBCCCGEEELItoAhBiGEEEIIIYQQQrYF&#10;DDEIIYQQQgghhBCyLWCIQQghhBBCCCGEkG0BQwxCCCGEEEIIIYRsCxhiEEIIIYQQQgghZFvAEIMQ&#10;QgghhBBCCCHbAoYYhBBCCCGEEEII2RYwxCCEEEIIIYQQQsi2gCEGIYQQQgghhBBCtgUMMQghhBBC&#10;CCGEELItYIhBCCGEEEIIIYSQbQFDDEIIIYQQQgghhGwLGGIQQgghhBBCCCFkW8AQgxBCCCGEEPLa&#10;k5ubi+zs7FdmV1eX9smEkNXAEIMQQgghhBDy2vNzP/dzeOONN16ZNjY22icTQlYDQwxCCCGEEELI&#10;aw9DDEK2BwwxCCGEEEIIIa89DDEI2R4wxCCEEEIIIYS89jDEIGR7wBDDgL6+PlRVVa3L2tpabWqE&#10;EEIIIYSQ7QJDDLIdaWpuhbtXEB5bubw0LWzcEBwWjZHRMe1TN5eXHmI8ffoUv/u7v4vf/u3fnvP3&#10;fu/3kJiYqA2xOv70T/8UGRkZ2rvl+bM/+7MVDyuxtbXFr//6r6/L3//939emRgghhBBCCNkuMMQg&#10;2w0ZYHy88yTeem8n3nx7x0v1336wB7sOXtA+eXN5aSFGamoq/ut//a9Gd1i9//AP/4D8/HxtjOXp&#10;6OjAb/zGbyjjyXAiJycHs7OzWt+FtLe3K4GCHPbP//zPlx3WEFNT0wXztxZ/+Zd/WZsaIYQQQggh&#10;ZLuw2hDj53/+55Vr/6985StG+79IhhhkvVy5/sho4PAytXP00D5983gpIYaTk5PRHdWY3/zmNxEf&#10;H6+NaZzq6mr81V/91YLx/vqv/1r5LefFyFs6Fg/7P/7H/zA67GIYYpC1kJaR81wzsvLQ3sHfACeE&#10;EEII2eqsNMT47//9v2Pfvn2wtrZGcHAwzp49i927d8994bpSGWKQ9fJvP9htNGh4me7Ye1b79M1j&#10;w0MMc3Nz/OzP/qzRHfV5ylswEhIStCkspa2tDf/8z/+8ZLw/+IM/UFp86BkZGcGf/MmfLBnuX/7l&#10;X5Qg5EUwxCBr4dylW8/10tV7SM9cWWsjQgghhBCyebwoxPiZn/kZfPbZZ6isrFzSylun0yEgIEDU&#10;T/4/o+MakyEGWS/GQoaX7YefndA+ffPY0BCjs7MTb731ltGd9EV+5zvfUW4DeR7T09P4rd/6rSXj&#10;yedtyNtFJF/96leX9P+bv/kbJcDg7STkZWEsvNC76hCjoQBeplkYG5/ROpDV0Y+iXA/cvXkXFx88&#10;QWxGodb91RB87T6eaa+3FFOlCPC9gwtX5s2oqsWLj4rPZ2SkCS7+oRiVb55awFzLoXtcfXBhUE65&#10;A1HR/mhr71d7bACzs/5wck3R3hFCCCEby4tCjP/4H/+jElZIysoq8OMf/1jpduGC+pwAWd8ICgrG&#10;L/7iLxodf7EMMch6MRYyvGy/cCFGTEwMfuVXfsXoTvoif/M3f3NBq4rn8Rd/8RdLxv3Lv/xL/Pt/&#10;/++XdJe3nBQUFGhjvhiGGGQtGAsvzl++jbsPreHk4o3Sshe3ApqjoQCeDzMZYqyJIWQ5WiKmqA5T&#10;8u30JOoCHOEQm4mhqVezPoNM7iJJe72VmK0vRWBqIQaVFbMxzGJGrGclwgCizPBYuyuwR5T5c0qI&#10;ITaBcCPXvJzqBi4CIYQQsoAXhRiFhcWYmppSWp4vfg6GfGZfU1OTMp0DBw4u6Pc8GWKQ9WIsZHjZ&#10;fqFCDNlS4tKlS0Z30JV669atuXTzefT29uK73/2u0fEN/T//5/+gpKREG2tlMMQga2FxgHHl+gME&#10;BkeirqFV6d/c0oqo6ATU1rcp75dlSYjRjZL8FGX85NJK9GpdFYa6UJqRrPTLKK7DhNZZpytGbv4g&#10;upuqEReXgNiMXBh+8tBgARJE96iEFFToR/pCEI8H9q5o1t4pDPSgPLtarE/9caUfNcXpyjrLLqrR&#10;uqkM93Uj41mi0i81vwb6H5AajE1ErVi7bU1FiOsdFF1m0NtdiYR4uQ5TUW6wUWSIET82hNqcVDyN&#10;TkTWsvlVN/JTxOfFJiGjckjrNo3SkmIUjI1r7yWVeBpTpL0W81mXjxgxjwnZZejWZnJ8eAQNFdWi&#10;gt+IrJQk1Kmd5+grKkVIfiFGtPfPY2ZyEm1i2L6pZqQlJ+JpQjZqOkSPyTokiuWNTshCU4c6r5OT&#10;/cgRw07KN0ZDjCFUVBZhcGhuTaKuMkssSwLisgrQaZBGdOYWoHuqDTkZz8T6SEF5Q5/WZyGzs0XI&#10;zp1fusnJYiSJ+XqamIqSyYXxxmx9DuJFOY9JykbHyPz6bJLLJ5ZzqCJLWY/PCgw/qx0F2WKfEvOY&#10;XFqNgeVPR4QQQr5gLBdifOtb31KGKS8vxx//8R8v6f+lL30JBw8eVIZJT89c0t+YDDG2B+OV1SgY&#10;GtberY+6nHx0aq83AmMhwwKPXcUt/wj4WO4x3v/aYzwR/R0PG+n3HL9QIcbExITSpMrYDrpSP/zw&#10;QyXdfBHd3d3427/9W6PTkMpnYNTW1mpDrxyGGGQtLA4xwiLjMS72Bz3ZooImu9+8a4G4hBc0hTcM&#10;MYa7kBVij/DSUrS1i8pVYQicckoxKHpNDA0hzNoROTlFol8nSqJs4ZyZp4QcU1M+uHrLBRm5xWjr&#10;6ERVhiW8RCVPPfT6w9HLFxWie1tnKmytnLG2HzveigzA8pY10koXhkWyOq20C5gaQGGKI8LyC9Aq&#10;1llxhC0CsguU9TI5MQl39whkVor1IvpV+Vgh/pkaHLRdvQtLD094p6SjRlSUxyc8YRUSimxlHdbA&#10;0dYPiVXKoEqI8cA/FLm93Whvz4TFQ1dEL0ie9DyDhfUTBOeLaXQ0IFBU/J94yInMoDk0FPcTZFii&#10;UeiHC17qRCqzsmHjnqfcepeXlQJrl0oMjQKDXd3wNrWElYsXsjo7tG09T6WouCfmFb6wFYNuZBTJ&#10;Nx/iSWwBmlo7xYVaDB4/sIdLUgU6xHopzSuCnWcuuobU20mc/ULUthhGQ4wORD71U28nmRpDeZQd&#10;HLMzUS+mU1kVDhu3TDR1q+Pk3HiAJ0+zUdvShYb6JjjaxKB8QRqlMjvrB0eXZPVNaTCsHJyRJ7ZD&#10;e2cOXOydEK7lJRURkTCzcEOH7FcUDwd7R+gfH50l5tnCxgExgz1iPZbBx9kD1kre2IZnqc5Iqq4S&#10;89yCzMxAOFfWwDBOIoQQ8sVmuRBjx44dyjD29vb42te+ZnSYv/u7vxfnlg6lXmSs/2IZYmwPBp/G&#10;wUtcv2wEyc6eKNdebwTGQoYFPnaAcsdv8SHj/c89gFNwGGzOGun3HBliLPL9999fUYgh6evrM3oA&#10;+S//5b8gIyMDMzOrb8TMEIOsBcMA495DS63rPPoQQ2pmaY/JSeW7a+MYhBhtLXWwjUvC3G+bjNYh&#10;OigA3T2j6O8wRWCIwdMX+tsQb2uH2oZuJcR44BEAtUGjqD/2DyAsOBIlsl4Z80hU4KowOa1+xTyL&#10;HvWb9A2gta0dnr5h6O4dUN7LfbCssgFWNs7K+1dBb3sbHB6bK4GRuZsXclqHMTI+hRmx7AM9bXAJ&#10;j5lvqdHdhBjXJDR1zohtEi4qsLLJgUpXWwm8wqOVCqwMMZ44x6k9oIPftYcIMnh8T3ePJ6Jj1Fvh&#10;ZIjhYHAH21jpA3gGGAQSCjNIc/eGSaLh1/wDeHL7EcKUjZGEO/dDlFsx5OclufkgXKfD7EgDIoOC&#10;0dKu3cKBfoQHuiJtcFAJMaxueKGiTt+iw5AJFBR54tYjM7FepI9hHx2L1ulpNdwxQIYYibeDkVup&#10;dRjoQoqtFyprtelO1iMyME5U8qdXFWKMjPTAzD8E+snKVhmpqY5wqVJbVWSIeU+ea2wyhvwCF2GD&#10;9n6e+RBjCi6WdghWO6u0OMDeKQeYzoaDk7XWUSPFETfuRii3tsgQ42qMfh0Kmj1x/ka32JC1CLcO&#10;QV2Tfh2Oi31jfMk6IoQQ8sVluRDjhz/8oTKM/DWSf/fv/p3RYd59911lGHmtZ6z/YhlibA+eF2J0&#10;trTAz8keVi5BGB6WX2DqMDFVAv8gN7i4OsHbLRz5hQu/zVJDjFlUVRfDysMF7i42MHXwwfgaW0cb&#10;CxkWaBBifHTeDRViHkeHRjAxO4O8aDO8La6NG2V/R+2XPKfG0T86i8G2BtzYv8voNBliLHKlIUZZ&#10;WRn+23/7b0anIZXPzZBBxmphiEHWgmGIkV9UoXWdxzDEOH/5FuIStG+SjWEQYjTX2yI6Lk/rsZC2&#10;J5YIXNCoYxjxiT6IbWgS+5AfXD3mny8z3T+AGL9IFCu7Vib8A8IRnZCKvPwiFJYvrSiuh4rKagSE&#10;xKCzewBlFXUICnmq/GrQZtBT8Qwhfp6w9olA9cgkutufiEpuiLLcqqlwdbdDVXMXMKPDQFuFqOyX&#10;oKKqAbVxlgtDjFJ1muIMgMs3H+J5jyBWbifRXkvGuh7A02dxiNEOF/cnyF5069yo/UN4xaqRUpK5&#10;BZ7J1TZRAWe/ROh0Mxiqa4CrcwDicvTzX4RkezdcL1dDDOfQWNQZvf1hEo1N0chvaFWDkelhVMZ7&#10;wCO1Vgl3DFFCDM9g5OoPw4NdSAmORaX+vD1dj8iw1YcYw/1P4ONvuGZE39RMmMZqIYaDF5Ln0rRx&#10;5Bf4LR9i6NLx2NxR67qQqfwM2NrVa+/0lMDkrpkS7MkQI0As5xyjnmK/lE1C+lBUFAv3oCgUyvVb&#10;WI6+gY1pOkoIIWR78KJnYkgaGxuVVt+L+335y1/G+fPnlWF8fHyX9DcmQ4ztgfEQowa27hlQr/Iq&#10;EHjDC10j9UgsyUGXvMyYHEFekM8yIUYp/FJLlGvNoaF0+Iau7ZrDWMiwQIMQw6JffFZ7Pq4dvoxH&#10;sorRVwXr1nSDEGMGNaFueOeC7DIELz8ro9P8QoUY8lkWDx48MLqDrtRDhw4pz9ZYDvlzq3/6p39q&#10;dHxD//AP/xDJyctUFo3AEIOsBUsblzmNYRhiSKNjl3n0o2GI0WD53BCj3dYSgQuK90pDDPF+cgxN&#10;1eUoLCpFkIUlklMXPhtivdTWN8DbPxwRTxPR22v82QYvhbwwxCo1fwOmh5Do74XH7QPobjeHg0so&#10;CsRyG9o3OorJyhBEBkWgqKQMVTVNqKtMXRhizNV5818YYhhu3eeHGLbIMhZixGkbqfYJTMXJbLgs&#10;G8EFNdDNAgN1DXB0CkJC7sL5L2icUkKMgMjY587XEsqz4GRejJlFKcbLCzFs4eOvb82i0p6aiUdx&#10;aw0xUvDY3EHrupCpgrWGGCrDXQ0oFus1JToWvq5RGJ9Y/pxECCHki8OLQgxXV1dluPz8fPz93//9&#10;gn5Hjx5FV5fafvZ//a//taDf82SIsT0wGmKMW8GsWHstmPW4hai6WlRmZWrPIJtCXkHhMiFGo7gG&#10;V6/choY64Buwti8WjYUMCzQIMeQVaUFoOD56bwe+84m8jXkI1ugxCDHG8ejeY3z7bXmz+SS8/LyM&#10;TvMLFWJIYmNj8au/+qtGd9KV6OfnJy5SF301uIhf+qVfWjKefIin/HWTxd1/+7d/e0W/eKKHIQZZ&#10;CxMTk3NOi4rptVuPFnj52v21hRgthTCLS5p/+M9ADaK8w9HdO47+TlMEBhs8zWKwFfFOTqht6F0+&#10;xIj2RLjBswbGhjzh7BGs3bqwcYyPT2ByhbeGbRiTLjC3DxSHY0MGEBbiDve+AfT2tME7PAbzP/jZ&#10;hbzCFHR1j6Phxn14pM/Pb1d34HNCDB08rz1EoMFjN7p7XBAVrTbBW1mIMYN0dx9cjl8YYliLshI2&#10;NwvjcDRzQVp6GsorW5VbGma7GxDpn4aWHnUISXtGCiJHRpYPMSZGUewXgXyDxwT1ZWXBwr/6lYUY&#10;IyN9eLzgdpIhcWx2gbf+dpLVhhjy+SeWNghUO6sUP4Gtqzgh6+TtJItu68qWt5PEzd1OYjTE6GpB&#10;dnYp+rTmnDO6Onh6W6F3VP9gUkIIIV90XhRiyId7pqerrb2Hh4dRU1OLzMwcdHf3KK3S9VhaWhod&#10;f7EMMbYHRkOMWWeYGVz0zVreQnpzLYqKMsVVimQceQXRy4QYzUhOVae54SHG9VCUtA2jruHBghBD&#10;Pm++2i8cO8Qw3zkjL/a6YI16gxBjFDfvPRLTeM1CDPmwuW9/+9tGd9IX+U//9E9oaWnRprSU+vp6&#10;/Nqv/dqS8f7n//yfKC5WYzBjt5j8yZ/8iRJkvCgckTDEIOtFhhgmNx4tCC0MvX77EUrKlt5yMofh&#10;gz2HupET4IjwkhK0tIoKVoEHnIrLlEr6tDhxJjm6IyenWPRrQ2msI3yz8pUK+vItMQLh6OOHorZ2&#10;tLR1INPJBeEpX5wm8w0+rnBPTke1OBa1tLaitCgJDh75GBzRiePyAIpC3ZBVUIxmsc6KS2PhlpMP&#10;mQlMxDnC2ysCta3t6OjPgY+NHVx8Q9E5PrUoxBCnpD5vWIeGIlOuw/Z02DoFIEV7AMnKQgxJDuxs&#10;XRFcLeezHSHeAbALmY9XJJ0ut3HpSQyq50KLKRRlpMAtuhKtYv7binMR7hEoLqLGX9ASYwrV1dGw&#10;C81BbWMbmmtqkOTsgerGdiUcMeRlhRjQjaMiyxEe2VmoF/NeXhkO+4AsNGsNdVYfYghyQ2Ejym9u&#10;W5vYDgmwdnRCtNoH7dFRsHwSqLTcay2Oh6cYTn/31fNbYrQjJc0V0VVVyj5VnZMLL49idV8khBDy&#10;WvCiEEP6B3/wBwgV1wE9PfPBxfDwCJqbW5RfRhwbU8NvMzNzpV5gbBp6GWJsD2SI4VJYqlwfqPYr&#10;t/pGeQaiqrMTnT1JeOIgwy1xLVGYh6raDnQ0NyPW3GNzQoy3vZBbP4nh/hFEeaVhTPxrMT2APQld&#10;4lUVHls5I13Mw1hDBu4WGj4T4zUNMSRBQUH4xV/8RaM76vP8hV/4BTg5OWlTWIp8Bob87eXF4/3N&#10;3/wNCgrmn6I3Pj6Od955Z8lwf/7nf4709HRtqOfDEIOsF/kwy8RnGbiyqPWF3ows9Rv759LXhkJR&#10;I56a0leculFamKa03sguq1ErjHrGu1GWl6r0yy2Zbz4vf2LVsAKoGxtHdXElOrQv/keGSpGS9AzR&#10;CSnIV45aXySm0N1WjfRnyYiOS0FxbfPcT6Wq9KKyJF1ZZylinczd7KKbRmdBKmJjnyGtrA260VFU&#10;JWWhs3sIQ/HPkDVXwZbMoK+7CkmJSYhOSl/wc6alYljD91MjKSgsku05jFOQKrZDfDKympYGScNi&#10;3NTK6kUtS8QSVBYgTsx/QlohugbUaY+PjKCksmbJsIZ0NVYjMT4JcSn5aJx7WuxC5E+s1hWWoVXf&#10;SGR8BA2i3HXrZ0/Xh8oK8TlDOuUnVvOKy8QpTlCVhjStpcdoXhGix2WIMYzKqmIxrH4LjKK+Kh8x&#10;cWLecwsX/LxYU04h6ueaA02hra1YuPRWpNnZYuTmzZf1yckSJIvtEPMsE22Lf2K1KxeJCWJ5k3Mx&#10;PDq/DZrFPJcYPlx3slCUFf1tSGKfylfLR1JONXo353EuhBBCNomVhBhS+WDP733v+zh27DiuXbuG&#10;Xbt24+/+7u+UL1ytrKyUFqkyzHj06NFzHwIqZYixPRivqkGKuDaQ1weqFZiY0GF8dAR56eIaaK65&#10;q7iAGmlAYU4qsnOyxbViFPIrF1y9oz5PXL9hFt09A6hvUC+wJiaGUVyytluwjYUM0j1WHvD0CdO0&#10;x44f7MJ7n1yG6Vy3UDx+dA3vmpjCSr4/80R0C8SeQ2fF+GbidTDOXrq5ZLrSL2SIIQkPDze6oz5P&#10;GWDoU0tjyPvL3nrrrQXj/OM//qPRn1FtbW1VWnUYDvud73xHeQjPi2CIQTYCeeJqam7FnQeWc+GF&#10;vK2ksmr1P/tLCCGEEEJeDSsNMZZT3lpvY/NEmZ58uPn+/fvxpS99yeiwDDG+aMxgpLEAIUEhCPEL&#10;QmJRH5QfLXmJGAsZXrZf2BBDIltkfPOb38RXvvIVozvtV7/6VXzjG9+Ar6+vNsbyjI6O4nd/93eV&#10;ceWvj5SXP/8Xdjs6OvA7v/M7yrDydpPqankH0IthiEEIIYQQQsjryUaEGHptbe2QmpqG3/u93zPa&#10;X8oQg6wXYyHDy/YLHWJIZJhgYWGh/GayvPVD73vvvQdHR0d0d88/EX4lyGduyFYVaWlpWpfnI1te&#10;yNYbmZmZWpcXI584/J//839elzJgIYQQQgghhGwvNjLE+NrXvmb0hwcMZYhB1ouxkOFl+4UPMQyR&#10;D1jTux70P120ElYzrKSzsxO5ubnr0vAZHYQQQgghhJDtwUaGGCuRIQZZL8ZChpftaxViEEIIIYQQ&#10;QshWhSEG2W68++O9RoOGl+nug+e1T988GGIQQgghhBBCXnsYYpDthqWNC779jvGw4WX47Xc+R0iY&#10;/kftNw+GGIQQQgghhJDXHoYYZLvR09OHG3cs8YMPDhgNHTZKGZR8tOMELJ64aZ+8uTDEIIQQQggh&#10;hLz2MMQg25GBwSEUFZcjI7vgpZmVU4iKyhpMTk1pn7q5MMQghBBCCCGEvPYwxCBke8AQgxBCCCGE&#10;EEIIIdsChhiEEEIIIYQQQgjZFjDEIIQQQgghhBBCyLaAIQYhhBBCCCGEEEK2BQwxCCGEEEIIIYQQ&#10;si1giEEIIYQQQgghhJBtAUMMQgghhBBCCCGEbAsYYhBCCCGEEEIIIWRbwBCDEEIIIYQQQggh2wKG&#10;GIQQQgghhBBCCNkWMMQghBBCCCGEEELItoAhBiGEEEIIIYQQQrYFDDEIIYQQQgghhBCyLWCIQQgh&#10;hBBCCCGEkG0BQwxCCCGEEEIIIYRsCxhiEEIIIYQQQgghZFvAEIMQQgghhBBCCCHbAoYYhBBCCCGE&#10;EEII2RYwxCCEEEIIIYQQQsi2gCEGIYQQQgghhBBCtgUMMQghhBBCCCGEELItYIhBCCGEEEIIIYSQ&#10;bQFDDEIIIYQQQgghhGwLGGIQQgghhBBCCCFkW8AQgxBCCCGEEEIIIdsChhiEEEIIIYQQQgjZFjDE&#10;IIQQQgghhBBCyLaAIQYhhBBCCCGEEEK2BW+8+fYOULpeCSGEEGPMzs5Cp5vB9PQ0pqZU5WvZTfZ7&#10;WZSWVRs9X1G6VTxs6oAWrbxWV9416Pc5Lph0an2Apvd24NhjB7Rp76tq5qfxVOsGeGLnftHt/eN4&#10;UKx1Ery54yocK9TXU1MT+HzuM3bgnQtWsHb2gr2NBf71B/3qQILoyw/w9g/2qh6IR3OX2r0i+tmC&#10;8fV+V+0taMGOvccM+l3D4Mi42qs6FMd3BaqvJTbu2KEfzsIZyVrn8govvOkRhBLlnQ5pGU5iGHu0&#10;tI4pXRCViGsHczA6ob6t9QrBZ3OftwNWEfFQP7EL4ZGim2UuxqaVDnATw775dpD6RmLlik/044rX&#10;qVrn0jJPuHmGqG+mxpFiNj/9H+4+gyK1jyB+rjuldG1euvZY259WB0MMuiESQgghhgwMDKGurhE1&#10;NXUIj3gGBydvWFo5Kjo4eSndqqvrlGEGBga1sTYOhhh0q3vf1EErraKO77Sw3wWTR1ofoNt7HSHG&#10;satw1F5PTT1d8BkLdBvRhno+uuhnuGpk3PkQoww79h5e0C94ZFTrF4rjZzYoxLDMweiCYGL+865H&#10;xGNY6bOeECMebp7N6puxcaQYTP/N3WdgrvYRMMSgdL0yxKCbKiGEECKZmQESE1MREBgOK2unueDi&#10;ecph/APClXHkuBsFQwy61T1n6oA+rbxWJ5816CdbYqRrfYDWY+sIMfZdhaPWkmJqqsHgM3bge7cS&#10;ER4lDcDbrlrTBoFf0FM8tnRZ6tnb85V+A+dDjC7s2HvCoN8hVI5o4UNXKI4f3KAQY/98S4xnXiH4&#10;4dzn7YDFhrTECIKbp/ZuYhwpp+en/87uM4hW+wgYYlC6Xhli0E2VEEIISU3Lgourr9GwYiXKcVNS&#10;M7WprQ+GGHSr+6+XHJCspRg9NaU4re/3zk549evUHoLHotuaQ4x3r8DRZ0p5PTs9jagz8+N66BtJ&#10;IAvf/yxbew30et6ZG+bNz92QV9aBjs5uJPhF4H19dwPnQ4xZdNsZhDFXEzEyod4yNhgYigPv2Smv&#10;FbLdseMDOdxOXLAIRq/WeUUhxttPMDqmLtNUTQgO79Y+77MHCCoYE3MhWd/tJGc9g9Et38xOIyXB&#10;TR1G+PGtakwqQ0kYYlC6Xhli0E2VEELI68vo2AQyM/ONBhNrMSMzD6P6r1rXCEMMuvW9AP+Ieui0&#10;Fkh1+Uk4e9ICEVp9XVTR0Ztmqgy75hBDDHPC0gMdE2pNfqy9Hk9uPYFnvb4NyCR6gs3w3ns7YN85&#10;rAUAwFCoHY5ddkFhvfp+ZnoQ/t4X5z7X0PkQQ6U7zA7nHsajrkd9r5sahJODmTJsyJDaTZLq+BCH&#10;7IJRpb2XrCzE2IHLNZ2Ya7g1mI7bBy4jIkd7r7C+EOPN/e7IaNbHFT1I9LDBHRvDOZUwxKB0vTLE&#10;oJsqIYSQ15PevmGEhMUbDSPWY0hoPHp71bvb1wJDDLot3GsPr4QKLHkixegAitKCcfCnB5Th1hNi&#10;vPn2MVg+iUGt1m2O6Uk05AVj35FDynAf7DBDQnEzRuYbgaiMN+CpZzA+1T5zsfMhRieGDdop6EkN&#10;9sZupdXFDrx1PR6l7VoPDRmn6J+Ks9IQ4823ryI8uQI9C+Z1RqyjGajx5zpDDNFtr50nshu0jhrj&#10;Ym61XEfAEIPS9coQg26qhBBCXj/kMyxCQmONhhAbYXBIzJqfk8EQg24b3z+Fk1dNcdHQ8zfx8Qe7&#10;54b5/mfH54Y5ZnBLyJ65cU7hnR+Jbu/txocn9d3UVhyq+7FrbljNy/ex55N9BsN8ju9/fhGnriwa&#10;7uJ5vDc3zFK/PTfsVTGP9xeOK/zwx4bDf45Pji3sf0x4Qnt99NQpvLnnLI4o7x/hwDH5jA2x7Oce&#10;qMMfvIifaNP6t5+cwpEF8yqGF55VXt/F7oNiuB0mOGei9v9MTPfNt8/OD7/jJN7Wz5d4fUDrLufh&#10;hzvP4tItc1h7JcLZQRteeMnc3OCZGO7quJTSNcsQg26qhBBCXj+SnqUbDR820sSkNO3TVgdDDErp&#10;mrUKQsnoDGZmZtBWlI0TH6vdH8fq5m9jsdm7dDxK6apkiEE3VUIIIa8Ps7NAXX0TrGycjQYPG6n8&#10;jNq6RuUzVwNDDErp2j2DwNBstBu5o21yZBCV5Z747vc+NzIepXQ1MsSgmyohhJDXB51Oh/CIOKOh&#10;w/OMjIxDfn6xYmTU6sYNj4jF9PTiG/WXhyEGpXR9HsSxuz6wc1yo2QMzfPD+/K0+lNK1yxCDbqqE&#10;EEJeH6anp42GDctZXFyujQ2UlFYYHWY5p6bUn1RcKQwxKKWU0q0tQwy6qRJCCHl9cHH1NRo0LOd6&#10;Qwz5mauBIQallFK6tWWIQTdVQgghrw/GQoYXud4QQ7oaGGJQSimlW1uGGHRTJYQQ8nrQ3tFvNGB4&#10;kRsRYrSJz14pDDEopZTSrS1DDLqpEkIIeT1IepZlNGB4kRsRYiQmZWlTeDEMMSillNKtLUMMuqkS&#10;Qgh5PQgJfWo0YDB0rRiblqHBIVHakC+GIQallFK6tWWIQTdVQgghrweBQeFGAwZD14qxaRkaEBim&#10;DfliGGJQSimlW1uGGHRTJYQQ8nrAlhiUUkop3QgZYtBNlRBCyOtB0rNMowHDi9yYZ2JkalN4MQwx&#10;KKWU0q0tQwy6qRJCCHk9aGvvMxowvMiNCDFaxWevFIYYlFJK6daWIQbdVAkhhLw+GAsYXuRGhBir&#10;gSEGpZRSurVliEE3VUIIIa8PLq6+RkOG5VxviCE/czUwxKCUUkq3tgwx6KZKCCHk9WF6etpo0LCc&#10;6w0xpqamtLFXBkMMSimldGvLEINuqoQQQl4fdDodwsJijIYNzzPqaTwKi0oVn0YnGB3meYaGRWN6&#10;Wqd9+spgiEG/SL774704eMwEZtZusLL1WKCl8OotC3y+94zRcSmldKvKEINuqoQQQl4fZmeBuvom&#10;WNk4Gw0dNlL5GbV1jcpnrgaGGPSL4Cefn4CjSwAKisrQ3NIG3cyMVsLnkbvG4NCw2E8akJKWixu3&#10;rfDuj/YanR6llG4lGWLQTZUQQsjrxezsLBKT0owGDxtpQmKq8lmrhSEG3c6+/YPdsHfyw8jI2KrK&#10;vxx2ZmYWVdVN2H/ogtFpU0rpVpEhBt1UCSGEvH7IL4WDQ6KNhg8bYVBwtPIZa4EhBt2u7j9yFVk5&#10;BVpJXh8e3kF4/5NjRj+HUko3W4YYdFMlhBDyetLTO4TgkDijIcR6lNPs6RnSPmX1MMSg29FHli5o&#10;b+/RSvH6mZycQmZOMT7eddro51FK6WbKEINuqoQQQl5fRkbGkZGRazSMWIvp6TnKNNcDQwy63bxv&#10;5ojRsfWVe2PIm1Ga2zuNfiallG6mDDHopkoIIYQkp2TA0cnLaDCxEuW4z5LTtamtD4YYdDu559Al&#10;tLZ2a6X35ZCTW47vfn+30c+nlNLNkCEG3VQJIYQQiXyGRVx8Mvz8w2Bl7WQ0rDBUDuPnH6qMs9bn&#10;XxiDIQbdLspfEsnNK9RK7stjRuxgTq4++Nfv7TI6H5RS+qpliEE3VUIIIcSQ/v5BVNfUo7KyBmHh&#10;SXAwaKEhX8tuFaKfHKa/f0Aba+NgiEG3i04ugVqpffm0tHbiyMkbRueDUkpftQwx6KZKCCGEGEP+&#10;5OP0tA4Tk5OYmJhQFa9lt7X8dOpKYYhBt4OffH4c/QNrf4DtapE/v+rjH4bvsjUGpXQLyBCDbqqE&#10;EELIVoIhBt0O2jr6YmpqWiu1r4aGxlZ8+Nlxo/NDKaWvUoYYdFMlhBBCthIMMehW972f7ENmVr5W&#10;Yl8tF03uG50nSil9lTLEoJsqIYQQspVgiEG3uvsOX0J9fZNWYl8toeExRueJUkpfpQwx6KZKCCGE&#10;bCUYYtCt7j1TB2zgD/KsCp3Q2DxtpM9SspXPKq8MNtp/9Z7CY0tlkkD0PiP9X41vfX8v3v7hXvF6&#10;t/J3gT/YjbfeMT4epXSpDDHopkoIIYRsJRhi0K3ufVMHrbRuDsbmaSPd+BDjMM5eykVKmtByt5H+&#10;r8CPzsC8VFksvP2DTPXFwCDamzqg/MZSbzPCHlzG2+8aGZdSukSGGHRTJYQQQrYSDDHoVne7hRif&#10;nr4Jz6hEhC8xAebW2jM2vEKUbm4PbFFhGGLseARbb3VYR2tT/HC3JdwDEwymIbx3Fm9+eAoXXQy6&#10;6fV6KKZ/CMfPaO8f7sab3z+Ei4/8FgznY2WB7/9gJ958dw8O3HZBoEG/cGcHfPLhHvzr93YtGEev&#10;uckVfGfRMi/RWIgRGY97R6/jiq0HiuX7tkx8/PF+4+NTShfIEINuqoQQQshWgiEG3eputxDjuLkT&#10;2rVxFzKDjCxvdbgWdYimp0lo14cYzWmwjGrA5DQwPTGJWx/dhJd/I6ZnFv3E8tgAAq9eh0uV9t6Q&#10;6REUXzW4nSRmH/Yfjcbw2JTWQUU3MYbiGyfx0Q5XDIxOLLxdZ2oCvQnWym0fxpgYLsO//eAFPz1r&#10;LMTwCMIR2e+9fbgTLztMw3XnSePjU0oXyBCDbqqEEELIVoIhBt3qbucQoyzFDO+LbkUlleLd8iHG&#10;HEM9uC6H2XUXzqltaGruQtX5w/hwlxNy8oaUQcqj5kOMiZTzePMnjxCSov4EbXvHwhDDfkK+mEWT&#10;+U3x2btx2rJcTFNO9x4ej6v9uoPM8W/v7sBHx2xRpHQDoj7RhxiTsNp1Cu/tOoNnWpeYH8pnXSxc&#10;7gUuF2K8vQ/XHqqd4naeWjoupXSJDDHopkoIIYRsJRhi0K2ufLDnorYIrwzZQsHYPC2nYYhxVuu2&#10;qhCjIAo/Ucbbh4PnLGBhG46knFI0D2r9BQtCDGVYE4SEq9NcHGJ0KS8GcOzMFfWzDVTHGMLVW/fU&#10;bj+5CVellYTAUx9i1OKTXUfw5q4zMNO6rCfE+Pb398FG6TeMuzuPGx+fUrpAhhh0UyWEEEK2Egwx&#10;6Fb31Pk76Oru1UrsqyWvoNToPC2nYYih77aSEGNUB3Qod33oUPjkNN49dgdP24aVIGUoLQgPTWJR&#10;ogUDqwkx1DXXi2NnLimf/eGBGwhKKkKy0yM0Kv1GcfXWA3W+PrwJ1xSlI+CywSFGSiac7znCN68E&#10;nfJ9UTg+/mCTHjxK6TaTIQbdVAkhhJCtBEMMutX96efHReW9XCuxrxZrWyej87ScxkKMGCXEmEVJ&#10;Vj5+8vZxPG3pVvoveCZGZSyc3bOU19Pj44i4ZoYGrQnKIflzpEedkaymDqsKMdSqzyxareXtJHtw&#10;2XUGs2K6sz1ncGNM7TcTaa78UsgnJx1QpX2m79wzMTYoxBAfOjsjlK9by2B26rDxcSmlS2SIQTdV&#10;QgghZCvBEINuB0PD4zEzs+Dxky+dkZExfLbnjNH5WU5jIcahoFQoecEiFoYYwXjzkC1SWkbFOx3q&#10;h/OQ1T8oXi2lv38ANSsMMXYejEZbr5zmPEM9bbD97Bh+8ukT1HUt+oyRflQGmxo82HMNIQaldENl&#10;iEE3VUIIIWQrwRCDbgdPn7+L0THtiZOviKRnmfjeTw4YnZ/l/ODQJZg6+sBOON/9NB5o3Qx9cOkB&#10;TK+bKa9vP5AtJXbg0D0btb/pE9y9aw4rg+H1PrH2gc1D9bW1Mv0jOH3RUXlvarEfew9pw17ehTe/&#10;tx9Hr9jOjSu9cekK/u09Md67u7HjnNnCz3jwCO//ZDfeem+n1s0W7/1kD94U62KvNswF0W9+2Sil&#10;L1uGGHRTJYQQQrYSDDHodvBfv7cLGVklWql9+QwOjuLWvSf4tpF5oZTSVy1DDLqpEkIIIVsJhhh0&#10;u/jxjuMYG3/5rTFmZ2eRmZWH9368z+h8UErpq5YhBt1UCSGEkK0EQwy6nTS1cFSeVfEyae/owYGj&#10;6i95UErpVpAhBt1UCSGEkK0EQwy6nXznR/sQFpWo/sLFS0A+OvT4mTtGP5tSSjdLhhh0UyWEEEK2&#10;Egwx6Hbzu9/fjQLlJ0s3FhlgXLhqavQzKaV0M2WIQTdVQgghZCvBEINuVwND4jEwMKiV5PVRW9eI&#10;iyZmRj+HUko3W4YYdFMlhBBCthIMMeh29vptC+QXlmFqalor0aujt28QkU8TsffQRaPTp5TSrSBD&#10;DLqpEkIIIVsJhhh0O/vtdz7HB5+ewN37NigorNBK9YuZmJhEeGQCTp69hXd+uNfotCmldKvIEINu&#10;qoQQQshWgiEG/SL54Y5jsHP0QO/gEMbGxhc4KszMKcTNu4+NjksppVtVhhh0UyWEEEK2EgwxKKWU&#10;0q0tQwy6qRJCCCFbCYYYlFJK6daWIQbdVAkhhJCtBEMMSimldGvLEINuqoQQQshWgiEGpZRSurVl&#10;iEE3VUIIIWQrwRCDUkop3doyxKCbKiGEELKVYIhBKaWUbm0ZYtBNlRBCCNlKMMSglFJKt7YMMeim&#10;SgghhGwlGGJQSimlW1uGGHRTJYQQQrYSDDEopZTSrS1DDLqpEkIIIVsJhhiUUkrp1pYhBt1UCSGE&#10;kK0EQwxKKaV0a8sQg26qhBBCyFaCIQallFK6tWWIQTdVQgghZCvBEINSSind2jLEoJsqIYQQspVg&#10;iEEppZRubRli0E2VEEII2UowxKCUUkq3tgwx6KZKCCGEbCUYYlBKKaVbW4YYdFMlhBBCthIMMSil&#10;lNKtLUMMuqkSQgghWwmGGJRSSunWliEG3VQJIYSQrQRDDEoppXRryxCDbqqEEELIVoIhBqWUUrq1&#10;ZYhBN1VCCCFkK8EQg1JKKd3aMsSgmyohZH3U1tbiww8/xHvvvYdPPvkEXV1dWh9CyFpgiEEppZRu&#10;bRli0E2VELJ2BgcH5wIMvadOndL6EkLWAkMMuh187/1DOHLFFffsPPGYUkpX6H3hieue+MFHR40e&#10;W7aLDDHopkoIWTsNDQ0LAgzpnj170N/frw1BCFktDDHoVve99w/CMTQWlb069IgyO0AppStUHjNq&#10;xQv/lGz88KfHjB5jtoMMMeimSghZO8ZCjN27d6Ozs1MbghCyWhhi0K3u/nP2KOuahYyrF1dQKKV0&#10;JTYOz+Lcg3Cjx5jtIEMMuqkSQtYOQwxCNh6GGHSra2LqgG5RVo1VTCildCX2Cm39IoweY7aDDDHo&#10;pkoIWTsMMQjZeBhi0K3uTVMHo5USSildjc4MMShdm4SQtcMQg5CNhyEG3eoyxKCUboQMMShdo4SQ&#10;tcMQg5CNhyEG3eoyxKCUboQMMShdo4SQtcMQg5CNhyEG3eoyxKCUboQMMShdo4SQtcMQg5CNhyEG&#10;3eoyxKCUboQMMShdo4SQtcMQg5CNhyEG3eoyxKCUboQMMShdo4SQtcMQg5CNhyEG3eoyxKCUboQM&#10;MShdo4SQtcMQg5CNhyEG3eoyxKCUboQMMShdo4SQtcMQg5CNhyEG3eoyxKCUboQMMShdo4SQtcMQ&#10;g5CNhyEG3eoyxKCUboQMMShdo4SQtcMQg5CNhyEG3eoyxNj61nd1ILOgEDGpuXhWUovS/7+9/4CP&#10;KkvstGF7d+yfd177XYe1d9f267XX9uy3Ho/n3dn1eN8Zjz2znh2vJ3k802E60j2du2m6oekmNDlL&#10;5JwzCJERiCCSyCABEkiAQAIkgZBABOUc/t85t24plgiipHuleh5+D6ob61bVrXvv+dc55z6Q7oaY&#10;r605ZcY24+5WlSo5/YwSjrf3wJmbSrtxR6evFelBY+vlHjTU6VzGRaXcrtT9FuM78l5VmXmedKUW&#10;VYecjr1PQgzETgoAnYcQAyD8EGKg3yXE8LcpZw5o8IilmhZ7UksTjmre6o0aM2GzNmVIt0PM39JV&#10;czZpTVbrcYWVxdqXfFgrEg5r6dbd6tNnjIavCgyvPXJNG7Ye0OhFqbpX33q5e7XVil23W6tTymWv&#10;ClpOC+Wt29c0fOgQTTl3L+R07H0SYiB2UgDoPIQYAOGHEAP9LiGGf7127az69YvS9LQS5ddI98y4&#10;O1WVOrp9rQZM3KLzD0IvF3T624M083j78WYxpzZFfnmF+r0/TxuvBIath3aGDjGKGhvNc9fqdq15&#10;3GJ8RxJiRJ6EGIidFAA6DyEGQPghxEC/S4jhXw9ti1OfyVm61mZ8YY10pFDKNo/vVhRp9569+mTo&#10;GL3y+WRFrSzQ6Rs3NXX6NHMef1s/e32iJq7PbtesxHqnolL9PpinzZnN4w7vPKChIzdo2vTJeqXf&#10;CH0QvUdHbtfqXk2FZk4ao+iEW8ouKdR0s/73Bg7TO4OiND62QFcbWq+7ZYjxoL5Ox5NOaPiY8erz&#10;wTANiIrRlvNlKjTLFJTc1YZNcer76Wi9OnSKJqy6rRNltU6gMvaZdzRpZbo+HTZGL3w6VmPX3NP1&#10;Ns+D/pEQA7GTAkDnIcQACD+EGOh3CTF8al21Nq5YrUHLs5rGpZ+/pA3b9ynGuj9DqUXS7iUTNXhq&#10;ss48kDLvF2jltDEaE5uny/X1mvrWZ5p2qONmJx2FGK+9t1y7rtTrcukDzYmep3H7c1qFGJvXDNFz&#10;Y3YrsdZs09V0TZqyR3tqWq+7ZYiRc/Oyho2crjXnHyi3Udq3N0FRy08ro1TatnS8Ppp6UsfuSler&#10;a7Vy4VQNWX5CV6oCIUb/Gad11ry2s+mn9OYLw7U1v/XzoH8kxEDspADQeQgxAMIPIQb6XUIMn9pQ&#10;q22r12nw0hYhRm6e4s6maf2ho+o7ao3WZklRL72vl/vN0ODRAT/66FO9MXqVzlZ23JwkaEchxpC5&#10;qbpbFxjevXarRq+51irEOJt5Sv0GjtbQ2Ru09tBdJZRIee7yQVuGGEf3xqj/rL265AYdd2vqlFlY&#10;pQLzHBNf66eFpwJNWey0q1cv6fPBMTqZHwgxFpxsXufo5/tpXXrzMPpLQgzETgoAnYcQAyD8EGKg&#10;3yXE8K9H98XpxbEXZcr4zrDti8J6w5yXP/00EGJMee59zTnaoIyGZjNt/xWNnQ8xWvaJESrEKDDr&#10;v2ue51hugebMm6of/LSvlp1rXoe1ZYixd+NifbTouK60mB507HP9FNNi2dyb+fp8YIyO5QVCjCVn&#10;mqcRYvhbQgzETgrQm0hKStLgwYP1/PPPtwsXeqMvvviixowZoytX7GUOQO+AEAP9LiGGf827namo&#10;z0dr8KpMZTyQCsy464X5WjVnmn7+USDE2Lroc72/OEeXyqT8eikxfpUmbs3SZTOvDTGmHQ50CBpq&#10;/Z0NMbZs3aPpe24rx8xTUN+g+SPf1cDNrWtjtAwxrl1L0dBRi7TvRqUTriQnH9XAuXuUZF7Tiugh&#10;Grg6T5cqzPbXSUcObdXQGbt1sZQQo6dJiIHYSQF6C6mpqU6hPlRhv7f71ltvKTc3130nAHo2hBjo&#10;dwkx/O3lrAuatTBOExfEKWrZFkUv2aQp6w9o6JxtToiRl39Zs2Yt1Zh5GzVu9XaNm7VfW7Klu2bZ&#10;leNH6M0R2xRzolC32qzX2tkQI/XyMQ2btEDjVq7XhJgdmjB5j/bdaF6HtWWIUVhZro2bN2rkotWa&#10;tGy9xs1eo9Wn81RgnuPqtVTNnrdBoxdsMtsfr3HzD2vj9XKnHw9CjJ4lIQZiJwXoLUyfPj1kAT8S&#10;/PnPf669e/e67wRAz4YQA/0uIYb/vVNVo6sF+bqQc0tXCkuVV1ev7KIy3awONC/JLy3W5bw8pd8s&#10;0NUHUqG73K0HhUrPyVfW/eqQtTEeNDToyq17yjPrCY4rKC3T1fuVKmoMDOcXlehqUY2KzLzZhXd0&#10;vbTWuUVr7r1CXbphnjPvtq6Zmduu/0Gd2ebbBbpeWecMF1ZVKsu8hvScPGXeK9VtNySxt27NLy1V&#10;Rt4tsy4zvxlpAxg77VpunnIrm9d59Ua+blY1D6O/JMRA7KQAvYV33nknZAE/ErQhxp49e9x3AqBn&#10;Q4iBfpcQAxHDISEGYicF6C0QYhBiQO+AEAP9LiEGIoZDQgzETgrQWwgVYvTr10/Hjh3rdT7zzDOt&#10;XichBvQmCDHQ7xJiIGI4JMRA7KQAvYVQIcawYcPcqb2LZ599ttXrJMSA3gQhBvpdQgxEDIeEGIid&#10;FKC3QIhBiAG9A0IM9LuEGIgYDgkxEDspQG+BEIMQA3oHhBjodwkxEDEcEmIgdlKA3gIhBiEG9A4I&#10;MdDvEmIgYjgkxEDspAC9BUIMQgzoHRBioN8lxEDEcEiIgdhJAXoLhBiEGNA7IMRAv0uIgYjhkBAD&#10;sZMC9BYIMQgxoHdAiIF+lxADEcMhIQZiJwXoLRBiEGJA74AQA/0uIQYihkNCDMROCtBbIMQgxIDe&#10;ASEG+t3hU5cpvy50oQQR8XEsbJDmrCPEQOyUAL0FQgxCDOgdEGKg333jo8lKyr6vIrO/hiqcICI+&#10;yoz75eo3fHHIY0xPkBADPRWgt0CIQYgBvQNCDPS7P3zmXQ2ZOE8JadXKN/tsqAIKImIobxsPXZHG&#10;zFqhHz/3XshjTE+QEAM9FaC3QIhBiAG9A0IMREREf0uIgZ4K0FsgxCDEgN4BIQYiIqK/JcRATwXo&#10;LRBiEGJA74AQAxER0d8SYqCnAvQWCDEIMaB3QIiBiIjobwkx0FMBupL6+nrV1tZ2i2+//Xargr11&#10;yJAhqq6uDjl/T7WqqkrPPPNMq9f5/PPPKz4+PuT8XSVAV0GIgYiI6G8JMdBTAbqCnJwcHThwQNu2&#10;bdPatWu7xZdffrlVwd7ap08fLViwIOT8PdWZM2e2e5021Bg5cmTI+btK+/nm5eW5nzhA+CDEQERE&#10;9LeEGOipAF3BZ5991q6gjb3PqVOnqqyszP3UAcIDIQYiIqK/JcRATwUIN7ZvhrZ9NmDv9K233lJK&#10;Sor7yQOEB0IMREREf0uIgZ4KEG5s3wyEGJFjXFyc+8kDhAdCDERERH9LiIGeChBubH8JbTuexN4r&#10;IQaEG0IMREREf0uIgZ4KEG4mT57crqBrQw17u9OxY8diD/Xzzz9v97laCTEg3BBiICIi+ltCDPRU&#10;gHAzadKkdgXdl156yZ0KPZm2n6uVEAPCDSEGIiKivyXEQE8FCDeEGL2Xtp+rlRADwg0hBiIior8l&#10;xEBPBQg3hBi9l7afq5UQA8INIQYiIqK/JcRATwUIN4QYvZe2n6uVEAPCDSEGIiKivyXEQE8FCDeh&#10;QowXXnhBN27cwB5u28/VSogB4YYQAxER0d8SYqCnAoSbUCEG9l4JMSDcEGIgIiL6W0IM9FSAcEOI&#10;EVkSYkC4IcRARET0t4QY6KkA4YYQI3J8/vnnlZCQ4H7yAOGBEAMREdHfEmKgpwKEm1OnTum5554L&#10;WejF3mXfvn2VmZnpfvIA4YEQAxER0d8SYqCnAnQF8fHxzh1JQhV8sXf46quv6sSJE+4nDhA+CDEQ&#10;ERH9LSEGeipAV5GXlxfyDheP46FDh/TGG2+0KzgvXLgw5Pz4cKOiotq9l6NGjXJqUYSa/3G8deuW&#10;+0kDhBdCDERERH9LiIGeCuBHsrKynKYKbQveFy5ccOeAJ2Hnzp3t3st169aprq7OnQPAPxBiICIi&#10;+ltCDPRUAD9CiBFeCDGgJ0GIgYiI6G8JMdBTAfwIIUZ4IcSAngQhBiIior8lxEBPBfAjhBjhhRAD&#10;ehKEGIiIiP6WEAM9FcCPEGKEF0IM6EkQYiAiIvpbQgz0VAA/cuXKFb333nvtCt6dDTHs+pKSkjpl&#10;OIMTGxqcOXMm5PM8yuTkZOeOL50hVIhh7/RSXV3tzgHgHwgxEBER/S0hBnoqRAa5ubmKjo7WkCFD&#10;eoQff/yxnn/++XYF7ycNFIqKirR48WK9++67ev311zvl22+/rQkTJjjv4dNw6dIlDR482Ll1bKjn&#10;eRw//PBDbdy4UY2Nje5aH49QIUafPn00aNCgkO+/H501a5aqqqrcVwS9GUIMREREf0uIgZ4KvR/7&#10;a7stsLYtxPZEnzTESE9PD7mezrhkyRJ3rZ3j008/DbnezlhTU+Ou9fEIFWL0RN98k2NWJECIgYiI&#10;6G8JMdBTofdz9+7dkAXCnuiThhh79uwJuZ7OOG/evE73IWGDpAEDBoRcb2fMyMhw1/x49JYQw1pe&#10;Xu6+KuitEGIgIiL6W0IM9FTo/YSzNoLXehliTJkyRWVlZe6an4zCwkKnKUio9XbGSA4xcnJy3FcF&#10;vRVCDERERH9LiIGeCr0fQozQ63pSCTH8ISFG74cQAxER0d8SYqCnQu8nVIjx0ksvOYXqjz76yJfa&#10;bbPb2Ha7wxFijBo1yulkMzs7u0NtR5Jtl+uKEMOuM9TzBz116pT69evXbrlwhBivvfaas+5Q778f&#10;/OCDD/Tcc8+1225CjN4PIQYiIqK/JcRAT4XeT6gQIyoqSqWlpe4c/sNu26RJk9ptdzhCjDVr1qi2&#10;ttadIzRTp05tt1xXhBirV6925whNSUmJxo8f3265cIQY69at63QfH92Bfc/ef//9dttNiNH7IcRA&#10;RET0t4QY6KnQ+yHEaL0OQoyAhBjgVwgxEBER/S0hBnoq9H4IMVqvgxAjICEG+BVCDERERH9LiIGe&#10;Cr0fOvZsvQ5CjJ4tIUbvhxADERHR3xJioKdC74cQo/U6CDF6toQYvR9CDERERH9LiIGeCr0fQozW&#10;6yDE6NkSYvR+CDEQERH9LSEGeir0fqqrq/Xss8+GLBD2NAkxAkZqiGFvuQq9H0IMREREf0uIgZ4K&#10;vR/beeP8+fP1yiuvhCwY9iTDEWLYgOL8+fO6ePFihw4fPrzdcl0RYkybNi3k8wdNSkrSoEGD2i0X&#10;iSHGL37xC8XExLivCHozhBiIiIj+lhADPRUiA1v4Pnv2rI4fP95kqMLx888/32oer9y+fXvIO1OE&#10;I8R48cUX9c477+jdd9/t0BdeeKHdcl0RYrz88sshnz/oW2+95XwmbZcLR4hhP//ExMR2770Xtt02&#10;68yZM1vNk5aW5uu7qUD4IMRARET0t4QY6KkQuURHR7crONoCvh+wzSgmTJjQbvvCEWJ01q4IMTpr&#10;OEKMtWvXPrJZTXfRdtuscXFx7lSINAgxEBER/S0hBnoqRC5+DjFKS0s1adKkdtv3pCHGwYMH262j&#10;s06fPl0VFRXump+MBw8eqF+/fiHX2xmzs7PdNT8eoUKMdevW+aZmQ9ttsxJiRC6EGIiIiP6WEAM9&#10;FSKXSAgxbI2FUM0xnlTbMaot9D8N48aNC7nuJ9V+RvX19e5aHw9CDOhJEGIgIiL6W0IM9FSIXCIh&#10;xKisrHTuRhKqj4snMSoqSvfv33fX2jny8/OfujZGnz59dODAATU2NrprfTwIMaAnQYiBiIjobwkx&#10;0FMhcomEEAMCEGJAT4IQAxER0d8SYqCnQuTS2RDj9u3bOnXqlHPHCHurUlvb4VHY5g8pKSnOMqdP&#10;n3bHdgwhRnjpbIhhO/4M3h3kcT43i90f7K1h7TL2jjjl5eXulI5pu21WQozIhRADERHR3xJioKdC&#10;5NKZEOPevXuaOHGinnvuOWf+1157TcnJye7Ujlm2bJleeeUVZxnbtMM28XgYhBjhpbMhxowZM5rm&#10;t/uGvfXto7DzBPsheemll7R8+XJ3SscEn6OlhBiRCyEGIiKivyXEQE+FyKUzIcbly5edTi5bLmM7&#10;rLShw8Nou8zbb7/t3Ha0IwgxwktnQozU1NR2ywwYMMCdGhp715T+/fu3WsYGGo+i5fxBCTEiF0IM&#10;REREf0uIgZ4KkUtnQgx7t4+2ywwePFjFxcXuHO3Jzc1tt8zLL7+sxMREd472EGKEl86EGDExMe2W&#10;+eCDDx4aPtn947333mu33KNoO7+VECNyIcRARET0t4QY6KkQuRBiRA6EGNCTIMRARET0t4QY6KkQ&#10;uRBiRA6EGNCTIMRARET0t4QY6KkQuRBiRA6EGNCTIMRARET0t4QY6KkQuRBiRA6EGNCTIMRARET0&#10;t4QY6KkQuRBiRA6EGNCTIMRARET0t4QY6KkQuRBiRA6EGNCTIMRARET0t4QY6KkQuRBiRA6EGNCT&#10;IMRARET0t4QY6KkQuRBiRA6EGNCTIMRARET0t4QY6KkQuRBiRA6EGNCTIMRARET0t4QY6KkQuRBi&#10;RA6EGNCTIMRARET0t4QY6KkQuRBihIfKykqVl5c770FFRYWqqqrcKf6BEAN6EoQYiIiI/pYQAz0V&#10;IpdwhRiff/75Q0MMO63tMq+//rrS09PdOdrj5xDj3r17Onz4sNavX+84b948zZw5U1FRUZozZ44W&#10;LlzYNO3UqVMPfW+6i86EGLt37263TL9+/ZzApiOuXLniBB1tl3sUbee3EmJELoQYiIiI/pYQAz0V&#10;IpfOhBg5OTl6++23Wy2zcePGhxaGLbbw23IZ+2t9TU2NO7U9fgwxLl26pHHjxunjjz/WK6+80m7b&#10;Qvnaa69pwIABmjp1qu7eveuuqfvpTIhhP4O2y4wYMcKdGhpbK6Xt5/bRRx+5Uzum5fxBCTEiF0IM&#10;REREf0uIgZ4KkUtnQgyLbQbyxhtvOE1CbKG+qKjIndIx1dXVGjhwoLNM37593bEd45cQo7a21mki&#10;0r9//3bb0hlHjRrlFPTr6+vdZ+geOhNiWEpKSvTOO+84n9uHH37ojn00tnaOXeazzz7TjRs33LEd&#10;03bbrIQYkQshBiIior8lxEBPhcilsyFGd+CHEMPWnJg9e7aee+65dtvxNNqmNBs2bHCCne6isyFG&#10;d9F226yEGJELIQYiIqK/JcRAT4XIhRCjY5KSkpymE22fP5xOmzat214PIQb0JAgxEBER/S0hBnoq&#10;RC6EGKGxHXLaphBtn7srtE01bOefXQ0hBvQkCDEQERH9LSEGeipELoQYrbEF+vj4eL300kvtnrel&#10;tjmI7d9j/vz5IbfHdlhqgwnbmaft1NK+p6HWE/Stt95SamqqGhsb3TWEH0IM6EkQYiAiIvpbQgz0&#10;VIhcCDFaY2/5+v7777d7zqD2TiOzZs1yAocnISEhQePHj9fPf/7zkOu1fvrpp1169xJCDOhJEGIg&#10;IiL6W0IM9FSIXAgxWmNrTbR9vqD2NqkZGRnOnUU6w4MHD5SWluYEIaHWbx00aJA7d/ghxICeBCEG&#10;IiKivyXEQE+FyOVpQ4zMzEz30eNhg4krV644ty19FN0dYgwfPrzdcwW1t0UNFzYEsU1RQj2PdcmS&#10;Je6c4eVpQgx7m1Xrk2I/68LCQnfo4bTdNishRuRCiIGIiOhvCTHQUyFy6UyIUVFRocWLF+vZZ591&#10;5rcdU9pmGI/C9hHR8nlWrVrlTglNd4YYZ8+ebXo9LX3++ec1ZcoUlZeXu3OGh+zsbA0ZMkTPPPNM&#10;u+fs27evrl+/7s4ZPjobYixcuLBpfluL5OrVq+6U0Nj12dvHBm9L+8ILLzjP/SiCz9FSQozIhRAD&#10;ERHR3xJioKdC5NKZEOPy5ctO4b7lMnPmzHlkM4uW81ttZ5Z37txxp7anu0IMG8pMmDCh3fNYx4wZ&#10;89g1CZ4UW0vh3XffbfecNkyJiYl5rNoqT0JnQoycnJx2ywwePNidGpobN260q2lig4xH0XL+oIQY&#10;kQshBiIior8lxEBPhcilMyGG7Rei7TK2YFtcXOzO0Z5bt261W8bewvTo0aPuHO3prhDj+PHjevXV&#10;V9s9j90+249FV3L79u12z2u1tVvy8vLcucJDZ0KMjRs3tlvmgw8+0P3799052mP3j/fee6/dco+i&#10;7fxWQozIhRADERHR3xJioKdC5NJdIUZubm67ZWxIkJiY6M7Rnu4IMRoaGrRly5Z2z2Fds2aNO1fX&#10;MnPmzJDPf/HiRXeO8NCZEMPWCGm7jA0xHlY7hRADwgEhBiIior8lxEBPhcgl0kMMWxi3fVC0fY5f&#10;/OIX7hxdj62l8sorr7TbhnHjxrlzhAdCDOhJEGIgIiL6W0IM9FSIXCI9xLBNNtqu37pv3z53jq6n&#10;urrauSNJ2234+c9/7s4RHggxoCdBiIGIiOhvCTHQUyFyIcQIHWJkZWW5c3QPO3bsCLkd4YQQA3oS&#10;hBiIiIj+lhADPRUil0gPMVavXt1u/Z988okKCgrcOboHe4vXN954o922nDlzxp3j6SHEgJ4EIQYi&#10;IqK/JcRAT4XIJdJDjFDrtx1tlpeXu3N0D7ZGyIABA9pty6JFi9w5nh5CDOhJEGIgIiL6W0IM9FSI&#10;XAgx2q/fFuztXUu6ExskjB49ut22EGIQYkQqhBiIiIj+lhADPRUil0gPMdqu27pp0yZ3avdi70bS&#10;dlsIMQgxIhVCDERERH9LiIGeCpELIUbrdVsJMZohxACvIMRARET0t4QY6KkQuRBitF63lRCjGUIM&#10;8ApCDERERH9LiIGeCpELIUbrdVsJMZohxACvIMRARET0t4QY6KkQuYQrxBgyZMhDQ4z8/Px2y7zy&#10;yis6fvy4O0d7CDG8DzG2bt3abpm+ffvq/v377hztIcSAcECIgYiI6G8JMdBTIXLpTIhx9epVvfrq&#10;q62WWbBggaqqqtw5QvPSSy+1Wubdd991goqOIMTwPsSwYUXbZUaOHOlODc3t27c1dOjQVsu88cYb&#10;7tSOaTl/UEKMyIUQAxER0d8SYqCnQuTSmRDDhhVbtmxxalLY+W3h++7du+7UjklNTXWakNhl+vTp&#10;o0uXLrlTQkOI4X2IYbG1ZYIB1MCBA5WTk+NO6ZiUlJSmZWyAceTIEXdKx7TcrqCEGJELIQYiIqK/&#10;JcRAT4XIpTMhRndBiOGPEKO7aLttVkKMyIUQAxER0d8SYqCnQuRCiNF63VZCDG9ou21WQozIhRAD&#10;ERHR3xJioKdC5EKI0XrdVkIMb2i7bVZCjMiFEAMREdHfEmKgp0LkQojRet1WQgxvaLttVkKMyIUQ&#10;AxER0d8SYqCnQuRCiNF63VZCDG9ou21WQozIhRADERHR3xJioKdC5EKI0XrdVkIMb2i7bVZCjMiF&#10;EAMREdHfEmKgp0LkQojRet1WQgxvaLttVkKMyIUQAxER0d8SYqCnQuRCiNF63VZCDG9ou21WQozI&#10;hRADERHR3xJioKdC5EKI0XrdVkIMb2i7bVZCjMiFEAMREdHfEmKgp0LkQojRet1WQgxvaLttVkKM&#10;yIUQAxER0d8SYqCnQuRCiNF63VZCDG9ou21WQozIhRADERHR3xJioKdC5EKI0XrdVkIMb2i7bVZC&#10;jMiFEAMREdHfEmKgp0LkQojRet1WQgxvaLttVkKMyIUQAxER0d8SYqCnQuRCiNF63VZCDG9ou21W&#10;QozIhRADERHR3xJioKdC5EKI0XrdVkIMb2i7bVZCjMiFEAMREdHfEmKgp0LkQojRet1WQgxvaLtt&#10;VkKMyIUQAxER0d8SYqCnQmRQU1OjrKwspzBrC4fW/v37tys4Pvfcc03TvXTDhg36+OOP222fHZ+S&#10;khIW267bOn36dJ09ezbk/F3l6dOnNXDgwHbbYoONUPN3xrlz57Zb/5QpU5ScnBxy/u627bZZJ0yY&#10;0LQ/7N+/Xzdu3FBDQ4O7R0NvhhADERHR3xJioKdC78f+2r5s2TL17dtXzz77bMgCY0/xlVde0Ztv&#10;vhkWQ63f1kR54403Qs7fVf7iF79wwqO22/LCCy+EnL8z2tcVav3d/Vo7su22tdVuqw21Nm7c6O7V&#10;0JshxEBERPS3hBjoqdD7qaqqClkwROyJNjY2uns29FYIMRAREf0tIQZ6KvR+0tPTQxYGEXuiOTk5&#10;7p4NvRVCDERERH9LiIGeCr0fQgzsTRJi9H4IMRAREf0tIQZ6KvR+CDGwN0mI0fshxEBERPS3hBjo&#10;qdD7CRViDBkyRLdu3XLnAPAfdr+1nZ623XcJMXo/hBiIiIj+lhADPRV6P6FCjKioKJWWlrpzAPiP&#10;wsJCvf/+++32XUKM3g8hBiIior8lxEBPhd4PIQb0RAgxIhdCDERERH9LiIGeCr2fUCHGG2+8oenT&#10;p2vBggWIvjQ6OlovvPBCu32XEKP3Q4iBiIjobwkx0FOh9xMqxEDsqRJi9H4IMRAREf0tIQZ6KvR+&#10;CDGwN0mI0fshxEBERPS3hBjoqdD7IcTA3mR1dbW7Z0NvhRADERHR3xJioKdC78cW+l588cWQBULE&#10;nuTLL7/s7tXQmyHEQERE9LeEGOipEBlkZ2dr1qxZGjNmjEaNGoXYoxw/frzmzp2ryspKd4+G3gwh&#10;BiIior8lxEBPhcjC3la1uLgYsUdZUVHh7sEQCRBiICIi+ltCDPRUAAAAP0GIgYiI6G8JMdBTAQAA&#10;/AQhBiIior8lxEBPBQAA8BOEGIiIiP6WEAM9FQAAwE8QYiAiIvpbQgz0VAAAAD9BiIGIiOhvCTHQ&#10;UwEAAPwEIQYiIqK/JcRATwUAAPAThBiIiIj+lhADPRUAAMBPEGIgIiL6W0IM9FQAAAA/QYiBiIjo&#10;bwkx0FMBAAD8BCEGIiKivyXEQE8FAADwE4QYiIiI/pYQAz0VAADATxBiICIi+ltCDPRUAAAAP0GI&#10;gYiI6G8JMdBTAQAA/AQhBiIior8lxEBPBQAA8BOEGIiIiP6WEAM9FQAAwE8QYiAiIvpbQgz0VAAA&#10;AD9BiIGIiOhvCTHQUwEAAPwEIQYiIqK/JcRATwUAAPAThBiIiIj+lhADPRUAAMBPEGIgIiL6W0IM&#10;9FQAAAA/QYiBiIjobwkx0FMBAAD8BCEGIiKivyXEQE8FAADwE4QYiIiI/pYQAz0VAADATxBiICIi&#10;+ltCDPRUAAAAP0GIgYiI6G8JMdBTAQAA/AQhBiIior8lxEBPBQAA8BOEGIiIiP6WEAM9FQAAwE8Q&#10;YiAiIvpbQgz0VAAAAD9BiIGIiOhvCTHQUwEAAPwEIQYiIqK/JcRATwUAAPAThBiIiIj+lhADPRUA&#10;AMBPEGIgIiL6W0IM9FQAAAA/QYiBiIjobwkx0FMBAAD8BCEGIiKivyXEQE8FAADwE4QYiIiI/pYQ&#10;Az0VAADATxBiICIi+ltCDPRUAAAAP0GIgYiI6G8JMdBTAQAA/AQhBiIior8lxEBPBQAA8BOEGIiI&#10;iP6WEAM9FQAAwE8QYiAiIvpbQgz0VAAAAD9BiIGIiOhvCTHQUwEAAPwEIQYiIqK/JcRATwUAAPAT&#10;hBiIiIj+lhADPRUAAMBP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4UA9fXJWh41Wu+8Pkij&#10;5m9QpTveL8S+N1S73cdh48Zyvf72SXegJTe1dGWsbt8pdYcfxWl9/Gms+xgA4OkgxEBERPS3hBjo&#10;qRFPQ7nyt0zTawOW67w7SnnxGjtwsDall6jBHfVEVFxXzKzZSrtQ4o4IA/lZ7oOn49K7Q/T6JXcg&#10;e67+5bkj7kBrioqk2lp34DG4fdt9AADwlBBiICIi+ltCDPTUSKc886A+nrBB193hIGWFB7Tv2EXV&#10;mMfp8ft1JTDa4dy2hKb5S6+d0/6te7Qj4aiy7xWr0Yy7uj5Gn38yXLPnb1NaYDbdu3lViTsStHXH&#10;cV3Lr3LHSnmJJ5V3J1dJu/dqc+Ix3VSdbl1LV9z2PTp85nJTjZD0HfuUabbmYkaqNprnazZNpWU2&#10;bWjQgzvXlWDWs/HwSWWXBZZrplIpqcma+8pHem7BPp1NzXNDjATl3zuj3TsTdOBUhjtvsZmerrLy&#10;avO4xXq3JupCTkVgllbkaVdCuvvYUJSj4wfNazXv25kb+Wp6tTUlun7hmLbG7VFiygXddUdLF5R4&#10;OE+3sk9rx449OnImw7wLABCpEGIgIiL6W0IM9NRI58KWnZpw9LI7FJoVL/XTFvexZdEz72qPfZB2&#10;QBPmxeryuYtKO5SgOVO2qaKyVoUnDmjq0DHavC3JFO8bdDPjmJYs2KszyZeUfOqcFs9dqrSsAmdd&#10;u174UFHbdin1YoaSY0bpvegl2n0iRWlpl7Rr5gitT8xx5lv+Ql9tM0X7goKbSjHPl3IuXdtip2n4&#10;ot26X12v4gc7tXLtbp0060nJStSS5TFKK3YWdanVjZs5Wvf6J3pxfYZ5XOSGGIO1+FC6Ll64pNVT&#10;Z2iE07okR7PnL1d+QYnK7t/X6tmx2nvCrPfcFS1aulL7bzgrbMEJvf7O8sDDm2latWCxzl9M17nz&#10;J7V+/XzF38iX6mqUtmmOVuzbr9PnLyo5dYlmx+7XTSelWaVn3pyiLUeSzOu+qA3Rn2vVkcdtygIA&#10;vQ1CDERERH9LiIGeGtmUKXbjfI1P71yIkbcpRq/Oy1N9Q4MaGxudWhgOLZqTNNbV6sSqyYpLLncn&#10;ShkJhxW167Qq66Xtb4zXSre6RnX1Ub0/frZyA4O6fWe5Zs497jwOhBjN1FZXacGUOTrrVmc4Puwz&#10;bS9sUH19wAuX1mpVTHrzNrm0b06yxB0wZE7UT55PMg+aQ4zCgiMaPm+VrpnX2GBeY2iCIUatkndt&#10;1ZJTKc01KWpuK7++XFWV1zV10jw1NYqpvq/ti2br+Kk8s42r1HfIChW5kyoqlmtc1EF3CAAiDUIM&#10;REREf0uIgZ4a6ZzbulNjj7QPMepqapSdfUO28USHNTFMYX9f7EKNXbpGh04fV+q5K3pQV98qxGio&#10;rVVM9GzFtewzIuOwxq86rfIaafsH47UyPzDahhgDxs9uambRYYhRnqeT80ZpZ7CtimH+c++p79iZ&#10;GtHCTYdOtuug9KF9YoQIMVRVpvQtqzR38Vol7ss0hYvLyrtvm5m0JBhilGjHriU6capt4xzzllQu&#10;07hJCe6QpVLbd65UzKnzatAqfTJkpzueEAMg0iHEQERE9LeEGOipkU5p1kF9ND5WV93hIPdT4zRz&#10;9lZTLG8bYpRrSjDEKC+W6m1/FHUqunNBywdN0ZjMinY1MfYsmKa4S80F/7vHDyt682lV1HUmxLip&#10;A6vnaeHRYP8VAVLGDlLMLXfAUFxyWddzmnudCPKkIUZ9vXmZwUokNzO0ftNMzdtxSq1jjGCIUalD&#10;u2K15dQlmcUC5JzXlvS7qqw8qqhJa1XojlZ9sbZvWKg9p646NTEIMQAgCCEGIiKivyXEQE+NeBoq&#10;dTF2ul6ZuEIX3FE6s1ljPh6h/Q8CpfeMcf00aFvg3iWXdyzQz4IhRtJWDVscrF1wWzuio7TsfjDE&#10;mKy0C/ekxnplHN2gabOOy66upqxIa6ZN097T2WpofPIQI23nLs06nNLcWaZLYdYSjVkcrzy3HceG&#10;ZdO084LtlrQ1TohxyB14jBCj5M49LZ0Wp+sPArNcjJ+lFfGpbe7aEgwxGlWVnqjx0QtUVWM2pOqO&#10;Di6epS1pN9RQU6a9M4dr9dkrTmepRbe3m/dkpS4V2w0mxACAZggxEBER/S0hBnoqBKgv26EZk0ar&#10;z1sjNXX55jYhQbVWTjXTBkUr9kaBTr43VMEcoCAxRqPeGqT3P5uo9ZnXFbgraY1SDm/Xh30Hab0z&#10;LGUl79eEfkP1Vr8ZSjzXfOvVfcPnaNOdwOPq6mSNnbNC9wODKry7UctWnXEeb/xwhBIqcrVt2SCz&#10;jS2dq4LbthPMal1L26zBnwxRn5HR2tl0v9g2FKzX4LeGa/mas9LNVXr7AxtauFyfp7f6ppoHN7Vi&#10;zUbdKbTrrVP2xUMa+unn5rlGKCYh1IrPauDQje5jw6UDmjF2sN7pP1bxpzOaa21U5OnQlml6+/1B&#10;mrByszLd0dLmVqFFZeVGzZ5/wh0CgEiDEAMREdHfEmKgpwIAAPgJQgxERER/S4iBngoAAOAnCDEQ&#10;ERH9LSEGeioAAICfIMRARET0t4QY6KkAAAB+ghADERHR3xJioKcCAAD4CUIMREREf0uIgZ4KAADg&#10;JwgxEBER/S0hBnoqAACAnyDEQERE9LeEGOipAAAAfoIQAxER0d8SYqCnAgAA+AlCDERERH9LiIGe&#10;CgAA4CcIMRAREf0tIQZ6KgAAgJ8gxEBERPS3hBjoqQAAAH6CEAMREdHfEmKgpwIAAPgJQgxERER/&#10;S4iBngoAAOAnCDEQERH9LSEGeioAAICfIMRARET0t4QY6KkAAAB+ghADERHR3xJioKcCAAD4CUIM&#10;REREf0uIgZ4KAADgJwgxEBER/S0hBnoqAACAnyDEQERE9LeEGOipAAAAfoIQAxER0d8SYqCnAgAA&#10;+AlCDERERH9LiIGeGumkbNypRemX3SHoNVyfrR8/M1gDh0xyHDZqni7ddac9Bid/3k8TstyB7iQ/&#10;Q8uW7lLWE2wrQG+DEAMREdHfEmKgp0Y6zSFGgx7cPae4rdu09dD5wERDflaa4mO2asPRcypwxlzR&#10;qrVJSj51QLFxB3W3vNIZCz7DCTEOugPmc146TgMOmQc1RbqSuk9r1m3VwZTrgYmGzOQD2hwbr4OZ&#10;N1RlhptCjBvntPdErjNPUUGO2T/iFHfqhA7GH1FaSZ527EpVRuYxnTmapbqbl3VwfZzWbT2i3BK7&#10;RKFWmX3H2W9KL2hHXIbqq6t1Jf6ATh49qLUxO5SSYydKeZdPa+Xardq9e6vGzSPEgMiGEAMREdHf&#10;EmKgp0Y6wRCjvu62Vs1ZpGPZ2bqeMFkj1txTRWaqlq08oiuXspWUtFWrdx3Ufe3SD342WDvv5OnQ&#10;umX6NC4QbYDPcEKMQeo3cJzjm8Pnq6CiQTk5qTqQfFQZWdd1dmmUNqZJ9w/EatiGHF2/mq51sauV&#10;mntbJ5/vpwmJGdq1MlYXrz9QddFdbVu+SfuTspV9J0bv9ItW7K0z+vCTIRq1uUCF505p9cp1unA+&#10;U6mn07R0c4JyqzL0w5+9JScSy9+sD9/bobrSMq19e5zijqYrM2uJ+o1Yp+LMJE2du04ZV67rzJEj&#10;6juMEAMiG0IMREREf0uIgZ4a6QRDjNpbYzRybKo71lKv1H07tOlosmrtYOF1rVu1RWl3dulHzyxy&#10;5tCpGL21JD/wGPyFE2IcdQcM+6fqmbG5qqutVlVtnRrzDmna4GGad6JMMeOilVjrfMpNnDTfjR8+&#10;+66G70pUWUOjCm4e1ozFMbrnTl/dFGLMUIUZvnkkSSv3H1WpnViZr22xS5R05VzIEGPl0IXaW2hH&#10;ntXLfYdrx/Z9WnImTQ121K0MLVtCiAGRDSEGIiKivyXEQE+NdJpCjNzJGjs2QU4rgBvndeJ6g7KO&#10;7NHiHcmqqjfl0rxUrVq1VZnFhBg9AifESHQHpPq8VXrmjRid2jtHK/ZeULUZd26ODTFKtHVGlOZf&#10;tyFGpa5lZ6mktEonn3lfn8ed0MKohdp5sUQP8i5rwawYZZfbtV3XlKYQY6EdoXtnk7Vgyx4V1dar&#10;pjhfMTHLlXozR2/87C2dMNNrsjbr/TdDhxjHD+7TzJ3HVN/YqIrr5zRlOiEGRDaEGIiIiP6WEAM9&#10;NdIJhhgNDQU6tHuxZi1ZoZgFS3TkqlR7/7a2bY7X8hnLNH3zOu2/YvtLIMToETghxlhNmbHUcdnM&#10;6Uo4XaDLp7ZryqS5Wh13WLFzxmruhmTduX5JM5at08wFizV/1x4VlFQ29Ylx79ouvTBinTIry7Vv&#10;6w5NmrZaG0+t0qA2IYbK7+nczi2KnbVU01ZvVdzR6yqtky5tHKtx89dqxYppevWV0CHG1aJbOrR+&#10;jVaY7VyxOlb9CTEgwiHEQERE9LeEGOipkU5tVbUqak1pU42qr6tUcXGxSspt144BaqsrVfKgWEXl&#10;lapttGOq9eCBbUBgqDHzV9QHHoO/qCs3n1Ox7ruWlFaYT1jmM65VSUmJSsoqVFlRpoqKKqcZR3VF&#10;qR4Ulai8ptYZrjGPy+xuoRoVFZeptrZKlXdydd+ML62s1IIh0Uqut+ty9wVDY021yorMvlJarhpn&#10;WUN9hYrNMiVlpSoqqlJjQ4MqzbZUO21HalVUUio7a727n5Wa7SqtqFadMx0gMiHEQERE9LeEGOip&#10;APA41Cn74hGNHjFW70+arePUlADoMggxEBER/S0hBnoqAACAnyDEQERE9LeEGOipAAAAfoIQAxER&#10;0d8SYqCnAgAA+AlCDERERH9LiIGeCgAA4CcIMRAREf0tIQZ6KgAAdB2Hj55UXl6Bbt2+r+u5t92x&#10;8DAIMRAREf0tIQZ6aiSTm5urDz/8sNMmJia6awIACM2IMZM1cfJsTZoyVxOiZ2varIXavitRlVU1&#10;7hzQFkIMREREf0uIgZ4ayVy9elXPPPNMp925c6e7pqejvr7B2OgOAUBvIWb9dn0+cpLGTJimGzfz&#10;1NjYqFOnr5jh6Zo1Z6mqq2vdOaElhBiIiIj+lhADPTWS8UOIUV1Tq6Szl5SbX+SOeTrq6qXTZ8+r&#10;8F541gcAnWffgcPatmOP1sZu1a385qYkFy9d0cToWdoWf8AdAy0hxEBERPS3hBjoqZGMH0KM/QdP&#10;aHzUbM1fvEbxu/artt6d8IQ0NEpZ2TcUsz5Ow0ZFafnqTbpd+MCdGj5sQWzWvOW6VXDHHdM5ysvL&#10;VV1d7Q4B9G4qK6tVW1vnDgWI23lA0dPmukPQEkIMREREf0uIgZ4ayfghxLCBg61uHnTS5DnOr7RP&#10;yozZi5229y3XdSDxmDs1fPR5c6Cz3/R5a6A7pnPYavVWgEilvr5eE6LnqPA+YV5bCDEQERH9LSEG&#10;emok44cQo/DuXc2as1iXsm6qrq5OS5bHaELULDP+8ZqDVFRWa8HiVZoYPVup5y+qskZOJ4K79uxz&#10;5wgf0dMXaOCQSU1Onr7QnfJ0ZGZlu496LuXlFcrOufFQq6vpyDFSuF9UqgVL1upO4X13THvKyiud&#10;EKOohP2iLYQYiIiI/pYQAz01kvFLx575BXf0oLjceVxUVKylK9ZpW/x+Z/hRnEhK1cixU5V+IcMZ&#10;ts1RUs9dcB77DfvLsw1q2vLia/116MhJd6hncj79UqtaMKHMu1Xgzh2kWmknj2rvwaM6c+++Gtyx&#10;0DtYt2GbVq7d4g61ZzvNSTqEEAMREdHfEmKgp0Yyfgkx2rJv/2GNGBPtDj2cHTsTnCYoXYUNHqqq&#10;qtwhOSFEWVlZqzDCTm9oeHgR3DYdKS0tbeoHw64juN6fPPe+XujzsQ4dOeUM90Q6E2LsXROrtWcK&#10;zPh0bd66Tpsf8R5CzyLl/GWNGjdViYeOu2OaOZd2UeMmztCBw6fdMdASQgxERER/S4iBnhrJ+DXE&#10;OJVsa1dMcYcezvb4BC1eFuMOhR8bYlRWVrpDgRCjpKSkVYhhpz9OiFFcXNwUYth1BNdrQ4yfPv++&#10;du5JdIZ7Ik8eYtzTvBkzdbCiUlU1tU7HrJb6+vs6dXidoqNna8XOtdqyKU7FStakKWsCM2Qma0Xs&#10;NfN+N+r6tXWaNnWGJi3Yrooa856agvHGmE3aOn+u5ueU6nzSRk2dPEuL0ipEgwVvWLd+m0aPn6oV&#10;a7ao4M49lZVVaOO2vU7/NUuWrXXngrYQYiAiIvpbQgz01EjGryFGwr5DToefj4MNMSZEzXSH/I0N&#10;Pmpra92hZp5/pZ+2bt/jDvVMOtWc5OJ+rd+8Q/EnknXmwkVllDcq+/perT+apjIzufz6ei3pMMSo&#10;VMq5NKm+VDc3L9T4uECIsWzaOqWXV+lO9n7FHbgsW9fl1OJJ2pQXWBy6n9TzV7TefI4Ll8Zo7sLV&#10;zuNjJ886t1eG0BBiICIi+ltCDPTUSMaPIUbh3Xuat3Cllq3a7I55OOcvXNWYiTN08tQZd0zXUlFR&#10;0WS4ON5N296VPHmIcU0nTgWGK0vv6fLBZRq7+oauXlqiw0cDiUN5xZWHhBjntffoWd2rL9WNTQs1&#10;fosbYmxPU4kpG9/eOUML1u5T4pFEJW6brY27uAOG1zwoKtOdx+ywN9IhxEBERPS3hBjoqZGM30IM&#10;23RjbWycoqfN053Ce+7Yh1Nf36DVMZs1duJ0nU1Jc8d2HTU1NU6zEPsXmnnyEKNAi6fPV9yNwNC1&#10;PRs0emeNrl3doWVHk1RsxpVfnOuGGJmaNGWeLptxN5KTNXXZNTWUz9DiFSdUb8etW9YcYuxOU0md&#10;dPvGfG2LP6uKygrjFd2u5na20HMgxEBERPS3hBjoqZGMn0KMi5m3NHx0lKbPXqILFwN3GnkSFi5Z&#10;pcnT5mnZyg0hm2z4DdvJZ8sOQ3s6nWpOogrtjlmh2QtWaN3+PLdfjPs6nbRBc8znuTM+1g0xDCmb&#10;tWDhSq3asEGLt9+U7YLk6Iblmr9iiw4c3qqly2KVnXlVW49lqsx2V1JbqvTjmzRv/nJtTSLAgJ4F&#10;IQYiIqK/JcRAT41k/BRiXM68poOJx3S/uLkTzSfl9u1CnT5z3qnRAd1L50KMh9PcnAQgsiDEQERE&#10;9LeEGOipkYxfO/aEnkdpWbmuXst+qFXunVkel/r6Ct26U6jm+8AARAaEGIiIiP6WEAM9NZKxIcbz&#10;zz/faXft2uWuCQAAwgUhBiIior9tG2Kkp6drxowZrZw5s/0dFAkxMCwCAAD4CUIMREREfxuqJkZy&#10;crITXNgAY/ny5bp3r/2NCggxMCwCAAD4CUIMREREf9tRc5K0tDQtXbpU+fn57pjWEGJgWAQAAPAT&#10;hBiIiIj+9mF9YpSUlLiP2kOIgWERAADATxBiICIi+ls69kRPBQAA8BOEGIiIiP6WEAM9FQAAwE8Q&#10;YiAiIvpbQgz0VAAAAD9BiIGIiOhvOx1ifDo0SohPKwAAgJ/Izr4Z8nyFiIiI/nDZyk3uWfvJ+CX3&#10;LwAAAAAAAACAryHEAAAAAAAAAIAeASEGAAAAAAAAAPQICDEAAAAAAAAAoEdAiAEAAAAAAADQTdy9&#10;e1cTJ0zQq6++qksXLgRG1tbqgw8+0MCBA1Vw61ZgnMvly5fV78MP9d577yk3J8cZ11Bd5Sw/Z/Zs&#10;lZWWOuMiBUIMAAAAAAAAgG6ivr5e9+/fV0FBgT777DNnXOy6dbp+7ZpSUlK0efNmZ1yQmpoa3blz&#10;R1euXNHy5cudcePHjnWW37hxoy5nZDjjIgVCDAAAAA/ILZEuPpByzF/PKTUbcTtfStkrzZ0sTRgi&#10;TRwqLZ4hpR2T7hQE5ulmio03jDHGQcaPXfu7wyuM2cYioxfUNJrnrpTumg29fV/Ku9uoB2UN7lTv&#10;qFeDylSpezVFul1+T7dKCpVbdNudCvD0VJnd/JbZ9+/Um2NYqTmeVUj51VKBEUJTX1ys6oJ8Ndy/&#10;5wzX1NbqduFd5d++reLKMvOthUhlypQpqq6s0K4d21VRUeHUqti7e5fu3MjRsM8/d+cKUFJSom1b&#10;t6rS7E/Lli52xt3MydGOuG3O40iBEAMAAKAbuW4u8hdlSN/ZKv2ntebvFmnhBemqKQR0O7VmYzLN&#10;k69eKE0aJo0bZPw04NgWThpu5llgSum57oJdz0WjeUYNNX5iHGDs5/qRO26IcYzRXsa5lXG7FFs+&#10;S8+TjqZLh85Jm842avquOo1eU6fBS2rVb26FYhNNya6bqTXm6K6OF5zX/uvJ2nb1hOZkbtGIpEX6&#10;JGGm3tsWrVfXjw/MDPCUJOZLW+9KfU9J8x6Y72Oq9Jn5Pgy9JA27Ju25IV3yKln0MTfmzVbO54NU&#10;NzVaR88c05h929V34jiNXjxB849v0eZrZ3T0xkU1NBJnRBIXL1zQogULdPPGDe3csV3V1dVqbKhX&#10;8oljyrmapT179rhzBjh+7Kh279qlcylnndDDobZWmzesDzyOEAgxAADgMZln/K7xO238P8ZDRm/J&#10;q5BePSP902mj/fswzTwvGa90Y+UCWwBeWyD9ZK/0J+uk/7RG+s+rpT9dJf35Sumn8dLqXKlbs4w7&#10;l6WZY5qDi6YAY6A0xvpJ4O9o96+tpWFrZXQx542TjLa2hdkaJ7CwtS+CIYbVDg82jjJGGeeq3CzX&#10;ddsWnyTNMNeLQ81n1n+hKbjNN4W4OY16f06tsUrvz67Qu7NKNHFDpXaaAt0u8yJamS6ds9VKwkxl&#10;XY3Gn4rVoJNL9W7CNP0iPkqvbY9Sny0T9OrmCXp5o3W8Xlo/XlseHFZcxfF27qw8RcEJHomtGTXl&#10;kvTHG6RZleawkCnNLpLGm/168m3pswzzHXkgvW5OB31SpTONtlYQOKSn6NanA5Q2sL/KPhmgSTM+&#10;1+8vHaGhm6O0OWG53p0brX+/P1p/fGyGhh01bzBEBKdOndKGdev04P59J8TYtWOHatwQ4/SpE7qR&#10;2/qHg82bNilu61aVlpYq9exZJ/RwsCHGekKMx6ahocFpz9PY2Gjeu1rHXPNm2zY848aN1T/+4/f0&#10;S7/0S061mO7CbpPdId5//3197Wtf06hRo3TD7BR2GwEAQmGPD9b6+lqlJp1Q/LYtOrhnl+4X5plj&#10;irkE6+bjxx/+4R+6j0Lz27/92+4j6Q/+4A/cR91A4xtGc9po5y+bibY9512jLQh1ZNe+j7+fIH3R&#10;nM+/GG/c0cKdri3H2XnMvP9hr7twF9JgXnatefk/2xaoedEUXqyU/sz4pRXGZdKXrUukF2KkOjO/&#10;Xa5LSTtqSh+DAwGFddSAgKPdv9aRQfs3O+ZTUzLpmrDAvuSrRltnwNaysCGGDTBsExIbXHzQwr5G&#10;s2UaaZxonKlcLdFx83+hWU/437xFu802LJA+nO86z2yHE2LUtwox1nVQE8PuA0l33IEwUl5bpT67&#10;otUn3rgjSq9un6RX44whQox6czyzYYXVPg4OH9JF8w3t6h0OejIVZveYmSdNM1/9/snme3dZmlEu&#10;rbWHdjvdaA7BTtQ98KwZb06dA89IO2rsVLCk9++v4/0/0p733tOERZM0dPtSnUmIVf3uJZoYNUav&#10;7Jyn/5w8TZsbarSy7qgKagrdJf1PSXGR1q1drddf76MvfOEL+pM/+RMNHPiJjh8+4M4BrTDXldey&#10;snTq5El3hDnn19ZoV1ycKsrLVVRUpJ3bt+verZtOcxJ7jbpv314VFjafRBqqK7Vwvv3GmfNmZqZ2&#10;7jAXN92ELVvbMv6TuD7MIYu5+nwysrOztcO8SVbbc6rtEdX2lhpqY4N2V4hRV1enLVu2OJ2bVFVV&#10;OeNu376tOXPm6Pjx484wAEBbSorua0/cJr3e51X9849+pP/+tf+mv/vWt/SjH/1QA81Fx42sy6qp&#10;DhxTugMbYgSPs6FsGWJ885vfdB91A7XRUvHX29tgi5j25GR/PbJ/Q2mnBXrT7ip+fY+csOKrR6Sf&#10;ngr4v831wW+b8f+3KYD+g3kcHP81U363Qcav26vuLsJmXxnmIj/KXND/11jpj9cY3ZoXNsBwwovl&#10;ZpobXvyl8auLAv7PxdKUw9LlB1J9F5QtG/RAjdPHNIcVQe24tWYD1poNcJxjHG78xGimB90xwawl&#10;/KWTOuNSow0vPiyTfmGu11411/Gv3jWPjW+b9+I9M+19ow0yzJZohNFuzUxlapH2a6/5V++sKbw8&#10;boixaFelcu+pldVmc2yIcaoLuqV4khBjeNIibbx+QAl3kzQqdalGpizRrpsndUgZhBjwUE6a7+H7&#10;KdInF6XV9dIZM67l1b3de2zFNnPI0iEz8I453L+ULK0y3+Ob4f869jiy7udp5tr52hA9VEmx65xx&#10;tUV3VHN1m3RngxLjzYnAcMacJ5cqTX1vbdOJ+5dVXW8bi/mfgoJ87dm9yymAB8nJvqa1a9e6Q9AS&#10;G0ocS0zUjBkznOs622SkpLhYu+J3aOvWrU5Z9sjhQ6qvqtSqVauc/jKWL17kvJ92/pMnT6qyslLz&#10;Z892hleuWKEb7h1LuoMeGWLMmzev3UadOHGi3biWdleIYWtgtO3JNcikSZOc3lwfl8LC/dq0aZPr&#10;ZrOzXHKndJIbR7V5k7uOwnSlVNrDvL/IMl8Cc63tDcXZyijO7YJLYoCH01BdprUrV+hvv/ENffzR&#10;RzpkTipZmVeUdv68OXGs1N//3d/p+WefUUaauXqztTK6gWXLlmnWrFkdumiRKWS6nD1z2n3UHaQb&#10;N4XQBhT2QuVRXjN2Hb+zN1C7IqbFj1e2bshf7ZP+aKe5TgyMcthVFJj3t7uwJsZS89F8d4/0h+ba&#10;9I9MyfyPjX+yRPrTxdKfmY/wS6ZA/CVTGP6vxi/Pa9RX5tboq3Oq9dXZ5frarFLHn62r0Mpj4S9c&#10;ntYBlSw3xf+WNSy2rJCys8z7VG+m23nse2YvSG1vE9ONA422XoTVPm7+BSlc2Gf7pEp65rr0D6YA&#10;9K3D0ndsGGUe/1OS9C/ZpmB0PxBm2JoYdkuGGW2IMV0pWiBzMWf+XZJZIMw8bogxd0elLuRJF281&#10;W2lObl0dYry1Z4omZm7W+EsbnRBjQkqcEq4mq+/u6U0hxuKKXTpUd8EUlHK1siZRK2oOKqnuCiEG&#10;PBTbvcUw850cbE4Bc8z3LyvErmJH2e4q7XWcdX+dNL9UWmyWeyfNBqcPJ+XsWX388cfq27ev49Wr&#10;tk6WnBreqclJqq9rTkIyLl1S+vlU5/GuXbua5n1cbJ8Dweex2vN+S65du9Y0bcAAG5U2Y5eNjY1p&#10;mn4tK9Od0jH3VaxZt/bpeM0Drc87qYqCc874irJbKr9mCnaFMbqe1lzAu6BbWtpwWktLzfVIjXnD&#10;wSE1JUWbTOHeluls55aPy8qVK5s+r4tp55wA4VLaeWd4+nR7bpNTRhw2bJgzLnjnj67EbkNSUlLT&#10;dd3ChQtN2dNcvNTXO9d4MTExzuMglaYsHR8f3zS//dG+rKzMnFhqneHjR46YL9mjvmXho2WIYT+P&#10;4HaFMjgfIcZDsAeaYA2MtpSXlzftqI9D1t312nL2jnMrG2txcXOy2Cmqisx63HVk7dCGki5oGPs0&#10;HD+uips35dkdhm8laW/+6e5tCw5gOJJ4QP/hP/wHRUdNclLtttjv//f/6R/19pu/cNosdgff+ta3&#10;9Od//ucd+td//dfOfPPnz9Ff/MVf6JOPbDeH3cEx48qn8MkuNJ+UYIhxoE0N3L/eJ/3JTnfA5Vw3&#10;hBhvFEsjTFk6xfy9FtQ87/U2Zjs2KvtBg3Ic6411umKccb5ew++Ft3BpLnu0UPGKKp0qjTcX6CPM&#10;/jN5lLk6r9B1c10YnWJGnQpsu61FkmUbwjut4W39CLuvWW3jDltnIrwsNtdg/+e89N8PSd84bb4L&#10;ptD0HVNG+F62GW/8gXn8IzP9ZfMi7BbYKCUQYhRpuhK1QBu0XEsUo7l2dWElGGLM3S8NXSVNMftP&#10;bmGjPlvUqAMpDbpqPjsbYgxZWqlZW9RKe+eSrg4x3t8/XXlVd5VTedupZXGhNNcULBv1wc6pTSHG&#10;O/tmaEnaLm29esTMP0vv7pupDZcPE2LAQ1lfIx02+++yainNtrB0x4ci+GOYDTK2mXk/TZVmm8vf&#10;QOTQMRtMAWf+vFlOYTJhz259++//3hl/5sxpbVqzSnU1do0B9ibs0Y5tNkCX02z86NGjzuPHxZYJ&#10;vvvd7zrPZf3ww/eVeTnwQ+ORxH368Y9/3DTt3Llzeu65Z5R3M3Ddvis+TutjY5um74gzX/BHcLDg&#10;nNY23DNHp9OqsrXELpuDhyGv/qZS7sTr9L04xR8I1MQIcrnxjuY3pmlaSrw7pmvJykjT9audv0Xn&#10;ru3b9Lff/GbTdcrXv/51xaxa6dwW9GlJTk7Se++9p1Urlisv97pycnKc2vePiw0mgp9XeVmpEyDM&#10;MGVCO2wL4xa7D23YsMEZt3zJEh065H0/X36mZYjxp3/6p62uUdsanI8Q4yH8vXvA64jXXnvNffRo&#10;sh5s1d7r7kArqnTv3j3jA/PFDFbxqjOv8YEz3t7v1/m6VpapqqFe5ffum4OlGVNdohJbt9jihhgN&#10;DcWBdRVVqb5VeFbhPsd9U6iyXcG1xybSRc48xpLWp5OGCnd8UbV5jlKZ1TtUl1Q4X9wgZcEJddWq&#10;NIbK7+rMdleb11xUdN/ZnrIWZbzW2+COtJQVqbKhQaX3ilRt69AaioPzFXVwMGsKMUoD8z0oV417&#10;fKo3D+pavA81Zp217nrr6soD899zrrJdgtt7T8VlZU2Vipu2obhF1byqclXVm8/Pvraypz/QQs+i&#10;rq5SEyaM1f/ziD4ojh075lxQZWXamghdz+P2ifHmm286x9ivfvWvnOGu57DRXmh11ixj1+GEGDtC&#10;hBim0NkuxDCHjK4OMd412toCtl/xJ+0/1B5qbU0IW8PAdlwZTjKUrRFaqAGapn07zdpH9jNXiQdU&#10;YgocQ01ZYODBgJ/avwek8Wa3f1BZp+qaLaqs6K+Gqg/NWmyjDttrhb2HSPh43Rzq/yJR+qpt8pMi&#10;feOC9K1M6TvXpOfM9bWt82N/97SVsW2UYntiGWHOXuPNa5pu3um5ZsoS89pWaqaZEl6CIUaVeZ92&#10;mw8n5445r5rTyQxTxkjLMQW9JPOZzyrRqv2VKjfjW2qbBHVHc5LtD/LcsQHWVpxs1ZyksLxIJdXl&#10;Kq+pdB5by8xjQgx4GB+Z7+MPzbFyjtnnb9kRLcqP9kqyyHwnWv4EYMfZ4rBtrTfKfGG/ao6/qx5x&#10;+N9oCjhxWze6Q9Lo0ba3m0CIsXndKtXVNl+jBUKMQM3rzoYYP/nJT9whaerkKF3JuGiuWav0H//j&#10;f3THNmOr6y9cuMDpd2/6lGjdvvFktQp311zSscYS7QrWRsyzR3dLnarqynSv6rx53LrZe3bVHQ0s&#10;Wqf5bcaHG9u3YcqZk/ryX/xXfe2/fVXnU0+roUUNgMflzddfVW1l8w++NVUV+vzTgTp//rwG9O+v&#10;ydHR7pTHx9Y+SNy323w+k52mFvb9f/DggfLy8p4oxPion428m6k3ZbT5pjxr+3IMYrsdsNd6FltA&#10;j10XaPIDoWkZYvzRH/2R/viP/7hDg/N5HmIcPnxY7777bitttau241oajhTucZhsdnKnKk4IbHW0&#10;pUsf/1ejjkKMy8nxTlK3YcMO3bplK86Zg3fRSe3cuc4Zv3nrVjmXEAdiFH/molI3xCk1tUBKWaB5&#10;waroWTu09PB2pVYfDKxrSYIOXQkW0u/qQvZx9znWaffu4yEL12XFl7XLmcc456jSgy/7dqoOB8fv&#10;PqtDR6dp0onApJT529XYoqe42Gi3KnD+ae3LTw5ZC+LagfHaevOw4hI2a8O6jdq+7YqCFUrKii5r&#10;Z/C55rbYhthJ2ppyTSc2JCgnx4YLt7Q/ON/C/Tp6MzBbK24laduhtTpdcygw3/Kd2n+2yJl091Ku&#10;cg42Z/gZSbd05XS+8/j0QXe9G4IlkVKzP+7R5s2xzvi9SUnO74d2G/YFt2HRfh0LbsPRLdpzKlXn&#10;N2xRklkvRBa5167qe9/9B82d/fACj+0x+vlnn9XKJc3NOLqSxw0xdu/e6fzCsGyZvcFkd2A76LLP&#10;ZbXvxeMYnN9qi59dxxOFGObw0h0hhvUd42jj4zZwsLHAKqMNL4KGk2Rd0EBT5P9YUzX1ziTdm/6p&#10;04wkxpyiBpj3Kmh/8958EluisSuztGJborbv2a7d+zYo8+waZd80BYwyG2Y8WeHhUfzDFfNZHZb+&#10;f+b09JfmDftvKdLXz0nf2FOtDVdbF7LHGYeYQsBI3dZ4nTCvZrPmaIXZ0+z/UwIzhZFgiLE/x+xj&#10;5pR00+xn9qx+uky6ak40k2MDIcbM+EqlmMJe6t1mbZDRHSHGe3unKtep1C9dL7ulN7ZFtQoxVpzb&#10;o0M553SmIEMrzyU4w0l5GYQY0CF2H19lLkOnmX131gNz3rS7SfQZ6VC6HpgLv1jzPdhVIm1p+VuS&#10;iz3iR5vvwgJziXsgcEnXITbE2L41EEwU3rmjQYPsfYkCIcZnA/ppzuxZzg+p1g8/7KutmwIFos6G&#10;GF/96leb1vfJx/ZYJh07kqh5c9pfD+TmZGvtmuUqKy11+n2ImjRJSadOOoXqx2FNfoqGNcRpu5qb&#10;pteZMkHy7ePadWmRZpybrP0FrTvAvNVQrOj6BC1w4uyuwW6/fc2/eO1VpZ07o9NJJ/TGL15V0slj&#10;rX70fBy+/e1vu4+asT8efz5kiPlsY/XRE9YYrSgr08xpU7VrV+DknZ6Wpv379mnF8mWaMGGCiotD&#10;7HAd8M7bbzuf8+rVq5vKiTbEWLhgge4WBg7KLUOM08nJHXZPAAFahhhTpkxp+i6F0nZAb79vsbHr&#10;dK9Fx6RPyxOHGLbt2T//8z+3MiMjo924ltr2Y92BDVNathVvyYcffthhwBGKrJx5mjBziZYsMS5d&#10;pQPmQsqycqS5imnDsfXzlBYs2Qc5EKMVF1vEzm1CjMnrDjZ3cVd4Q3OnB+4BfCf9nM4n55iDhx2q&#10;UX5ivM4VBArsrWlRrf36as0JLK4rS5frYtOKS3Rp49CnCjEux0dpw4VC59aAqqtV+oGT5kAS/KWn&#10;xTZcW615wQ7yYidpWY65amuixeP8ffpohfu4JbeStGrjFqVXuqlokTkxLg0c0B8WYqyPPuj8DVJy&#10;47J2JezRg6q2CW3Lbdir/rZmu+XoFsWcD+8vidBzyLycof/ypS9p6+bmX39CYXuD/tm//MScUMNf&#10;MArFk9ydZMvmQJXa7sF+yecbbW/Yq432fXuUtjhul7E+fr9EneFhIcbvm0O3DRFsjQjrnG4MMYLa&#10;34JsS9uOGhPao9Q2o721aDC8sL9F2o4rw8kJpekjU+TvZ/ykdrIS9w43G3VVi80p6iPzXgX9YOEp&#10;jV24WxNnLtC75sJ2x4KZOrxhlZZv3aTlKxZKlfb4a39BDB9/fET6fxKlPzFlki/ZICNJ+m/7pP8+&#10;v1jZNa0LDHbPH6oyjVaqxmuHpph9bbYWmYv+6dqtJYGZwkgwxFhvrnNzzU5U6v6+YM+Pdp8as7re&#10;CTEedneS7ujY86QbYiRUnm3XseeMU5u1K+uUjt08p5lJm51hG2oQYkBH2G/dD8x15LfMfr+lzHzt&#10;7W4Sf1lacVWHd9zVh+Z7usOMO2bbqYVgutkdv2K+w1MecallQ4y//eY3nHLDB++/59yJwWJDjDHD&#10;hjp9IdgOD60jR47Qti32/NL5EONv/uZvmta3ZsVSXbyYroQ9u7R9W2C9LcnPz9PqlUtVUlLs/DBr&#10;a6C/8vJLTrOTx2FlXrKG1G/RzhZB/uXaY1qXMk0TTkVrSsZUzTlng/5m8m0/GjqqEXe6rjCdfu6M&#10;Xvj5szp18pjsndjq6+t0/NhhPf/cz3Ql48lqnnYUYty8edO8txefOMRYvGiBTpr32bJ3716tWbVS&#10;51JTVVz8iDQsBO+9+67zOSckJDh3/bDY/iRsk5ERwz+3VbzN48SmcuvIESOcG0NAx7QMMTrSNiXp&#10;37+/VqxY4bz/GRmXVFL0wPn+5eWF+kX7yehVzUnsm/KDH/zASYSCz2nbTdlfKu39dJ+ErPubtTuz&#10;xjlY1dTWqs7NH+qWj9bI6OgWl+IHNWd2knOQb8WBGB0qa/FFaxNixBa1vow9NMKW7M0XKnGRPhkw&#10;wLnzi+OA/tpkdpT23DNfuEnufP01x175GjZEu4lFkPqlTxVi5J6Zq7MtXtyt5MuOAe4qMXFi0zbM&#10;i3NHx05S6y6SZHbWme58A/RRqKbKt5KUkHda5S2uoc7MDazwYSFGzpQBmrtjhxunNJoD5T4dTLwe&#10;8lLs5s3mbegfuCORE2Icu981twoE/3Mz57peeO5ZjRtjfyfvmOzr1/Xiz3+uTTG24N71PEmIYavx&#10;dR82xJ1jnGkK23WKUv0jPeXUO57lLhc8dnQNDwsxvmg2/d9ukX7LXA9af8McXuydTLorxLC1Md5y&#10;tcNtKoY45xR7W9G24YXt72GoMZyc1SWnKckHijZO1tAHUbpRmatkN8T40BQ4Xl9Qqk8nzNaYafP1&#10;1i9+oaVRY3R97VKtjhqtaVOjNDlqgoru2KC+3dnvqfht89y/d0D6g0PSfzblkj8zfmV9nf7H7Dqt&#10;yGh9ZJ9gzpmfK02jlWDeu1jzShZrhtnXlmi20wwy3ARDjKV7An0CWLe4BbMzt6QBiys9DzHGZ65u&#10;CiPqzaPP9s9tFWLU1JvrGVtYMdrHwWFCDHgYXzYHrH+7Toprebk0NU5xuY0acM58D8yx45XjgVpk&#10;9nLU9hIR6LpSmnhV+lerpHGPyDttiLFx/Tqnbyr742ewloPTnCSmbZ8Yu5v6ougoxIiaOEG/9mu/&#10;5uh0gNiCts1J7F0WP/jgA51OOq7xY9tfD1y/fk3r161SeYv12G3cujlW48aNdcd0TEJDhs411mh1&#10;WfN2jryyVLvPT9aay1O1LG+aPkqzF6bN68/TA83TGcU2ZLtjwktmRpp+53d+W1cupbWqdWEfZ1w8&#10;ry9+8YtP1EdGRyHGN77+dc2YNuWJQoyzZ89o0cIFTlOX1NQUrVsX4zRht2WytatXOeGR7a/scWnb&#10;nKQlhw8e0LKlS5xaGAcPHnT2v+5qQdCTaRli3Lp1y3nfgtpaMn/1V3/l1H63nZeePn3a0Xa5YLH7&#10;WH7+Ld2/83RBRq8JMWzPxCNGBH6vsjVD7Hba9uK2l/+7d1v8Cv+YdNwnhlR6755WTlikM5dumVP+&#10;GS2cHah+1IoDMTrykBBjldtBUIByxY2IMX8rdDTRXEpcfPRVzsYh83QkzR3QdjfEuKGZ0bucMU0U&#10;zesgxKjUimh3ux8SYmSfmqukpmvBBmUnnzMGaphsHDJfR5uC2rhWIYZtOR9k9+eTtbapltyJDkOM&#10;+KzTKm+6Hq5S4tzA/Y5bhxgNSk/K1EU3xLBcOXNGC0askv00Mi4eNe9h+84Ddw+N1rqmbTjeKsQ4&#10;QYgRwdRp6ZKF+vVf/3UV5Ieq8RTA3tLqH/7Xd5SXl+uO6Vp++tOfOp17dqQNa4PYanrdh/1OzjBO&#10;VZQ5lIw0B41HaTtqlCkw2+BDLarSdgUdduxpQwxT8LRBRpN22BwuuzLEsMHF28ZgePGG8RfGPq4T&#10;jTbWsbUzWoYX1uFGG14MNtruNMNJtm6b51qq9xRtjHLcolRTmDWf7Fnp3U216jtmoT4cEaVB46bq&#10;7T4/18HFU3Vj9SKtnDJek2dGacjoQTp0wryxYeY7piD0W/uk33WDjP+UKP3l8mr99axafbi++ZaO&#10;9u9k3dQYHdNYs/UTtULTtVj2ziS3Ao06w04wxJhsyk4PzHlxlznVjHebTe83p6h+8wIhxpI9lSow&#10;p/+C4mZtH09dHWK8uWeK7leW6EF9uRKKz6myvtp81maf22qblARCjM9PLNSGq/u1584pjTi7RMNP&#10;L9bO3BOEGPBQ5ppL1i3V5phlroudb9cE82VctF9nTJlkitmns8wX8nvm+zrblCsXm/kSTBlwlrm0&#10;sjHDJ+aYssl8Xw4GKgh1SMvmJC3pqGPP7U/ZsWfLEMOWY0YMt0dd6X/896+ZgnPzD2e2IG1vg2mr&#10;wltsfwxB7t+/q+9///vuUMdsu3JcS+ovaXNjhkoaAxfVt0pvaP6m0frswASNnDdMP/z0I6VcMBfV&#10;NaWmoFGg6/cvaVDRLs3KanNdHyYmTBinq1c6rh5jp02dOtkdejSDBnyswwf3Od0OOCYe0LiRw52+&#10;6GbOnOF03Po42L4uYmNjlZISqAIfNWmibpvrM9stwPBhw3TErPtJef+995q2KzfH1nZvdNZvh21f&#10;HWeSk1o1J4FH87CaGL//+7/vfIbB8GLMmDH6u7/7O7300kvKympupZB/62ZTsNEZekWIYXdE51Y0&#10;YSR0iHHHXBC4zR3OH9Lh7AuyscTxpfPNh9LmQ3hEiDF5cYyCq799bp+m7Alc3N8+d1J7Nxxubmdn&#10;85cQPyitm9j8O96p+DFNNTEubligBHvzbofb2rd0SFOIUbB2teIzA+u9e8lc+H0eCAke2pxk22it&#10;P3vVqS5bV12uvTu36PytQK2W2EnNB9aT8aM7DDGWfR5Iyy2XTq7qMMRYtXKxzlc4DVf04OoZc8EY&#10;aEFeYXb4EztOqNRMqqsq0/ZFq8yXwhY4rzdXy942R/bwWJyTqYMxO1RqZ27B0qHNJ8aLJ1cSYkAT&#10;WRfP6x+/97/1ijm45mS3/8Ujfvt2/c+/+bpmTJ6kirLuuX9PVFSUhg4d2qFjxzb/8tO9IYb9Lk81&#10;RrUKMfbWXNXh2svGK+7fy21CDHshZJfr2qZbwRBjeYsQwx4p/jIYYrS1i0MMG1y86WrDC9u1tA0v&#10;XjW+bHzR/WvDDhtY2BjeXkZ/brThhe200t59o/UN/p4eWzdmueL1TsMkx7eNHzdMU5Iu6L4pJyzc&#10;e01vfBqtNz4bq34jJqrPS89r6cQhWvx5X40bNkjTZ07V8BGDtf+geRPDzHZz2vx1s9r/23wuv2M+&#10;tz8wfnlpvb4+p0HfNOeOxefNZ+p+Dc2lqM6oUCd1RaeUrnNm+2+bf11FMMQYsMQU0PaZwtNaMzy/&#10;UXEnGzR1U23TLVZnxVUqNUdKzW223JySujrE+ODADCXcSdKWrES9t3eaNucd1tnGq/p4z4ymEGNR&#10;+U4l1qbrtHn37O1Vl1fv1ylusQqPwF5GPpMkff+IZCsa1ZvrQve2RUozx/ljNqwzj632uswe9u1d&#10;SqY9kP7rVqn/ZRuePhxbyN2xrfl6MYhTE2Nt+xAj/hE1MR6GDTG+9KUvNZ1T582drRu5gbbYV7Ou&#10;aPTo0a3OucuXL1NxkXkxhslRk5rGjxs3yikIP4qCmiItzT6r5Y0ZOtqQ55Qk7N0UPx4+TB8MG6qv&#10;Pv+m/vqlj3S/1Ly5+Wd0bdNMrT2+XP2vH1Fqacc/sPiJS+lpmjljhnlPxjlOmzpVZ5OTnRDoSbCh&#10;x4aYtbp/965OnjypzRs36G5hoaInTdTFCxfMZ5+gPXt2P1FtiW3btjVt19EjR5wQw/7IbYcP7A+E&#10;8bbZiy2YPy2Npvx2OimpqXBuO0ldH7vO2V9aXWOabbB3vLvlhmIVxcWt9uObudnOMoltbv+rhjqn&#10;zw5bE2XOnDnOPLa2sDOptsYZnjt3btPzHzxwwBm3Z/duJyCytZJWrVzpjMu83PnasQ8LMWyLiGCA&#10;YbVNSWwtF9sPiQ00WnK1RajxpPT4EMMmOjbA6OjWqp0l6/osjRg/xfkgrCtMQeaOKrVu4XxneGH8&#10;NmVVVzqn/KrrpxS/aLwzfk4wTXhEiLH6itkBYwPrHrv8kK5VuH04VJeq8OAiTZ0y2Zm25PApPQjx&#10;/b+SNtuZPmXldd3O2dgUYqisQJmz3e2OO63L2c01MVR0RxtH2mlLdCThopaPcw+8D6uJcXyq+VJt&#10;17KZUxQ9bbbWJt1rylQuN21Dtu7kbuwwxLibtyww38JDOpd2uMMQY2f6HhVsDaxz/KIdOlPgPpN5&#10;n89t3q6ZUVM0d06yTu9K0yUnxCjVArte46pzyYHe/2sr9SB5vRbNiDLjp2v3bnPWNdy9udTdhsNm&#10;Gw4RYkATjfW1OnZgn376k5/ov/yX/6Ioc4Gy31wgbVofq3/5l5/o9373d53qpfm55iTR6IaLXYxt&#10;TtLyBNDWls1JujfEsG2FbQ/jkzTJXGuNMOdIa2nDQjPO1rSY7f6d3jRtsXNos7082OUu2IEuwwkx&#10;dkr/+YD0zUMBv2b8t8GaF23t4hDDhhe29kXL8OIV40vGF4w/Nz5nfMZoA433jfZ+Hy3Di4+NgS7n&#10;wsseU/R/tzpKb1VPavLjqhlapG1adGi7Xv1wmF7qO0zvfjZar77wnDbNHq/5Iz/SvIkj9dN/eU7f&#10;+953FBcX/rba5WZ/+Z/mOu5Xzefzm/ukf5dgCkHLGvT1OY36G3Pu+F/zpcHmfGdrN3Q3wRDjQ7MN&#10;juY88oHZrvfn1BurmkKMz5dXmmsEtfKOuRzo6hDjtfhovbNvmt7YNVmvxpnP1Py1wUafzRObQowP&#10;Ds3Wsot7FJd9TP0OzVPfQ3O0KesoIQY8FPuz0PfN9/HfrDP7/FU5fWA8DFu8TDAl9b8/Jv3yGmno&#10;2UAHoQ/DFrqK3KCgJTZweGAKtrZwGMRWVw/Oa6uyP2mTcVuwbnlOvW/W3xJb0AtOO3vWxjHN5Jvn&#10;C06ztcAfl2OFp7VBaeb6+Jo5/uY5TdUnLFylfqMm6T/+cx9NnBvoE6M45YRmTxuif3c8Wn3St6io&#10;ruvKUH7EFo5XLF/ufN7vvvOO04TH9omRlnbeuTOJDZ9sJ5GdqWXf1dhwxBbURwwb1hSI2OYwW7ds&#10;cfYXewOKIHbe7XFxzv5t74Qyb84cLVvS3JfTvDmznWUmTbR1Npux/aDZPh5tsw3b14idZ4opM1rW&#10;xax1hm1oEww/7PfDjrO1iexz2TuyZGZmOuM+GdDfmacz2BDJriNofHy8vva1rzm3W7W1Wi6ZbSst&#10;KXGeM6h9b5Yvs3eqa8b+aH/7VuealTxxiNGSTZs2afr06U56ZS+qrb/1W7+l3/iN33DaUv3Kr/xK&#10;l4YY9g1pm+hAW5Y3hxid4MbZuXL7NAXovTQ26GbmBc2eOV0//uEPnGPYn//5n+njfv20wd5mq2Ug&#10;2Q385V/+pfsoNPYkEeTLX/6y+6g7sH2C2GPuCE3Ilz7PDlhSawMK247YTrN/RzRNW+hUirINJOy0&#10;8HYC2Zb/yw0mQmqDjLbuNMsEOyTuAl432gAjGF7YoMLaMrz4mfGnpkDwY3N9/iNTgH/RXOn3M8PB&#10;8OIDo72ZaVcwUcv0ZukEvVEyXm+WmL/F5m/RBH20I1ovvvuZXnjnU/3wmVc0/NMBqko2b+LJjaq7&#10;sktvvPCCvvCFLyg2dq27pvBhM68xdwI1MX7NfJ72M/1TUwj6H3Okrxv/xvjN2dK3Z9Vr2IZGna5s&#10;VHFlg2PUzmq9PPeOzl5vXRMvXDxuiOF1x56vbp/khBivbpnQrmPPatWG9EDjRTV0U0gLPZMb5ea7&#10;d9ScBcwl/WTzFTtkjlX2m2b3GhtQ2NoF9q/9+Wm9mTDxgbTUHMu+Em9GgMOGG0f0v24s03cTZ+mT&#10;sZNUWVOl5Zu26Te+/ZyW7t2j2IJU/cB8fxdNGqyvHZini4Utfrn3OdevXdOSRQuckMfWprCBw+nk&#10;JI0f92TlNPvjdLR7O9avfOUrzt+pU6fq0qVLzg/WY025b/Sokd3SVUFnsaFFsNlR2vnzzp1VLKtX&#10;rLClf+ex7VNl/97mX1FsMLd6VeCuA1UP7jXd4tXWZomPC/xSbfsFidu61XncksWLFqnevDdbNtib&#10;kMupubI7fodKSpyfdx22bN6sClNubsn4x+jP5UmwNUkGDBjgNMeqb1FTJpgTvGCuHey+0RKn35OU&#10;1kHh4/JUIUYobK+vNrWMi4tzqkS/+OKLXXZ3knXcw/cxIMQAeHwalHstS+dTU3Qp/bzKu6n5SM/h&#10;iNGUKLVSYzOkwecDltTaE6cdb7VBx8qmafOc/MfeocQWeNu10QsrfVKl390p/bopbD6Odt4XOnfu&#10;fCxa1rwIhhfPG5812gDjX8wF/k/MVf+PzLn+B+ba4vvmeuP/3Jd+aB6/Yq7PbH8aVlujo6uYV7dJ&#10;b9wfr9fvjNNrhQFfjx+pn735kb71T8/pV7/wRf2P//er2jZljPbNj9L8kQP1lb/4in7vN39D62Pt&#10;5x1+bDn/LbOr/Jq5vvuVPdLvbZb+al6Dvj67sSnE+Oasen1rRqW+Nb1Mfzf9rr49PV//MC1HUXtL&#10;nf4quoLHDTFmx1Xq/DW1M9V4/OlrK7fjSUKMI7qoE8ps55G6dEIMeCi2SLLLHJcG5Uq/ut4cy5IC&#10;dx45ZY5XB813brOZYZ95POqW9N390p+a4+sUc/znGrKZ0upyzbh0WH+dOE8vjPpMH26Yqel7NukP&#10;5wzTrxyYpF9KnKBv7JqsjeOG6+LdplsN9ggqKyp04thRzZ8/3yn72btCrlmzRpmXu7YZqR/ZurU5&#10;xLB9ecTv2OH0rba9xW1bbfAQDDQsToixMhBi7EtI0LFgM6WqKs2eGbjt76kTJ3SvzR0rszIztXTJ&#10;YqdZxk7zPA719Tq8f39TYFBsyuarVqxoFfzY7Zo0cYI7FD7sXUwbOmjqY2uHtO1DxoYYZ04/7g3o&#10;WxP2EAP8RpbSH//Osu0ov3e55Y1UAQAczpuL07Pm/GitCVH2CU677LaU6w5KaqU4c35f95huM97v&#10;mozdwfZ3EWw60jK8+KnxX4w/Ns/9I3NN8QMbXpj36nvmWP0PpgDwHVPQ/Y4p8P7ADL9orgVsGNJV&#10;PGio0Lzq7XqzwBR488apz61xeunoMP3kg376yje+p3/1y7+mf/3LX9Rv/eZv6t//7u/q3/+739Gv&#10;/sqv6Jlv/40ObG9/K8JwcdO87nfM+/C7e6R/YwpDf7S2QV+zTUpsgBEixPj+zLuafqzC6VCzq7hi&#10;rkmTrkjLzPXWBPPSR5jrzU8XNerDuQ2tQ4xtlTp3Ve20QUZXNIOpbajXsbwL2njzmMZnrtLgY/P0&#10;UcIMvRUX1S7EAHga7O+4u+9I398v/eY6afol6fNz0tcOSP+fKXPNM/v4pynSr62V3k+SUs0CRGPt&#10;uXwnV68NHalvj/pEczav0Xc3TtNzJxZr9OV9OpxzSbmx4e3nD7qXliGGbVayY8cOrVq1SidsMFFX&#10;5xTyFy20zXCbcUKM1YEQY39Cgo4ePuQ8tiHGrBkz1GiO8yeOHGnV9OnUyZNaH7PWuR3stawsp/aF&#10;pbG+Tof273NCDBsubYiNVerZs039k9gbYKxfF6O8m09/m9O2XL3S/lb6wdup2lva2s7pW2Kbk1y9&#10;0rm+OQgxAAAAuoC+xrZNR5zwwlzV/6hK+kGZKQzcl/7RFApsePG/cqVvX5e+lSl9wxQO/uaCMV36&#10;qS05dBG2abttTnCu4b4+Lp2qV7LH6qVrY/TPiz7WT595QV/9sz/Qr37h3+hf/+tf0he+8EtOM9Ff&#10;/uVf1gv/+1s6ujP8fWK0pMJsXKZ57f/njJwmQf/ePN1XFjbo/5tZpW/OrNC3ZpTr76aX6L3VlQL6&#10;QC4AAAN2SURBVMq526DqwPVZl2Ofx/ZBXW4+w7JKqcRsaNLNRi1MaNTwJXWK7aA5SVdTp3pVNlSr&#10;vLZSpTUVKqkuV0FVuVY/SNBYU0B6Y2PrttUAnaW01hS0SqVJOeb4tccUJkyZ+4vrpFdPSNGmjJVq&#10;vhtV3fR97Km8NnCE/ufL72j8rPm6dfeuymuqVNsQSP1zzlF/pScTDDGqq6q0e2e8buSak7vh5tWr&#10;SrKdlW7a1K6VQiDEsLVWpZqioubmJKeTtWPbVqfzzqRTp5pu/GA7OT2Xmuo8h6XO/N28IXAHGNuc&#10;ZE98vNMnhQ1LbDOSYIBhA4/EgwdVVdk156ng87RkyJDB+r3f+z316dPHef6W2L5BQi3zOBBiAAAA&#10;gEO+7mp5wzYNv7VYSxd8rBH93tR/+tKXW3TW/a+cvz/7zjd09tBOs4RtCd/17C6RXkySvnFM+qdE&#10;6bkE6YMD0s6r7gwAAD0I28HiqbOEFb2RYJ8YjY0NOncm2en00vYTsWjBAl3OyNAh944oLWkZYlim&#10;Rkc7yzi1MExB/9rVq8p0azk01NXp6IEDzvPYeWwHn7a/kKVLljjDu3ftcm4XW3K3UCOHD3fGWW0/&#10;JZfTzjl32wmOa9tPRjg4cvjQY3UlYec5dtQ2U+4chBgAAADQDntruIy0FPXvP0B/+7d/69wJx3Yk&#10;+88//rG2bog1V+Fl7pwAAABguZCe7oQSFvt34YIF+uyzz5SSkuJMy3drZrTE3m3k7Nkz7pCUl5Pj&#10;LJN58aJT++JAQoLT14XFBmA74uKc6VZ7V73CO3ecW6za4SWLFzlBx/VrV5vmsZ5LTXE63wwODxo0&#10;SDdutN+Wp8Vu783c6+Y1NffB0Zby8jLlXn+6XyEIMQAAAKBDSktLnKqsZ86c0YULF9pVBwUAAIBH&#10;Y+8YYmtNPAm2JsadO3fcIf9jt7e2ukpZmVeccKYt9hbGV69mqcbM8zQQYgAAAAAAAABAWLmUnqq9&#10;exO0N2GPLp4L3y3hCDEAAAAAAAAAoEdAiAEAANBLGJghfXDRB6ZLC/OlJLNNpwOb1iOYfD3Eawmn&#10;5n1ZczfwvrT1krEjCqpDrKsbLeqe/lsBAAAeC0IMAACAXsK/3WdO7Lt9YLz0kwvSarNNMYFN6xH8&#10;zYkQryWc7pB+cT3wvrQ1wdgRGWUh1tWN5j1d02UAAIAwIv3/AZGOz6M4Zq+FAAAAAElFTkSuQmCC&#10;UEsBAi0AFAAGAAgAAAAhALGCZ7YKAQAAEwIAABMAAAAAAAAAAAAAAAAAAAAAAFtDb250ZW50X1R5&#10;cGVzXS54bWxQSwECLQAUAAYACAAAACEAOP0h/9YAAACUAQAACwAAAAAAAAAAAAAAAAA7AQAAX3Jl&#10;bHMvLnJlbHNQSwECLQAUAAYACAAAACEA9tynhyAEAAB7CQAADgAAAAAAAAAAAAAAAAA6AgAAZHJz&#10;L2Uyb0RvYy54bWxQSwECLQAUAAYACAAAACEAqiYOvrwAAAAhAQAAGQAAAAAAAAAAAAAAAACGBgAA&#10;ZHJzL19yZWxzL2Uyb0RvYy54bWwucmVsc1BLAQItABQABgAIAAAAIQAxSikf4wAAAAsBAAAPAAAA&#10;AAAAAAAAAAAAAHkHAABkcnMvZG93bnJldi54bWxQSwECLQAKAAAAAAAAACEAOIPQRpIDAQCSAwEA&#10;FAAAAAAAAAAAAAAAAACJCAAAZHJzL21lZGlhL2ltYWdlMS5wbmdQSwUGAAAAAAYABgB8AQAATQw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39"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g6qwQAAANoAAAAPAAAAZHJzL2Rvd25yZXYueG1sRI9fawIx&#10;EMTfC36HsELfas6CrZ5GEUtRCgX/vi+X9XJ42Ry3Uc9v3xQKfRxm5jfMbNH5Wt2olSqwgeEgA0Vc&#10;BFtxaeB4+HwZg5KIbLEOTAYeJLCY955mmNtw5x3d9rFUCcKSowEXY5NrLYUjjzIIDXHyzqH1GJNs&#10;S21bvCe4r/Vrlr1pjxWnBYcNrRwVl/3VG5CPyRd2VyfH01oeo3Krv9+LszHP/W45BRWpi//hv/bG&#10;GhjB75V0A/T8BwAA//8DAFBLAQItABQABgAIAAAAIQDb4fbL7gAAAIUBAAATAAAAAAAAAAAAAAAA&#10;AAAAAABbQ29udGVudF9UeXBlc10ueG1sUEsBAi0AFAAGAAgAAAAhAFr0LFu/AAAAFQEAAAsAAAAA&#10;AAAAAAAAAAAAHwEAAF9yZWxzLy5yZWxzUEsBAi0AFAAGAAgAAAAhAA4ODqrBAAAA2gAAAA8AAAAA&#10;AAAAAAAAAAAABwIAAGRycy9kb3ducmV2LnhtbFBLBQYAAAAAAwADALcAAAD1AgAAAAA=&#10;">
                  <v:imagedata r:id="rId22" o:title="" croptop="26631f" cropbottom="19144f" cropleft="15624f" cropright="37905f" grayscale="t"/>
                  <v:path arrowok="t"/>
                </v:shape>
                <v:shapetype id="_x0000_t202" coordsize="21600,21600" o:spt="202" path="m,l,21600r21600,l21600,xe">
                  <v:stroke joinstyle="miter"/>
                  <v:path gradientshapeok="t" o:connecttype="rect"/>
                </v:shapetype>
                <v:shape id="Cuadro de texto 2" o:spid="_x0000_s1040" type="#_x0000_t202" style="position:absolute;left:8690;top:1281;width:22929;height:5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rsidR="000F23E5" w:rsidRPr="00717A6F" w:rsidRDefault="00A555B3" w:rsidP="00717A6F">
                        <w:pPr>
                          <w:jc w:val="center"/>
                          <w:rPr>
                            <w:b/>
                            <w:sz w:val="28"/>
                          </w:rPr>
                        </w:pPr>
                        <w:r>
                          <w:rPr>
                            <w:b/>
                            <w:sz w:val="28"/>
                          </w:rPr>
                          <w:t>10</w:t>
                        </w:r>
                        <w:r w:rsidR="000F23E5" w:rsidRPr="00717A6F">
                          <w:rPr>
                            <w:b/>
                            <w:sz w:val="28"/>
                          </w:rPr>
                          <w:t xml:space="preserve"> Unidades Ejecutoras</w:t>
                        </w:r>
                        <w:r w:rsidR="000F23E5">
                          <w:rPr>
                            <w:b/>
                            <w:sz w:val="28"/>
                          </w:rPr>
                          <w:t xml:space="preserve"> de Educación</w:t>
                        </w:r>
                      </w:p>
                    </w:txbxContent>
                  </v:textbox>
                </v:shape>
                <w10:wrap type="square" anchory="page"/>
              </v:group>
            </w:pict>
          </mc:Fallback>
        </mc:AlternateContent>
      </w:r>
      <w:r w:rsidR="00314104">
        <w:rPr>
          <w:noProof/>
          <w:lang w:val="es-PE" w:eastAsia="es-PE"/>
        </w:rPr>
        <mc:AlternateContent>
          <mc:Choice Requires="wps">
            <w:drawing>
              <wp:anchor distT="0" distB="0" distL="114300" distR="114300" simplePos="0" relativeHeight="251654146" behindDoc="0" locked="0" layoutInCell="1" allowOverlap="1" wp14:anchorId="7F1BA215" wp14:editId="797EF489">
                <wp:simplePos x="0" y="0"/>
                <wp:positionH relativeFrom="margin">
                  <wp:posOffset>-424338</wp:posOffset>
                </wp:positionH>
                <wp:positionV relativeFrom="page">
                  <wp:posOffset>925195</wp:posOffset>
                </wp:positionV>
                <wp:extent cx="7346315" cy="2427605"/>
                <wp:effectExtent l="0" t="0" r="0" b="0"/>
                <wp:wrapNone/>
                <wp:docPr id="1006"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LIMA PROVINCIAS</w:t>
                            </w:r>
                          </w:p>
                          <w:p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41" type="#_x0000_t202" style="position:absolute;margin-left:-33.4pt;margin-top:72.85pt;width:578.45pt;height:191.15pt;z-index:25165414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23hhgIAAHEFAAAOAAAAZHJzL2Uyb0RvYy54bWysVEtvGjEQvlfqf7B8LwuER4qyRJSIqhJK&#10;opIqZ+O1w6q2x7UNu/TXZ+zdBZT2kqqX3fHM5/F887q5rbUiB+F8CSang16fEmE4FKV5yemPp9Wn&#10;a0p8YKZgCozI6VF4ejv/+OGmsjMxhB2oQjiCToyfVTanuxDsLMs83wnNfA+sMGiU4DQLeHQvWeFY&#10;hd61yob9/iSrwBXWARfeo/auMdJ58i+l4OFBSi8CUTnF2EL6uvTdxm82v2GzF8fsruRtGOwfotCs&#10;NPjoydUdC4zsXfmHK11yBx5k6HHQGUhZcpE4IJtB/w2bzY5Zkbhgcrw9pcn/P7f8/vDoSFnkFAtl&#10;mMYSLfescEAKQYKoA5DrmKTK+hliNxbRof4CNRa703tURu61dDr+kRVBO6b7eEoxeiIcldOr0eRq&#10;MKaEo204Gk4n/XH0k52vW+fDVwGaRCGnDmuYUssOax8aaAeJrxlYlUqlOipDqpxOrsb9dOFkQefK&#10;RKxIHdG6iZSa0JMUjkpEjDLfhcSMJAZRkXpRLJUjB4ZdxDgXJiTyyS+iI0piEO+52OLPUb3ncsOj&#10;exlMOF3WpQGX2L8Ju/jZhSwbPOb8gncUQ72tUyukikTNFoojFtxBMzfe8lWJRVkzHx6Zw0HBGuPw&#10;hwf8SAWYfGglSnbgfv9NH/HYv2ilpMLBy6n/tWdOUKK+Gezsz4PRKE5qOozG0yEe3KVle2kxe70E&#10;rMoA14zlSYz4oDpROtDPuCMW8VU0McPx7ZyGTlyGZh3gjuFisUggnE3LwtpsLI+uY5Fiyz3Vz8zZ&#10;ti/jcNxDN6Js9qY9G2y8aWCxDyDL1LvnrLb5x7lO3d/uoLg4Ls8Jdd6U81cAAAD//wMAUEsDBBQA&#10;BgAIAAAAIQCgxQgk4wAAAAwBAAAPAAAAZHJzL2Rvd25yZXYueG1sTI8xT8MwFIR3JP6D9ZDYWrsR&#10;CWkap6oiVUgIhpYubC+xm0TEzyF228Cvx53KeLrT3Xf5ejI9O+vRdZYkLOYCmKbaqo4aCYeP7SwF&#10;5jySwt6SlvCjHayL+7scM2UvtNPnvW9YKCGXoYTW+yHj3NWtNujmdtAUvKMdDfogx4arES+h3PQ8&#10;EiLhBjsKCy0Oumx1/bU/GQmv5fYdd1Vk0t++fHk7bobvw2cs5ePDtFkB83rytzBc8QM6FIGpsidS&#10;jvUSZkkS0H0wnuJnYNeEWIoFsEpCHKUCeJHz/yeKPwAAAP//AwBQSwECLQAUAAYACAAAACEAtoM4&#10;kv4AAADhAQAAEwAAAAAAAAAAAAAAAAAAAAAAW0NvbnRlbnRfVHlwZXNdLnhtbFBLAQItABQABgAI&#10;AAAAIQA4/SH/1gAAAJQBAAALAAAAAAAAAAAAAAAAAC8BAABfcmVscy8ucmVsc1BLAQItABQABgAI&#10;AAAAIQB5923hhgIAAHEFAAAOAAAAAAAAAAAAAAAAAC4CAABkcnMvZTJvRG9jLnhtbFBLAQItABQA&#10;BgAIAAAAIQCgxQgk4wAAAAwBAAAPAAAAAAAAAAAAAAAAAOAEAABkcnMvZG93bnJldi54bWxQSwUG&#10;AAAAAAQABADzAAAA8AU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LIMA PROVINCIAS</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anchory="page"/>
              </v:shape>
            </w:pict>
          </mc:Fallback>
        </mc:AlternateContent>
      </w:r>
      <w:r w:rsidR="00C653A4" w:rsidRPr="00A9743A">
        <w:rPr>
          <w:noProof/>
          <w:lang w:val="es-PE" w:eastAsia="es-PE"/>
        </w:rPr>
        <mc:AlternateContent>
          <mc:Choice Requires="wpg">
            <w:drawing>
              <wp:anchor distT="0" distB="0" distL="114300" distR="114300" simplePos="0" relativeHeight="251655175" behindDoc="0" locked="0" layoutInCell="1" allowOverlap="1" wp14:anchorId="7806D23D" wp14:editId="011A4F89">
                <wp:simplePos x="0" y="0"/>
                <wp:positionH relativeFrom="page">
                  <wp:posOffset>95693</wp:posOffset>
                </wp:positionH>
                <wp:positionV relativeFrom="page">
                  <wp:posOffset>117475</wp:posOffset>
                </wp:positionV>
                <wp:extent cx="2253615" cy="520700"/>
                <wp:effectExtent l="0" t="0" r="0" b="0"/>
                <wp:wrapNone/>
                <wp:docPr id="1007" name="Grupo 10"/>
                <wp:cNvGraphicFramePr/>
                <a:graphic xmlns:a="http://schemas.openxmlformats.org/drawingml/2006/main">
                  <a:graphicData uri="http://schemas.microsoft.com/office/word/2010/wordprocessingGroup">
                    <wpg:wgp>
                      <wpg:cNvGrpSpPr/>
                      <wpg:grpSpPr>
                        <a:xfrm>
                          <a:off x="0" y="0"/>
                          <a:ext cx="2253615" cy="520700"/>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2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2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0CA1537" id="Grupo 10" o:spid="_x0000_s1026" style="position:absolute;margin-left:7.55pt;margin-top:9.25pt;width:177.45pt;height:41pt;z-index:251655175;mso-position-horizontal-relative:page;mso-position-vertic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L1pMQgAACQnAAAOAAAAZHJzL2Uyb0RvYy54bWzcWtlu48gVfQ+QfyD4&#10;Pm1WsTYK7Z6H6QUDBEkjM/kAiqIsJZLIkLTl/vucWq5I2xJJjdtJZgzYVTKPirfuPXep5f2Pj/td&#10;9FA27bY63MbsXRJH5aGoVtvD3W38j18//2DiqO3ywyrfVYfyNv5WtvGPH/78p/fHelHyalPtVmUT&#10;YZBDuzjWt/Gm6+rFzU1bbMp93r6r6vKAh+uq2ecdPjZ3N6smP2L0/e6GJ4m6OVbNqm6qomxb/Pej&#10;fxh/cOOv12XR/W29bssu2t3GkK1zfxv3d2n/3nx4ny/umrzebIsgRv4bpNjn2wNeehrqY97l0X2z&#10;fTHUfls0VVutu3dFtb+p1uttUbo5YDYseTabL011X7u53C2Od/VJTVDtMz395mGLvz58baLt6jbm&#10;cXTI9zDRl+a+riLmdHOs7xaAfGnqX+qvDZRl/3HnP9npPq6bvW0xkejRafXbSavlYxcV+CfnMlVM&#10;xlGBZ5InOglqLzawzYuvFZtP4YvMiISnsJr9YppxgT5EuKHX3jwR5liDQW2vpPZ1Svplk9el031r&#10;NRCUlJKSquU/wa1IWIHsmwE5aahdtFDWXPVMzTJfFPdt96WsnKLzh7+0nSftinr5hnrF44G6jRUP&#10;pN850ndxBNI3cQTSLz3p67yz37Ni2m50hPuSwjcnfdvH++qh/LVywM6ai5k0M6mOI7I1LNJjdoch&#10;FtYboOgZtbUbz2NgYPwEAxOAWg8cvvhKODGHBix2VVt6MtnZO1adNIL5DHXeVrvt6vN2t7MqaJu7&#10;5U+7JnrIodzP7ifIPICBmUQC21tWq28g0BFh5jZu/32fN2Uc7X4+gKI2JlGnoc6SOk23+6lykcuK&#10;GhjuCffmVGfPuS6v4noqpNaeI0wK4wybLygmpIZzTZ6tUiPd4CfPfqr/N+W8lURlcWQp7wU5R/nU&#10;sCxhT7j8HRiP96VmlPGD91rp5qPfhu+fPnHN9R+T7/w539VVfNciZRLFDqLdGb6zxDCRhBwYeOaj&#10;D2XQYcB5U8KfRBlnvIWxDBIPwvd/hfLDF8/g/BD+NqRXH9Unzf6gpBfPChrn3LMLmjQTLEPwtKRn&#10;AinZaqmP8jxjQgXSs5QJ8T+L8iQJOO8EEa5Y7/ns6wugMuVmk8rUEJt6FBUPT8qWAZKeUzvEMZ6J&#10;ifDNuETV7ZR5DRjjItH6aEJvppbmZWx0g5WmsZi58jrIUqlIBzQetX5cIRDU/LgJN+QihKE2YHWW&#10;gmyQwWgjXN2MdE8Yaj1WciawHLHYVCfj2F5p12CFYnx8bhJs9gl/BpbpxOtMQHlEcpoTtUEPkgs/&#10;Ll6AkmLMboJp5UuoVCszUSnAF70tUmmg6bFxz/Oc5HxRGvcLhHludF51l9yIK/DBGXta0SlW/H6S&#10;Qgm/jLxIIhA5KFpoMUVO1FaecCoxPBtVnuixOpETjqeSzDveNDmvIb1MtfRh1/DEjMsgpQ460wbL&#10;ttG5SaO014NmKhsnkQTffL0DA6bjpJcZR26wDi1NkkzJIOzSw2JFosdtIYUQ3kGE0sn44vE8K78b&#10;6VmaMEkOOJ08NEvtzgZmOUw1JA21PmT02DlJpJfjSjRW12zc5Fh/hGU/uwaMcDQZxLEp5GvNq8Aa&#10;q8jxsNiLfA0WVQu4PRZCB+a+CnzO2q8OuEynUs4vXGylFgqNc+I8Jd8APIdPUiFpOV5fh0YuFBMa&#10;N4ppz5E54JQj1rkSwkjEk1FbGoSnEE4VP5X6pAdqvTMyhL1QIBluxMTImchAUCcGUxNZmfW6M9eA&#10;p9Mmy4yEpFaMWWDsRHuwtCvAUdVlCNIBzIV2S+aLGZkZQ3Wo3XWZMrdNck6MVBlE1lExtElMAEs1&#10;kRAveAuZ+fXeeJ6ol+of1I4a21/WONO8xpGHTH35OMO/OFNUQM5As/Nyfz+9nGfhZb1g75+S+1S1&#10;jsjAQ2pCfTZRlTGtJTji3QGeMU4tk9ktLwuWGcMyapSHPVgh6kwwXCdZ5n1nhr9fE0nsUZLwAQ2Z&#10;IRtfZPCE66A6heJsXGYLDktkKaGYUW1ADIOg7lTH+i1eIhS1FFdHY9SrvZIjRUITVphh0rvEPg7y&#10;nSJKX86RzNR62QdgliS23B4jCUetGpZqqCIUkskoWmI70ed2u3MxsejhCjlpPtoIrLSdTuBgmk9J&#10;wrPgkHPQIkPcprGxqhqfpd1r8HJnRk1UixdMSTZ5PVUyht2s+VTRkNhHiCGzSBxqA1V68IyJYmEF&#10;o1jOsgTBfMKRsdgMq8059rnO9nDO4D3YFRYoNkc5iy0erMac3EzahDWKzhIRohVLFMvGl7PYgqA1&#10;9RxfO29KssnrqYJUEvIxOf3FiKI4Eo9TCkFJDGoDRbD2wOaj1R7HBvgEWGHnbTb4pbT06heaQBX3&#10;uzkPrbfFAr/hfgR6L47+p++R4FvdvT2X9XdR9rPG2OfNv+7rH3CVA7raLre7bffNXUvB9rIV6vDw&#10;dVvYqwD2Q3+LwNYT/q5FuEbgki5h7Desv7wYYLnb1nQMbftBVBzsP7sNcma2/qbJx6q435eHzl+d&#10;acodpK4O7WZbt7ggsCj3yxI3QZqfV0iUBa7tdLgOUjfbQ2cdGGffXVN2BQ7L88Uax+F/xxUD79in&#10;B07oXk47hQt3IcDawFuRoDD0L6DjYY69Z7uZ4i5+4OT1lBDotKxu/JWIyHYgMSRxO/p0cmbZGyBB&#10;k14MJx+k8hZB5/fDGeTSJ5xxO2NWwZZX/w+cQcB/Y86gTMaNIJ9XhESueMoaKYXbgrOsYQqHKVTZ&#10;fz/WuCtHuIrl7ouEa2P2rtfwM/rDy20f/gMAAP//AwBQSwMECgAAAAAAAAAhAJupm8kiJAAAIiQA&#10;ABQAAABkcnMvbWVkaWEvaW1hZ2UxLnBuZ4lQTkcNChoKAAAADUlIRFIAAABAAAAARggGAAAAfDCS&#10;wwAAAAZiS0dEAP8A/wD/oL2nkwAAAAlwSFlzAAAOxAAADsQBlSsOGwAAIABJREFUeJztnHeYVtX1&#10;7z+nvb3M+05vDNNgYIahN0GaghQ1IupPo7HGmp8lGhNj1GgSE2MJGjTRJFjQRBGxoKKiIiB96GUG&#10;Zgam9/r2es65f8yASBOS3Pzufe5dz/M+z5x99l57re9ee6+91t5n0HWdf/Z3+NChQbquE41GlbKt&#10;Wye/9OcXf1pbU1PwwP0/Xez1eh1er9eh6zr/ffsdy9auWXvBX1586f5wOGzs6upK2rply7lP/f7J&#10;3z5w/08XH+F3+y23vquqqnjT9Td8/PbSpTe+9OcXf/re8uU/eG/58h80NzdnPf3kU4//K/Ke7Cfz&#10;T1IsFlPa2toy16xZM3fGjBkfLXruj7+86urvv/jJypWXD8zNrayuqioGGDlq1KaMzMw6v8/nbG9v&#10;T49GIqZVn3526d69e8Zomi7u3btnjM/rdUqyHDeZTKFoNGqUJFGtPFhZEgoFraFQ0AqQM3BgtcVi&#10;Dhwrw1v/ePOW4pLiHcNKS7f9s3pIjz766Fk1OHToUFFHe3v64r8tvm/ixIlfHTx4sNRud3hWfvzx&#10;FVarzbd1y9apk8+d/PmG9RtmVldXD62rrSmUZTleUFhQ0evpTVzx/gfXXDBn9rsOu8Nz+4/u+F3J&#10;sGHbdV0XTUZjeFtZ2blffbV63o033bTwqy9XXzQwN7dqzNix6zMzM+t27dw1YfSY0RsyMzPrATwe&#10;j+uvL734s+7unqSG+vp8i8Xqt1gtAVmW42ejj6Dr+ndW0jRN7OjoSPvbS3+532Q2Bzdv2jT9zrvv&#10;+tWBigOl02dM//i9d9+9tq2tPSM1NaW5sbFx4EOPPHLPxg0bzgMoKiraU1BYWH62gum6LrS2tmZ2&#10;dnSkAVRVVhWXbd06ZeSokZuuuPLKv729dOlNn3z88RWqqknX33jDs6+98urdaWlpjWPHj1t32eWX&#10;v/JvA+CzTz+9dNWnn1166WULXm1rbctcu3bNHKPRGP7Nb397yw3XXvdZfn7+gaHFxTvPmTzpC6vF&#10;4k9MSmo/G0XPllRVlSRJUp9buPCxW2677fcmkym0bu3a2c8tfPaxS+bPf3323Dnv/P311+/IyRlY&#10;fcml818XRVE7HT/xf6ew/zfQKS1g08aNM6LRqHHnjh0TAVqaW7IfeuThe+6+8663Xn7t1TkAPq/X&#10;GYlETEnJyW3/QZlPoDvv+NGyBZdf9orL5eq0WK3+J3/3xJOXXXH5y9u2lp374MMP3SsIgh6LxRRF&#10;UWLHtz0BgPt+fO/rAKNGj9q48qOPr3hu0R+vvPvOO5f++vHf3rp27Zo5KckpLbPnznlHkiT1P6Tf&#10;d1I4HDa//dbSH1ptVt/6dV/PSklNbS7fv3/kvAsvXFpZebDkkvnzX+/q6kqZPmPGx8e3PcENZmVl&#10;1gJsL9s22ev1uMrKys4dVlpa9tGHK6665tprn3e73Z3/irC/eOTnj77y8Yrb4malVvFGFGOW29J9&#10;sLEpYWBquigIxoSJQzyWAwdN65dtGg6c0cJpMplC115/3SJd14WsrKza5OSUlqVvvXXz4KLBeyvK&#10;y0cMGTp0129/85s/nAyAEyzA5/U6Ae6+8663/vjC81d89umnC+bOm/e22WwO/iuKWxITa8aNGP7K&#10;filwc8/UwizVG8IgS0QHJKF8sRfJaiI8Ng/21OGwmMLuHY0HU+eOd27+2Qu5Z9tXJBIxbdyw4byP&#10;Pvzoygd/8eB97yx754aMzIz6iy6++M3j655yDVj95ZcXjh03bp3dbvceKYvHY25ZVrrPViAAZ2HO&#10;Nv3i0aOiFU1CbGYJ2r56GJWPcU05kYoG7NNK8LmsmGs7CA3PQd5dq42cPb7tHmnIC55Q0H77Dbc9&#10;cLZ9bt2yZcrLixffa7fbPU8+/fT1giCcoOxZeYFPP73qF7v2XtFylnLI7rT0JYZZpaXx8iZBzEnG&#10;8nUllsOd6uSgdCjLbK3Otjt7bZ3+iGXV7mi8049tczXxPXVibVNbyuNvLf7xY395Ye7ZdLhn10s/&#10;eXvpRZ+eSd0z2ggdoU3r5/plY0pM0K49b8z4GTvOpM34KZP+UZlpXOB1GAx6ihPL6gPd6emuiiKr&#10;5k4xFP5t/cbNxYMK88I79+w/Z/I548vW7d4xts3vG2wqHmA2jhiI1x8itaK1vOmzLcVn0t/ePTuG&#10;adpLX4QC9fYJkz6xfFf9k8YCzy685okpE8Y/NmrinaFjy3Vl6ItlW3Z8b9fuh1/IySu5MDk5peu7&#10;OgjLuq33vKEG2r2IvQF0hX1V76yZero2ostZpbtsBcGWbtSJg2j7ZGfetdeM3bnkjbKRp2tnSUyq&#10;ee6pi/c4rZ1C4cCUd49/X135/PMLn1me+cJLX80/2tfJGBUVRue2tK/fenz5OeOf/knp273eEV81&#10;j//hzGkrsrKyPjydQADByblTTI098MZaxJwkfbjVkvxdbS6YOOn5ZE2olhUFcekmBLvJsKnSf9pF&#10;+IJ5c5aVumyelie+mjtgSeeBkeNfu+b4OnX16wrnzDZMOLbspACMHPmHHyx6Yrd0w8jBO1OyssYd&#10;KY/HY+6BLkuyA1H4rSaec02mu/Sii4p3xeMx96kEM4p6Z8xswDJ2EOKH23WXlHgCsMfTJytXPmeK&#10;68FIZTPapCLE66frXn/8lFva3z/11M/F8r2TF9rtw/OQ5ORw7Fue4+U3Fj8+bHDh7x97YEuRzV64&#10;9jsBSM3M2u1t8Ay4WzSWXjck5+HcBefWAlQ8eOPT5q6gM0NWcEki98aFAeMPR3MvOX/6T04lXPfy&#10;9al6KEpwTA7R66eIe/Te0ZdedulDp6o/fFThfWNv+N4yj5EB8SsmQGEKqYc7e8fOGPvlyern5wzY&#10;0PPG337+V5c7bQACqZJMQkS1HHzw+gcANq7/6rb3n35mzp8c5rvibdHEaec/f+V3AnCEcgRBvK3H&#10;d+GFbd288Lv7fqU1N+WLEc1mNkp4dR1FgB8ZLI7v93bfP29U8XZLYlLN8TzShg6t1yRQ2vzY9rfQ&#10;NCG3ZEe4/Y7Hn/3dA6FAIIn+deit5W/OSc3LedVbMuChbedkXtY2OjeBrgBEVQyaIOuaNvZYvi+/&#10;sfjxkvy8rY8kOUb9TDHZraKAX9exGWTEiJagafrwyy+7LPfNB++/91eyMrIEwRRXTzSiU3qBc7LT&#10;/R+nplgB4jq8I8Z8w0zmpuJQvKgnrlEdiTLGbEIAEAWa43H9l0F/TaXdXbdn+44ZR/jkDhr896xJ&#10;xWn7XUzvKckUEIDKFpyCGDZ2B0KOqFppbwzW1Fw5cl6vVbHIB5oltcOLPmIghCLY397SNjfL9eVb&#10;b669+gjPKdOnPSzW19z6R7s9I0uRjnr3r3xBRphNJMgi5Rape1NMDd8YJUMUQNdhZlNzYHtrh+2M&#10;ABiW4vavG5BtPfLsi+v4BQ1bjgvZbmHJ/sPcKn7by3RpOi+FA8GtSdZdI4dnvfvsopXPALS2tpwz&#10;90fz34tNKO2q3VJRGEt3y5ERAyAUwVbfiX9TFcwZAckO8IXg9a/VFJcz6HI6Njftr477KuvnAlx/&#10;7fgftrfap7rqD1/8sNnqSJW+bcALgwGuTnUgRzUCvhguUcImC4AAms6CgLd79cGaxGPbnDIlFlO/&#10;HeuoaRbsjz9J9ugpAIy5/wbiX+1APmJVIiQicLHbZEmbZR+XmK4G3njtlrbaWi3xoV/+7bkdyzen&#10;ApRMG/+B060Vhw815Q9ygCHaCQUGajbsgtKipq4kV3P+lIm9K55bMutI38tXvDNp+4YVs0qKHaVq&#10;fvDCUXGbnOoV+l5qfX2rGkyfO4nBT7+GFo9x4KM3iT3/AvSG0XUdQYRxI4e0Hq/nKQGYOWF4K22e&#10;/KMVh+SSOXLy0ffK9AuI5WTC258g+/tilsOSzoHZNhJHDZK7e8SZozIOn2+1W8o/WD73yvUbOprT&#10;kizGPz2WlmY2pomhcANe1UKPOgZzbx2aHiQ12ZNuMNoDsTF+5VcPT15R3+KZOKY046DVbTGNHR8e&#10;Ud+sScUjEohmQc1rHnKDEoigKSK9M8ehjzqnbyxkhaGXXEvT5x/ApmqEfkOxGeUT1rxTAmCx28K0&#10;eY4i3Jubi+nQPqSWOkRBoKe2mbQ7HqNr6jxizz5OeEc966YbyR6VzzOh/6IrI4shBz8TJroai7Os&#10;nUy40IQoWqkL2amqs7KZBbSkj+SS2CZmuRPIH3oDqzesEK1K3SCLUWbyFPMIUZbQVXOSL+zEoBdx&#10;43XzWfrmq6Rnfc7maRrGFT4cBYlw173kTZzDntf/QuOaFWiKgrtoFL7MLCxi9VGdwrETI/hTAiCA&#10;oAOCCDqgNzUS/vFtmJoDCCI4B6XhufJ6kodNpPeRZ/j4pTsZOsvEoo6L6UoZCEDFkHlUAFKgh5jH&#10;Q/6BLQwLdTOYdgzhOrZoRkjqW4MyMrK55vIfAfBF5UYGKqnIokjYCCmuJKq66rHbXXzv6ut4700P&#10;o+Zuo1w2MmX+E6QOm0BPdyeGVR8QOdAKRgHPoHQoGoIOCAKgg0GWTnADp3SDNqMsCv1IdEY13J/t&#10;wtYc6ENMg5b2DtramgD4ZP2bmEs1nqyaSWXKiBN4RawuFHsayUKYUVo3sxU/o9QebmpaA5qKIPTN&#10;58quOva2V/Ne82ZWenaRmpXJ+s69PLrlNb5q2kW9p5nHtr3KZd+/h7raiRRdZGRnw+cAtLa24Ovo&#10;wi2LuFUBS0UrxmVf4ovr0D/wDZ7ACfqeEoDuYCyG1uc+RHSsstBX+0iLliDepiY+/+RlnK4tvNs8&#10;noZBM0/KSwZUxcSWidexZPh/0SEobIsl8tSw6xAkmSOeyGww8Y+qL7BrCvXedpYd/JKZA8ZilBTs&#10;ioE/71tBstGJ3WTlkkvuZV/laNIzt7Dh69cId3ZgbAv1Tdn+gUuQRXyqelRmoc+YzwwAXzSqIIIA&#10;GMQj1fpXXgkmKApdP7uPbW/9hUhMolv6zi0+kq5zyJ1Dk+JkoCVAV7D7KEuAYCyKIIgkOdzkBw14&#10;YhESTAkMtKVy0NdOq9dDMB7jT7veBVlgdOkC2lp0dq54nsbfP8QISf5Go35VTYJ4FJQ8V2LtyQbn&#10;pJRotngAgugcLhWRp5oxJZrRQzHUwzHSNkXwHwpy5Z4gq9LbODfhI97sHI6WlI4SDZPibWNgazli&#10;ew2EfcQyCqhJG05bah5Bo4U0NUZ60Idg75M0FIvgjfrRdY3eWIh62nDUNvOqDju6DlLSG2F4Tgmy&#10;ycjsvEkoosLhQ//AX93JxV+G2RfxIaUbaBgh4y8yYlQEgodimMrDWGvAxLew/m4AXCZzN0BggMj+&#10;0QoNX3nItfnY2xElf6KL8fe42P14kPN9AoPKgoz+bQKfL11G94V3sGD3cmb4qxifIIKrj5+mlbNm&#10;42Y+yx6OEPaQZzKSqchHLfZgdz2V3bW0hrz41Qg2o5HzfXa+9DZTGBOp00Os7tzO97Mncai3maYO&#10;H66kvUiLA9hFic2JGum/SKK6LcK6dSHS1Cg1YZEJM83Yl4cxnSKT+Z1ng1VijDyfgcsrFeS4zhWi&#10;ma7qIOs+9pGUI8M+yO+R2LXWz9yhXpZFAhT7mhnv+vbsEgWN6QNtTKOGqFmnIaQRRUBEQBAgwWhl&#10;f28dNxddwJIDn9ETCCA53Mxs99JoM3HYnUypyUG1rxmTYqat7FPy4n4G1/fN05QChbI/tFLSKvOQ&#10;KqAIEhFd50NXjHaXRmq3SFg70QZOuQYcWS0+bQvhnG6j41I7uqmPgVsRme9TuGSXBIBNFLA2hCnK&#10;8hJtqqBDkwn253O7g9F+hgKCICAKOiYJ6jWRJsWMho6uQ3vQg1W2UNlUTZItmakRK+5QHJcuY0wZ&#10;SLLRghyM0NHrwWGwkWDqwNUeI0Ho2+aet13g8haFIbqAQQRVhO7vWRh+pYuy7r5UwoHQicHQKQFo&#10;7z9CMPfobC0LEZ5l4vCdbnx50tG55JT7/hIA/4YgKdYQA7QAf889l7IOP7oOK6uaaAxGiGs6nf4Y&#10;mi7Q2BvivdRxdKQPQuzn5rY4CKlRBBQy26O0picTC3sQrA6iok5O0EahqmCzWsGvkugK4i0PHzEv&#10;0hTpqOyBbJHO/3agfs/O9m0hWlvUb7zDmQLQEu2zgcsUG3999iD7y0MwSMT7k0RaLrYQ0vtG7giN&#10;Fo2YZJ1UN0zpqWB3u4emmJEtITsPmSfwcKMFCY2KTh/rwhLb8qcBoPXbWkFCJhNTh3JQbafDHEVv&#10;bMc8IB+TbMJWVYtmEjjgEBmeXIi5u4s4XaRUaqB9ExNoOvTOMOK9L5HwcCP7KsK8sugw35P7AsBt&#10;u3eZjtfzlGuApmkhgEJJYqkjg5t+XknO5DR+eJ2LhDkWpHPMhN/34tocAw0MskAwpJLTsJfLo1Fa&#10;kxPoCIcIz7qSHXkTyHCksG7rEopS7azJOpeQIxH9uBE4P2cMRtHIhtZdOHUd764NJJhM+EeMpDXq&#10;Z1LyYM7LGcvapi8IxwXiqg6KDhp0FkiEr3ISShfp7o3y7rIwuz6q435HEkNFCQTo8XjyzhiA1Rs2&#10;FJKVSkc0TqZB4h/J6SzfE+aXPz/EvMsyGTfWhPW/7LQPipK7MkhHaxS7QyYQ8LOltxen2cE7jqFs&#10;yp+AhIjRncH+3nZSBmSwO2M40Dd1jrVMo2Tg/JxRZDkSkQSJeMcbWArHcEF+Mb5okOKkAkQBMlKy&#10;8Fnc+IQGwhYB78UmfGOtBCSN/TsjvPpyAxP8AosdKWRJIlENDKdIfp/aAnTd0ZSTgKmqGx2wADeb&#10;zVwcNfLM4lbeXyFw+w8HcrjRz5RbnDR+2E1pHBoshUhtlaQnZxEQRCREQMcVD+HOKKTMnE8oIQ0B&#10;kOCoF/imXyhyDwSg3ShBSi4pzoxvyVaYX8j2MiOHzjEgzrCzcquH4Q0Kf321lYSaEIscbgosAmK/&#10;0r64RijditZ0FgAgiiQ+/TKRlhrq/rqQjN0N9MY1BF3jSbeLAzGdRX+oY4cYwp1sIv+iBLojZg5Y&#10;0pikb2ElxVzrr6PW10WbPZEBUQ/JkkJbNEBi2E+v0YoqCEfXAAB0HVH8Bg0hHkWLhE4QzWS2oAmp&#10;ZMx1cqAhxqovOjm4spcHJDuj3RY6IypeXcAiihwaYCfp2ltwDBoJM2adwOu0+wBdUnAVjUK+8noi&#10;nkWo1T2IokhYg0IEXrA6adcdPLa4BcftmRh1CyX2JJot6Vxau4GvfTEubf895fZ8REkiFPUQr9/L&#10;rGiIupSRqPYEZLkX+t0rQl/uSotr9Oxdg9BeQ2z3p/TYnZgcbsxWa18dQaCj3UlXl8BHf27mT4Kb&#10;wSYJVYO4ChICqqajZ9twfv9G0qZdRNAX+JalnREAoiAiiAL2sTPQsnJo++ndiPU+ejUVtyKiawIp&#10;osCv3AlUpSl8vrmVLGUZqqRTIQbRE6w0awGMwUpks4MWg0yvpqIEm8lu7AJ0LM5OgrZi9mxaRrS5&#10;mrjfg6xryIFOJCEG7Xto/7AGVTGDYgB7Egm5Q7HYUzGZFH7ndpLhFwhpOhIC3TEVRYBQohHnw4+S&#10;kT8SAWjvakM7SfrvlADoOvT6PBitZmRRxFk0ht6Hfk184+dIG7fQW9VJTNfJNMoEMwUGjbQywOfH&#10;IrYSFzQkXURQ/Ahx0IUgqubHpEt0axE0zcOxgbrQuA29cRsyx1xbk49GsX1BaAyEuIAe1Am0LScN&#10;0AYa6ckQyajUaYnGsYki4gAH+phhGCdfQPK4mfh6ewAIBPwnhoKnBQCdnp5OMjIyQAd/wI+zoBSt&#10;YDiOq/zsvP8WhIpWNJNM41AwfdLLiCUBBEFA1/sSKcf2qOng1XXq5Bh6kkC0RWdnNMwUk5VcRJz9&#10;O7hvUX82CgHU/r2McgQRYP+UMN7RJtTqMJok0JPlYOgzzxNxZ4Gm4/f5+tho396znBEAR0igb6Bk&#10;g4IA+DweDNm5pP76JTo62+mUdJxdjyEvazua2BD0PuV1BAR0OqIqXwzSOZxqxmQRueoHKaxb42fG&#10;YIUVK8Ns29nFtEQDF9RKDJNO3JvtscdpGG4gHIvjPBRnapuCgoBeFsE5K5F9t12Bw2YlY+xMHLl5&#10;dLa1YrZYkCSJuKoiisJJ5/8ZASBJMpqmYTKZwWQmGOzbVyuyjCsxmfamzZiEGGk7VUDgSBqN/qe3&#10;CdE+z0HJSBMjMo04nDKrPvFw8fwEdpX5uOnGBMbuFMkaYOPzT7r5fJ2f26NGzFJfAuZ9W5zohRbc&#10;cYgiU5+t89G6APNaFEpCMtvqAySNdGF3nUtE6xtmTVWxOhwA9IZDGAxG4qp60nD4tCdDmq5hsdux&#10;OZ1HSkhOS0PTVGwOO3aLGYPSSLQshIVv4oL+qnxgilCRqzH/SjcjxtrZt82PLIEejqFpAtGwhqQL&#10;JFtNBDwRRpSasc628+fEKP26YBkksm9dF+P+EWbAW34aDwRpKpLZL/VFW+rOAHG1AZOi4LDb0TSV&#10;lIzMozokuBOx2GzU1OxE1U5Mip4SAFVTqTq4+aTVRVHCmeAiwZ1IfXs54b2+E9p/EY1guSON+54Z&#10;THtbjOrdIabOctGwP0Jxng2/L46GREtznIgicOCwRvEYG4PyjThmJLBEChPRdDLLNUqLHBy0xhkt&#10;Gsg2m8geYudgQj9ATSo9PetJSHSTlJKCKEonyAIQDAc5SUbsNOGwrnOaA1kAerrbycloIqHtG8Y6&#10;sC47Rtt8O06nwCcrPIhhgbjS11tzZxTRJdDRFsVkEfEE4+TmykhxlXhcx+RWMFs1gjMdLLSGcQcl&#10;5qzSGBs1ENZ1dlX4iUXiJLgF0CChE9LSoamp/rSymmSRBd+bt/r48lOuAakpyW0Sas7pmLa0NuLt&#10;UckJf4Pjp84Yw36ZTYlDRJYE8gabqNkexJwoUX84REauEaNBproyQFqmgZbWCO9/EOH7VyVQXxUi&#10;f5CJrvYYhbkSVRlGbl1cxwyjhZbuGM5CI6VTHKSmm/BoPnQBHIh8td3H+NEtwKkvkYiyiQkTx3Wc&#10;UH6qBo89fP+HkqCzacuG/pITrUELtdPQHEE6Znmpt6ssWtTG5Cmbue7GKqoORskdbaauOsSXX/Ui&#10;SdDSGsLvjaKHNQpzTUybYsHri+N0y9QeDlE63AqKyIAskYefGEzBLSlkfT+FpEl2igut+HwqiRGx&#10;b2WPgtoSp8vTd1dT046Rs9/31dbWIorySZOCpwQgEospEV1Cj8WIxeJUVJQDUHP4EIGAv6+xKJKX&#10;a0IV9KPM2+tUunqjDMx1sauigwsvXcv7S/3MmOtmxEgHq97tpWJfhC1bgjR1xDGZRex2kY7WCGJU&#10;JBzSUUwCvu4oFkGgaLCR3ByFi2baGV5sprI2RHidlxGNEiCgymDNMfb7H/B6eqk9fAhN06g4UE4s&#10;Fqe5sZaaQ03EzuZkyCAqgfod5cQLxqAoMh2dHWT39uL1e4lEw1itNnTRTE6elXpXB65mASQIAZfP&#10;dSHIIuXVbuK6gZ8+upnVXxdyz48y+OE9qWiqjs/v5qMVvbyx5BDDixIYmCQRU8KMn2Zl9Zc9TJ/h&#10;Ytc2H/r+AEaLSHt3jM6OKNoePxN3iZgFETSdDrPGuPF2ej2J9HR309LWQiwaIeT30dHZzpAhxWhq&#10;nPb6NgoGDzt8xgD8+vGno3OIxnukmMx5s4nFVEKhIC5nAsFgkMOHqxgxYjRr1ghEh8gMbdVAhevj&#10;Rv74WQetPToXTXdy3jwbPd1DmD0zkVvv34fFKJOV4SAj3cLVV7pxd4S5ZpsOxGmIhFm+oh19tIVX&#10;9gaZPtvF8lc6SbULpHtVHNUx5mAiVRSP2m73UAlPdYihw4awY8dGMjIG4nQmEAwEiPcv4l3LX0be&#10;vDX+6OYy81VX/eDMAMjNsQ0VguGe1E0VyRULH8Q1IA9fWTO2tEzKq2uwEKUnMxOTPJbs+WH27m5m&#10;WKdEpiyh98SYdk4CWblWXl7cyZDBJkJhgbxsF1MnJ7JkaQ3lVZ18trqOR24YwLOSF6Mska1LzNPs&#10;2PcImNAJ7ejhJ5qATRQw6gqIyrcm7WG7SuqCVBp9E5DRMQU8dNYcpLigAH9dOc5QiIpXniJhwx7M&#10;ySZPUULCmOP1PN09QTk/K33V62739EBMJUWSsEkiuq6zIxxhqtXMymwbw8+bQq21jDR3HOnpLgZF&#10;Jd7PVtmdI5OWYOSLjT2kJhtoaImApjJrWiorP2/n6SdyWfh8M5dd7OK9jwP89N5k7vrxYS6cmsTu&#10;dV2c06ugDhIZ0CYwPXTEtx85soVuRaP7tgSqsTIgNJGGNZsYX9HE+niEEQYDTk2gLa7iUTWSDDI3&#10;e7u3bqqqm3P8TdfTXpQ8f9b5b0xvbbxibAwlRZHojKtkSBJxIKDphNGxIhBKkqi9OpF8FxiXdCG0&#10;wqt6kMgoOzYBioYbOVSv0dAQYdo4O54IWA0aew+EKRlspKdNpTccxRMUCPZGSUix0N0dZ/4cK12f&#10;+7hin8DREEGAQ6k6kaudBMwi8Rd7SO3U6Q7GsAsCybJMXNNp01RcooRXU9kqabH30jJfX7dq9U3H&#10;63jarfAXq7645sOorz3VIJMsicRVHass4VYk9kbCjDAb6I6rlPhFsv/URkN9iIQnspBnm/mhYibV&#10;EyXNp7HhxVb27vGSmyrhTJSprfKzYauf7CwjXZ0xSsabaWzTiIc0HD0qw5QYRWKUzU+2ULIz3qe8&#10;Bh4Bms81Yv1VGh1eHX1RBxM7BXyBGGMsRmqiMRQEjJJIRNMxSAJOUeQvrZ3edatW33oyHb/zqmzJ&#10;iNIvRod80xbaHVJEg7CmkSCLbA5HGWRQ2B8IU2I04pJFWmSN7cN0ci5PJiVBoXu3H31PGEtA5VCv&#10;xi5PGLNJpNIXo1iWGJFkZJs3RpdLp7jeQKkgYpN1ogYB1SBgc0mIZugUNMRSK6ZhZiLoVL7TQckO&#10;neyoSHdcozwcZaTFyIFwlNEWI/XhGEmKjEUSeNDnU9ebxHV7d1fPOJl+3wlAyO/PS8/PX/FImnvo&#10;DZJBOGIzfk3HiIAiQkjTMR/J5WlQZVTpGiYRTZVpAJyzvMR5AAADtklEQVT5RlISZVzJCq4kBZtF&#10;pqkhjGFfCMMKP7JHxH+5hdhQM1mDTfiDceIRjcbaCD0elY7GCGl+DUenirI9ynBVOdpXh6aRLIt4&#10;NR2fqpEpSUftekU4zK1N7U1rP/nw0fETJv/tnwIAIDE9/RIxErrr/szU6TcbTzhb6AuBT9JO67+b&#10;IIjQG9NA0PGg4xd0yhPBM9DI+Kl2ohI07vAj7AlTEBSw+Ok78tIhQZb6kqW6wDf5UuGYXk8u/9po&#10;jEf8wb2LXn715qnTpm05lW5n9OFkV0vL+wsuW5D0i5UrzeHc7PG3m8yCrEOfRPpJlaf/tdiPUFL/&#10;/aSk/nfltX5u7FJY0diG061wwX6RjwJhSp32vnz5sXoiHIfwsUr3nQ0eGXUdeD8Q4jceT9W5sy8o&#10;O53ycJbX5bNyc4vMSvz9vJiWd5cjQRkrySjHLaO6zreyL33s+0ZL6D8J2RuPsyocpBAJUq3YVB29&#10;N8IeNcZMo5kSwzHjcsw1vJPRsf0d0HT+FPDzdTS29tlnnrv7kksv3f1dOp0VAEcopyDnNUNUzSyU&#10;9EnzLVbTdIORREnq89EnYRdToUPU9B5F8HzpNna/v7tOu9Ptzp8gKYJ/TB4JNjPGNftZF4/p7xvk&#10;qgk2oz7WH83L0wXFLn37PuBR6n+O6Tq7oiqLgz51jxZuMiXlPLxyxYeH0tPTNpwoyb8JAIBgwJ93&#10;309+PHHJsvduNMWjPSMzU6flyKpTiPTdK0t22dVUh625vandWRaJ7nPlF7R2xUOtX36x8c5rRuft&#10;vi5iHGpUdXlVNIxJ1zjfZCUI6rIU64e/fOvDp5b85aXxqz/9eOrQ3q7irKw0JdDTkxnxR0VBR4jq&#10;muAXBM1nELV9MbGhsbdTLSwsKSvICe9/7fWtj5+VIv+mr7DlN9/5+/nTZozeZHEn1ljciTWzL5yz&#10;9GDlwQnH1x03YcL1N4zIa3irIF9/u6BAf/uuH+irH7hZf7ewQH8rL19fMKqo6ne/ufVHx7ZZv3Fd&#10;0Tnnjl1jdifWZOfl/cyamPiAMzX12pFTJ65dt2Fdwb8i+z9tAf8sTTp32MIZZscFExu7hhhEgdai&#10;LOwuB9aN5ai6ztZ0Z82fqltfaqmr+/1/Qp7/+KezG77ee78S6QoUWAxkJJgih1o7D9ccbjiQZTXG&#10;BysKETUkt9TVPfOfkuef/v8B/woJUeMH94S7tky4eH7ol48sut/v9eZdveCiheN72gK5SZn/UZn+&#10;41Pg/zT6f/7r8f8PwP+0AP/T9L8A/DyDEdQ28N0AAAAASUVORK5CYIJQSwMECgAAAAAAAAAhAN3j&#10;3F0wCwAAMAsAABQAAABkcnMvbWVkaWEvaW1hZ2UyLnBuZ4lQTkcNChoKAAAADUlIRFIAAAB0AAAA&#10;IggGAAAAjk39zQAAAAZiS0dEAP8A/wD/oL2nkwAAAAlwSFlzAAAOxAAADsQBlSsOGwAACtBJREFU&#10;aIHtm3uw1VUVxz/ncnncC94QBEQ0n4AvzBdYKSqZr+xhvkYzNCkfmUlZTjiU4pipZSojYYqvfGKO&#10;migyjoWYqSgqaCgqCOiYKK8riAoK99sfa/3mt+8+v3PO75x7L2bjd+Y3+/zWXvu59m/vtdZeB0lN&#10;kq6XdLuksZLqJFHm6SzpUue/OMq7VoaRFeooV/c7klZL6ltjHR35XO/jO/F/oC+ZTz2wJfBDUrwM&#10;3EdpjAR+5b/XA2ODvF6eblKmfDnUAV8AOvtTDX4HrAD+WGPbebCpp7WOr8NRkLQz8BLwGHAAMA34&#10;Ril+4Flgc6AZ2BGoD/IbgX7AG0BLjX3qA3QC3qmy3GpgMbBbje3mQXuMr0NRhwkJYAHwKHAYsHUJ&#10;/n2APYFJ2NcZ40NgEeUH2xMYTPo1x1hGtjAL3q8dgC4l8gsZ9BA9vO3tab0QS6EPMCCot9L4NvX6&#10;S/Wxw1EXvd+Adf5HJfh/gg3m+hL553r+fgHtFKftClwBvAu8AiwFJmBfY4ingbcj2v7YUbAYmI/t&#10;Dr/xvInY19kD2MV/rwauC8r3xBbhcm97AbAQ+H7UzhDv6/eAS72PbwGnev4Yz/9KVG4gdkyt8Prn&#10;Y4vyEjayYONVei/wHnamXkjrr7APcBzwADZI+ROiAVsQXQNaV6dNBrYALgDWAmdjC2QBcFVUR0Pw&#10;3guYin25x2BC2R/4quc/ggnwHE+TxTbL087AFGyRXQ485H0aB9zqZaYEvAXgF8AewC0+xvfKjG8A&#10;dlz1Bf4EPIGdsaOxBbAZ6YLoeEja1TW3Sa4pXe3vR0Ya1HlOP9TfZ0v6JOI533kOCmg/dtpiSVsH&#10;9C85fWZUx4uSmoP3w51vdAUN731JczPoJ3n5iyJ6X0krJD0d0PZUilEZdV3oeQcGtJucdkbE28PH&#10;LEk7Veh7uz3xlgu27QKcFtA6AWdg58cjNa6dCzBlIsEL2La0TYVyKzz9LrZ1VoujPZ0U0ZdiCt5Q&#10;0h0hOSsfBG7MUXcn4DvAKoqPoTVBHUdU0d82oZ5iRWIONtBEOXoD+CbwRdIzpBok9a/NyPsAO/vK&#10;YRZwB3auLcS2yYnAqznbH+jpnRT3fVfvXyPwUUBfkLPu3pgi9DTZSuI8T7fMWV+bkfWFQqocJXv/&#10;mcAnwE0BT9YZWg7V8MblRmLn90vY2TsP++LzINETZgJPRc8k4HzSM7JaJApdljBDeqz4dRhKqe53&#10;YhrpKOB24BCnLa2hjXKmRF4htwB3+7OHp+OA+7EdpRze9/QyKvc/6WvefiW7Tr8S+Vt4uiRnfW1G&#10;aIeGg1gF/BXoj00ewLVtbCtrkmr5amcDf/bfA6O8rAX6mKcHV9FG3n41Y+bUDsDOUV6B9PyeVkXb&#10;bUKpLRfSQ34XbIv7Z5Sfd8utZOxXwhmYe7G3v28GHOm/Xwz43sQEPNR5hjj9Ruy4GI/pBcmYe2Nb&#10;+elt7N9ET+8C9sLG2wu4EhiBmUmVdpF2QzmBPkGqeFxD7Wdgglq/0I+B32Lb5TLMMbEvdvaFitFE&#10;bDzPON95Tp8LnIBpstMwRWw1Zs/eAmxVY7/Cdq/GFKxngQ2YZj4amAGcWGV9bUJBUndsxf+b1ise&#10;zC86BPgbNhEhRmAa3r0BbRDmHnwQ247AzJL9gYcxYYQ4FPOkPBDQDsa0zvsD2o7A17GzqhkTzDyK&#10;cQDmQFjj5RcHeT19nNtjk74Y+BetNdpNMDNkNqaAxRgMDIvGl2AQ8G3scmEd5kZ9ko0oTDCBbsz2&#10;PkcHo9yW+zk+g/hcoP9nqCTQrSh9lfZpYgCw7afdiQ7EMEwjrxqVztAFmKJQynCuBY1ka5Zgykoe&#10;t9sczETp3l6d2gjYBPgZ5g+/rQzfMMyrNRlzd1aFSgJ93TvSt9qKy2ACdm1WCk2k3p1SmINplY3t&#10;1amNgEMwTX85dhWZhc6Y6dMJsxZiy6Ii8tzatzeSC9/LscvgEOvJN4i2Ois+DczGfMfzy/Ccjl2C&#10;fJkahAmVBZonrKNWPITZarXisybUZbS+kszCNZhbs5SzvyISgXbCogG+5bRHaX2zEqMbcDxm7HfB&#10;3G6TyH+llRd1mDPgSCxK4HFKh7+chPmeL4vofYCzsDHNiPJ2wtx/2wIrMYfFVFJnQAPmLBiOHTtr&#10;sPvguyme9AJwEOa/7YldO96J3fuCzesYzCFyT1S2CTgZC22px7blu72/4Zk4EAubuRZzZ56NOTuW&#10;Yx6ruUgqSLrHb9Y/CG7Zn5S0RNLy6Fa8j6SXnec5SY9IelcWvXBsjlv167zsiAp8BUl/cd4PJS2S&#10;1CLpef+9NuKfqeIICiQN9TqujOinSNogaY2kVyWtdL6Jnt9L0ptOe13SLFm8sCRNjuqqUxq5sFTS&#10;a96/lmBOenj+g1HZ3b2MvL2XJK3z95vVOk76OKePlUV1vC+be0n6WNK+SPqBE56Q1NsL7u2DkIoF&#10;Os07elRA20zSQtmC6JUxqVkCHS1pePQ0BnzHON9zkvo5bYikeU7PEuj6jPYSgV4V0HZ03reCujtL&#10;OlXSVH/vJ+kOSbsF5ZokveD1DQ7opzttiteDpJ6ycJ5fq7RAG2VCXO/jLTh9gGwByeuOBSpJN0jq&#10;7mXOctp0ZF+YZCslnIitZas3FOg2zntfxsSd7HknZORlCTQLhwd89zltv6h8f1ksUJZAN2S0N8zr&#10;CQV6qdOOrtDXrGeslw0X9CzZV1Uu2j9LoMc77eoM/iS+6amAlgh0slLhJ7vZ25I+qsfU45XBXp/g&#10;DeyGoymgHejpSkwND5E4ILYnH86l+FppZvB7Hyws5KmIZwkWdTg4ZzsJQiVquKfTc5ZtwmznJLIf&#10;UqdMI7A3psVWGwAwwtOs+9LZWCTFUG8rDJ+Jnf7C5NW/HjPO55PvViD5C8Aof7KwKkc9AM9RXsvt&#10;ji2cDTnrE9mabxYtiWNaV6HOw4CLsSiJUlp14tyoVFe5svHNDdh4VmAKVicqx3K1QBqx0FCetwjn&#10;kcbPxs+EKusqh2r7lRfJ5HQtwzMcM626A0dhmvCWWLwypALOU1cpJHWU+h9PF68/z8cmMIEuxLaT&#10;poihK8UReYlRvAMWT5P1tNd93CLs5n/ziF5Puu2FaMEmKM5L/mAUfmGve7pnmfZHepkzsfvgxcB/&#10;KA4oa3baTpg5Vw0Werp7Rl5/TC5zKDaRSs5xHWbrFDCbJkE3zIaKXVQzsC31WEyoMfrRfgb/DE9H&#10;B7QuwM1kXxi85unRAW0Q2bFQUz0dQ+uIvO2wvy8Q0MPJa8BCWkO0YF9yNyx6P8QhtP5nX4zkEv/n&#10;tI45LmBRGmAhrHlg/ZS0nUyblaTbJF0uab5rks+r2Gw50XmbJY2XdI6kcTJteYPymy1zJD0aPdNl&#10;JlCiujc7712Sfi8zWVZJekbFWu5wmTm1VvY/zgk+rr9naJLdlJoFL0i6QtKtkj6S9LjzHOH5b0r6&#10;qaSzJb2i1O4Lbe5Bkt5z+lSfw4f9fZzK26HXOP1tSX+QRfjPdNp0SV1UrOWelTGvjyt42UfmSJDM&#10;OL9H0raSLpH0WEbhw32iEgO4WdI/ZH8HKGTwh89pPplZzzNK7UIk7eHtt8hstSmSBspsu1kZdZ+g&#10;1H5e5nzdZY6QX0a8vX0yE0Es8ff+Ac8omdNBMqfCeEl7yRwHB0T17S4T1jrv7zxJYyR19fwGmdNg&#10;fFSuXrZY5irFIpl51BDxfk32sR2TMfYbJL34XySgNpwfkRrgAAAAAElFTkSuQmCCUEsDBBQABgAI&#10;AAAAIQBdBcCT3QAAAAkBAAAPAAAAZHJzL2Rvd25yZXYueG1sTE9NS8NAEL0L/odlCt7sbizRkmZT&#10;SlFPRbAVxNs2O01Cs7Mhu03Sf+94sqfhzXu8j3w9uVYM2IfGk4ZkrkAgld42VGn4Orw9LkGEaMia&#10;1hNquGKAdXF/l5vM+pE+cdjHSrAJhcxoqGPsMilDWaMzYe47JOZOvncmMuwraXszsrlr5ZNSz9KZ&#10;hjihNh1uayzP+4vT8D6acbNIXofd+bS9/hzSj+9dglo/zKbNCkTEKf6L4a8+V4eCOx39hWwQLeM0&#10;YSXfZQqC+cWL4m1HfiiVgixyebug+A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XvL1pMQgAACQnAAAOAAAAAAAAAAAAAAAAADoCAABkcnMvZTJv&#10;RG9jLnhtbFBLAQItAAoAAAAAAAAAIQCbqZvJIiQAACIkAAAUAAAAAAAAAAAAAAAAAJcKAABkcnMv&#10;bWVkaWEvaW1hZ2UxLnBuZ1BLAQItAAoAAAAAAAAAIQDd49xdMAsAADALAAAUAAAAAAAAAAAAAAAA&#10;AOsuAABkcnMvbWVkaWEvaW1hZ2UyLnBuZ1BLAQItABQABgAIAAAAIQBdBcCT3QAAAAkBAAAPAAAA&#10;AAAAAAAAAAAAAE06AABkcnMvZG93bnJldi54bWxQSwECLQAUAAYACAAAACEALmzwAMUAAAClAQAA&#10;GQAAAAAAAAAAAAAAAABXOwAAZHJzL19yZWxzL2Uyb0RvYy54bWwucmVsc1BLBQYAAAAABwAHAL4B&#10;AABTP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2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26" o:title=""/>
                </v:shape>
                <w10:wrap anchorx="page" anchory="page"/>
              </v:group>
            </w:pict>
          </mc:Fallback>
        </mc:AlternateContent>
      </w:r>
      <w:r w:rsidR="00036D64">
        <w:rPr>
          <w:noProof/>
          <w:lang w:val="es-PE" w:eastAsia="es-PE"/>
        </w:rPr>
        <mc:AlternateContent>
          <mc:Choice Requires="wps">
            <w:drawing>
              <wp:anchor distT="0" distB="0" distL="114300" distR="114300" simplePos="0" relativeHeight="251654145" behindDoc="0" locked="0" layoutInCell="1" allowOverlap="1" wp14:anchorId="65A3ADD5" wp14:editId="6969F18A">
                <wp:simplePos x="0" y="0"/>
                <wp:positionH relativeFrom="page">
                  <wp:align>left</wp:align>
                </wp:positionH>
                <wp:positionV relativeFrom="paragraph">
                  <wp:posOffset>-4099034</wp:posOffset>
                </wp:positionV>
                <wp:extent cx="7535917" cy="806756"/>
                <wp:effectExtent l="0" t="0" r="8255" b="0"/>
                <wp:wrapNone/>
                <wp:docPr id="1008"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Default="000F23E5" w:rsidP="00036D64">
                            <w:pPr>
                              <w:ind w:left="-142"/>
                            </w:pPr>
                          </w:p>
                          <w:p w:rsidR="00314104" w:rsidRDefault="00314104"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42" type="#_x0000_t202" style="position:absolute;margin-left:0;margin-top:-322.75pt;width:593.4pt;height:63.5pt;z-index:251654145;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FoSkQIAAJgFAAAOAAAAZHJzL2Uyb0RvYy54bWysVEtvGyEQvlfqf0Dcm7UdPxIr68h1lKpS&#10;lERNqpwxCzYqMBSwd91f34FdP5rmkqqX3YH55hvmeXXdGE22wgcFtqT9sx4lwnKolF2V9Pvz7acL&#10;SkJktmIarCjpTgR6Pfv44ap2UzGANehKeIIkNkxrV9J1jG5aFIGvhWHhDJywqJTgDYt49Kui8qxG&#10;dqOLQa83LmrwlfPARQh4e9Mq6SzzSyl4fJAyiEh0SfFtMX99/i7Tt5hdsenKM7dWvHsG+4dXGKYs&#10;Oj1Q3bDIyMarv6iM4h4CyHjGwRQgpeIix4DR9HuvonlaMydyLJic4A5pCv+Plt9vHz1RVUmHlFhm&#10;sESLDas8kEqQKJoIZJiSVLswReyTQ3RsPkODxd7fB7xMsTfSm/THqAjqMd27Q4qRiXC8nIzOR5f9&#10;CSUcdRe98WQ0TjTF0dr5EL8IMCQJJfVYwpxZtr0LsYXuIclZAK2qW6V1PqS2EQvtyZZhwXXMb0Ty&#10;P1Dakrqk4/NRLxNbSOYts7aJRuTG6dylyNsIsxR3WiSMtt+ExMTlQN/wzTgX9uA/oxNKoqv3GHb4&#10;46veY9zGgRbZM9h4MDbKgs/R50k7pqz6sU+ZbPFYm5O4kxibZZM7Jlcu3Syh2mFfeGjHKzh+q7B4&#10;dyzER+ZxnrAVcEfEB/xIDZh86CRK1uB/vXWf8NjmqKWkxvksafi5YV5Qor9aHIDL/nCYBjofhqPJ&#10;AA/+VLM81diNWQB2RB+3keNZTPio96L0YF5wlcyTV1Qxy9F3SeNeXMR2a+Aq4mI+zyAcYcfinX1y&#10;PFGnLKfWfG5emHdd/6YZuof9JLPpqzZuscnSwnwTQarc48esdvnH8c9T0q2qtF9Ozxl1XKiz3wAA&#10;AP//AwBQSwMEFAAGAAgAAAAhAEqoSuLhAAAACwEAAA8AAABkcnMvZG93bnJldi54bWxMj01PhDAQ&#10;hu8m/odmTLyY3YIrSJCyMcaPxJuLH/HWpSMQ6ZTQLuC/d/akx5l38s7zFNvF9mLC0XeOFMTrCARS&#10;7UxHjYLX6mGVgfBBk9G9I1Twgx625elJoXPjZnrBaRcawSXkc62gDWHIpfR1i1b7tRuQOPtyo9WB&#10;x7GRZtQzl9teXkZRKq3uiD+0esC7Fuvv3cEq+LxoPp798vg2b5LNcP80VdfvplLq/Gy5vQERcAl/&#10;x3DEZ3QomWnvDmS86BWwSFCwSq+SBMQxj7OUXfa8S+IsAVkW8r9D+QsAAP//AwBQSwECLQAUAAYA&#10;CAAAACEAtoM4kv4AAADhAQAAEwAAAAAAAAAAAAAAAAAAAAAAW0NvbnRlbnRfVHlwZXNdLnhtbFBL&#10;AQItABQABgAIAAAAIQA4/SH/1gAAAJQBAAALAAAAAAAAAAAAAAAAAC8BAABfcmVscy8ucmVsc1BL&#10;AQItABQABgAIAAAAIQAMOFoSkQIAAJgFAAAOAAAAAAAAAAAAAAAAAC4CAABkcnMvZTJvRG9jLnht&#10;bFBLAQItABQABgAIAAAAIQBKqEri4QAAAAsBAAAPAAAAAAAAAAAAAAAAAOsEAABkcnMvZG93bnJl&#10;di54bWxQSwUGAAAAAAQABADzAAAA+QUAAAAA&#10;" fillcolor="white [3201]" stroked="f" strokeweight=".5pt">
                <v:textbox>
                  <w:txbxContent>
                    <w:p w14:paraId="50BE3800" w14:textId="2917453F" w:rsidR="000F23E5" w:rsidRDefault="000F23E5" w:rsidP="00036D64">
                      <w:pPr>
                        <w:ind w:left="-142"/>
                      </w:pPr>
                    </w:p>
                    <w:p w14:paraId="7CC83DC0" w14:textId="77777777" w:rsidR="00314104" w:rsidRDefault="00314104" w:rsidP="00036D64">
                      <w:pPr>
                        <w:ind w:left="-142"/>
                      </w:pPr>
                    </w:p>
                  </w:txbxContent>
                </v:textbox>
                <w10:wrap anchorx="page"/>
              </v:shape>
            </w:pict>
          </mc:Fallback>
        </mc:AlternateContent>
      </w:r>
      <w:r w:rsidR="00F94574">
        <w:rPr>
          <w:noProof/>
          <w:lang w:val="es-PE" w:eastAsia="es-PE"/>
        </w:rPr>
        <mc:AlternateContent>
          <mc:Choice Requires="wps">
            <w:drawing>
              <wp:anchor distT="0" distB="0" distL="114300" distR="114300" simplePos="0" relativeHeight="251658252" behindDoc="0" locked="0" layoutInCell="1" allowOverlap="1" wp14:anchorId="72FE77F1" wp14:editId="206432DF">
                <wp:simplePos x="0" y="0"/>
                <wp:positionH relativeFrom="column">
                  <wp:posOffset>-240910</wp:posOffset>
                </wp:positionH>
                <wp:positionV relativeFrom="paragraph">
                  <wp:posOffset>2643945</wp:posOffset>
                </wp:positionV>
                <wp:extent cx="841248" cy="1548384"/>
                <wp:effectExtent l="0" t="0" r="16510" b="13970"/>
                <wp:wrapNone/>
                <wp:docPr id="1009"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C9BE1C1"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Pr>
          <w:noProof/>
          <w:lang w:val="es-PE" w:eastAsia="es-PE"/>
        </w:rPr>
        <w:drawing>
          <wp:inline distT="0" distB="0" distL="0" distR="0">
            <wp:extent cx="2656800" cy="3535200"/>
            <wp:effectExtent l="0" t="0" r="0" b="0"/>
            <wp:docPr id="101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A PROVINCIAS.png"/>
                    <pic:cNvPicPr/>
                  </pic:nvPicPr>
                  <pic:blipFill>
                    <a:blip r:embed="rId27"/>
                    <a:stretch>
                      <a:fillRect/>
                    </a:stretch>
                  </pic:blipFill>
                  <pic:spPr>
                    <a:xfrm>
                      <a:off x="0" y="0"/>
                      <a:ext cx="2656800" cy="3535200"/>
                    </a:xfrm>
                    <a:prstGeom prst="rect">
                      <a:avLst/>
                    </a:prstGeom>
                  </pic:spPr>
                </pic:pic>
              </a:graphicData>
            </a:graphic>
          </wp:inline>
        </w:drawing>
      </w: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rsidR="001E1E58" w:rsidRPr="00D271A6" w:rsidRDefault="00E826E9" w:rsidP="00D271A6">
          <w:pPr>
            <w:pStyle w:val="TtuloTDC"/>
          </w:pPr>
          <w:r>
            <w:t xml:space="preserve">Índice </w:t>
          </w:r>
        </w:p>
        <w:p w:rsidR="0016615C" w:rsidRDefault="0016615C">
          <w:pPr>
            <w:pStyle w:val="TDC1"/>
            <w:tabs>
              <w:tab w:val="right" w:leader="dot" w:pos="4696"/>
            </w:tabs>
            <w:rPr>
              <w:b/>
              <w:noProof/>
              <w:lang w:bidi="es-ES"/>
            </w:rPr>
          </w:pPr>
        </w:p>
        <w:p w:rsidR="00041EB6" w:rsidRDefault="00B8133A">
          <w:pPr>
            <w:pStyle w:val="TDC1"/>
            <w:tabs>
              <w:tab w:val="right" w:leader="dot" w:pos="4927"/>
            </w:tabs>
            <w:rPr>
              <w:rFonts w:eastAsiaTheme="minorEastAsia"/>
              <w:noProof/>
              <w:color w:val="auto"/>
              <w:sz w:val="22"/>
              <w:szCs w:val="22"/>
              <w:lang w:val="es-PE" w:eastAsia="es-PE"/>
            </w:rPr>
          </w:pPr>
          <w:r>
            <w:rPr>
              <w:b/>
              <w:noProof/>
              <w:lang w:bidi="es-ES"/>
            </w:rPr>
            <w:fldChar w:fldCharType="begin"/>
          </w:r>
          <w:r>
            <w:rPr>
              <w:b/>
              <w:noProof/>
              <w:lang w:bidi="es-ES"/>
            </w:rPr>
            <w:instrText xml:space="preserve"> TOC \o "1-1" \h \z \u </w:instrText>
          </w:r>
          <w:r>
            <w:rPr>
              <w:b/>
              <w:noProof/>
              <w:lang w:bidi="es-ES"/>
            </w:rPr>
            <w:fldChar w:fldCharType="separate"/>
          </w:r>
          <w:hyperlink w:anchor="_Toc132040371" w:history="1">
            <w:r w:rsidR="00041EB6" w:rsidRPr="0042021A">
              <w:rPr>
                <w:rStyle w:val="Hipervnculo"/>
                <w:noProof/>
              </w:rPr>
              <w:t>1. Intervenciones y Acciones Pedagógicas (IAP)</w:t>
            </w:r>
            <w:r w:rsidR="00041EB6">
              <w:rPr>
                <w:noProof/>
                <w:webHidden/>
              </w:rPr>
              <w:tab/>
            </w:r>
            <w:r w:rsidR="00041EB6">
              <w:rPr>
                <w:noProof/>
                <w:webHidden/>
              </w:rPr>
              <w:fldChar w:fldCharType="begin"/>
            </w:r>
            <w:r w:rsidR="00041EB6">
              <w:rPr>
                <w:noProof/>
                <w:webHidden/>
              </w:rPr>
              <w:instrText xml:space="preserve"> PAGEREF _Toc132040371 \h </w:instrText>
            </w:r>
            <w:r w:rsidR="00041EB6">
              <w:rPr>
                <w:noProof/>
                <w:webHidden/>
              </w:rPr>
            </w:r>
            <w:r w:rsidR="00041EB6">
              <w:rPr>
                <w:noProof/>
                <w:webHidden/>
              </w:rPr>
              <w:fldChar w:fldCharType="separate"/>
            </w:r>
            <w:r w:rsidR="00041EB6">
              <w:rPr>
                <w:noProof/>
                <w:webHidden/>
              </w:rPr>
              <w:t>3</w:t>
            </w:r>
            <w:r w:rsidR="00041EB6">
              <w:rPr>
                <w:noProof/>
                <w:webHidden/>
              </w:rPr>
              <w:fldChar w:fldCharType="end"/>
            </w:r>
          </w:hyperlink>
        </w:p>
        <w:p w:rsidR="00041EB6" w:rsidRDefault="00041EB6">
          <w:pPr>
            <w:pStyle w:val="TDC1"/>
            <w:tabs>
              <w:tab w:val="right" w:leader="dot" w:pos="4927"/>
            </w:tabs>
            <w:rPr>
              <w:rFonts w:eastAsiaTheme="minorEastAsia"/>
              <w:noProof/>
              <w:color w:val="auto"/>
              <w:sz w:val="22"/>
              <w:szCs w:val="22"/>
              <w:lang w:val="es-PE" w:eastAsia="es-PE"/>
            </w:rPr>
          </w:pPr>
          <w:hyperlink w:anchor="_Toc132040372" w:history="1">
            <w:r w:rsidRPr="0042021A">
              <w:rPr>
                <w:rStyle w:val="Hipervnculo"/>
                <w:noProof/>
              </w:rPr>
              <w:t>2. Contratación de Personal CAS para IAP</w:t>
            </w:r>
            <w:r>
              <w:rPr>
                <w:noProof/>
                <w:webHidden/>
              </w:rPr>
              <w:tab/>
            </w:r>
            <w:r>
              <w:rPr>
                <w:noProof/>
                <w:webHidden/>
              </w:rPr>
              <w:fldChar w:fldCharType="begin"/>
            </w:r>
            <w:r>
              <w:rPr>
                <w:noProof/>
                <w:webHidden/>
              </w:rPr>
              <w:instrText xml:space="preserve"> PAGEREF _Toc132040372 \h </w:instrText>
            </w:r>
            <w:r>
              <w:rPr>
                <w:noProof/>
                <w:webHidden/>
              </w:rPr>
            </w:r>
            <w:r>
              <w:rPr>
                <w:noProof/>
                <w:webHidden/>
              </w:rPr>
              <w:fldChar w:fldCharType="separate"/>
            </w:r>
            <w:r>
              <w:rPr>
                <w:noProof/>
                <w:webHidden/>
              </w:rPr>
              <w:t>7</w:t>
            </w:r>
            <w:r>
              <w:rPr>
                <w:noProof/>
                <w:webHidden/>
              </w:rPr>
              <w:fldChar w:fldCharType="end"/>
            </w:r>
          </w:hyperlink>
        </w:p>
        <w:p w:rsidR="00041EB6" w:rsidRDefault="00041EB6">
          <w:pPr>
            <w:pStyle w:val="TDC1"/>
            <w:tabs>
              <w:tab w:val="right" w:leader="dot" w:pos="4927"/>
            </w:tabs>
            <w:rPr>
              <w:rFonts w:eastAsiaTheme="minorEastAsia"/>
              <w:noProof/>
              <w:color w:val="auto"/>
              <w:sz w:val="22"/>
              <w:szCs w:val="22"/>
              <w:lang w:val="es-PE" w:eastAsia="es-PE"/>
            </w:rPr>
          </w:pPr>
          <w:hyperlink w:anchor="_Toc132040373" w:history="1">
            <w:r w:rsidRPr="0042021A">
              <w:rPr>
                <w:rStyle w:val="Hipervnculo"/>
                <w:noProof/>
              </w:rPr>
              <w:t>6. Anexos</w:t>
            </w:r>
            <w:r>
              <w:rPr>
                <w:noProof/>
                <w:webHidden/>
              </w:rPr>
              <w:tab/>
            </w:r>
            <w:r>
              <w:rPr>
                <w:noProof/>
                <w:webHidden/>
              </w:rPr>
              <w:fldChar w:fldCharType="begin"/>
            </w:r>
            <w:r>
              <w:rPr>
                <w:noProof/>
                <w:webHidden/>
              </w:rPr>
              <w:instrText xml:space="preserve"> PAGEREF _Toc132040373 \h </w:instrText>
            </w:r>
            <w:r>
              <w:rPr>
                <w:noProof/>
                <w:webHidden/>
              </w:rPr>
            </w:r>
            <w:r>
              <w:rPr>
                <w:noProof/>
                <w:webHidden/>
              </w:rPr>
              <w:fldChar w:fldCharType="separate"/>
            </w:r>
            <w:r>
              <w:rPr>
                <w:noProof/>
                <w:webHidden/>
              </w:rPr>
              <w:t>21</w:t>
            </w:r>
            <w:r>
              <w:rPr>
                <w:noProof/>
                <w:webHidden/>
              </w:rPr>
              <w:fldChar w:fldCharType="end"/>
            </w:r>
          </w:hyperlink>
        </w:p>
        <w:p w:rsidR="000A7626" w:rsidRPr="00C16D26" w:rsidRDefault="00B8133A" w:rsidP="0016615C">
          <w:pPr>
            <w:tabs>
              <w:tab w:val="left" w:pos="5670"/>
            </w:tabs>
            <w:rPr>
              <w:noProof/>
            </w:rPr>
            <w:sectPr w:rsidR="000A7626" w:rsidRPr="00C16D26" w:rsidSect="00C25609">
              <w:footerReference w:type="first" r:id="rId28"/>
              <w:pgSz w:w="11906" w:h="16838" w:code="9"/>
              <w:pgMar w:top="2160" w:right="849" w:bottom="720" w:left="6120" w:header="432" w:footer="907" w:gutter="0"/>
              <w:pgNumType w:fmt="lowerRoman"/>
              <w:cols w:space="708"/>
              <w:titlePg/>
              <w:docGrid w:linePitch="360"/>
            </w:sectPr>
          </w:pPr>
          <w:r>
            <w:rPr>
              <w:b/>
              <w:noProof/>
              <w:lang w:bidi="es-ES"/>
            </w:rPr>
            <w:fldChar w:fldCharType="end"/>
          </w:r>
        </w:p>
      </w:sdtContent>
    </w:sdt>
    <w:p w:rsidR="000855D1" w:rsidRPr="006D66AF" w:rsidRDefault="000855D1" w:rsidP="000F23E5">
      <w:pPr>
        <w:tabs>
          <w:tab w:val="left" w:pos="6536"/>
        </w:tabs>
      </w:pPr>
    </w:p>
    <w:p w:rsidR="00AD2AC3" w:rsidRDefault="00041EB6">
      <w:pPr>
        <w:pStyle w:val="Ttulo1"/>
      </w:pPr>
      <w:bookmarkStart w:id="1" w:name="_Toc132040371"/>
      <w:r>
        <w:t>1. Intervenciones y Acciones Pedagógicas (IAP)</w:t>
      </w:r>
      <w:bookmarkEnd w:id="1"/>
    </w:p>
    <w:p w:rsidR="00AD2AC3" w:rsidRDefault="00041EB6">
      <w:pPr>
        <w:pStyle w:val="Listaconvietas"/>
        <w:jc w:val="both"/>
      </w:pPr>
      <w:r>
        <w:t>Mediante el numeral 42.1 del artículo 42 de la Ley N° 31638, Ley de Presupuesto del Sector Público del Año Fiscal 2023, se autoriza al Ministerio de Educación, a realizar modificaciones presupuestales a favor</w:t>
      </w:r>
      <w:r>
        <w:t xml:space="preserve"> de los gobiernos regionales, hasta por el monto de S/ 264 531 490,00 (DOSCIENTOS SESENTA Y CUATRO MILLONES QUINIENTOS TREINTA Y UN MIL CUATROCIENTOS NOVENTA Y 00/100 SOLES), para el financiamiento y ejecución de las intervenciones y acciones pedagógicas s</w:t>
      </w:r>
      <w:r>
        <w:t>eñaladas en el artículo 42 de la citada Ley.</w:t>
      </w:r>
    </w:p>
    <w:p w:rsidR="00AD2AC3" w:rsidRDefault="00041EB6">
      <w:pPr>
        <w:pStyle w:val="Listaconvietas"/>
        <w:jc w:val="both"/>
      </w:pPr>
      <w:r>
        <w:t>El Gobierno Regional de LIMA PROVINCIAS tiene asignado en su presupuesto institucional de apertura un monto de S/ 11,430,037.00 para el financiamiento de las intervenciones y acciones pedagógicas. Asimismo, es i</w:t>
      </w:r>
      <w:r>
        <w:t>mportante mencionar que adicionalmente se realizará transferencias de partidas con cargo a los recursos del Ministerio de Educación a favor de los Gobierno Regionales, en base a los resultados de la ejecución de los recursos asignados, conforme lo dispuest</w:t>
      </w:r>
      <w:r>
        <w:t>o en el marco del numeral 42.1 y 42.2 del artículo 42 de la Ley de Presupuesto 2023.</w:t>
      </w:r>
    </w:p>
    <w:p w:rsidR="00AD2AC3" w:rsidRDefault="00041EB6">
      <w:pPr>
        <w:pStyle w:val="Listaconvietas"/>
        <w:jc w:val="both"/>
      </w:pPr>
      <w:r>
        <w:t>En el Anexo N° 1 puede hallarse una descripción de las intervenciones asignadas a esta región, así como su costo.</w:t>
      </w:r>
    </w:p>
    <w:p w:rsidR="00AD2AC3" w:rsidRDefault="00041EB6">
      <w:pPr>
        <w:jc w:val="center"/>
      </w:pPr>
      <w:r>
        <w:rPr>
          <w:b/>
        </w:rPr>
        <w:t>Tabla N° 01. Costo anual de las intervenciones y recursos</w:t>
      </w:r>
      <w:r>
        <w:rPr>
          <w:b/>
        </w:rPr>
        <w:t xml:space="preserve"> disponibles en el PIA, por Unidad Ejecutora - LIMA PROVINCIAS</w:t>
      </w:r>
    </w:p>
    <w:tbl>
      <w:tblPr>
        <w:tblStyle w:val="tablaminedu1"/>
        <w:tblW w:w="0" w:type="auto"/>
        <w:jc w:val="center"/>
        <w:tblLayout w:type="fixed"/>
        <w:tblLook w:val="04A0" w:firstRow="1" w:lastRow="0" w:firstColumn="1" w:lastColumn="0" w:noHBand="0" w:noVBand="1"/>
      </w:tblPr>
      <w:tblGrid>
        <w:gridCol w:w="3249"/>
        <w:gridCol w:w="3249"/>
        <w:gridCol w:w="3249"/>
      </w:tblGrid>
      <w:tr w:rsidR="00AD2AC3" w:rsidTr="00AD2AC3">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AD2AC3" w:rsidRDefault="00041EB6">
            <w:r>
              <w:t>Unidad Ejecutora</w:t>
            </w:r>
          </w:p>
        </w:tc>
        <w:tc>
          <w:tcPr>
            <w:tcW w:w="3249" w:type="dxa"/>
          </w:tcPr>
          <w:p w:rsidR="00AD2AC3" w:rsidRDefault="00041EB6">
            <w:r>
              <w:t>Costo anual</w:t>
            </w:r>
          </w:p>
        </w:tc>
        <w:tc>
          <w:tcPr>
            <w:tcW w:w="3249" w:type="dxa"/>
          </w:tcPr>
          <w:p w:rsidR="00AD2AC3" w:rsidRDefault="00041EB6">
            <w:r>
              <w:t>PIA</w:t>
            </w:r>
          </w:p>
        </w:tc>
      </w:tr>
      <w:tr w:rsidR="00AD2AC3" w:rsidTr="00AD2AC3">
        <w:trPr>
          <w:jc w:val="center"/>
        </w:trPr>
        <w:tc>
          <w:tcPr>
            <w:tcW w:w="3249" w:type="dxa"/>
          </w:tcPr>
          <w:p w:rsidR="00AD2AC3" w:rsidRDefault="00041EB6">
            <w:r>
              <w:t>300. EDUCACION LIMA</w:t>
            </w:r>
          </w:p>
        </w:tc>
        <w:tc>
          <w:tcPr>
            <w:tcW w:w="3249" w:type="dxa"/>
          </w:tcPr>
          <w:p w:rsidR="00AD2AC3" w:rsidRDefault="00041EB6">
            <w:r>
              <w:t>978,446</w:t>
            </w:r>
          </w:p>
        </w:tc>
        <w:tc>
          <w:tcPr>
            <w:tcW w:w="3249" w:type="dxa"/>
          </w:tcPr>
          <w:p w:rsidR="00AD2AC3" w:rsidRDefault="00041EB6">
            <w:r>
              <w:t>345,054</w:t>
            </w:r>
          </w:p>
        </w:tc>
      </w:tr>
      <w:tr w:rsidR="00AD2AC3" w:rsidTr="00AD2AC3">
        <w:trPr>
          <w:jc w:val="center"/>
        </w:trPr>
        <w:tc>
          <w:tcPr>
            <w:tcW w:w="3249" w:type="dxa"/>
          </w:tcPr>
          <w:p w:rsidR="00AD2AC3" w:rsidRDefault="00041EB6">
            <w:r>
              <w:t>301. EDUCACION CAÑETE</w:t>
            </w:r>
          </w:p>
        </w:tc>
        <w:tc>
          <w:tcPr>
            <w:tcW w:w="3249" w:type="dxa"/>
          </w:tcPr>
          <w:p w:rsidR="00AD2AC3" w:rsidRDefault="00041EB6">
            <w:r>
              <w:t>2,617,861</w:t>
            </w:r>
          </w:p>
        </w:tc>
        <w:tc>
          <w:tcPr>
            <w:tcW w:w="3249" w:type="dxa"/>
          </w:tcPr>
          <w:p w:rsidR="00AD2AC3" w:rsidRDefault="00041EB6">
            <w:r>
              <w:t>2,195,173</w:t>
            </w:r>
          </w:p>
        </w:tc>
      </w:tr>
      <w:tr w:rsidR="00AD2AC3" w:rsidTr="00AD2AC3">
        <w:trPr>
          <w:jc w:val="center"/>
        </w:trPr>
        <w:tc>
          <w:tcPr>
            <w:tcW w:w="3249" w:type="dxa"/>
          </w:tcPr>
          <w:p w:rsidR="00AD2AC3" w:rsidRDefault="00041EB6">
            <w:r>
              <w:t>302. EDUCACION HUAURA</w:t>
            </w:r>
          </w:p>
        </w:tc>
        <w:tc>
          <w:tcPr>
            <w:tcW w:w="3249" w:type="dxa"/>
          </w:tcPr>
          <w:p w:rsidR="00AD2AC3" w:rsidRDefault="00041EB6">
            <w:r>
              <w:t>2,475,621</w:t>
            </w:r>
          </w:p>
        </w:tc>
        <w:tc>
          <w:tcPr>
            <w:tcW w:w="3249" w:type="dxa"/>
          </w:tcPr>
          <w:p w:rsidR="00AD2AC3" w:rsidRDefault="00041EB6">
            <w:r>
              <w:t>2,048,994</w:t>
            </w:r>
          </w:p>
        </w:tc>
      </w:tr>
      <w:tr w:rsidR="00AD2AC3" w:rsidTr="00AD2AC3">
        <w:trPr>
          <w:jc w:val="center"/>
        </w:trPr>
        <w:tc>
          <w:tcPr>
            <w:tcW w:w="3249" w:type="dxa"/>
          </w:tcPr>
          <w:p w:rsidR="00AD2AC3" w:rsidRDefault="00041EB6">
            <w:r>
              <w:t>303. EDUCACION HUARAL</w:t>
            </w:r>
          </w:p>
        </w:tc>
        <w:tc>
          <w:tcPr>
            <w:tcW w:w="3249" w:type="dxa"/>
          </w:tcPr>
          <w:p w:rsidR="00AD2AC3" w:rsidRDefault="00041EB6">
            <w:r>
              <w:t>1,924,023</w:t>
            </w:r>
          </w:p>
        </w:tc>
        <w:tc>
          <w:tcPr>
            <w:tcW w:w="3249" w:type="dxa"/>
          </w:tcPr>
          <w:p w:rsidR="00AD2AC3" w:rsidRDefault="00041EB6">
            <w:r>
              <w:t>1,629,429</w:t>
            </w:r>
          </w:p>
        </w:tc>
      </w:tr>
      <w:tr w:rsidR="00AD2AC3" w:rsidTr="00AD2AC3">
        <w:trPr>
          <w:jc w:val="center"/>
        </w:trPr>
        <w:tc>
          <w:tcPr>
            <w:tcW w:w="3249" w:type="dxa"/>
          </w:tcPr>
          <w:p w:rsidR="00AD2AC3" w:rsidRDefault="00041EB6">
            <w:r>
              <w:t>304. EDUCACION CAJATAMBO</w:t>
            </w:r>
          </w:p>
        </w:tc>
        <w:tc>
          <w:tcPr>
            <w:tcW w:w="3249" w:type="dxa"/>
          </w:tcPr>
          <w:p w:rsidR="00AD2AC3" w:rsidRDefault="00041EB6">
            <w:r>
              <w:t>398,294</w:t>
            </w:r>
          </w:p>
        </w:tc>
        <w:tc>
          <w:tcPr>
            <w:tcW w:w="3249" w:type="dxa"/>
          </w:tcPr>
          <w:p w:rsidR="00AD2AC3" w:rsidRDefault="00041EB6">
            <w:r>
              <w:t>330,174</w:t>
            </w:r>
          </w:p>
        </w:tc>
      </w:tr>
      <w:tr w:rsidR="00AD2AC3" w:rsidTr="00AD2AC3">
        <w:trPr>
          <w:jc w:val="center"/>
        </w:trPr>
        <w:tc>
          <w:tcPr>
            <w:tcW w:w="3249" w:type="dxa"/>
          </w:tcPr>
          <w:p w:rsidR="00AD2AC3" w:rsidRDefault="00041EB6">
            <w:r>
              <w:t>305. EDUCACION CANTA</w:t>
            </w:r>
          </w:p>
        </w:tc>
        <w:tc>
          <w:tcPr>
            <w:tcW w:w="3249" w:type="dxa"/>
          </w:tcPr>
          <w:p w:rsidR="00AD2AC3" w:rsidRDefault="00041EB6">
            <w:r>
              <w:t>493,753</w:t>
            </w:r>
          </w:p>
        </w:tc>
        <w:tc>
          <w:tcPr>
            <w:tcW w:w="3249" w:type="dxa"/>
          </w:tcPr>
          <w:p w:rsidR="00AD2AC3" w:rsidRDefault="00041EB6">
            <w:r>
              <w:t>401,419</w:t>
            </w:r>
          </w:p>
        </w:tc>
      </w:tr>
      <w:tr w:rsidR="00AD2AC3" w:rsidTr="00AD2AC3">
        <w:trPr>
          <w:jc w:val="center"/>
        </w:trPr>
        <w:tc>
          <w:tcPr>
            <w:tcW w:w="3249" w:type="dxa"/>
          </w:tcPr>
          <w:p w:rsidR="00AD2AC3" w:rsidRDefault="00041EB6">
            <w:r>
              <w:t>306. EDUCACION YAUYOS</w:t>
            </w:r>
          </w:p>
        </w:tc>
        <w:tc>
          <w:tcPr>
            <w:tcW w:w="3249" w:type="dxa"/>
          </w:tcPr>
          <w:p w:rsidR="00AD2AC3" w:rsidRDefault="00041EB6">
            <w:r>
              <w:t>1,045,466</w:t>
            </w:r>
          </w:p>
        </w:tc>
        <w:tc>
          <w:tcPr>
            <w:tcW w:w="3249" w:type="dxa"/>
          </w:tcPr>
          <w:p w:rsidR="00AD2AC3" w:rsidRDefault="00041EB6">
            <w:r>
              <w:t>830,806</w:t>
            </w:r>
          </w:p>
        </w:tc>
      </w:tr>
      <w:tr w:rsidR="00AD2AC3" w:rsidTr="00AD2AC3">
        <w:trPr>
          <w:jc w:val="center"/>
        </w:trPr>
        <w:tc>
          <w:tcPr>
            <w:tcW w:w="3249" w:type="dxa"/>
          </w:tcPr>
          <w:p w:rsidR="00AD2AC3" w:rsidRDefault="00041EB6">
            <w:r>
              <w:t>307. EDUCACION OYON</w:t>
            </w:r>
          </w:p>
        </w:tc>
        <w:tc>
          <w:tcPr>
            <w:tcW w:w="3249" w:type="dxa"/>
          </w:tcPr>
          <w:p w:rsidR="00AD2AC3" w:rsidRDefault="00041EB6">
            <w:r>
              <w:t>573,488</w:t>
            </w:r>
          </w:p>
        </w:tc>
        <w:tc>
          <w:tcPr>
            <w:tcW w:w="3249" w:type="dxa"/>
          </w:tcPr>
          <w:p w:rsidR="00AD2AC3" w:rsidRDefault="00041EB6">
            <w:r>
              <w:t>497,133</w:t>
            </w:r>
          </w:p>
        </w:tc>
      </w:tr>
      <w:tr w:rsidR="00AD2AC3" w:rsidTr="00AD2AC3">
        <w:trPr>
          <w:jc w:val="center"/>
        </w:trPr>
        <w:tc>
          <w:tcPr>
            <w:tcW w:w="3249" w:type="dxa"/>
          </w:tcPr>
          <w:p w:rsidR="00AD2AC3" w:rsidRDefault="00041EB6">
            <w:r>
              <w:t>308. EDUCACION HUAROCHIRI</w:t>
            </w:r>
          </w:p>
        </w:tc>
        <w:tc>
          <w:tcPr>
            <w:tcW w:w="3249" w:type="dxa"/>
          </w:tcPr>
          <w:p w:rsidR="00AD2AC3" w:rsidRDefault="00041EB6">
            <w:r>
              <w:t>2,115,582</w:t>
            </w:r>
          </w:p>
        </w:tc>
        <w:tc>
          <w:tcPr>
            <w:tcW w:w="3249" w:type="dxa"/>
          </w:tcPr>
          <w:p w:rsidR="00AD2AC3" w:rsidRDefault="00041EB6">
            <w:r>
              <w:t>1,725,255</w:t>
            </w:r>
          </w:p>
        </w:tc>
      </w:tr>
      <w:tr w:rsidR="00AD2AC3" w:rsidTr="00AD2AC3">
        <w:trPr>
          <w:jc w:val="center"/>
        </w:trPr>
        <w:tc>
          <w:tcPr>
            <w:tcW w:w="3249" w:type="dxa"/>
          </w:tcPr>
          <w:p w:rsidR="00AD2AC3" w:rsidRDefault="00041EB6">
            <w:r>
              <w:t>309. EDUCACION BARRANCA</w:t>
            </w:r>
          </w:p>
        </w:tc>
        <w:tc>
          <w:tcPr>
            <w:tcW w:w="3249" w:type="dxa"/>
          </w:tcPr>
          <w:p w:rsidR="00AD2AC3" w:rsidRDefault="00041EB6">
            <w:r>
              <w:t>1,750,783</w:t>
            </w:r>
          </w:p>
        </w:tc>
        <w:tc>
          <w:tcPr>
            <w:tcW w:w="3249" w:type="dxa"/>
          </w:tcPr>
          <w:p w:rsidR="00AD2AC3" w:rsidRDefault="00041EB6">
            <w:r>
              <w:t>1,426,600</w:t>
            </w:r>
          </w:p>
        </w:tc>
      </w:tr>
      <w:tr w:rsidR="00AD2AC3" w:rsidTr="00AD2AC3">
        <w:trPr>
          <w:jc w:val="center"/>
        </w:trPr>
        <w:tc>
          <w:tcPr>
            <w:tcW w:w="3249" w:type="dxa"/>
          </w:tcPr>
          <w:p w:rsidR="00AD2AC3" w:rsidRDefault="00041EB6">
            <w:r>
              <w:t>Total</w:t>
            </w:r>
          </w:p>
        </w:tc>
        <w:tc>
          <w:tcPr>
            <w:tcW w:w="3249" w:type="dxa"/>
          </w:tcPr>
          <w:p w:rsidR="00AD2AC3" w:rsidRDefault="00041EB6">
            <w:r>
              <w:t>14,373,317</w:t>
            </w:r>
          </w:p>
        </w:tc>
        <w:tc>
          <w:tcPr>
            <w:tcW w:w="3249" w:type="dxa"/>
          </w:tcPr>
          <w:p w:rsidR="00AD2AC3" w:rsidRDefault="00041EB6">
            <w:r>
              <w:t>11,430,037</w:t>
            </w:r>
          </w:p>
        </w:tc>
      </w:tr>
    </w:tbl>
    <w:p w:rsidR="00AD2AC3" w:rsidRDefault="00041EB6">
      <w:pPr>
        <w:pStyle w:val="Fuentes"/>
      </w:pPr>
      <w:r>
        <w:t>Fuente: Fuente: Base SIAF al corte de 19 de marzo del 2023 e informes UPP</w:t>
      </w:r>
    </w:p>
    <w:p w:rsidR="00AD2AC3" w:rsidRDefault="00041EB6">
      <w:pPr>
        <w:pStyle w:val="Listaconvietas"/>
        <w:jc w:val="both"/>
      </w:pPr>
      <w:r>
        <w:t>El Gobierno Regional de LIMA PROVINCIAS ha recibido un monto S/ 1,056,856.00 en transferencias con cargo a los recursos del Ministerio de Educ</w:t>
      </w:r>
      <w:r>
        <w:t>ación a favor de los Gobierno Regionales, en base a los resultados de la ejecución de los recursos asignados, conforme lo dispuesto en el marco del numeral 42.1 y 42.2 del artículo 42 de la Ley de Presupuesto 2023. </w:t>
      </w:r>
    </w:p>
    <w:p w:rsidR="00AD2AC3" w:rsidRDefault="00041EB6">
      <w:pPr>
        <w:jc w:val="center"/>
      </w:pPr>
      <w:r>
        <w:rPr>
          <w:b/>
        </w:rPr>
        <w:lastRenderedPageBreak/>
        <w:t>Tabla N° 02. Transferencias realizadas p</w:t>
      </w:r>
      <w:r>
        <w:rPr>
          <w:b/>
        </w:rPr>
        <w:t>ara el financiamiento de intervenciones - LIMA PROVINCIAS</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AD2AC3" w:rsidTr="00AD2AC3">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AD2AC3" w:rsidRDefault="00041EB6">
            <w:r>
              <w:t>Unidad Ejecutora</w:t>
            </w:r>
          </w:p>
        </w:tc>
        <w:tc>
          <w:tcPr>
            <w:tcW w:w="2436" w:type="dxa"/>
          </w:tcPr>
          <w:p w:rsidR="00AD2AC3" w:rsidRDefault="00041EB6">
            <w:r>
              <w:t>PIM</w:t>
            </w:r>
          </w:p>
        </w:tc>
        <w:tc>
          <w:tcPr>
            <w:tcW w:w="2436" w:type="dxa"/>
          </w:tcPr>
          <w:p w:rsidR="00AD2AC3" w:rsidRDefault="00041EB6">
            <w:r>
              <w:t>Primera transferencia (DS-N°031-2023-EF)</w:t>
            </w:r>
          </w:p>
        </w:tc>
        <w:tc>
          <w:tcPr>
            <w:tcW w:w="2436" w:type="dxa"/>
          </w:tcPr>
          <w:p w:rsidR="00AD2AC3" w:rsidRDefault="00041EB6">
            <w:r>
              <w:t>Total transferido</w:t>
            </w:r>
          </w:p>
        </w:tc>
      </w:tr>
      <w:tr w:rsidR="00AD2AC3" w:rsidTr="00AD2AC3">
        <w:trPr>
          <w:jc w:val="center"/>
        </w:trPr>
        <w:tc>
          <w:tcPr>
            <w:tcW w:w="2436" w:type="dxa"/>
          </w:tcPr>
          <w:p w:rsidR="00AD2AC3" w:rsidRDefault="00041EB6">
            <w:r>
              <w:t>300. EDUCACION LIMA</w:t>
            </w:r>
          </w:p>
        </w:tc>
        <w:tc>
          <w:tcPr>
            <w:tcW w:w="2436" w:type="dxa"/>
          </w:tcPr>
          <w:p w:rsidR="00AD2AC3" w:rsidRDefault="00041EB6">
            <w:r>
              <w:t>875,984</w:t>
            </w:r>
          </w:p>
        </w:tc>
        <w:tc>
          <w:tcPr>
            <w:tcW w:w="2436" w:type="dxa"/>
          </w:tcPr>
          <w:p w:rsidR="00AD2AC3" w:rsidRDefault="00041EB6">
            <w:r>
              <w:t>530,930</w:t>
            </w:r>
          </w:p>
        </w:tc>
        <w:tc>
          <w:tcPr>
            <w:tcW w:w="2436" w:type="dxa"/>
          </w:tcPr>
          <w:p w:rsidR="00AD2AC3" w:rsidRDefault="00041EB6">
            <w:r>
              <w:t>530,930</w:t>
            </w:r>
          </w:p>
        </w:tc>
      </w:tr>
      <w:tr w:rsidR="00AD2AC3" w:rsidTr="00AD2AC3">
        <w:trPr>
          <w:jc w:val="center"/>
        </w:trPr>
        <w:tc>
          <w:tcPr>
            <w:tcW w:w="2436" w:type="dxa"/>
          </w:tcPr>
          <w:p w:rsidR="00AD2AC3" w:rsidRDefault="00041EB6">
            <w:r>
              <w:t>301. EDUCACION CAÑETE</w:t>
            </w:r>
          </w:p>
        </w:tc>
        <w:tc>
          <w:tcPr>
            <w:tcW w:w="2436" w:type="dxa"/>
          </w:tcPr>
          <w:p w:rsidR="00AD2AC3" w:rsidRDefault="00041EB6">
            <w:r>
              <w:t>2,242,795</w:t>
            </w:r>
          </w:p>
        </w:tc>
        <w:tc>
          <w:tcPr>
            <w:tcW w:w="2436" w:type="dxa"/>
          </w:tcPr>
          <w:p w:rsidR="00AD2AC3" w:rsidRDefault="00041EB6">
            <w:r>
              <w:t>47,622</w:t>
            </w:r>
          </w:p>
        </w:tc>
        <w:tc>
          <w:tcPr>
            <w:tcW w:w="2436" w:type="dxa"/>
          </w:tcPr>
          <w:p w:rsidR="00AD2AC3" w:rsidRDefault="00041EB6">
            <w:r>
              <w:t>47,622</w:t>
            </w:r>
          </w:p>
        </w:tc>
      </w:tr>
      <w:tr w:rsidR="00AD2AC3" w:rsidTr="00AD2AC3">
        <w:trPr>
          <w:jc w:val="center"/>
        </w:trPr>
        <w:tc>
          <w:tcPr>
            <w:tcW w:w="2436" w:type="dxa"/>
          </w:tcPr>
          <w:p w:rsidR="00AD2AC3" w:rsidRDefault="00041EB6">
            <w:r>
              <w:t>302. EDUCACION HUAURA</w:t>
            </w:r>
          </w:p>
        </w:tc>
        <w:tc>
          <w:tcPr>
            <w:tcW w:w="2436" w:type="dxa"/>
          </w:tcPr>
          <w:p w:rsidR="00AD2AC3" w:rsidRDefault="00041EB6">
            <w:r>
              <w:t>2,105,668</w:t>
            </w:r>
          </w:p>
        </w:tc>
        <w:tc>
          <w:tcPr>
            <w:tcW w:w="2436" w:type="dxa"/>
          </w:tcPr>
          <w:p w:rsidR="00AD2AC3" w:rsidRDefault="00041EB6">
            <w:r>
              <w:t>56,674</w:t>
            </w:r>
          </w:p>
        </w:tc>
        <w:tc>
          <w:tcPr>
            <w:tcW w:w="2436" w:type="dxa"/>
          </w:tcPr>
          <w:p w:rsidR="00AD2AC3" w:rsidRDefault="00041EB6">
            <w:r>
              <w:t>56,674</w:t>
            </w:r>
          </w:p>
        </w:tc>
      </w:tr>
      <w:tr w:rsidR="00AD2AC3" w:rsidTr="00AD2AC3">
        <w:trPr>
          <w:jc w:val="center"/>
        </w:trPr>
        <w:tc>
          <w:tcPr>
            <w:tcW w:w="2436" w:type="dxa"/>
          </w:tcPr>
          <w:p w:rsidR="00AD2AC3" w:rsidRDefault="00041EB6">
            <w:r>
              <w:t>303. EDUCACION HUARAL</w:t>
            </w:r>
          </w:p>
        </w:tc>
        <w:tc>
          <w:tcPr>
            <w:tcW w:w="2436" w:type="dxa"/>
          </w:tcPr>
          <w:p w:rsidR="00AD2AC3" w:rsidRDefault="00041EB6">
            <w:r>
              <w:t>1,685,180</w:t>
            </w:r>
          </w:p>
        </w:tc>
        <w:tc>
          <w:tcPr>
            <w:tcW w:w="2436" w:type="dxa"/>
          </w:tcPr>
          <w:p w:rsidR="00AD2AC3" w:rsidRDefault="00041EB6">
            <w:r>
              <w:t>55,751</w:t>
            </w:r>
          </w:p>
        </w:tc>
        <w:tc>
          <w:tcPr>
            <w:tcW w:w="2436" w:type="dxa"/>
          </w:tcPr>
          <w:p w:rsidR="00AD2AC3" w:rsidRDefault="00041EB6">
            <w:r>
              <w:t>55,751</w:t>
            </w:r>
          </w:p>
        </w:tc>
      </w:tr>
      <w:tr w:rsidR="00AD2AC3" w:rsidTr="00AD2AC3">
        <w:trPr>
          <w:jc w:val="center"/>
        </w:trPr>
        <w:tc>
          <w:tcPr>
            <w:tcW w:w="2436" w:type="dxa"/>
          </w:tcPr>
          <w:p w:rsidR="00AD2AC3" w:rsidRDefault="00041EB6">
            <w:r>
              <w:t>304. EDUCACION CAJATAMBO</w:t>
            </w:r>
          </w:p>
        </w:tc>
        <w:tc>
          <w:tcPr>
            <w:tcW w:w="2436" w:type="dxa"/>
          </w:tcPr>
          <w:p w:rsidR="00AD2AC3" w:rsidRDefault="00041EB6">
            <w:r>
              <w:t>365,208</w:t>
            </w:r>
          </w:p>
        </w:tc>
        <w:tc>
          <w:tcPr>
            <w:tcW w:w="2436" w:type="dxa"/>
          </w:tcPr>
          <w:p w:rsidR="00AD2AC3" w:rsidRDefault="00041EB6">
            <w:r>
              <w:t>35,034</w:t>
            </w:r>
          </w:p>
        </w:tc>
        <w:tc>
          <w:tcPr>
            <w:tcW w:w="2436" w:type="dxa"/>
          </w:tcPr>
          <w:p w:rsidR="00AD2AC3" w:rsidRDefault="00041EB6">
            <w:r>
              <w:t>35,034</w:t>
            </w:r>
          </w:p>
        </w:tc>
      </w:tr>
      <w:tr w:rsidR="00AD2AC3" w:rsidTr="00AD2AC3">
        <w:trPr>
          <w:jc w:val="center"/>
        </w:trPr>
        <w:tc>
          <w:tcPr>
            <w:tcW w:w="2436" w:type="dxa"/>
          </w:tcPr>
          <w:p w:rsidR="00AD2AC3" w:rsidRDefault="00041EB6">
            <w:r>
              <w:t>305. EDUCACION CANTA</w:t>
            </w:r>
          </w:p>
        </w:tc>
        <w:tc>
          <w:tcPr>
            <w:tcW w:w="2436" w:type="dxa"/>
          </w:tcPr>
          <w:p w:rsidR="00AD2AC3" w:rsidRDefault="00041EB6">
            <w:r>
              <w:t>437,704</w:t>
            </w:r>
          </w:p>
        </w:tc>
        <w:tc>
          <w:tcPr>
            <w:tcW w:w="2436" w:type="dxa"/>
          </w:tcPr>
          <w:p w:rsidR="00AD2AC3" w:rsidRDefault="00041EB6">
            <w:r>
              <w:t>36,285</w:t>
            </w:r>
          </w:p>
        </w:tc>
        <w:tc>
          <w:tcPr>
            <w:tcW w:w="2436" w:type="dxa"/>
          </w:tcPr>
          <w:p w:rsidR="00AD2AC3" w:rsidRDefault="00041EB6">
            <w:r>
              <w:t>36,285</w:t>
            </w:r>
          </w:p>
        </w:tc>
      </w:tr>
      <w:tr w:rsidR="00AD2AC3" w:rsidTr="00AD2AC3">
        <w:trPr>
          <w:jc w:val="center"/>
        </w:trPr>
        <w:tc>
          <w:tcPr>
            <w:tcW w:w="2436" w:type="dxa"/>
          </w:tcPr>
          <w:p w:rsidR="00AD2AC3" w:rsidRDefault="00041EB6">
            <w:r>
              <w:t>306. EDUCACION YAUYOS</w:t>
            </w:r>
          </w:p>
        </w:tc>
        <w:tc>
          <w:tcPr>
            <w:tcW w:w="2436" w:type="dxa"/>
          </w:tcPr>
          <w:p w:rsidR="00AD2AC3" w:rsidRDefault="00041EB6">
            <w:r>
              <w:t>930,992</w:t>
            </w:r>
          </w:p>
        </w:tc>
        <w:tc>
          <w:tcPr>
            <w:tcW w:w="2436" w:type="dxa"/>
          </w:tcPr>
          <w:p w:rsidR="00AD2AC3" w:rsidRDefault="00041EB6">
            <w:r>
              <w:t>100,186</w:t>
            </w:r>
          </w:p>
        </w:tc>
        <w:tc>
          <w:tcPr>
            <w:tcW w:w="2436" w:type="dxa"/>
          </w:tcPr>
          <w:p w:rsidR="00AD2AC3" w:rsidRDefault="00041EB6">
            <w:r>
              <w:t>100,186</w:t>
            </w:r>
          </w:p>
        </w:tc>
      </w:tr>
      <w:tr w:rsidR="00AD2AC3" w:rsidTr="00AD2AC3">
        <w:trPr>
          <w:jc w:val="center"/>
        </w:trPr>
        <w:tc>
          <w:tcPr>
            <w:tcW w:w="2436" w:type="dxa"/>
          </w:tcPr>
          <w:p w:rsidR="00AD2AC3" w:rsidRDefault="00041EB6">
            <w:r>
              <w:t>307. EDUCACION OYON</w:t>
            </w:r>
          </w:p>
        </w:tc>
        <w:tc>
          <w:tcPr>
            <w:tcW w:w="2436" w:type="dxa"/>
          </w:tcPr>
          <w:p w:rsidR="00AD2AC3" w:rsidRDefault="00041EB6">
            <w:r>
              <w:t>511,860</w:t>
            </w:r>
          </w:p>
        </w:tc>
        <w:tc>
          <w:tcPr>
            <w:tcW w:w="2436" w:type="dxa"/>
          </w:tcPr>
          <w:p w:rsidR="00AD2AC3" w:rsidRDefault="00041EB6">
            <w:r>
              <w:t>14,727</w:t>
            </w:r>
          </w:p>
        </w:tc>
        <w:tc>
          <w:tcPr>
            <w:tcW w:w="2436" w:type="dxa"/>
          </w:tcPr>
          <w:p w:rsidR="00AD2AC3" w:rsidRDefault="00041EB6">
            <w:r>
              <w:t>14,727</w:t>
            </w:r>
          </w:p>
        </w:tc>
      </w:tr>
      <w:tr w:rsidR="00AD2AC3" w:rsidTr="00AD2AC3">
        <w:trPr>
          <w:jc w:val="center"/>
        </w:trPr>
        <w:tc>
          <w:tcPr>
            <w:tcW w:w="2436" w:type="dxa"/>
          </w:tcPr>
          <w:p w:rsidR="00AD2AC3" w:rsidRDefault="00041EB6">
            <w:r>
              <w:t>308. EDUCACION HUAROCHIRI</w:t>
            </w:r>
          </w:p>
        </w:tc>
        <w:tc>
          <w:tcPr>
            <w:tcW w:w="2436" w:type="dxa"/>
          </w:tcPr>
          <w:p w:rsidR="00AD2AC3" w:rsidRDefault="00041EB6">
            <w:r>
              <w:t>1,834,225</w:t>
            </w:r>
          </w:p>
        </w:tc>
        <w:tc>
          <w:tcPr>
            <w:tcW w:w="2436" w:type="dxa"/>
          </w:tcPr>
          <w:p w:rsidR="00AD2AC3" w:rsidRDefault="00041EB6">
            <w:r>
              <w:t>108,970</w:t>
            </w:r>
          </w:p>
        </w:tc>
        <w:tc>
          <w:tcPr>
            <w:tcW w:w="2436" w:type="dxa"/>
          </w:tcPr>
          <w:p w:rsidR="00AD2AC3" w:rsidRDefault="00041EB6">
            <w:r>
              <w:t>108,970</w:t>
            </w:r>
          </w:p>
        </w:tc>
      </w:tr>
      <w:tr w:rsidR="00AD2AC3" w:rsidTr="00AD2AC3">
        <w:trPr>
          <w:jc w:val="center"/>
        </w:trPr>
        <w:tc>
          <w:tcPr>
            <w:tcW w:w="2436" w:type="dxa"/>
          </w:tcPr>
          <w:p w:rsidR="00AD2AC3" w:rsidRDefault="00041EB6">
            <w:r>
              <w:t>309. EDUCACION BARRANCA</w:t>
            </w:r>
          </w:p>
        </w:tc>
        <w:tc>
          <w:tcPr>
            <w:tcW w:w="2436" w:type="dxa"/>
          </w:tcPr>
          <w:p w:rsidR="00AD2AC3" w:rsidRDefault="00041EB6">
            <w:r>
              <w:t>1,497,277</w:t>
            </w:r>
          </w:p>
        </w:tc>
        <w:tc>
          <w:tcPr>
            <w:tcW w:w="2436" w:type="dxa"/>
          </w:tcPr>
          <w:p w:rsidR="00AD2AC3" w:rsidRDefault="00041EB6">
            <w:r>
              <w:t>70,677</w:t>
            </w:r>
          </w:p>
        </w:tc>
        <w:tc>
          <w:tcPr>
            <w:tcW w:w="2436" w:type="dxa"/>
          </w:tcPr>
          <w:p w:rsidR="00AD2AC3" w:rsidRDefault="00041EB6">
            <w:r>
              <w:t>70,677</w:t>
            </w:r>
          </w:p>
        </w:tc>
      </w:tr>
      <w:tr w:rsidR="00AD2AC3" w:rsidTr="00AD2AC3">
        <w:trPr>
          <w:jc w:val="center"/>
        </w:trPr>
        <w:tc>
          <w:tcPr>
            <w:tcW w:w="2436" w:type="dxa"/>
          </w:tcPr>
          <w:p w:rsidR="00AD2AC3" w:rsidRDefault="00041EB6">
            <w:r>
              <w:t>Total</w:t>
            </w:r>
          </w:p>
        </w:tc>
        <w:tc>
          <w:tcPr>
            <w:tcW w:w="2436" w:type="dxa"/>
          </w:tcPr>
          <w:p w:rsidR="00AD2AC3" w:rsidRDefault="00041EB6">
            <w:r>
              <w:t>12,486,893</w:t>
            </w:r>
          </w:p>
        </w:tc>
        <w:tc>
          <w:tcPr>
            <w:tcW w:w="2436" w:type="dxa"/>
          </w:tcPr>
          <w:p w:rsidR="00AD2AC3" w:rsidRDefault="00041EB6">
            <w:r>
              <w:t>1,056,856</w:t>
            </w:r>
          </w:p>
        </w:tc>
        <w:tc>
          <w:tcPr>
            <w:tcW w:w="2436" w:type="dxa"/>
          </w:tcPr>
          <w:p w:rsidR="00AD2AC3" w:rsidRDefault="00041EB6">
            <w:r>
              <w:t>1,056,856</w:t>
            </w:r>
          </w:p>
        </w:tc>
      </w:tr>
    </w:tbl>
    <w:p w:rsidR="00AD2AC3" w:rsidRDefault="00041EB6">
      <w:pPr>
        <w:pStyle w:val="Fuentes"/>
      </w:pPr>
      <w:r>
        <w:t>Fuente: Fuente: Base SIAF al corte de 19 de marzo del 2023 e informes UPP</w:t>
      </w:r>
    </w:p>
    <w:p w:rsidR="00AD2AC3" w:rsidRDefault="00041EB6">
      <w:pPr>
        <w:pStyle w:val="Listaconvietas"/>
        <w:jc w:val="both"/>
      </w:pPr>
      <w:r>
        <w:t xml:space="preserve">Al 19 de marzo del 2023, el Pliego </w:t>
      </w:r>
      <w:r>
        <w:t>Gobierno Regional de LIMA PROVINCIAS ha ejecutado un monto total de S/ 712,207, lo que representa el 6.7% del PIM.</w:t>
      </w:r>
    </w:p>
    <w:p w:rsidR="00AD2AC3" w:rsidRDefault="00041EB6">
      <w:pPr>
        <w:jc w:val="center"/>
      </w:pPr>
      <w:r>
        <w:rPr>
          <w:b/>
        </w:rPr>
        <w:t>Gráfico N° 01 Avance en la ejecución presupuestal por Unidad Ejecutora (Dev/PIM%)</w:t>
      </w:r>
    </w:p>
    <w:p w:rsidR="00AD2AC3" w:rsidRDefault="00041EB6">
      <w:pPr>
        <w:jc w:val="center"/>
      </w:pPr>
      <w:r>
        <w:rPr>
          <w:noProof/>
          <w:lang w:val="es-PE" w:eastAsia="es-PE"/>
        </w:rPr>
        <w:drawing>
          <wp:inline distT="0" distB="0" distL="0" distR="0">
            <wp:extent cx="5486400" cy="3291840"/>
            <wp:effectExtent l="0" t="0" r="0" b="0"/>
            <wp:docPr id="101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1.png"/>
                    <pic:cNvPicPr/>
                  </pic:nvPicPr>
                  <pic:blipFill>
                    <a:blip r:embed="rId29"/>
                    <a:stretch>
                      <a:fillRect/>
                    </a:stretch>
                  </pic:blipFill>
                  <pic:spPr>
                    <a:xfrm>
                      <a:off x="0" y="0"/>
                      <a:ext cx="5486400" cy="3291840"/>
                    </a:xfrm>
                    <a:prstGeom prst="rect">
                      <a:avLst/>
                    </a:prstGeom>
                  </pic:spPr>
                </pic:pic>
              </a:graphicData>
            </a:graphic>
          </wp:inline>
        </w:drawing>
      </w:r>
    </w:p>
    <w:p w:rsidR="00AD2AC3" w:rsidRDefault="00041EB6">
      <w:pPr>
        <w:pStyle w:val="Fuentes"/>
      </w:pPr>
      <w:r>
        <w:lastRenderedPageBreak/>
        <w:t>Fuente: Base SIAF al corte de 19 de marzo del 2023</w:t>
      </w:r>
    </w:p>
    <w:p w:rsidR="00AD2AC3" w:rsidRDefault="00041EB6">
      <w:pPr>
        <w:pStyle w:val="Listaconvietas"/>
        <w:jc w:val="both"/>
      </w:pPr>
      <w:r>
        <w:t xml:space="preserve">El </w:t>
      </w:r>
      <w:r>
        <w:t>Pliego Gobierno Regional de LIMA PROVINCIAS implementa un total de 17 de intervenciones y acciones pedagógicas para el Año 2023. Las cinco intervenciones que han recibido mayores recursos en el PIM al 19 de marzo del 2023 son: PRONOEI (4.11 millones), Jorn</w:t>
      </w:r>
      <w:r>
        <w:t>ada escolar completa (2.16 millones), Convivencia escolar (1.14 millones), Supervisión de IIEE privadas (0.88 millones) y CAS UGEL (0.79 millones)</w:t>
      </w:r>
    </w:p>
    <w:p w:rsidR="00AD2AC3" w:rsidRDefault="00041EB6">
      <w:pPr>
        <w:jc w:val="center"/>
      </w:pPr>
      <w:r>
        <w:rPr>
          <w:b/>
        </w:rPr>
        <w:t>Tabla N° 03 Recursos asignados a nivel de las intervenciones y acciones pedagógicas</w:t>
      </w:r>
    </w:p>
    <w:tbl>
      <w:tblPr>
        <w:tblStyle w:val="tablaminedu1"/>
        <w:tblW w:w="0" w:type="auto"/>
        <w:jc w:val="center"/>
        <w:tblLayout w:type="fixed"/>
        <w:tblLook w:val="04A0" w:firstRow="1" w:lastRow="0" w:firstColumn="1" w:lastColumn="0" w:noHBand="0" w:noVBand="1"/>
      </w:tblPr>
      <w:tblGrid>
        <w:gridCol w:w="3249"/>
        <w:gridCol w:w="3249"/>
        <w:gridCol w:w="3249"/>
      </w:tblGrid>
      <w:tr w:rsidR="00AD2AC3" w:rsidTr="00AD2AC3">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AD2AC3" w:rsidRDefault="00041EB6">
            <w:r>
              <w:t>Intervención pedagógica</w:t>
            </w:r>
          </w:p>
        </w:tc>
        <w:tc>
          <w:tcPr>
            <w:tcW w:w="3249" w:type="dxa"/>
          </w:tcPr>
          <w:p w:rsidR="00AD2AC3" w:rsidRDefault="00041EB6">
            <w:r>
              <w:t>C</w:t>
            </w:r>
            <w:r>
              <w:t>osto anual</w:t>
            </w:r>
          </w:p>
        </w:tc>
        <w:tc>
          <w:tcPr>
            <w:tcW w:w="3249" w:type="dxa"/>
          </w:tcPr>
          <w:p w:rsidR="00AD2AC3" w:rsidRDefault="00041EB6">
            <w:r>
              <w:t>PIA</w:t>
            </w:r>
          </w:p>
        </w:tc>
      </w:tr>
      <w:tr w:rsidR="00AD2AC3" w:rsidTr="00AD2AC3">
        <w:trPr>
          <w:jc w:val="center"/>
        </w:trPr>
        <w:tc>
          <w:tcPr>
            <w:tcW w:w="3249" w:type="dxa"/>
          </w:tcPr>
          <w:p w:rsidR="00AD2AC3" w:rsidRDefault="00041EB6">
            <w:r>
              <w:t>300. EDUCACION LIMA</w:t>
            </w:r>
          </w:p>
        </w:tc>
        <w:tc>
          <w:tcPr>
            <w:tcW w:w="3249" w:type="dxa"/>
          </w:tcPr>
          <w:p w:rsidR="00AD2AC3" w:rsidRDefault="00041EB6">
            <w:r>
              <w:t>978,446</w:t>
            </w:r>
          </w:p>
        </w:tc>
        <w:tc>
          <w:tcPr>
            <w:tcW w:w="3249" w:type="dxa"/>
          </w:tcPr>
          <w:p w:rsidR="00AD2AC3" w:rsidRDefault="00041EB6">
            <w:r>
              <w:t>345,054</w:t>
            </w:r>
          </w:p>
        </w:tc>
      </w:tr>
      <w:tr w:rsidR="00AD2AC3" w:rsidTr="00AD2AC3">
        <w:trPr>
          <w:jc w:val="center"/>
        </w:trPr>
        <w:tc>
          <w:tcPr>
            <w:tcW w:w="3249" w:type="dxa"/>
          </w:tcPr>
          <w:p w:rsidR="00AD2AC3" w:rsidRDefault="00041EB6">
            <w:r>
              <w:t>301. EDUCACION CAÑETE</w:t>
            </w:r>
          </w:p>
        </w:tc>
        <w:tc>
          <w:tcPr>
            <w:tcW w:w="3249" w:type="dxa"/>
          </w:tcPr>
          <w:p w:rsidR="00AD2AC3" w:rsidRDefault="00041EB6">
            <w:r>
              <w:t>2,617,861</w:t>
            </w:r>
          </w:p>
        </w:tc>
        <w:tc>
          <w:tcPr>
            <w:tcW w:w="3249" w:type="dxa"/>
          </w:tcPr>
          <w:p w:rsidR="00AD2AC3" w:rsidRDefault="00041EB6">
            <w:r>
              <w:t>2,195,173</w:t>
            </w:r>
          </w:p>
        </w:tc>
      </w:tr>
      <w:tr w:rsidR="00AD2AC3" w:rsidTr="00AD2AC3">
        <w:trPr>
          <w:jc w:val="center"/>
        </w:trPr>
        <w:tc>
          <w:tcPr>
            <w:tcW w:w="3249" w:type="dxa"/>
          </w:tcPr>
          <w:p w:rsidR="00AD2AC3" w:rsidRDefault="00041EB6">
            <w:r>
              <w:t>302. EDUCACION HUAURA</w:t>
            </w:r>
          </w:p>
        </w:tc>
        <w:tc>
          <w:tcPr>
            <w:tcW w:w="3249" w:type="dxa"/>
          </w:tcPr>
          <w:p w:rsidR="00AD2AC3" w:rsidRDefault="00041EB6">
            <w:r>
              <w:t>2,475,621</w:t>
            </w:r>
          </w:p>
        </w:tc>
        <w:tc>
          <w:tcPr>
            <w:tcW w:w="3249" w:type="dxa"/>
          </w:tcPr>
          <w:p w:rsidR="00AD2AC3" w:rsidRDefault="00041EB6">
            <w:r>
              <w:t>2,048,994</w:t>
            </w:r>
          </w:p>
        </w:tc>
      </w:tr>
      <w:tr w:rsidR="00AD2AC3" w:rsidTr="00AD2AC3">
        <w:trPr>
          <w:jc w:val="center"/>
        </w:trPr>
        <w:tc>
          <w:tcPr>
            <w:tcW w:w="3249" w:type="dxa"/>
          </w:tcPr>
          <w:p w:rsidR="00AD2AC3" w:rsidRDefault="00041EB6">
            <w:r>
              <w:t>303. EDUCACION HUARAL</w:t>
            </w:r>
          </w:p>
        </w:tc>
        <w:tc>
          <w:tcPr>
            <w:tcW w:w="3249" w:type="dxa"/>
          </w:tcPr>
          <w:p w:rsidR="00AD2AC3" w:rsidRDefault="00041EB6">
            <w:r>
              <w:t>1,924,023</w:t>
            </w:r>
          </w:p>
        </w:tc>
        <w:tc>
          <w:tcPr>
            <w:tcW w:w="3249" w:type="dxa"/>
          </w:tcPr>
          <w:p w:rsidR="00AD2AC3" w:rsidRDefault="00041EB6">
            <w:r>
              <w:t>1,629,429</w:t>
            </w:r>
          </w:p>
        </w:tc>
      </w:tr>
      <w:tr w:rsidR="00AD2AC3" w:rsidTr="00AD2AC3">
        <w:trPr>
          <w:jc w:val="center"/>
        </w:trPr>
        <w:tc>
          <w:tcPr>
            <w:tcW w:w="3249" w:type="dxa"/>
          </w:tcPr>
          <w:p w:rsidR="00AD2AC3" w:rsidRDefault="00041EB6">
            <w:r>
              <w:t>304. EDUCACION CAJATAMBO</w:t>
            </w:r>
          </w:p>
        </w:tc>
        <w:tc>
          <w:tcPr>
            <w:tcW w:w="3249" w:type="dxa"/>
          </w:tcPr>
          <w:p w:rsidR="00AD2AC3" w:rsidRDefault="00041EB6">
            <w:r>
              <w:t>398,294</w:t>
            </w:r>
          </w:p>
        </w:tc>
        <w:tc>
          <w:tcPr>
            <w:tcW w:w="3249" w:type="dxa"/>
          </w:tcPr>
          <w:p w:rsidR="00AD2AC3" w:rsidRDefault="00041EB6">
            <w:r>
              <w:t>330,174</w:t>
            </w:r>
          </w:p>
        </w:tc>
      </w:tr>
      <w:tr w:rsidR="00AD2AC3" w:rsidTr="00AD2AC3">
        <w:trPr>
          <w:jc w:val="center"/>
        </w:trPr>
        <w:tc>
          <w:tcPr>
            <w:tcW w:w="3249" w:type="dxa"/>
          </w:tcPr>
          <w:p w:rsidR="00AD2AC3" w:rsidRDefault="00041EB6">
            <w:r>
              <w:t>305. EDUCACION CANTA</w:t>
            </w:r>
          </w:p>
        </w:tc>
        <w:tc>
          <w:tcPr>
            <w:tcW w:w="3249" w:type="dxa"/>
          </w:tcPr>
          <w:p w:rsidR="00AD2AC3" w:rsidRDefault="00041EB6">
            <w:r>
              <w:t>493,753</w:t>
            </w:r>
          </w:p>
        </w:tc>
        <w:tc>
          <w:tcPr>
            <w:tcW w:w="3249" w:type="dxa"/>
          </w:tcPr>
          <w:p w:rsidR="00AD2AC3" w:rsidRDefault="00041EB6">
            <w:r>
              <w:t>401,419</w:t>
            </w:r>
          </w:p>
        </w:tc>
      </w:tr>
      <w:tr w:rsidR="00AD2AC3" w:rsidTr="00AD2AC3">
        <w:trPr>
          <w:jc w:val="center"/>
        </w:trPr>
        <w:tc>
          <w:tcPr>
            <w:tcW w:w="3249" w:type="dxa"/>
          </w:tcPr>
          <w:p w:rsidR="00AD2AC3" w:rsidRDefault="00041EB6">
            <w:r>
              <w:t>306. EDUCACION YAUYOS</w:t>
            </w:r>
          </w:p>
        </w:tc>
        <w:tc>
          <w:tcPr>
            <w:tcW w:w="3249" w:type="dxa"/>
          </w:tcPr>
          <w:p w:rsidR="00AD2AC3" w:rsidRDefault="00041EB6">
            <w:r>
              <w:t>1,045,466</w:t>
            </w:r>
          </w:p>
        </w:tc>
        <w:tc>
          <w:tcPr>
            <w:tcW w:w="3249" w:type="dxa"/>
          </w:tcPr>
          <w:p w:rsidR="00AD2AC3" w:rsidRDefault="00041EB6">
            <w:r>
              <w:t>830,806</w:t>
            </w:r>
          </w:p>
        </w:tc>
      </w:tr>
      <w:tr w:rsidR="00AD2AC3" w:rsidTr="00AD2AC3">
        <w:trPr>
          <w:jc w:val="center"/>
        </w:trPr>
        <w:tc>
          <w:tcPr>
            <w:tcW w:w="3249" w:type="dxa"/>
          </w:tcPr>
          <w:p w:rsidR="00AD2AC3" w:rsidRDefault="00041EB6">
            <w:r>
              <w:t>307. EDUCACION OYON</w:t>
            </w:r>
          </w:p>
        </w:tc>
        <w:tc>
          <w:tcPr>
            <w:tcW w:w="3249" w:type="dxa"/>
          </w:tcPr>
          <w:p w:rsidR="00AD2AC3" w:rsidRDefault="00041EB6">
            <w:r>
              <w:t>573,488</w:t>
            </w:r>
          </w:p>
        </w:tc>
        <w:tc>
          <w:tcPr>
            <w:tcW w:w="3249" w:type="dxa"/>
          </w:tcPr>
          <w:p w:rsidR="00AD2AC3" w:rsidRDefault="00041EB6">
            <w:r>
              <w:t>497,133</w:t>
            </w:r>
          </w:p>
        </w:tc>
      </w:tr>
      <w:tr w:rsidR="00AD2AC3" w:rsidTr="00AD2AC3">
        <w:trPr>
          <w:jc w:val="center"/>
        </w:trPr>
        <w:tc>
          <w:tcPr>
            <w:tcW w:w="3249" w:type="dxa"/>
          </w:tcPr>
          <w:p w:rsidR="00AD2AC3" w:rsidRDefault="00041EB6">
            <w:r>
              <w:t>308. EDUCACION HUAROCHIRI</w:t>
            </w:r>
          </w:p>
        </w:tc>
        <w:tc>
          <w:tcPr>
            <w:tcW w:w="3249" w:type="dxa"/>
          </w:tcPr>
          <w:p w:rsidR="00AD2AC3" w:rsidRDefault="00041EB6">
            <w:r>
              <w:t>2,115,582</w:t>
            </w:r>
          </w:p>
        </w:tc>
        <w:tc>
          <w:tcPr>
            <w:tcW w:w="3249" w:type="dxa"/>
          </w:tcPr>
          <w:p w:rsidR="00AD2AC3" w:rsidRDefault="00041EB6">
            <w:r>
              <w:t>1,725,255</w:t>
            </w:r>
          </w:p>
        </w:tc>
      </w:tr>
      <w:tr w:rsidR="00AD2AC3" w:rsidTr="00AD2AC3">
        <w:trPr>
          <w:jc w:val="center"/>
        </w:trPr>
        <w:tc>
          <w:tcPr>
            <w:tcW w:w="3249" w:type="dxa"/>
          </w:tcPr>
          <w:p w:rsidR="00AD2AC3" w:rsidRDefault="00041EB6">
            <w:r>
              <w:t>309. EDUCACION BARRANCA</w:t>
            </w:r>
          </w:p>
        </w:tc>
        <w:tc>
          <w:tcPr>
            <w:tcW w:w="3249" w:type="dxa"/>
          </w:tcPr>
          <w:p w:rsidR="00AD2AC3" w:rsidRDefault="00041EB6">
            <w:r>
              <w:t>1,750,783</w:t>
            </w:r>
          </w:p>
        </w:tc>
        <w:tc>
          <w:tcPr>
            <w:tcW w:w="3249" w:type="dxa"/>
          </w:tcPr>
          <w:p w:rsidR="00AD2AC3" w:rsidRDefault="00041EB6">
            <w:r>
              <w:t>1,426,600</w:t>
            </w:r>
          </w:p>
        </w:tc>
      </w:tr>
      <w:tr w:rsidR="00AD2AC3" w:rsidTr="00AD2AC3">
        <w:trPr>
          <w:jc w:val="center"/>
        </w:trPr>
        <w:tc>
          <w:tcPr>
            <w:tcW w:w="3249" w:type="dxa"/>
          </w:tcPr>
          <w:p w:rsidR="00AD2AC3" w:rsidRDefault="00041EB6">
            <w:r>
              <w:t>Total</w:t>
            </w:r>
          </w:p>
        </w:tc>
        <w:tc>
          <w:tcPr>
            <w:tcW w:w="3249" w:type="dxa"/>
          </w:tcPr>
          <w:p w:rsidR="00AD2AC3" w:rsidRDefault="00041EB6">
            <w:r>
              <w:t>14,373,317</w:t>
            </w:r>
          </w:p>
        </w:tc>
        <w:tc>
          <w:tcPr>
            <w:tcW w:w="3249" w:type="dxa"/>
          </w:tcPr>
          <w:p w:rsidR="00AD2AC3" w:rsidRDefault="00041EB6">
            <w:r>
              <w:t>11,430,037</w:t>
            </w:r>
          </w:p>
        </w:tc>
      </w:tr>
    </w:tbl>
    <w:p w:rsidR="00AD2AC3" w:rsidRDefault="00041EB6">
      <w:pPr>
        <w:pStyle w:val="Fuentes"/>
      </w:pPr>
      <w:r>
        <w:t xml:space="preserve">Fuente: Fuente: Base SIAF al corte de 19 de </w:t>
      </w:r>
      <w:r>
        <w:t>marzo del 2023 e informes UPP</w:t>
      </w:r>
    </w:p>
    <w:p w:rsidR="00AD2AC3" w:rsidRDefault="00041EB6">
      <w:pPr>
        <w:pStyle w:val="Listaconvietas"/>
        <w:jc w:val="both"/>
      </w:pPr>
      <w:r>
        <w:t>La ejecución por intervención pedagógica muestra mayor avance en: PRONOEI, Distribución de materiales educativos, Secundaria en alternancia, Convivencia escolar, Jornada escolar completa, CAS UGEL, Absorción de matrícula, Tall</w:t>
      </w:r>
      <w:r>
        <w:t>eres deportivo recreativos - Wiñaq, Limpieza y mantenimiento, Supervisión de IIEE privadas, Fortalecimiento PP 0106. Es importante resaltar que las intervenciones pedagógicas: Fortalecimiento PP 0107, Acciones comunes PP 0107, PP 0147 IEST, Plan de mejoras</w:t>
      </w:r>
      <w:r>
        <w:t xml:space="preserve"> PP 0107, Expresarte, Traslado docente. Cuentan con recursos, pero no presentan avances.</w:t>
      </w:r>
    </w:p>
    <w:p w:rsidR="00AD2AC3" w:rsidRDefault="00041EB6">
      <w:pPr>
        <w:jc w:val="center"/>
      </w:pPr>
      <w:r>
        <w:rPr>
          <w:b/>
        </w:rPr>
        <w:t>Tabla N° 04 Avance en Ejecución Presupuestal a nivel de intervenciones pedagógicas</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AD2AC3" w:rsidTr="00AD2AC3">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AD2AC3" w:rsidRDefault="00041EB6">
            <w:r>
              <w:t>Intervención pedagógica</w:t>
            </w:r>
          </w:p>
        </w:tc>
        <w:tc>
          <w:tcPr>
            <w:tcW w:w="2436" w:type="dxa"/>
          </w:tcPr>
          <w:p w:rsidR="00AD2AC3" w:rsidRDefault="00041EB6">
            <w:r>
              <w:t>PIM</w:t>
            </w:r>
          </w:p>
        </w:tc>
        <w:tc>
          <w:tcPr>
            <w:tcW w:w="2436" w:type="dxa"/>
          </w:tcPr>
          <w:p w:rsidR="00AD2AC3" w:rsidRDefault="00041EB6">
            <w:r>
              <w:t>Devengado</w:t>
            </w:r>
          </w:p>
        </w:tc>
        <w:tc>
          <w:tcPr>
            <w:tcW w:w="2436" w:type="dxa"/>
          </w:tcPr>
          <w:p w:rsidR="00AD2AC3" w:rsidRDefault="00041EB6">
            <w:r>
              <w:t>% Ejec</w:t>
            </w:r>
          </w:p>
        </w:tc>
      </w:tr>
      <w:tr w:rsidR="00AD2AC3" w:rsidTr="00AD2AC3">
        <w:trPr>
          <w:jc w:val="center"/>
        </w:trPr>
        <w:tc>
          <w:tcPr>
            <w:tcW w:w="2436" w:type="dxa"/>
          </w:tcPr>
          <w:p w:rsidR="00AD2AC3" w:rsidRDefault="00041EB6">
            <w:r>
              <w:t>PRONOEI</w:t>
            </w:r>
          </w:p>
        </w:tc>
        <w:tc>
          <w:tcPr>
            <w:tcW w:w="2436" w:type="dxa"/>
          </w:tcPr>
          <w:p w:rsidR="00AD2AC3" w:rsidRDefault="00041EB6">
            <w:r>
              <w:t>4,110,760</w:t>
            </w:r>
          </w:p>
        </w:tc>
        <w:tc>
          <w:tcPr>
            <w:tcW w:w="2436" w:type="dxa"/>
          </w:tcPr>
          <w:p w:rsidR="00AD2AC3" w:rsidRDefault="00041EB6">
            <w:r>
              <w:t>347,050</w:t>
            </w:r>
          </w:p>
        </w:tc>
        <w:tc>
          <w:tcPr>
            <w:tcW w:w="2436" w:type="dxa"/>
          </w:tcPr>
          <w:p w:rsidR="00AD2AC3" w:rsidRDefault="00041EB6">
            <w:r>
              <w:t>8.4%</w:t>
            </w:r>
          </w:p>
        </w:tc>
      </w:tr>
      <w:tr w:rsidR="00AD2AC3" w:rsidTr="00AD2AC3">
        <w:trPr>
          <w:jc w:val="center"/>
        </w:trPr>
        <w:tc>
          <w:tcPr>
            <w:tcW w:w="2436" w:type="dxa"/>
          </w:tcPr>
          <w:p w:rsidR="00AD2AC3" w:rsidRDefault="00041EB6">
            <w:r>
              <w:t>Distribución de materiales educativos</w:t>
            </w:r>
          </w:p>
        </w:tc>
        <w:tc>
          <w:tcPr>
            <w:tcW w:w="2436" w:type="dxa"/>
          </w:tcPr>
          <w:p w:rsidR="00AD2AC3" w:rsidRDefault="00041EB6">
            <w:r>
              <w:t>481,353</w:t>
            </w:r>
          </w:p>
        </w:tc>
        <w:tc>
          <w:tcPr>
            <w:tcW w:w="2436" w:type="dxa"/>
          </w:tcPr>
          <w:p w:rsidR="00AD2AC3" w:rsidRDefault="00041EB6">
            <w:r>
              <w:t>34,971</w:t>
            </w:r>
          </w:p>
        </w:tc>
        <w:tc>
          <w:tcPr>
            <w:tcW w:w="2436" w:type="dxa"/>
          </w:tcPr>
          <w:p w:rsidR="00AD2AC3" w:rsidRDefault="00041EB6">
            <w:r>
              <w:t>7.3%</w:t>
            </w:r>
          </w:p>
        </w:tc>
      </w:tr>
      <w:tr w:rsidR="00AD2AC3" w:rsidTr="00AD2AC3">
        <w:trPr>
          <w:jc w:val="center"/>
        </w:trPr>
        <w:tc>
          <w:tcPr>
            <w:tcW w:w="2436" w:type="dxa"/>
          </w:tcPr>
          <w:p w:rsidR="00AD2AC3" w:rsidRDefault="00041EB6">
            <w:r>
              <w:t>Secundaria en alternancia</w:t>
            </w:r>
          </w:p>
        </w:tc>
        <w:tc>
          <w:tcPr>
            <w:tcW w:w="2436" w:type="dxa"/>
          </w:tcPr>
          <w:p w:rsidR="00AD2AC3" w:rsidRDefault="00041EB6">
            <w:r>
              <w:t>239,868</w:t>
            </w:r>
          </w:p>
        </w:tc>
        <w:tc>
          <w:tcPr>
            <w:tcW w:w="2436" w:type="dxa"/>
          </w:tcPr>
          <w:p w:rsidR="00AD2AC3" w:rsidRDefault="00041EB6">
            <w:r>
              <w:t>17,000</w:t>
            </w:r>
          </w:p>
        </w:tc>
        <w:tc>
          <w:tcPr>
            <w:tcW w:w="2436" w:type="dxa"/>
          </w:tcPr>
          <w:p w:rsidR="00AD2AC3" w:rsidRDefault="00041EB6">
            <w:r>
              <w:t>7.1%</w:t>
            </w:r>
          </w:p>
        </w:tc>
      </w:tr>
      <w:tr w:rsidR="00AD2AC3" w:rsidTr="00AD2AC3">
        <w:trPr>
          <w:jc w:val="center"/>
        </w:trPr>
        <w:tc>
          <w:tcPr>
            <w:tcW w:w="2436" w:type="dxa"/>
          </w:tcPr>
          <w:p w:rsidR="00AD2AC3" w:rsidRDefault="00041EB6">
            <w:r>
              <w:t>Convivencia escolar</w:t>
            </w:r>
          </w:p>
        </w:tc>
        <w:tc>
          <w:tcPr>
            <w:tcW w:w="2436" w:type="dxa"/>
          </w:tcPr>
          <w:p w:rsidR="00AD2AC3" w:rsidRDefault="00041EB6">
            <w:r>
              <w:t>1,141,663</w:t>
            </w:r>
          </w:p>
        </w:tc>
        <w:tc>
          <w:tcPr>
            <w:tcW w:w="2436" w:type="dxa"/>
          </w:tcPr>
          <w:p w:rsidR="00AD2AC3" w:rsidRDefault="00041EB6">
            <w:r>
              <w:t>79,955</w:t>
            </w:r>
          </w:p>
        </w:tc>
        <w:tc>
          <w:tcPr>
            <w:tcW w:w="2436" w:type="dxa"/>
          </w:tcPr>
          <w:p w:rsidR="00AD2AC3" w:rsidRDefault="00041EB6">
            <w:r>
              <w:t>7.0%</w:t>
            </w:r>
          </w:p>
        </w:tc>
      </w:tr>
      <w:tr w:rsidR="00AD2AC3" w:rsidTr="00AD2AC3">
        <w:trPr>
          <w:jc w:val="center"/>
        </w:trPr>
        <w:tc>
          <w:tcPr>
            <w:tcW w:w="2436" w:type="dxa"/>
          </w:tcPr>
          <w:p w:rsidR="00AD2AC3" w:rsidRDefault="00041EB6">
            <w:r>
              <w:t>Jornada escolar completa</w:t>
            </w:r>
          </w:p>
        </w:tc>
        <w:tc>
          <w:tcPr>
            <w:tcW w:w="2436" w:type="dxa"/>
          </w:tcPr>
          <w:p w:rsidR="00AD2AC3" w:rsidRDefault="00041EB6">
            <w:r>
              <w:t>2,158,317</w:t>
            </w:r>
          </w:p>
        </w:tc>
        <w:tc>
          <w:tcPr>
            <w:tcW w:w="2436" w:type="dxa"/>
          </w:tcPr>
          <w:p w:rsidR="00AD2AC3" w:rsidRDefault="00041EB6">
            <w:r>
              <w:t>132,238</w:t>
            </w:r>
          </w:p>
        </w:tc>
        <w:tc>
          <w:tcPr>
            <w:tcW w:w="2436" w:type="dxa"/>
          </w:tcPr>
          <w:p w:rsidR="00AD2AC3" w:rsidRDefault="00041EB6">
            <w:r>
              <w:t>6.1%</w:t>
            </w:r>
          </w:p>
        </w:tc>
      </w:tr>
      <w:tr w:rsidR="00AD2AC3" w:rsidTr="00AD2AC3">
        <w:trPr>
          <w:jc w:val="center"/>
        </w:trPr>
        <w:tc>
          <w:tcPr>
            <w:tcW w:w="2436" w:type="dxa"/>
          </w:tcPr>
          <w:p w:rsidR="00AD2AC3" w:rsidRDefault="00041EB6">
            <w:r>
              <w:t>CAS UGEL</w:t>
            </w:r>
          </w:p>
        </w:tc>
        <w:tc>
          <w:tcPr>
            <w:tcW w:w="2436" w:type="dxa"/>
          </w:tcPr>
          <w:p w:rsidR="00AD2AC3" w:rsidRDefault="00041EB6">
            <w:r>
              <w:t>793,440</w:t>
            </w:r>
          </w:p>
        </w:tc>
        <w:tc>
          <w:tcPr>
            <w:tcW w:w="2436" w:type="dxa"/>
          </w:tcPr>
          <w:p w:rsidR="00AD2AC3" w:rsidRDefault="00041EB6">
            <w:r>
              <w:t>43,515</w:t>
            </w:r>
          </w:p>
        </w:tc>
        <w:tc>
          <w:tcPr>
            <w:tcW w:w="2436" w:type="dxa"/>
          </w:tcPr>
          <w:p w:rsidR="00AD2AC3" w:rsidRDefault="00041EB6">
            <w:r>
              <w:t>5.5%</w:t>
            </w:r>
          </w:p>
        </w:tc>
      </w:tr>
      <w:tr w:rsidR="00AD2AC3" w:rsidTr="00AD2AC3">
        <w:trPr>
          <w:jc w:val="center"/>
        </w:trPr>
        <w:tc>
          <w:tcPr>
            <w:tcW w:w="2436" w:type="dxa"/>
          </w:tcPr>
          <w:p w:rsidR="00AD2AC3" w:rsidRDefault="00041EB6">
            <w:r>
              <w:t>Absorción de matrícula</w:t>
            </w:r>
          </w:p>
        </w:tc>
        <w:tc>
          <w:tcPr>
            <w:tcW w:w="2436" w:type="dxa"/>
          </w:tcPr>
          <w:p w:rsidR="00AD2AC3" w:rsidRDefault="00041EB6">
            <w:r>
              <w:t>163,872</w:t>
            </w:r>
          </w:p>
        </w:tc>
        <w:tc>
          <w:tcPr>
            <w:tcW w:w="2436" w:type="dxa"/>
          </w:tcPr>
          <w:p w:rsidR="00AD2AC3" w:rsidRDefault="00041EB6">
            <w:r>
              <w:t>6,342</w:t>
            </w:r>
          </w:p>
        </w:tc>
        <w:tc>
          <w:tcPr>
            <w:tcW w:w="2436" w:type="dxa"/>
          </w:tcPr>
          <w:p w:rsidR="00AD2AC3" w:rsidRDefault="00041EB6">
            <w:r>
              <w:t>3.9%</w:t>
            </w:r>
          </w:p>
        </w:tc>
      </w:tr>
      <w:tr w:rsidR="00AD2AC3" w:rsidTr="00AD2AC3">
        <w:trPr>
          <w:jc w:val="center"/>
        </w:trPr>
        <w:tc>
          <w:tcPr>
            <w:tcW w:w="2436" w:type="dxa"/>
          </w:tcPr>
          <w:p w:rsidR="00AD2AC3" w:rsidRDefault="00041EB6">
            <w:r>
              <w:lastRenderedPageBreak/>
              <w:t>Talleres deportivo recreativos - Wiñaq</w:t>
            </w:r>
          </w:p>
        </w:tc>
        <w:tc>
          <w:tcPr>
            <w:tcW w:w="2436" w:type="dxa"/>
          </w:tcPr>
          <w:p w:rsidR="00AD2AC3" w:rsidRDefault="00041EB6">
            <w:r>
              <w:t>731,688</w:t>
            </w:r>
          </w:p>
        </w:tc>
        <w:tc>
          <w:tcPr>
            <w:tcW w:w="2436" w:type="dxa"/>
          </w:tcPr>
          <w:p w:rsidR="00AD2AC3" w:rsidRDefault="00041EB6">
            <w:r>
              <w:t>18,439</w:t>
            </w:r>
          </w:p>
        </w:tc>
        <w:tc>
          <w:tcPr>
            <w:tcW w:w="2436" w:type="dxa"/>
          </w:tcPr>
          <w:p w:rsidR="00AD2AC3" w:rsidRDefault="00041EB6">
            <w:r>
              <w:t>2.5%</w:t>
            </w:r>
          </w:p>
        </w:tc>
      </w:tr>
      <w:tr w:rsidR="00AD2AC3" w:rsidTr="00AD2AC3">
        <w:trPr>
          <w:jc w:val="center"/>
        </w:trPr>
        <w:tc>
          <w:tcPr>
            <w:tcW w:w="2436" w:type="dxa"/>
          </w:tcPr>
          <w:p w:rsidR="00AD2AC3" w:rsidRDefault="00041EB6">
            <w:r>
              <w:t>Limpieza y mantenimiento</w:t>
            </w:r>
          </w:p>
        </w:tc>
        <w:tc>
          <w:tcPr>
            <w:tcW w:w="2436" w:type="dxa"/>
          </w:tcPr>
          <w:p w:rsidR="00AD2AC3" w:rsidRDefault="00041EB6">
            <w:r>
              <w:t>413,910</w:t>
            </w:r>
          </w:p>
        </w:tc>
        <w:tc>
          <w:tcPr>
            <w:tcW w:w="2436" w:type="dxa"/>
          </w:tcPr>
          <w:p w:rsidR="00AD2AC3" w:rsidRDefault="00041EB6">
            <w:r>
              <w:t>9,402</w:t>
            </w:r>
          </w:p>
        </w:tc>
        <w:tc>
          <w:tcPr>
            <w:tcW w:w="2436" w:type="dxa"/>
          </w:tcPr>
          <w:p w:rsidR="00AD2AC3" w:rsidRDefault="00041EB6">
            <w:r>
              <w:t>2.3%</w:t>
            </w:r>
          </w:p>
        </w:tc>
      </w:tr>
      <w:tr w:rsidR="00AD2AC3" w:rsidTr="00AD2AC3">
        <w:trPr>
          <w:jc w:val="center"/>
        </w:trPr>
        <w:tc>
          <w:tcPr>
            <w:tcW w:w="2436" w:type="dxa"/>
          </w:tcPr>
          <w:p w:rsidR="00AD2AC3" w:rsidRDefault="00041EB6">
            <w:r>
              <w:t>Supervisión de IIEE privadas</w:t>
            </w:r>
          </w:p>
        </w:tc>
        <w:tc>
          <w:tcPr>
            <w:tcW w:w="2436" w:type="dxa"/>
          </w:tcPr>
          <w:p w:rsidR="00AD2AC3" w:rsidRDefault="00041EB6">
            <w:r>
              <w:t>884,808</w:t>
            </w:r>
          </w:p>
        </w:tc>
        <w:tc>
          <w:tcPr>
            <w:tcW w:w="2436" w:type="dxa"/>
          </w:tcPr>
          <w:p w:rsidR="00AD2AC3" w:rsidRDefault="00041EB6">
            <w:r>
              <w:t>18,934</w:t>
            </w:r>
          </w:p>
        </w:tc>
        <w:tc>
          <w:tcPr>
            <w:tcW w:w="2436" w:type="dxa"/>
          </w:tcPr>
          <w:p w:rsidR="00AD2AC3" w:rsidRDefault="00041EB6">
            <w:r>
              <w:t>2.1%</w:t>
            </w:r>
          </w:p>
        </w:tc>
      </w:tr>
      <w:tr w:rsidR="00AD2AC3" w:rsidTr="00AD2AC3">
        <w:trPr>
          <w:jc w:val="center"/>
        </w:trPr>
        <w:tc>
          <w:tcPr>
            <w:tcW w:w="2436" w:type="dxa"/>
          </w:tcPr>
          <w:p w:rsidR="00AD2AC3" w:rsidRDefault="00041EB6">
            <w:r>
              <w:t>Fortalecimiento PP 0106</w:t>
            </w:r>
          </w:p>
        </w:tc>
        <w:tc>
          <w:tcPr>
            <w:tcW w:w="2436" w:type="dxa"/>
          </w:tcPr>
          <w:p w:rsidR="00AD2AC3" w:rsidRDefault="00041EB6">
            <w:r>
              <w:t>506,701</w:t>
            </w:r>
          </w:p>
        </w:tc>
        <w:tc>
          <w:tcPr>
            <w:tcW w:w="2436" w:type="dxa"/>
          </w:tcPr>
          <w:p w:rsidR="00AD2AC3" w:rsidRDefault="00041EB6">
            <w:r>
              <w:t>4,360</w:t>
            </w:r>
          </w:p>
        </w:tc>
        <w:tc>
          <w:tcPr>
            <w:tcW w:w="2436" w:type="dxa"/>
          </w:tcPr>
          <w:p w:rsidR="00AD2AC3" w:rsidRDefault="00041EB6">
            <w:r>
              <w:t>0.9%</w:t>
            </w:r>
          </w:p>
        </w:tc>
      </w:tr>
      <w:tr w:rsidR="00AD2AC3" w:rsidTr="00AD2AC3">
        <w:trPr>
          <w:jc w:val="center"/>
        </w:trPr>
        <w:tc>
          <w:tcPr>
            <w:tcW w:w="2436" w:type="dxa"/>
          </w:tcPr>
          <w:p w:rsidR="00AD2AC3" w:rsidRDefault="00041EB6">
            <w:r>
              <w:t>Fortalecimiento PP 0107</w:t>
            </w:r>
          </w:p>
        </w:tc>
        <w:tc>
          <w:tcPr>
            <w:tcW w:w="2436" w:type="dxa"/>
          </w:tcPr>
          <w:p w:rsidR="00AD2AC3" w:rsidRDefault="00041EB6">
            <w:r>
              <w:t>46,944</w:t>
            </w:r>
          </w:p>
        </w:tc>
        <w:tc>
          <w:tcPr>
            <w:tcW w:w="2436" w:type="dxa"/>
          </w:tcPr>
          <w:p w:rsidR="00AD2AC3" w:rsidRDefault="00041EB6">
            <w:r>
              <w:t>0</w:t>
            </w:r>
          </w:p>
        </w:tc>
        <w:tc>
          <w:tcPr>
            <w:tcW w:w="2436" w:type="dxa"/>
          </w:tcPr>
          <w:p w:rsidR="00AD2AC3" w:rsidRDefault="00041EB6">
            <w:r>
              <w:t>0.0%</w:t>
            </w:r>
          </w:p>
        </w:tc>
      </w:tr>
      <w:tr w:rsidR="00AD2AC3" w:rsidTr="00AD2AC3">
        <w:trPr>
          <w:jc w:val="center"/>
        </w:trPr>
        <w:tc>
          <w:tcPr>
            <w:tcW w:w="2436" w:type="dxa"/>
          </w:tcPr>
          <w:p w:rsidR="00AD2AC3" w:rsidRDefault="00041EB6">
            <w:r>
              <w:t>Acciones comunes PP 0107</w:t>
            </w:r>
          </w:p>
        </w:tc>
        <w:tc>
          <w:tcPr>
            <w:tcW w:w="2436" w:type="dxa"/>
          </w:tcPr>
          <w:p w:rsidR="00AD2AC3" w:rsidRDefault="00041EB6">
            <w:r>
              <w:t>34,140</w:t>
            </w:r>
          </w:p>
        </w:tc>
        <w:tc>
          <w:tcPr>
            <w:tcW w:w="2436" w:type="dxa"/>
          </w:tcPr>
          <w:p w:rsidR="00AD2AC3" w:rsidRDefault="00041EB6">
            <w:r>
              <w:t>0</w:t>
            </w:r>
          </w:p>
        </w:tc>
        <w:tc>
          <w:tcPr>
            <w:tcW w:w="2436" w:type="dxa"/>
          </w:tcPr>
          <w:p w:rsidR="00AD2AC3" w:rsidRDefault="00041EB6">
            <w:r>
              <w:t>0.0%</w:t>
            </w:r>
          </w:p>
        </w:tc>
      </w:tr>
      <w:tr w:rsidR="00AD2AC3" w:rsidTr="00AD2AC3">
        <w:trPr>
          <w:jc w:val="center"/>
        </w:trPr>
        <w:tc>
          <w:tcPr>
            <w:tcW w:w="2436" w:type="dxa"/>
          </w:tcPr>
          <w:p w:rsidR="00AD2AC3" w:rsidRDefault="00041EB6">
            <w:r>
              <w:t>PP 0147 IEST</w:t>
            </w:r>
          </w:p>
        </w:tc>
        <w:tc>
          <w:tcPr>
            <w:tcW w:w="2436" w:type="dxa"/>
          </w:tcPr>
          <w:p w:rsidR="00AD2AC3" w:rsidRDefault="00041EB6">
            <w:r>
              <w:t>381,930</w:t>
            </w:r>
          </w:p>
        </w:tc>
        <w:tc>
          <w:tcPr>
            <w:tcW w:w="2436" w:type="dxa"/>
          </w:tcPr>
          <w:p w:rsidR="00AD2AC3" w:rsidRDefault="00041EB6">
            <w:r>
              <w:t>0</w:t>
            </w:r>
          </w:p>
        </w:tc>
        <w:tc>
          <w:tcPr>
            <w:tcW w:w="2436" w:type="dxa"/>
          </w:tcPr>
          <w:p w:rsidR="00AD2AC3" w:rsidRDefault="00041EB6">
            <w:r>
              <w:t>0.0%</w:t>
            </w:r>
          </w:p>
        </w:tc>
      </w:tr>
      <w:tr w:rsidR="00AD2AC3" w:rsidTr="00AD2AC3">
        <w:trPr>
          <w:jc w:val="center"/>
        </w:trPr>
        <w:tc>
          <w:tcPr>
            <w:tcW w:w="2436" w:type="dxa"/>
          </w:tcPr>
          <w:p w:rsidR="00AD2AC3" w:rsidRDefault="00041EB6">
            <w:r>
              <w:t>Plan de mejoras PP 0107</w:t>
            </w:r>
          </w:p>
        </w:tc>
        <w:tc>
          <w:tcPr>
            <w:tcW w:w="2436" w:type="dxa"/>
          </w:tcPr>
          <w:p w:rsidR="00AD2AC3" w:rsidRDefault="00041EB6">
            <w:r>
              <w:t>149,000</w:t>
            </w:r>
          </w:p>
        </w:tc>
        <w:tc>
          <w:tcPr>
            <w:tcW w:w="2436" w:type="dxa"/>
          </w:tcPr>
          <w:p w:rsidR="00AD2AC3" w:rsidRDefault="00041EB6">
            <w:r>
              <w:t>0</w:t>
            </w:r>
          </w:p>
        </w:tc>
        <w:tc>
          <w:tcPr>
            <w:tcW w:w="2436" w:type="dxa"/>
          </w:tcPr>
          <w:p w:rsidR="00AD2AC3" w:rsidRDefault="00041EB6">
            <w:r>
              <w:t>0.0%</w:t>
            </w:r>
          </w:p>
        </w:tc>
      </w:tr>
      <w:tr w:rsidR="00AD2AC3" w:rsidTr="00AD2AC3">
        <w:trPr>
          <w:jc w:val="center"/>
        </w:trPr>
        <w:tc>
          <w:tcPr>
            <w:tcW w:w="2436" w:type="dxa"/>
          </w:tcPr>
          <w:p w:rsidR="00AD2AC3" w:rsidRDefault="00041EB6">
            <w:r>
              <w:t>Expresarte</w:t>
            </w:r>
          </w:p>
        </w:tc>
        <w:tc>
          <w:tcPr>
            <w:tcW w:w="2436" w:type="dxa"/>
          </w:tcPr>
          <w:p w:rsidR="00AD2AC3" w:rsidRDefault="00041EB6">
            <w:r>
              <w:t>128,640</w:t>
            </w:r>
          </w:p>
        </w:tc>
        <w:tc>
          <w:tcPr>
            <w:tcW w:w="2436" w:type="dxa"/>
          </w:tcPr>
          <w:p w:rsidR="00AD2AC3" w:rsidRDefault="00041EB6">
            <w:r>
              <w:t>0</w:t>
            </w:r>
          </w:p>
        </w:tc>
        <w:tc>
          <w:tcPr>
            <w:tcW w:w="2436" w:type="dxa"/>
          </w:tcPr>
          <w:p w:rsidR="00AD2AC3" w:rsidRDefault="00041EB6">
            <w:r>
              <w:t>0.0%</w:t>
            </w:r>
          </w:p>
        </w:tc>
      </w:tr>
      <w:tr w:rsidR="00AD2AC3" w:rsidTr="00AD2AC3">
        <w:trPr>
          <w:jc w:val="center"/>
        </w:trPr>
        <w:tc>
          <w:tcPr>
            <w:tcW w:w="2436" w:type="dxa"/>
          </w:tcPr>
          <w:p w:rsidR="00AD2AC3" w:rsidRDefault="00041EB6">
            <w:r>
              <w:t>Traslado docente</w:t>
            </w:r>
          </w:p>
        </w:tc>
        <w:tc>
          <w:tcPr>
            <w:tcW w:w="2436" w:type="dxa"/>
          </w:tcPr>
          <w:p w:rsidR="00AD2AC3" w:rsidRDefault="00041EB6">
            <w:r>
              <w:t>119,859</w:t>
            </w:r>
          </w:p>
        </w:tc>
        <w:tc>
          <w:tcPr>
            <w:tcW w:w="2436" w:type="dxa"/>
          </w:tcPr>
          <w:p w:rsidR="00AD2AC3" w:rsidRDefault="00041EB6">
            <w:r>
              <w:t>0</w:t>
            </w:r>
          </w:p>
        </w:tc>
        <w:tc>
          <w:tcPr>
            <w:tcW w:w="2436" w:type="dxa"/>
          </w:tcPr>
          <w:p w:rsidR="00AD2AC3" w:rsidRDefault="00041EB6">
            <w:r>
              <w:t>0.0%</w:t>
            </w:r>
          </w:p>
        </w:tc>
      </w:tr>
      <w:tr w:rsidR="00AD2AC3" w:rsidTr="00AD2AC3">
        <w:trPr>
          <w:jc w:val="center"/>
        </w:trPr>
        <w:tc>
          <w:tcPr>
            <w:tcW w:w="2436" w:type="dxa"/>
          </w:tcPr>
          <w:p w:rsidR="00AD2AC3" w:rsidRDefault="00041EB6">
            <w:r>
              <w:t>Total</w:t>
            </w:r>
          </w:p>
        </w:tc>
        <w:tc>
          <w:tcPr>
            <w:tcW w:w="2436" w:type="dxa"/>
          </w:tcPr>
          <w:p w:rsidR="00AD2AC3" w:rsidRDefault="00041EB6">
            <w:r>
              <w:t>12,486,893</w:t>
            </w:r>
          </w:p>
        </w:tc>
        <w:tc>
          <w:tcPr>
            <w:tcW w:w="2436" w:type="dxa"/>
          </w:tcPr>
          <w:p w:rsidR="00AD2AC3" w:rsidRDefault="00041EB6">
            <w:r>
              <w:t>712,207</w:t>
            </w:r>
          </w:p>
        </w:tc>
        <w:tc>
          <w:tcPr>
            <w:tcW w:w="2436" w:type="dxa"/>
          </w:tcPr>
          <w:p w:rsidR="00AD2AC3" w:rsidRDefault="00041EB6">
            <w:r>
              <w:t>53.1%</w:t>
            </w:r>
          </w:p>
        </w:tc>
      </w:tr>
    </w:tbl>
    <w:p w:rsidR="00AD2AC3" w:rsidRDefault="00041EB6">
      <w:pPr>
        <w:pStyle w:val="Fuentes"/>
      </w:pPr>
      <w:r>
        <w:t xml:space="preserve">Fuente: Base SIAF al corte de 19 de marzo del 2023 e </w:t>
      </w:r>
      <w:r>
        <w:t>informes UPP</w:t>
      </w:r>
    </w:p>
    <w:p w:rsidR="00AD2AC3" w:rsidRDefault="00041EB6">
      <w:r>
        <w:br w:type="page"/>
      </w:r>
    </w:p>
    <w:p w:rsidR="00AD2AC3" w:rsidRDefault="00041EB6">
      <w:pPr>
        <w:pStyle w:val="Ttulo1"/>
      </w:pPr>
      <w:bookmarkStart w:id="2" w:name="_Toc132040372"/>
      <w:r>
        <w:lastRenderedPageBreak/>
        <w:t>2. Contratación de Personal CAS para IAP</w:t>
      </w:r>
      <w:bookmarkEnd w:id="2"/>
    </w:p>
    <w:p w:rsidR="00AD2AC3" w:rsidRDefault="00041EB6">
      <w:pPr>
        <w:pStyle w:val="Listaconvietas"/>
        <w:jc w:val="both"/>
      </w:pPr>
      <w:r>
        <w:t>El Pliego Gobierno Regional de LIMA PROVINCIAS tiene un total de 326 PEAS Programadas, para las 10 Unidades Ejecutoras que la conforman. En total, el costo estimado anual de las contrataciones es de S</w:t>
      </w:r>
      <w:r>
        <w:t>/ 8.49 millones de soles.</w:t>
      </w:r>
    </w:p>
    <w:p w:rsidR="00AD2AC3" w:rsidRDefault="00041EB6">
      <w:pPr>
        <w:jc w:val="center"/>
      </w:pPr>
      <w:r>
        <w:rPr>
          <w:b/>
        </w:rPr>
        <w:t>Tabla N° 05 PEAS asignadas y costo anual de contratación- LIMA PROVINCIAS</w:t>
      </w:r>
    </w:p>
    <w:tbl>
      <w:tblPr>
        <w:tblStyle w:val="tablaminedu1"/>
        <w:tblW w:w="0" w:type="auto"/>
        <w:jc w:val="center"/>
        <w:tblLayout w:type="fixed"/>
        <w:tblLook w:val="04A0" w:firstRow="1" w:lastRow="0" w:firstColumn="1" w:lastColumn="0" w:noHBand="0" w:noVBand="1"/>
      </w:tblPr>
      <w:tblGrid>
        <w:gridCol w:w="3249"/>
        <w:gridCol w:w="3249"/>
        <w:gridCol w:w="3249"/>
      </w:tblGrid>
      <w:tr w:rsidR="00AD2AC3" w:rsidTr="00AD2AC3">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AD2AC3" w:rsidRDefault="00041EB6">
            <w:r>
              <w:t>Unidad Ejecutora</w:t>
            </w:r>
          </w:p>
        </w:tc>
        <w:tc>
          <w:tcPr>
            <w:tcW w:w="3249" w:type="dxa"/>
          </w:tcPr>
          <w:p w:rsidR="00AD2AC3" w:rsidRDefault="00041EB6">
            <w:r>
              <w:t>PEAS programadas</w:t>
            </w:r>
          </w:p>
        </w:tc>
        <w:tc>
          <w:tcPr>
            <w:tcW w:w="3249" w:type="dxa"/>
          </w:tcPr>
          <w:p w:rsidR="00AD2AC3" w:rsidRDefault="00041EB6">
            <w:r>
              <w:t>Costo anual estimado</w:t>
            </w:r>
          </w:p>
        </w:tc>
      </w:tr>
      <w:tr w:rsidR="00AD2AC3" w:rsidTr="00AD2AC3">
        <w:trPr>
          <w:jc w:val="center"/>
        </w:trPr>
        <w:tc>
          <w:tcPr>
            <w:tcW w:w="3249" w:type="dxa"/>
          </w:tcPr>
          <w:p w:rsidR="00AD2AC3" w:rsidRDefault="00041EB6">
            <w:r>
              <w:t>300. EDUCACION LIMA</w:t>
            </w:r>
          </w:p>
        </w:tc>
        <w:tc>
          <w:tcPr>
            <w:tcW w:w="3249" w:type="dxa"/>
          </w:tcPr>
          <w:p w:rsidR="00AD2AC3" w:rsidRDefault="00041EB6">
            <w:r>
              <w:t>12</w:t>
            </w:r>
          </w:p>
        </w:tc>
        <w:tc>
          <w:tcPr>
            <w:tcW w:w="3249" w:type="dxa"/>
          </w:tcPr>
          <w:p w:rsidR="00AD2AC3" w:rsidRDefault="00041EB6">
            <w:r>
              <w:t>477,013</w:t>
            </w:r>
          </w:p>
        </w:tc>
      </w:tr>
      <w:tr w:rsidR="00AD2AC3" w:rsidTr="00AD2AC3">
        <w:trPr>
          <w:jc w:val="center"/>
        </w:trPr>
        <w:tc>
          <w:tcPr>
            <w:tcW w:w="3249" w:type="dxa"/>
          </w:tcPr>
          <w:p w:rsidR="00AD2AC3" w:rsidRDefault="00041EB6">
            <w:r>
              <w:t>301. EDUCACION CAÑETE</w:t>
            </w:r>
          </w:p>
        </w:tc>
        <w:tc>
          <w:tcPr>
            <w:tcW w:w="3249" w:type="dxa"/>
          </w:tcPr>
          <w:p w:rsidR="00AD2AC3" w:rsidRDefault="00041EB6">
            <w:r>
              <w:t>65</w:t>
            </w:r>
          </w:p>
        </w:tc>
        <w:tc>
          <w:tcPr>
            <w:tcW w:w="3249" w:type="dxa"/>
          </w:tcPr>
          <w:p w:rsidR="00AD2AC3" w:rsidRDefault="00041EB6">
            <w:r>
              <w:t>1,758,916</w:t>
            </w:r>
          </w:p>
        </w:tc>
      </w:tr>
      <w:tr w:rsidR="00AD2AC3" w:rsidTr="00AD2AC3">
        <w:trPr>
          <w:jc w:val="center"/>
        </w:trPr>
        <w:tc>
          <w:tcPr>
            <w:tcW w:w="3249" w:type="dxa"/>
          </w:tcPr>
          <w:p w:rsidR="00AD2AC3" w:rsidRDefault="00041EB6">
            <w:r>
              <w:t>302. EDUCACION HUAURA</w:t>
            </w:r>
          </w:p>
        </w:tc>
        <w:tc>
          <w:tcPr>
            <w:tcW w:w="3249" w:type="dxa"/>
          </w:tcPr>
          <w:p w:rsidR="00AD2AC3" w:rsidRDefault="00041EB6">
            <w:r>
              <w:t>62</w:t>
            </w:r>
          </w:p>
        </w:tc>
        <w:tc>
          <w:tcPr>
            <w:tcW w:w="3249" w:type="dxa"/>
          </w:tcPr>
          <w:p w:rsidR="00AD2AC3" w:rsidRDefault="00041EB6">
            <w:r>
              <w:t>1,565,1</w:t>
            </w:r>
            <w:r>
              <w:t>20</w:t>
            </w:r>
          </w:p>
        </w:tc>
      </w:tr>
      <w:tr w:rsidR="00AD2AC3" w:rsidTr="00AD2AC3">
        <w:trPr>
          <w:jc w:val="center"/>
        </w:trPr>
        <w:tc>
          <w:tcPr>
            <w:tcW w:w="3249" w:type="dxa"/>
          </w:tcPr>
          <w:p w:rsidR="00AD2AC3" w:rsidRDefault="00041EB6">
            <w:r>
              <w:t>303. EDUCACION HUARAL</w:t>
            </w:r>
          </w:p>
        </w:tc>
        <w:tc>
          <w:tcPr>
            <w:tcW w:w="3249" w:type="dxa"/>
          </w:tcPr>
          <w:p w:rsidR="00AD2AC3" w:rsidRDefault="00041EB6">
            <w:r>
              <w:t>35</w:t>
            </w:r>
          </w:p>
        </w:tc>
        <w:tc>
          <w:tcPr>
            <w:tcW w:w="3249" w:type="dxa"/>
          </w:tcPr>
          <w:p w:rsidR="00AD2AC3" w:rsidRDefault="00041EB6">
            <w:r>
              <w:t>1,079,928</w:t>
            </w:r>
          </w:p>
        </w:tc>
      </w:tr>
      <w:tr w:rsidR="00AD2AC3" w:rsidTr="00AD2AC3">
        <w:trPr>
          <w:jc w:val="center"/>
        </w:trPr>
        <w:tc>
          <w:tcPr>
            <w:tcW w:w="3249" w:type="dxa"/>
          </w:tcPr>
          <w:p w:rsidR="00AD2AC3" w:rsidRDefault="00041EB6">
            <w:r>
              <w:t>304. EDUCACION CAJATAMBO</w:t>
            </w:r>
          </w:p>
        </w:tc>
        <w:tc>
          <w:tcPr>
            <w:tcW w:w="3249" w:type="dxa"/>
          </w:tcPr>
          <w:p w:rsidR="00AD2AC3" w:rsidRDefault="00041EB6">
            <w:r>
              <w:t>7</w:t>
            </w:r>
          </w:p>
        </w:tc>
        <w:tc>
          <w:tcPr>
            <w:tcW w:w="3249" w:type="dxa"/>
          </w:tcPr>
          <w:p w:rsidR="00AD2AC3" w:rsidRDefault="00041EB6">
            <w:r>
              <w:t>219,967</w:t>
            </w:r>
          </w:p>
        </w:tc>
      </w:tr>
      <w:tr w:rsidR="00AD2AC3" w:rsidTr="00AD2AC3">
        <w:trPr>
          <w:jc w:val="center"/>
        </w:trPr>
        <w:tc>
          <w:tcPr>
            <w:tcW w:w="3249" w:type="dxa"/>
          </w:tcPr>
          <w:p w:rsidR="00AD2AC3" w:rsidRDefault="00041EB6">
            <w:r>
              <w:t>305. EDUCACION CANTA</w:t>
            </w:r>
          </w:p>
        </w:tc>
        <w:tc>
          <w:tcPr>
            <w:tcW w:w="3249" w:type="dxa"/>
          </w:tcPr>
          <w:p w:rsidR="00AD2AC3" w:rsidRDefault="00041EB6">
            <w:r>
              <w:t>11</w:t>
            </w:r>
          </w:p>
        </w:tc>
        <w:tc>
          <w:tcPr>
            <w:tcW w:w="3249" w:type="dxa"/>
          </w:tcPr>
          <w:p w:rsidR="00AD2AC3" w:rsidRDefault="00041EB6">
            <w:r>
              <w:t>291,274</w:t>
            </w:r>
          </w:p>
        </w:tc>
      </w:tr>
      <w:tr w:rsidR="00AD2AC3" w:rsidTr="00AD2AC3">
        <w:trPr>
          <w:jc w:val="center"/>
        </w:trPr>
        <w:tc>
          <w:tcPr>
            <w:tcW w:w="3249" w:type="dxa"/>
          </w:tcPr>
          <w:p w:rsidR="00AD2AC3" w:rsidRDefault="00041EB6">
            <w:r>
              <w:t>306. EDUCACION YAUYOS</w:t>
            </w:r>
          </w:p>
        </w:tc>
        <w:tc>
          <w:tcPr>
            <w:tcW w:w="3249" w:type="dxa"/>
          </w:tcPr>
          <w:p w:rsidR="00AD2AC3" w:rsidRDefault="00041EB6">
            <w:r>
              <w:t>15</w:t>
            </w:r>
          </w:p>
        </w:tc>
        <w:tc>
          <w:tcPr>
            <w:tcW w:w="3249" w:type="dxa"/>
          </w:tcPr>
          <w:p w:rsidR="00AD2AC3" w:rsidRDefault="00041EB6">
            <w:r>
              <w:t>375,205</w:t>
            </w:r>
          </w:p>
        </w:tc>
      </w:tr>
      <w:tr w:rsidR="00AD2AC3" w:rsidTr="00AD2AC3">
        <w:trPr>
          <w:jc w:val="center"/>
        </w:trPr>
        <w:tc>
          <w:tcPr>
            <w:tcW w:w="3249" w:type="dxa"/>
          </w:tcPr>
          <w:p w:rsidR="00AD2AC3" w:rsidRDefault="00041EB6">
            <w:r>
              <w:t>307. EDUCACION OYON</w:t>
            </w:r>
          </w:p>
        </w:tc>
        <w:tc>
          <w:tcPr>
            <w:tcW w:w="3249" w:type="dxa"/>
          </w:tcPr>
          <w:p w:rsidR="00AD2AC3" w:rsidRDefault="00041EB6">
            <w:r>
              <w:t>15</w:t>
            </w:r>
          </w:p>
        </w:tc>
        <w:tc>
          <w:tcPr>
            <w:tcW w:w="3249" w:type="dxa"/>
          </w:tcPr>
          <w:p w:rsidR="00AD2AC3" w:rsidRDefault="00041EB6">
            <w:r>
              <w:t>371,298</w:t>
            </w:r>
          </w:p>
        </w:tc>
      </w:tr>
      <w:tr w:rsidR="00AD2AC3" w:rsidTr="00AD2AC3">
        <w:trPr>
          <w:jc w:val="center"/>
        </w:trPr>
        <w:tc>
          <w:tcPr>
            <w:tcW w:w="3249" w:type="dxa"/>
          </w:tcPr>
          <w:p w:rsidR="00AD2AC3" w:rsidRDefault="00041EB6">
            <w:r>
              <w:t>308. EDUCACION HUAROCHIRI</w:t>
            </w:r>
          </w:p>
        </w:tc>
        <w:tc>
          <w:tcPr>
            <w:tcW w:w="3249" w:type="dxa"/>
          </w:tcPr>
          <w:p w:rsidR="00AD2AC3" w:rsidRDefault="00041EB6">
            <w:r>
              <w:t>57</w:t>
            </w:r>
          </w:p>
        </w:tc>
        <w:tc>
          <w:tcPr>
            <w:tcW w:w="3249" w:type="dxa"/>
          </w:tcPr>
          <w:p w:rsidR="00AD2AC3" w:rsidRDefault="00041EB6">
            <w:r>
              <w:t>1,199,926</w:t>
            </w:r>
          </w:p>
        </w:tc>
      </w:tr>
      <w:tr w:rsidR="00AD2AC3" w:rsidTr="00AD2AC3">
        <w:trPr>
          <w:jc w:val="center"/>
        </w:trPr>
        <w:tc>
          <w:tcPr>
            <w:tcW w:w="3249" w:type="dxa"/>
          </w:tcPr>
          <w:p w:rsidR="00AD2AC3" w:rsidRDefault="00041EB6">
            <w:r>
              <w:t>309. EDUCACION BARRANCA</w:t>
            </w:r>
          </w:p>
        </w:tc>
        <w:tc>
          <w:tcPr>
            <w:tcW w:w="3249" w:type="dxa"/>
          </w:tcPr>
          <w:p w:rsidR="00AD2AC3" w:rsidRDefault="00041EB6">
            <w:r>
              <w:t>47</w:t>
            </w:r>
          </w:p>
        </w:tc>
        <w:tc>
          <w:tcPr>
            <w:tcW w:w="3249" w:type="dxa"/>
          </w:tcPr>
          <w:p w:rsidR="00AD2AC3" w:rsidRDefault="00041EB6">
            <w:r>
              <w:t>1,153,476</w:t>
            </w:r>
          </w:p>
        </w:tc>
      </w:tr>
      <w:tr w:rsidR="00AD2AC3" w:rsidTr="00AD2AC3">
        <w:trPr>
          <w:jc w:val="center"/>
        </w:trPr>
        <w:tc>
          <w:tcPr>
            <w:tcW w:w="3249" w:type="dxa"/>
          </w:tcPr>
          <w:p w:rsidR="00AD2AC3" w:rsidRDefault="00041EB6">
            <w:r>
              <w:t>Total</w:t>
            </w:r>
          </w:p>
        </w:tc>
        <w:tc>
          <w:tcPr>
            <w:tcW w:w="3249" w:type="dxa"/>
          </w:tcPr>
          <w:p w:rsidR="00AD2AC3" w:rsidRDefault="00041EB6">
            <w:r>
              <w:t>326</w:t>
            </w:r>
          </w:p>
        </w:tc>
        <w:tc>
          <w:tcPr>
            <w:tcW w:w="3249" w:type="dxa"/>
          </w:tcPr>
          <w:p w:rsidR="00AD2AC3" w:rsidRDefault="00041EB6">
            <w:r>
              <w:t>8,492,123</w:t>
            </w:r>
          </w:p>
        </w:tc>
      </w:tr>
    </w:tbl>
    <w:p w:rsidR="00AD2AC3" w:rsidRDefault="00041EB6">
      <w:pPr>
        <w:pStyle w:val="Fuentes"/>
      </w:pPr>
      <w:r>
        <w:t>Fuente: Base NEXUS al corte de 30 de marzo del 2023 e informes UPP</w:t>
      </w:r>
    </w:p>
    <w:p w:rsidR="00AD2AC3" w:rsidRDefault="00041EB6">
      <w:pPr>
        <w:pStyle w:val="Listaconvietas"/>
        <w:jc w:val="both"/>
      </w:pPr>
      <w:r>
        <w:t>A la fecha de corte del 30 de marzo del 2023, la Región LIMA PROVINCIAS ha contratado 22 PEAS CAS de las 326 PEAS confirmadas, lo que representa un avance de contrataci</w:t>
      </w:r>
      <w:r>
        <w:t>ón de 6.7%.</w:t>
      </w:r>
    </w:p>
    <w:p w:rsidR="00AD2AC3" w:rsidRDefault="00041EB6">
      <w:pPr>
        <w:pStyle w:val="Listaconvietas"/>
        <w:jc w:val="both"/>
      </w:pPr>
      <w:r>
        <w:t>A continuación, se detallarán los perfiles CAS de las intervenciones y acciones pedagógicas, en función a 3 diferentes tipos:</w:t>
      </w:r>
    </w:p>
    <w:p w:rsidR="00AD2AC3" w:rsidRDefault="00041EB6">
      <w:pPr>
        <w:pStyle w:val="Listaconnmeros2"/>
      </w:pPr>
      <w:r>
        <w:t>Personal CAS Administrativo</w:t>
      </w:r>
    </w:p>
    <w:p w:rsidR="00AD2AC3" w:rsidRDefault="00041EB6">
      <w:pPr>
        <w:pStyle w:val="Listaconnmeros2"/>
      </w:pPr>
      <w:r>
        <w:t>Personal CAS de Bienestar Social</w:t>
      </w:r>
    </w:p>
    <w:p w:rsidR="00AD2AC3" w:rsidRDefault="00041EB6">
      <w:pPr>
        <w:pStyle w:val="Listaconnmeros2"/>
        <w:jc w:val="both"/>
      </w:pPr>
      <w:r>
        <w:t>Otros perfiles CAS</w:t>
      </w:r>
    </w:p>
    <w:p w:rsidR="00AD2AC3" w:rsidRDefault="00041EB6">
      <w:pPr>
        <w:pStyle w:val="Ttulo2"/>
      </w:pPr>
      <w:r>
        <w:t>PERSONAL ADMINISTRATIVO</w:t>
      </w:r>
    </w:p>
    <w:p w:rsidR="00AD2AC3" w:rsidRDefault="00041EB6">
      <w:pPr>
        <w:pStyle w:val="Listaconvietas"/>
        <w:jc w:val="both"/>
      </w:pPr>
      <w:r>
        <w:t>La Tabla N° 06</w:t>
      </w:r>
      <w:r>
        <w:t xml:space="preserve"> muestra el avance de ejecución de los perfiles correspondientes al personal administrativo, en el marco de las intervenciones y acciones pedagógicas.</w:t>
      </w:r>
    </w:p>
    <w:p w:rsidR="00AD2AC3" w:rsidRDefault="00041EB6">
      <w:pPr>
        <w:jc w:val="center"/>
      </w:pPr>
      <w:r>
        <w:rPr>
          <w:b/>
        </w:rPr>
        <w:t>Tabla N° 06 Avance de contratación del Personal Administrativo</w:t>
      </w:r>
    </w:p>
    <w:tbl>
      <w:tblPr>
        <w:tblStyle w:val="tablaminedu1"/>
        <w:tblW w:w="0" w:type="auto"/>
        <w:jc w:val="center"/>
        <w:tblLayout w:type="fixed"/>
        <w:tblLook w:val="04A0" w:firstRow="1" w:lastRow="0" w:firstColumn="1" w:lastColumn="0" w:noHBand="0" w:noVBand="1"/>
      </w:tblPr>
      <w:tblGrid>
        <w:gridCol w:w="1949"/>
        <w:gridCol w:w="1949"/>
        <w:gridCol w:w="1949"/>
        <w:gridCol w:w="1949"/>
        <w:gridCol w:w="1949"/>
      </w:tblGrid>
      <w:tr w:rsidR="00AD2AC3" w:rsidTr="00AD2AC3">
        <w:trPr>
          <w:cnfStyle w:val="100000000000" w:firstRow="1" w:lastRow="0" w:firstColumn="0" w:lastColumn="0" w:oddVBand="0" w:evenVBand="0" w:oddHBand="0" w:evenHBand="0" w:firstRowFirstColumn="0" w:firstRowLastColumn="0" w:lastRowFirstColumn="0" w:lastRowLastColumn="0"/>
          <w:jc w:val="center"/>
        </w:trPr>
        <w:tc>
          <w:tcPr>
            <w:tcW w:w="1949" w:type="dxa"/>
          </w:tcPr>
          <w:p w:rsidR="00AD2AC3" w:rsidRDefault="00041EB6">
            <w:r>
              <w:t>Intervención Pedagógica</w:t>
            </w:r>
          </w:p>
        </w:tc>
        <w:tc>
          <w:tcPr>
            <w:tcW w:w="1949" w:type="dxa"/>
          </w:tcPr>
          <w:p w:rsidR="00AD2AC3" w:rsidRDefault="00041EB6">
            <w:r>
              <w:t>Perfil</w:t>
            </w:r>
          </w:p>
        </w:tc>
        <w:tc>
          <w:tcPr>
            <w:tcW w:w="1949" w:type="dxa"/>
          </w:tcPr>
          <w:p w:rsidR="00AD2AC3" w:rsidRDefault="00041EB6">
            <w:r>
              <w:t>PEAS progra</w:t>
            </w:r>
            <w:r>
              <w:t>madas</w:t>
            </w:r>
          </w:p>
        </w:tc>
        <w:tc>
          <w:tcPr>
            <w:tcW w:w="1949" w:type="dxa"/>
          </w:tcPr>
          <w:p w:rsidR="00AD2AC3" w:rsidRDefault="00041EB6">
            <w:r>
              <w:t>PEAS  contratadas</w:t>
            </w:r>
          </w:p>
        </w:tc>
        <w:tc>
          <w:tcPr>
            <w:tcW w:w="1949" w:type="dxa"/>
          </w:tcPr>
          <w:p w:rsidR="00AD2AC3" w:rsidRDefault="00041EB6">
            <w:r>
              <w:t>% Avance Contratación</w:t>
            </w:r>
          </w:p>
        </w:tc>
      </w:tr>
      <w:tr w:rsidR="00AD2AC3" w:rsidTr="00AD2AC3">
        <w:trPr>
          <w:jc w:val="center"/>
        </w:trPr>
        <w:tc>
          <w:tcPr>
            <w:tcW w:w="1949" w:type="dxa"/>
          </w:tcPr>
          <w:p w:rsidR="00AD2AC3" w:rsidRDefault="00041EB6">
            <w:r>
              <w:t>Fortalecimiento del PP 0107</w:t>
            </w:r>
          </w:p>
        </w:tc>
        <w:tc>
          <w:tcPr>
            <w:tcW w:w="1949" w:type="dxa"/>
          </w:tcPr>
          <w:p w:rsidR="00AD2AC3" w:rsidRDefault="00041EB6">
            <w:r>
              <w:t>Vigilante</w:t>
            </w:r>
          </w:p>
        </w:tc>
        <w:tc>
          <w:tcPr>
            <w:tcW w:w="1949" w:type="dxa"/>
          </w:tcPr>
          <w:p w:rsidR="00AD2AC3" w:rsidRDefault="00041EB6">
            <w:r>
              <w:t>2</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Supervisión IIEEs privadas</w:t>
            </w:r>
          </w:p>
        </w:tc>
        <w:tc>
          <w:tcPr>
            <w:tcW w:w="1949" w:type="dxa"/>
          </w:tcPr>
          <w:p w:rsidR="00AD2AC3" w:rsidRDefault="00041EB6">
            <w:r>
              <w:t>Especialistas DRE/GRE - Legal</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lastRenderedPageBreak/>
              <w:t>CAS UGEL</w:t>
            </w:r>
          </w:p>
        </w:tc>
        <w:tc>
          <w:tcPr>
            <w:tcW w:w="1949" w:type="dxa"/>
          </w:tcPr>
          <w:p w:rsidR="00AD2AC3" w:rsidRDefault="00041EB6">
            <w:r>
              <w:t>Especialista de libre contratación - CAS UGEL</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Jornada Escolar Completa</w:t>
            </w:r>
          </w:p>
        </w:tc>
        <w:tc>
          <w:tcPr>
            <w:tcW w:w="1949" w:type="dxa"/>
          </w:tcPr>
          <w:p w:rsidR="00AD2AC3" w:rsidRDefault="00041EB6">
            <w:r>
              <w:t>Coordinador(a) de Innovación y Soporte Tecnológico</w:t>
            </w:r>
          </w:p>
        </w:tc>
        <w:tc>
          <w:tcPr>
            <w:tcW w:w="1949" w:type="dxa"/>
          </w:tcPr>
          <w:p w:rsidR="00AD2AC3" w:rsidRDefault="00041EB6">
            <w:r>
              <w:t>2</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Jornada Escolar Completa</w:t>
            </w:r>
          </w:p>
        </w:tc>
        <w:tc>
          <w:tcPr>
            <w:tcW w:w="1949" w:type="dxa"/>
          </w:tcPr>
          <w:p w:rsidR="00AD2AC3" w:rsidRDefault="00041EB6">
            <w:r>
              <w:t>Personal de Mantenimiento</w:t>
            </w:r>
          </w:p>
        </w:tc>
        <w:tc>
          <w:tcPr>
            <w:tcW w:w="1949" w:type="dxa"/>
          </w:tcPr>
          <w:p w:rsidR="00AD2AC3" w:rsidRDefault="00041EB6">
            <w:r>
              <w:t>2</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Jornada Escolar Completa</w:t>
            </w:r>
          </w:p>
        </w:tc>
        <w:tc>
          <w:tcPr>
            <w:tcW w:w="1949" w:type="dxa"/>
          </w:tcPr>
          <w:p w:rsidR="00AD2AC3" w:rsidRDefault="00041EB6">
            <w:r>
              <w:t>Personal de vigilancia</w:t>
            </w:r>
          </w:p>
        </w:tc>
        <w:tc>
          <w:tcPr>
            <w:tcW w:w="1949" w:type="dxa"/>
          </w:tcPr>
          <w:p w:rsidR="00AD2AC3" w:rsidRDefault="00041EB6">
            <w:r>
              <w:t>4</w:t>
            </w:r>
          </w:p>
        </w:tc>
        <w:tc>
          <w:tcPr>
            <w:tcW w:w="1949" w:type="dxa"/>
          </w:tcPr>
          <w:p w:rsidR="00AD2AC3" w:rsidRDefault="00041EB6">
            <w:r>
              <w:t>3</w:t>
            </w:r>
          </w:p>
        </w:tc>
        <w:tc>
          <w:tcPr>
            <w:tcW w:w="1949" w:type="dxa"/>
          </w:tcPr>
          <w:p w:rsidR="00AD2AC3" w:rsidRDefault="00041EB6">
            <w:r>
              <w:t>75.0%</w:t>
            </w:r>
          </w:p>
        </w:tc>
      </w:tr>
      <w:tr w:rsidR="00AD2AC3" w:rsidTr="00AD2AC3">
        <w:trPr>
          <w:jc w:val="center"/>
        </w:trPr>
        <w:tc>
          <w:tcPr>
            <w:tcW w:w="1949" w:type="dxa"/>
          </w:tcPr>
          <w:p w:rsidR="00AD2AC3" w:rsidRDefault="00041EB6">
            <w:r>
              <w:t>Jornada Escolar Completa</w:t>
            </w:r>
          </w:p>
        </w:tc>
        <w:tc>
          <w:tcPr>
            <w:tcW w:w="1949" w:type="dxa"/>
          </w:tcPr>
          <w:p w:rsidR="00AD2AC3" w:rsidRDefault="00041EB6">
            <w:r>
              <w:t>Psicólogo(a)</w:t>
            </w:r>
          </w:p>
        </w:tc>
        <w:tc>
          <w:tcPr>
            <w:tcW w:w="1949" w:type="dxa"/>
          </w:tcPr>
          <w:p w:rsidR="00AD2AC3" w:rsidRDefault="00041EB6">
            <w:r>
              <w:t>4</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Wiñaq</w:t>
            </w:r>
          </w:p>
        </w:tc>
        <w:tc>
          <w:tcPr>
            <w:tcW w:w="1949" w:type="dxa"/>
          </w:tcPr>
          <w:p w:rsidR="00AD2AC3" w:rsidRDefault="00041EB6">
            <w:r>
              <w:t>Docentes Responsables</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Supervisión IIEEs privadas</w:t>
            </w:r>
          </w:p>
        </w:tc>
        <w:tc>
          <w:tcPr>
            <w:tcW w:w="1949" w:type="dxa"/>
          </w:tcPr>
          <w:p w:rsidR="00AD2AC3" w:rsidRDefault="00041EB6">
            <w:r>
              <w:t>Coordinadores de UGEL REGIONES</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Supervisión IIEEs privadas</w:t>
            </w:r>
          </w:p>
        </w:tc>
        <w:tc>
          <w:tcPr>
            <w:tcW w:w="1949" w:type="dxa"/>
          </w:tcPr>
          <w:p w:rsidR="00AD2AC3" w:rsidRDefault="00041EB6">
            <w:r>
              <w:t>Supervisores UGEL REGIONES - Económico</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Supervisión IIEEs privadas</w:t>
            </w:r>
          </w:p>
        </w:tc>
        <w:tc>
          <w:tcPr>
            <w:tcW w:w="1949" w:type="dxa"/>
          </w:tcPr>
          <w:p w:rsidR="00AD2AC3" w:rsidRDefault="00041EB6">
            <w:r>
              <w:t>Supervisores UGEL REGIONES - Infraestructura</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 xml:space="preserve">Supervisión IIEEs </w:t>
            </w:r>
            <w:r>
              <w:t>privadas</w:t>
            </w:r>
          </w:p>
        </w:tc>
        <w:tc>
          <w:tcPr>
            <w:tcW w:w="1949" w:type="dxa"/>
          </w:tcPr>
          <w:p w:rsidR="00AD2AC3" w:rsidRDefault="00041EB6">
            <w:r>
              <w:t>Supervisores UGEL REGIONES - Legal</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Supervisión IIEEs privadas</w:t>
            </w:r>
          </w:p>
        </w:tc>
        <w:tc>
          <w:tcPr>
            <w:tcW w:w="1949" w:type="dxa"/>
          </w:tcPr>
          <w:p w:rsidR="00AD2AC3" w:rsidRDefault="00041EB6">
            <w:r>
              <w:t>Supervisores UGEL REGIONES - Pedagogía</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Fortalecimiento del PP 0106</w:t>
            </w:r>
          </w:p>
        </w:tc>
        <w:tc>
          <w:tcPr>
            <w:tcW w:w="1949" w:type="dxa"/>
          </w:tcPr>
          <w:p w:rsidR="00AD2AC3" w:rsidRDefault="00041EB6">
            <w:r>
              <w:t>Profesional en Psicología</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Limpieza y Mantenimiento</w:t>
            </w:r>
          </w:p>
        </w:tc>
        <w:tc>
          <w:tcPr>
            <w:tcW w:w="1949" w:type="dxa"/>
          </w:tcPr>
          <w:p w:rsidR="00AD2AC3" w:rsidRDefault="00041EB6">
            <w:r>
              <w:t>Personal de limpieza y mantenimiento</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Convivencia Escolar</w:t>
            </w:r>
          </w:p>
        </w:tc>
        <w:tc>
          <w:tcPr>
            <w:tcW w:w="1949" w:type="dxa"/>
          </w:tcPr>
          <w:p w:rsidR="00AD2AC3" w:rsidRDefault="00041EB6">
            <w:r>
              <w:t>Especialista de Convivencia Escolar de la UGEL</w:t>
            </w:r>
          </w:p>
        </w:tc>
        <w:tc>
          <w:tcPr>
            <w:tcW w:w="1949" w:type="dxa"/>
          </w:tcPr>
          <w:p w:rsidR="00AD2AC3" w:rsidRDefault="00041EB6">
            <w:r>
              <w:t>1</w:t>
            </w:r>
          </w:p>
        </w:tc>
        <w:tc>
          <w:tcPr>
            <w:tcW w:w="1949" w:type="dxa"/>
          </w:tcPr>
          <w:p w:rsidR="00AD2AC3" w:rsidRDefault="00041EB6">
            <w:r>
              <w:t>1</w:t>
            </w:r>
          </w:p>
        </w:tc>
        <w:tc>
          <w:tcPr>
            <w:tcW w:w="1949" w:type="dxa"/>
          </w:tcPr>
          <w:p w:rsidR="00AD2AC3" w:rsidRDefault="00041EB6">
            <w:r>
              <w:t>100.0%</w:t>
            </w:r>
          </w:p>
        </w:tc>
      </w:tr>
      <w:tr w:rsidR="00AD2AC3" w:rsidTr="00AD2AC3">
        <w:trPr>
          <w:jc w:val="center"/>
        </w:trPr>
        <w:tc>
          <w:tcPr>
            <w:tcW w:w="1949" w:type="dxa"/>
          </w:tcPr>
          <w:p w:rsidR="00AD2AC3" w:rsidRDefault="00041EB6">
            <w:r>
              <w:t>Convivencia Escolar</w:t>
            </w:r>
          </w:p>
        </w:tc>
        <w:tc>
          <w:tcPr>
            <w:tcW w:w="1949" w:type="dxa"/>
          </w:tcPr>
          <w:p w:rsidR="00AD2AC3" w:rsidRDefault="00041EB6">
            <w:r>
              <w:t>Profesional I para Equipo Itinerante de Convivencia Escolar</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lastRenderedPageBreak/>
              <w:t>Convivencia Escolar</w:t>
            </w:r>
          </w:p>
        </w:tc>
        <w:tc>
          <w:tcPr>
            <w:tcW w:w="1949" w:type="dxa"/>
          </w:tcPr>
          <w:p w:rsidR="00AD2AC3" w:rsidRDefault="00041EB6">
            <w:r>
              <w:t>Profesional en Psicología</w:t>
            </w:r>
          </w:p>
        </w:tc>
        <w:tc>
          <w:tcPr>
            <w:tcW w:w="1949" w:type="dxa"/>
          </w:tcPr>
          <w:p w:rsidR="00AD2AC3" w:rsidRDefault="00041EB6">
            <w:r>
              <w:t>2</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CAS UGEL</w:t>
            </w:r>
          </w:p>
        </w:tc>
        <w:tc>
          <w:tcPr>
            <w:tcW w:w="1949" w:type="dxa"/>
          </w:tcPr>
          <w:p w:rsidR="00AD2AC3" w:rsidRDefault="00041EB6">
            <w:r>
              <w:t>Especialista</w:t>
            </w:r>
            <w:r>
              <w:t xml:space="preserve"> de libre contratación - CAS UGEL</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CAS UGEL</w:t>
            </w:r>
          </w:p>
        </w:tc>
        <w:tc>
          <w:tcPr>
            <w:tcW w:w="1949" w:type="dxa"/>
          </w:tcPr>
          <w:p w:rsidR="00AD2AC3" w:rsidRDefault="00041EB6">
            <w:r>
              <w:t>Especialista en Infraestructura</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Jornada Escolar Completa</w:t>
            </w:r>
          </w:p>
        </w:tc>
        <w:tc>
          <w:tcPr>
            <w:tcW w:w="1949" w:type="dxa"/>
          </w:tcPr>
          <w:p w:rsidR="00AD2AC3" w:rsidRDefault="00041EB6">
            <w:r>
              <w:t>Coordinador(a) de Innovación y Soporte Tecnológico</w:t>
            </w:r>
          </w:p>
        </w:tc>
        <w:tc>
          <w:tcPr>
            <w:tcW w:w="1949" w:type="dxa"/>
          </w:tcPr>
          <w:p w:rsidR="00AD2AC3" w:rsidRDefault="00041EB6">
            <w:r>
              <w:t>2</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Jornada Escolar Completa</w:t>
            </w:r>
          </w:p>
        </w:tc>
        <w:tc>
          <w:tcPr>
            <w:tcW w:w="1949" w:type="dxa"/>
          </w:tcPr>
          <w:p w:rsidR="00AD2AC3" w:rsidRDefault="00041EB6">
            <w:r>
              <w:t>Personal de Mantenimiento</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 xml:space="preserve">Jornada </w:t>
            </w:r>
            <w:r>
              <w:t>Escolar Completa</w:t>
            </w:r>
          </w:p>
        </w:tc>
        <w:tc>
          <w:tcPr>
            <w:tcW w:w="1949" w:type="dxa"/>
          </w:tcPr>
          <w:p w:rsidR="00AD2AC3" w:rsidRDefault="00041EB6">
            <w:r>
              <w:t>Personal de vigilancia</w:t>
            </w:r>
          </w:p>
        </w:tc>
        <w:tc>
          <w:tcPr>
            <w:tcW w:w="1949" w:type="dxa"/>
          </w:tcPr>
          <w:p w:rsidR="00AD2AC3" w:rsidRDefault="00041EB6">
            <w:r>
              <w:t>4</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Jornada Escolar Completa</w:t>
            </w:r>
          </w:p>
        </w:tc>
        <w:tc>
          <w:tcPr>
            <w:tcW w:w="1949" w:type="dxa"/>
          </w:tcPr>
          <w:p w:rsidR="00AD2AC3" w:rsidRDefault="00041EB6">
            <w:r>
              <w:t>Psicólogo(a)</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Wiñaq</w:t>
            </w:r>
          </w:p>
        </w:tc>
        <w:tc>
          <w:tcPr>
            <w:tcW w:w="1949" w:type="dxa"/>
          </w:tcPr>
          <w:p w:rsidR="00AD2AC3" w:rsidRDefault="00041EB6">
            <w:r>
              <w:t>Docentes Responsables</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Fortalecimiento del PP 0106</w:t>
            </w:r>
          </w:p>
        </w:tc>
        <w:tc>
          <w:tcPr>
            <w:tcW w:w="1949" w:type="dxa"/>
          </w:tcPr>
          <w:p w:rsidR="00AD2AC3" w:rsidRDefault="00041EB6">
            <w:r>
              <w:t xml:space="preserve">Profesional no docente para el desarrollo de competencias de autovalimiento y tránsito a la </w:t>
            </w:r>
            <w:r>
              <w:t>vida adulta del Estudiante de CEBE</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Limpieza y Mantenimiento</w:t>
            </w:r>
          </w:p>
        </w:tc>
        <w:tc>
          <w:tcPr>
            <w:tcW w:w="1949" w:type="dxa"/>
          </w:tcPr>
          <w:p w:rsidR="00AD2AC3" w:rsidRDefault="00041EB6">
            <w:r>
              <w:t>Personal de limpieza y mantenimiento</w:t>
            </w:r>
          </w:p>
        </w:tc>
        <w:tc>
          <w:tcPr>
            <w:tcW w:w="1949" w:type="dxa"/>
          </w:tcPr>
          <w:p w:rsidR="00AD2AC3" w:rsidRDefault="00041EB6">
            <w:r>
              <w:t>2</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Convivencia Escolar</w:t>
            </w:r>
          </w:p>
        </w:tc>
        <w:tc>
          <w:tcPr>
            <w:tcW w:w="1949" w:type="dxa"/>
          </w:tcPr>
          <w:p w:rsidR="00AD2AC3" w:rsidRDefault="00041EB6">
            <w:r>
              <w:t>Profesional en Psicología</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CAS UGEL</w:t>
            </w:r>
          </w:p>
        </w:tc>
        <w:tc>
          <w:tcPr>
            <w:tcW w:w="1949" w:type="dxa"/>
          </w:tcPr>
          <w:p w:rsidR="00AD2AC3" w:rsidRDefault="00041EB6">
            <w:r>
              <w:t>Especialista de libre contratación - CAS UGEL</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 xml:space="preserve">Jornada Escolar </w:t>
            </w:r>
            <w:r>
              <w:t>Completa</w:t>
            </w:r>
          </w:p>
        </w:tc>
        <w:tc>
          <w:tcPr>
            <w:tcW w:w="1949" w:type="dxa"/>
          </w:tcPr>
          <w:p w:rsidR="00AD2AC3" w:rsidRDefault="00041EB6">
            <w:r>
              <w:t>Coordinador(a) de Innovación y Soporte Tecnológico</w:t>
            </w:r>
          </w:p>
        </w:tc>
        <w:tc>
          <w:tcPr>
            <w:tcW w:w="1949" w:type="dxa"/>
          </w:tcPr>
          <w:p w:rsidR="00AD2AC3" w:rsidRDefault="00041EB6">
            <w:r>
              <w:t>2</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Jornada Escolar Completa</w:t>
            </w:r>
          </w:p>
        </w:tc>
        <w:tc>
          <w:tcPr>
            <w:tcW w:w="1949" w:type="dxa"/>
          </w:tcPr>
          <w:p w:rsidR="00AD2AC3" w:rsidRDefault="00041EB6">
            <w:r>
              <w:t>Personal de Mantenimiento</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Jornada Escolar Completa</w:t>
            </w:r>
          </w:p>
        </w:tc>
        <w:tc>
          <w:tcPr>
            <w:tcW w:w="1949" w:type="dxa"/>
          </w:tcPr>
          <w:p w:rsidR="00AD2AC3" w:rsidRDefault="00041EB6">
            <w:r>
              <w:t>Personal de vigilancia</w:t>
            </w:r>
          </w:p>
        </w:tc>
        <w:tc>
          <w:tcPr>
            <w:tcW w:w="1949" w:type="dxa"/>
          </w:tcPr>
          <w:p w:rsidR="00AD2AC3" w:rsidRDefault="00041EB6">
            <w:r>
              <w:t>2</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Wiñaq</w:t>
            </w:r>
          </w:p>
        </w:tc>
        <w:tc>
          <w:tcPr>
            <w:tcW w:w="1949" w:type="dxa"/>
          </w:tcPr>
          <w:p w:rsidR="00AD2AC3" w:rsidRDefault="00041EB6">
            <w:r>
              <w:t>Docentes Responsables</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lastRenderedPageBreak/>
              <w:t>Limpieza y Mantenimiento</w:t>
            </w:r>
          </w:p>
        </w:tc>
        <w:tc>
          <w:tcPr>
            <w:tcW w:w="1949" w:type="dxa"/>
          </w:tcPr>
          <w:p w:rsidR="00AD2AC3" w:rsidRDefault="00041EB6">
            <w:r>
              <w:t>Personal de limpieza y mantenimiento</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Convivencia Escolar</w:t>
            </w:r>
          </w:p>
        </w:tc>
        <w:tc>
          <w:tcPr>
            <w:tcW w:w="1949" w:type="dxa"/>
          </w:tcPr>
          <w:p w:rsidR="00AD2AC3" w:rsidRDefault="00041EB6">
            <w:r>
              <w:t>Profesional II para Equipo Itinerante de Convivencia Escolar</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Convivencia Escolar</w:t>
            </w:r>
          </w:p>
        </w:tc>
        <w:tc>
          <w:tcPr>
            <w:tcW w:w="1949" w:type="dxa"/>
          </w:tcPr>
          <w:p w:rsidR="00AD2AC3" w:rsidRDefault="00041EB6">
            <w:r>
              <w:t>Profesional en Psicología</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CAS UGEL</w:t>
            </w:r>
          </w:p>
        </w:tc>
        <w:tc>
          <w:tcPr>
            <w:tcW w:w="1949" w:type="dxa"/>
          </w:tcPr>
          <w:p w:rsidR="00AD2AC3" w:rsidRDefault="00041EB6">
            <w:r>
              <w:t>Especialista de libre contratación - CAS UGEL</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Limpieza y Mantenimiento</w:t>
            </w:r>
          </w:p>
        </w:tc>
        <w:tc>
          <w:tcPr>
            <w:tcW w:w="1949" w:type="dxa"/>
          </w:tcPr>
          <w:p w:rsidR="00AD2AC3" w:rsidRDefault="00041EB6">
            <w:r>
              <w:t>Personal de limpieza y mantenimiento</w:t>
            </w:r>
          </w:p>
        </w:tc>
        <w:tc>
          <w:tcPr>
            <w:tcW w:w="1949" w:type="dxa"/>
          </w:tcPr>
          <w:p w:rsidR="00AD2AC3" w:rsidRDefault="00041EB6">
            <w:r>
              <w:t>1</w:t>
            </w:r>
          </w:p>
        </w:tc>
        <w:tc>
          <w:tcPr>
            <w:tcW w:w="1949" w:type="dxa"/>
          </w:tcPr>
          <w:p w:rsidR="00AD2AC3" w:rsidRDefault="00041EB6">
            <w:r>
              <w:t>1</w:t>
            </w:r>
          </w:p>
        </w:tc>
        <w:tc>
          <w:tcPr>
            <w:tcW w:w="1949" w:type="dxa"/>
          </w:tcPr>
          <w:p w:rsidR="00AD2AC3" w:rsidRDefault="00041EB6">
            <w:r>
              <w:t>100.0%</w:t>
            </w:r>
          </w:p>
        </w:tc>
      </w:tr>
      <w:tr w:rsidR="00AD2AC3" w:rsidTr="00AD2AC3">
        <w:trPr>
          <w:jc w:val="center"/>
        </w:trPr>
        <w:tc>
          <w:tcPr>
            <w:tcW w:w="1949" w:type="dxa"/>
          </w:tcPr>
          <w:p w:rsidR="00AD2AC3" w:rsidRDefault="00041EB6">
            <w:r>
              <w:t>Convivencia Escolar</w:t>
            </w:r>
          </w:p>
        </w:tc>
        <w:tc>
          <w:tcPr>
            <w:tcW w:w="1949" w:type="dxa"/>
          </w:tcPr>
          <w:p w:rsidR="00AD2AC3" w:rsidRDefault="00041EB6">
            <w:r>
              <w:t>Especialista de Convivencia Escolar de la UGEL</w:t>
            </w:r>
          </w:p>
        </w:tc>
        <w:tc>
          <w:tcPr>
            <w:tcW w:w="1949" w:type="dxa"/>
          </w:tcPr>
          <w:p w:rsidR="00AD2AC3" w:rsidRDefault="00041EB6">
            <w:r>
              <w:t>1</w:t>
            </w:r>
          </w:p>
        </w:tc>
        <w:tc>
          <w:tcPr>
            <w:tcW w:w="1949" w:type="dxa"/>
          </w:tcPr>
          <w:p w:rsidR="00AD2AC3" w:rsidRDefault="00041EB6">
            <w:r>
              <w:t>1</w:t>
            </w:r>
          </w:p>
        </w:tc>
        <w:tc>
          <w:tcPr>
            <w:tcW w:w="1949" w:type="dxa"/>
          </w:tcPr>
          <w:p w:rsidR="00AD2AC3" w:rsidRDefault="00041EB6">
            <w:r>
              <w:t>100.0%</w:t>
            </w:r>
          </w:p>
        </w:tc>
      </w:tr>
      <w:tr w:rsidR="00AD2AC3" w:rsidTr="00AD2AC3">
        <w:trPr>
          <w:jc w:val="center"/>
        </w:trPr>
        <w:tc>
          <w:tcPr>
            <w:tcW w:w="1949" w:type="dxa"/>
          </w:tcPr>
          <w:p w:rsidR="00AD2AC3" w:rsidRDefault="00041EB6">
            <w:r>
              <w:t>Jornada Escolar Completa</w:t>
            </w:r>
          </w:p>
        </w:tc>
        <w:tc>
          <w:tcPr>
            <w:tcW w:w="1949" w:type="dxa"/>
          </w:tcPr>
          <w:p w:rsidR="00AD2AC3" w:rsidRDefault="00041EB6">
            <w:r>
              <w:t>Personal de vigilancia</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Jornada Escolar Completa</w:t>
            </w:r>
          </w:p>
        </w:tc>
        <w:tc>
          <w:tcPr>
            <w:tcW w:w="1949" w:type="dxa"/>
          </w:tcPr>
          <w:p w:rsidR="00AD2AC3" w:rsidRDefault="00041EB6">
            <w:r>
              <w:t>Psicólogo(a)</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CAS UGEL</w:t>
            </w:r>
          </w:p>
        </w:tc>
        <w:tc>
          <w:tcPr>
            <w:tcW w:w="1949" w:type="dxa"/>
          </w:tcPr>
          <w:p w:rsidR="00AD2AC3" w:rsidRDefault="00041EB6">
            <w:r>
              <w:t>Especialista de libre contratación - CAS UGEL</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Secundaria en Alternancia</w:t>
            </w:r>
          </w:p>
        </w:tc>
        <w:tc>
          <w:tcPr>
            <w:tcW w:w="1949" w:type="dxa"/>
          </w:tcPr>
          <w:p w:rsidR="00AD2AC3" w:rsidRDefault="00041EB6">
            <w:r>
              <w:t>Personal de mantenimiento</w:t>
            </w:r>
          </w:p>
        </w:tc>
        <w:tc>
          <w:tcPr>
            <w:tcW w:w="1949" w:type="dxa"/>
          </w:tcPr>
          <w:p w:rsidR="00AD2AC3" w:rsidRDefault="00041EB6">
            <w:r>
              <w:t>2</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Secundaria en Alternancia</w:t>
            </w:r>
          </w:p>
        </w:tc>
        <w:tc>
          <w:tcPr>
            <w:tcW w:w="1949" w:type="dxa"/>
          </w:tcPr>
          <w:p w:rsidR="00AD2AC3" w:rsidRDefault="00041EB6">
            <w:r>
              <w:t>Responsable de bienestar</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CAS UGEL</w:t>
            </w:r>
          </w:p>
        </w:tc>
        <w:tc>
          <w:tcPr>
            <w:tcW w:w="1949" w:type="dxa"/>
          </w:tcPr>
          <w:p w:rsidR="00AD2AC3" w:rsidRDefault="00041EB6">
            <w:r>
              <w:t>Especialista de libre contratación - CAS UGEL</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Jornada Escolar Completa</w:t>
            </w:r>
          </w:p>
        </w:tc>
        <w:tc>
          <w:tcPr>
            <w:tcW w:w="1949" w:type="dxa"/>
          </w:tcPr>
          <w:p w:rsidR="00AD2AC3" w:rsidRDefault="00041EB6">
            <w:r>
              <w:t>Coordinador(a) de Innovación y Soporte Tecnológico</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Jornada Escolar Completa</w:t>
            </w:r>
          </w:p>
        </w:tc>
        <w:tc>
          <w:tcPr>
            <w:tcW w:w="1949" w:type="dxa"/>
          </w:tcPr>
          <w:p w:rsidR="00AD2AC3" w:rsidRDefault="00041EB6">
            <w:r>
              <w:t>Psicólogo(a)</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Wiñaq</w:t>
            </w:r>
          </w:p>
        </w:tc>
        <w:tc>
          <w:tcPr>
            <w:tcW w:w="1949" w:type="dxa"/>
          </w:tcPr>
          <w:p w:rsidR="00AD2AC3" w:rsidRDefault="00041EB6">
            <w:r>
              <w:t>Docentes Responsables</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Convivencia Escolar</w:t>
            </w:r>
          </w:p>
        </w:tc>
        <w:tc>
          <w:tcPr>
            <w:tcW w:w="1949" w:type="dxa"/>
          </w:tcPr>
          <w:p w:rsidR="00AD2AC3" w:rsidRDefault="00041EB6">
            <w:r>
              <w:t>Especialista de Convivencia Escolar de la UGEL</w:t>
            </w:r>
          </w:p>
        </w:tc>
        <w:tc>
          <w:tcPr>
            <w:tcW w:w="1949" w:type="dxa"/>
          </w:tcPr>
          <w:p w:rsidR="00AD2AC3" w:rsidRDefault="00041EB6">
            <w:r>
              <w:t>1</w:t>
            </w:r>
          </w:p>
        </w:tc>
        <w:tc>
          <w:tcPr>
            <w:tcW w:w="1949" w:type="dxa"/>
          </w:tcPr>
          <w:p w:rsidR="00AD2AC3" w:rsidRDefault="00041EB6">
            <w:r>
              <w:t>1</w:t>
            </w:r>
          </w:p>
        </w:tc>
        <w:tc>
          <w:tcPr>
            <w:tcW w:w="1949" w:type="dxa"/>
          </w:tcPr>
          <w:p w:rsidR="00AD2AC3" w:rsidRDefault="00041EB6">
            <w:r>
              <w:t>100.0%</w:t>
            </w:r>
          </w:p>
        </w:tc>
      </w:tr>
      <w:tr w:rsidR="00AD2AC3" w:rsidTr="00AD2AC3">
        <w:trPr>
          <w:jc w:val="center"/>
        </w:trPr>
        <w:tc>
          <w:tcPr>
            <w:tcW w:w="1949" w:type="dxa"/>
          </w:tcPr>
          <w:p w:rsidR="00AD2AC3" w:rsidRDefault="00041EB6">
            <w:r>
              <w:lastRenderedPageBreak/>
              <w:t>CAS UGEL</w:t>
            </w:r>
          </w:p>
        </w:tc>
        <w:tc>
          <w:tcPr>
            <w:tcW w:w="1949" w:type="dxa"/>
          </w:tcPr>
          <w:p w:rsidR="00AD2AC3" w:rsidRDefault="00041EB6">
            <w:r>
              <w:t>Especialista de libre contratación - CAS UGEL</w:t>
            </w:r>
          </w:p>
        </w:tc>
        <w:tc>
          <w:tcPr>
            <w:tcW w:w="1949" w:type="dxa"/>
          </w:tcPr>
          <w:p w:rsidR="00AD2AC3" w:rsidRDefault="00041EB6">
            <w:r>
              <w:t>1</w:t>
            </w:r>
          </w:p>
        </w:tc>
        <w:tc>
          <w:tcPr>
            <w:tcW w:w="1949" w:type="dxa"/>
          </w:tcPr>
          <w:p w:rsidR="00AD2AC3" w:rsidRDefault="00041EB6">
            <w:r>
              <w:t>1</w:t>
            </w:r>
          </w:p>
        </w:tc>
        <w:tc>
          <w:tcPr>
            <w:tcW w:w="1949" w:type="dxa"/>
          </w:tcPr>
          <w:p w:rsidR="00AD2AC3" w:rsidRDefault="00041EB6">
            <w:r>
              <w:t>100.0%</w:t>
            </w:r>
          </w:p>
        </w:tc>
      </w:tr>
      <w:tr w:rsidR="00AD2AC3" w:rsidTr="00AD2AC3">
        <w:trPr>
          <w:jc w:val="center"/>
        </w:trPr>
        <w:tc>
          <w:tcPr>
            <w:tcW w:w="1949" w:type="dxa"/>
          </w:tcPr>
          <w:p w:rsidR="00AD2AC3" w:rsidRDefault="00041EB6">
            <w:r>
              <w:t>Jornada Escolar Completa</w:t>
            </w:r>
          </w:p>
        </w:tc>
        <w:tc>
          <w:tcPr>
            <w:tcW w:w="1949" w:type="dxa"/>
          </w:tcPr>
          <w:p w:rsidR="00AD2AC3" w:rsidRDefault="00041EB6">
            <w:r>
              <w:t>Coordinador(a) de Innovación y Soporte Tecnológico</w:t>
            </w:r>
          </w:p>
        </w:tc>
        <w:tc>
          <w:tcPr>
            <w:tcW w:w="1949" w:type="dxa"/>
          </w:tcPr>
          <w:p w:rsidR="00AD2AC3" w:rsidRDefault="00041EB6">
            <w:r>
              <w:t>3</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Jornada Escolar Completa</w:t>
            </w:r>
          </w:p>
        </w:tc>
        <w:tc>
          <w:tcPr>
            <w:tcW w:w="1949" w:type="dxa"/>
          </w:tcPr>
          <w:p w:rsidR="00AD2AC3" w:rsidRDefault="00041EB6">
            <w:r>
              <w:t>Personal de Mantenimiento</w:t>
            </w:r>
          </w:p>
        </w:tc>
        <w:tc>
          <w:tcPr>
            <w:tcW w:w="1949" w:type="dxa"/>
          </w:tcPr>
          <w:p w:rsidR="00AD2AC3" w:rsidRDefault="00041EB6">
            <w:r>
              <w:t>2</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Jornada Escolar Completa</w:t>
            </w:r>
          </w:p>
        </w:tc>
        <w:tc>
          <w:tcPr>
            <w:tcW w:w="1949" w:type="dxa"/>
          </w:tcPr>
          <w:p w:rsidR="00AD2AC3" w:rsidRDefault="00041EB6">
            <w:r>
              <w:t xml:space="preserve">Personal de </w:t>
            </w:r>
            <w:r>
              <w:t>vigilancia</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Jornada Escolar Completa</w:t>
            </w:r>
          </w:p>
        </w:tc>
        <w:tc>
          <w:tcPr>
            <w:tcW w:w="1949" w:type="dxa"/>
          </w:tcPr>
          <w:p w:rsidR="00AD2AC3" w:rsidRDefault="00041EB6">
            <w:r>
              <w:t>Psicólogo(a)</w:t>
            </w:r>
          </w:p>
        </w:tc>
        <w:tc>
          <w:tcPr>
            <w:tcW w:w="1949" w:type="dxa"/>
          </w:tcPr>
          <w:p w:rsidR="00AD2AC3" w:rsidRDefault="00041EB6">
            <w:r>
              <w:t>2</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Absorción de Matrícula</w:t>
            </w:r>
          </w:p>
        </w:tc>
        <w:tc>
          <w:tcPr>
            <w:tcW w:w="1949" w:type="dxa"/>
          </w:tcPr>
          <w:p w:rsidR="00AD2AC3" w:rsidRDefault="00041EB6">
            <w:r>
              <w:t>Coordinador(a) Administrativo(a) de IE</w:t>
            </w:r>
          </w:p>
        </w:tc>
        <w:tc>
          <w:tcPr>
            <w:tcW w:w="1949" w:type="dxa"/>
          </w:tcPr>
          <w:p w:rsidR="00AD2AC3" w:rsidRDefault="00041EB6">
            <w:r>
              <w:t>2</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Absorción de Matrícula</w:t>
            </w:r>
          </w:p>
        </w:tc>
        <w:tc>
          <w:tcPr>
            <w:tcW w:w="1949" w:type="dxa"/>
          </w:tcPr>
          <w:p w:rsidR="00AD2AC3" w:rsidRDefault="00041EB6">
            <w:r>
              <w:t>Oficinista</w:t>
            </w:r>
          </w:p>
        </w:tc>
        <w:tc>
          <w:tcPr>
            <w:tcW w:w="1949" w:type="dxa"/>
          </w:tcPr>
          <w:p w:rsidR="00AD2AC3" w:rsidRDefault="00041EB6">
            <w:r>
              <w:t>2</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Fortalecimiento del PP 0106</w:t>
            </w:r>
          </w:p>
        </w:tc>
        <w:tc>
          <w:tcPr>
            <w:tcW w:w="1949" w:type="dxa"/>
          </w:tcPr>
          <w:p w:rsidR="00AD2AC3" w:rsidRDefault="00041EB6">
            <w:r>
              <w:t>Profesional en Psicología</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Limpieza y Mantenimiento</w:t>
            </w:r>
          </w:p>
        </w:tc>
        <w:tc>
          <w:tcPr>
            <w:tcW w:w="1949" w:type="dxa"/>
          </w:tcPr>
          <w:p w:rsidR="00AD2AC3" w:rsidRDefault="00041EB6">
            <w:r>
              <w:t>Personal de limpieza y mantenimiento</w:t>
            </w:r>
          </w:p>
        </w:tc>
        <w:tc>
          <w:tcPr>
            <w:tcW w:w="1949" w:type="dxa"/>
          </w:tcPr>
          <w:p w:rsidR="00AD2AC3" w:rsidRDefault="00041EB6">
            <w:r>
              <w:t>7</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Convivencia Escolar</w:t>
            </w:r>
          </w:p>
        </w:tc>
        <w:tc>
          <w:tcPr>
            <w:tcW w:w="1949" w:type="dxa"/>
          </w:tcPr>
          <w:p w:rsidR="00AD2AC3" w:rsidRDefault="00041EB6">
            <w:r>
              <w:t>Profesional I para Equipo Itinerante de Convivencia Escolar</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CAS UGEL</w:t>
            </w:r>
          </w:p>
        </w:tc>
        <w:tc>
          <w:tcPr>
            <w:tcW w:w="1949" w:type="dxa"/>
          </w:tcPr>
          <w:p w:rsidR="00AD2AC3" w:rsidRDefault="00041EB6">
            <w:r>
              <w:t>Especialista de libre contratación - CAS UGEL</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CAS UGEL</w:t>
            </w:r>
          </w:p>
        </w:tc>
        <w:tc>
          <w:tcPr>
            <w:tcW w:w="1949" w:type="dxa"/>
          </w:tcPr>
          <w:p w:rsidR="00AD2AC3" w:rsidRDefault="00041EB6">
            <w:r>
              <w:t xml:space="preserve">Especialista en </w:t>
            </w:r>
            <w:r>
              <w:t>Recursos Humanos</w:t>
            </w:r>
          </w:p>
        </w:tc>
        <w:tc>
          <w:tcPr>
            <w:tcW w:w="1949" w:type="dxa"/>
          </w:tcPr>
          <w:p w:rsidR="00AD2AC3" w:rsidRDefault="00041EB6">
            <w:r>
              <w:t>1</w:t>
            </w:r>
          </w:p>
        </w:tc>
        <w:tc>
          <w:tcPr>
            <w:tcW w:w="1949" w:type="dxa"/>
          </w:tcPr>
          <w:p w:rsidR="00AD2AC3" w:rsidRDefault="00041EB6">
            <w:r>
              <w:t>1</w:t>
            </w:r>
          </w:p>
        </w:tc>
        <w:tc>
          <w:tcPr>
            <w:tcW w:w="1949" w:type="dxa"/>
          </w:tcPr>
          <w:p w:rsidR="00AD2AC3" w:rsidRDefault="00041EB6">
            <w:r>
              <w:t>100.0%</w:t>
            </w:r>
          </w:p>
        </w:tc>
      </w:tr>
      <w:tr w:rsidR="00AD2AC3" w:rsidTr="00AD2AC3">
        <w:trPr>
          <w:jc w:val="center"/>
        </w:trPr>
        <w:tc>
          <w:tcPr>
            <w:tcW w:w="1949" w:type="dxa"/>
          </w:tcPr>
          <w:p w:rsidR="00AD2AC3" w:rsidRDefault="00041EB6">
            <w:r>
              <w:t>Jornada Escolar Completa</w:t>
            </w:r>
          </w:p>
        </w:tc>
        <w:tc>
          <w:tcPr>
            <w:tcW w:w="1949" w:type="dxa"/>
          </w:tcPr>
          <w:p w:rsidR="00AD2AC3" w:rsidRDefault="00041EB6">
            <w:r>
              <w:t>Coordinador(a) de Innovación y Soporte Tecnológico</w:t>
            </w:r>
          </w:p>
        </w:tc>
        <w:tc>
          <w:tcPr>
            <w:tcW w:w="1949" w:type="dxa"/>
          </w:tcPr>
          <w:p w:rsidR="00AD2AC3" w:rsidRDefault="00041EB6">
            <w:r>
              <w:t>2</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Jornada Escolar Completa</w:t>
            </w:r>
          </w:p>
        </w:tc>
        <w:tc>
          <w:tcPr>
            <w:tcW w:w="1949" w:type="dxa"/>
          </w:tcPr>
          <w:p w:rsidR="00AD2AC3" w:rsidRDefault="00041EB6">
            <w:r>
              <w:t>Personal de Mantenimiento</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Jornada Escolar Completa</w:t>
            </w:r>
          </w:p>
        </w:tc>
        <w:tc>
          <w:tcPr>
            <w:tcW w:w="1949" w:type="dxa"/>
          </w:tcPr>
          <w:p w:rsidR="00AD2AC3" w:rsidRDefault="00041EB6">
            <w:r>
              <w:t>Personal de vigilancia</w:t>
            </w:r>
          </w:p>
        </w:tc>
        <w:tc>
          <w:tcPr>
            <w:tcW w:w="1949" w:type="dxa"/>
          </w:tcPr>
          <w:p w:rsidR="00AD2AC3" w:rsidRDefault="00041EB6">
            <w:r>
              <w:t>3</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 xml:space="preserve">Jornada Escolar </w:t>
            </w:r>
            <w:r>
              <w:t>Completa</w:t>
            </w:r>
          </w:p>
        </w:tc>
        <w:tc>
          <w:tcPr>
            <w:tcW w:w="1949" w:type="dxa"/>
          </w:tcPr>
          <w:p w:rsidR="00AD2AC3" w:rsidRDefault="00041EB6">
            <w:r>
              <w:t>Psicólogo(a)</w:t>
            </w:r>
          </w:p>
        </w:tc>
        <w:tc>
          <w:tcPr>
            <w:tcW w:w="1949" w:type="dxa"/>
          </w:tcPr>
          <w:p w:rsidR="00AD2AC3" w:rsidRDefault="00041EB6">
            <w:r>
              <w:t>3</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Wiñaq</w:t>
            </w:r>
          </w:p>
        </w:tc>
        <w:tc>
          <w:tcPr>
            <w:tcW w:w="1949" w:type="dxa"/>
          </w:tcPr>
          <w:p w:rsidR="00AD2AC3" w:rsidRDefault="00041EB6">
            <w:r>
              <w:t>Docentes Responsables</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Fortalecimiento del PP 0106</w:t>
            </w:r>
          </w:p>
        </w:tc>
        <w:tc>
          <w:tcPr>
            <w:tcW w:w="1949" w:type="dxa"/>
          </w:tcPr>
          <w:p w:rsidR="00AD2AC3" w:rsidRDefault="00041EB6">
            <w:r>
              <w:t xml:space="preserve">Profesional de Tecnología </w:t>
            </w:r>
            <w:r>
              <w:lastRenderedPageBreak/>
              <w:t>Médica para CEBE</w:t>
            </w:r>
          </w:p>
        </w:tc>
        <w:tc>
          <w:tcPr>
            <w:tcW w:w="1949" w:type="dxa"/>
          </w:tcPr>
          <w:p w:rsidR="00AD2AC3" w:rsidRDefault="00041EB6">
            <w:r>
              <w:lastRenderedPageBreak/>
              <w:t>2</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Fortalecimiento del PP 0106</w:t>
            </w:r>
          </w:p>
        </w:tc>
        <w:tc>
          <w:tcPr>
            <w:tcW w:w="1949" w:type="dxa"/>
          </w:tcPr>
          <w:p w:rsidR="00AD2AC3" w:rsidRDefault="00041EB6">
            <w:r>
              <w:t>Profesional no docente para el desarrollo de competencias de autovalimiento y</w:t>
            </w:r>
            <w:r>
              <w:t xml:space="preserve"> tránsito a la vida adulta del Estudiante de CEBE</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Limpieza y Mantenimiento</w:t>
            </w:r>
          </w:p>
        </w:tc>
        <w:tc>
          <w:tcPr>
            <w:tcW w:w="1949" w:type="dxa"/>
          </w:tcPr>
          <w:p w:rsidR="00AD2AC3" w:rsidRDefault="00041EB6">
            <w:r>
              <w:t>Personal de limpieza y mantenimiento</w:t>
            </w:r>
          </w:p>
        </w:tc>
        <w:tc>
          <w:tcPr>
            <w:tcW w:w="1949" w:type="dxa"/>
          </w:tcPr>
          <w:p w:rsidR="00AD2AC3" w:rsidRDefault="00041EB6">
            <w:r>
              <w:t>2</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Convivencia Escolar</w:t>
            </w:r>
          </w:p>
        </w:tc>
        <w:tc>
          <w:tcPr>
            <w:tcW w:w="1949" w:type="dxa"/>
          </w:tcPr>
          <w:p w:rsidR="00AD2AC3" w:rsidRDefault="00041EB6">
            <w:r>
              <w:t>Profesional III para Equipo Itinerante de Convivencia Escolar</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Convivencia Escolar</w:t>
            </w:r>
          </w:p>
        </w:tc>
        <w:tc>
          <w:tcPr>
            <w:tcW w:w="1949" w:type="dxa"/>
          </w:tcPr>
          <w:p w:rsidR="00AD2AC3" w:rsidRDefault="00041EB6">
            <w:r>
              <w:t xml:space="preserve">Profesional </w:t>
            </w:r>
            <w:r>
              <w:t>en Psicología</w:t>
            </w:r>
          </w:p>
        </w:tc>
        <w:tc>
          <w:tcPr>
            <w:tcW w:w="1949" w:type="dxa"/>
          </w:tcPr>
          <w:p w:rsidR="00AD2AC3" w:rsidRDefault="00041EB6">
            <w:r>
              <w:t>2</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3898" w:type="dxa"/>
            <w:gridSpan w:val="2"/>
          </w:tcPr>
          <w:p w:rsidR="00AD2AC3" w:rsidRDefault="00041EB6">
            <w:pPr>
              <w:jc w:val="center"/>
            </w:pPr>
            <w:r>
              <w:t>Total</w:t>
            </w:r>
          </w:p>
          <w:p w:rsidR="00AD2AC3" w:rsidRDefault="00AD2AC3">
            <w:pPr>
              <w:jc w:val="center"/>
            </w:pPr>
          </w:p>
        </w:tc>
        <w:tc>
          <w:tcPr>
            <w:tcW w:w="1949" w:type="dxa"/>
          </w:tcPr>
          <w:p w:rsidR="00AD2AC3" w:rsidRDefault="00041EB6">
            <w:r>
              <w:t>109</w:t>
            </w:r>
          </w:p>
        </w:tc>
        <w:tc>
          <w:tcPr>
            <w:tcW w:w="1949" w:type="dxa"/>
          </w:tcPr>
          <w:p w:rsidR="00AD2AC3" w:rsidRDefault="00041EB6">
            <w:r>
              <w:t>9</w:t>
            </w:r>
          </w:p>
        </w:tc>
        <w:tc>
          <w:tcPr>
            <w:tcW w:w="1949" w:type="dxa"/>
          </w:tcPr>
          <w:p w:rsidR="00AD2AC3" w:rsidRDefault="00041EB6">
            <w:r>
              <w:t>8.3%</w:t>
            </w:r>
          </w:p>
        </w:tc>
      </w:tr>
    </w:tbl>
    <w:p w:rsidR="00AD2AC3" w:rsidRDefault="00041EB6">
      <w:pPr>
        <w:pStyle w:val="Fuentes"/>
      </w:pPr>
      <w:r>
        <w:t>Fuente: Módulo CAS del Sistema Nexus al corte de 30 de marzo del 2023</w:t>
      </w:r>
    </w:p>
    <w:p w:rsidR="00AD2AC3" w:rsidRDefault="00041EB6">
      <w:pPr>
        <w:pStyle w:val="Ttulo2"/>
      </w:pPr>
      <w:r>
        <w:t>PERSONAL CAS DE BIENESTAR SOCIOEMOCIONAL</w:t>
      </w:r>
    </w:p>
    <w:p w:rsidR="00AD2AC3" w:rsidRDefault="00041EB6">
      <w:pPr>
        <w:pStyle w:val="Listaconvietas"/>
        <w:jc w:val="both"/>
      </w:pPr>
      <w:r>
        <w:t xml:space="preserve">La Tabla N° 07 muestra el avance de ejecución por perfil del personal de bienestar socioemocional, en el marco de las intervenciones y acciones pedagógicas. </w:t>
      </w:r>
    </w:p>
    <w:p w:rsidR="00AD2AC3" w:rsidRDefault="00041EB6">
      <w:pPr>
        <w:jc w:val="center"/>
      </w:pPr>
      <w:r>
        <w:rPr>
          <w:b/>
        </w:rPr>
        <w:t>Tabla N° 07 Avance de contratación de Personal de bienestar socioemocional</w:t>
      </w:r>
    </w:p>
    <w:tbl>
      <w:tblPr>
        <w:tblStyle w:val="tablaminedu1"/>
        <w:tblW w:w="0" w:type="auto"/>
        <w:jc w:val="center"/>
        <w:tblLayout w:type="fixed"/>
        <w:tblLook w:val="04A0" w:firstRow="1" w:lastRow="0" w:firstColumn="1" w:lastColumn="0" w:noHBand="0" w:noVBand="1"/>
      </w:tblPr>
      <w:tblGrid>
        <w:gridCol w:w="1949"/>
        <w:gridCol w:w="1949"/>
        <w:gridCol w:w="1949"/>
        <w:gridCol w:w="1949"/>
        <w:gridCol w:w="1949"/>
      </w:tblGrid>
      <w:tr w:rsidR="00AD2AC3" w:rsidTr="00AD2AC3">
        <w:trPr>
          <w:cnfStyle w:val="100000000000" w:firstRow="1" w:lastRow="0" w:firstColumn="0" w:lastColumn="0" w:oddVBand="0" w:evenVBand="0" w:oddHBand="0" w:evenHBand="0" w:firstRowFirstColumn="0" w:firstRowLastColumn="0" w:lastRowFirstColumn="0" w:lastRowLastColumn="0"/>
          <w:jc w:val="center"/>
        </w:trPr>
        <w:tc>
          <w:tcPr>
            <w:tcW w:w="1949" w:type="dxa"/>
          </w:tcPr>
          <w:p w:rsidR="00AD2AC3" w:rsidRDefault="00041EB6">
            <w:r>
              <w:t>Intervención Pedagógica</w:t>
            </w:r>
          </w:p>
        </w:tc>
        <w:tc>
          <w:tcPr>
            <w:tcW w:w="1949" w:type="dxa"/>
          </w:tcPr>
          <w:p w:rsidR="00AD2AC3" w:rsidRDefault="00041EB6">
            <w:r>
              <w:t>Perfil</w:t>
            </w:r>
          </w:p>
        </w:tc>
        <w:tc>
          <w:tcPr>
            <w:tcW w:w="1949" w:type="dxa"/>
          </w:tcPr>
          <w:p w:rsidR="00AD2AC3" w:rsidRDefault="00041EB6">
            <w:r>
              <w:t>PEAS programadas</w:t>
            </w:r>
          </w:p>
        </w:tc>
        <w:tc>
          <w:tcPr>
            <w:tcW w:w="1949" w:type="dxa"/>
          </w:tcPr>
          <w:p w:rsidR="00AD2AC3" w:rsidRDefault="00041EB6">
            <w:r>
              <w:t>PEAS  contratadas</w:t>
            </w:r>
          </w:p>
        </w:tc>
        <w:tc>
          <w:tcPr>
            <w:tcW w:w="1949" w:type="dxa"/>
          </w:tcPr>
          <w:p w:rsidR="00AD2AC3" w:rsidRDefault="00041EB6">
            <w:r>
              <w:t>% Avance Contratación</w:t>
            </w:r>
          </w:p>
        </w:tc>
      </w:tr>
      <w:tr w:rsidR="00AD2AC3" w:rsidTr="00AD2AC3">
        <w:trPr>
          <w:jc w:val="center"/>
        </w:trPr>
        <w:tc>
          <w:tcPr>
            <w:tcW w:w="1949" w:type="dxa"/>
          </w:tcPr>
          <w:p w:rsidR="00AD2AC3" w:rsidRDefault="00041EB6">
            <w:r>
              <w:t>Fortalecimiento de las acciones comunes del PP 0107</w:t>
            </w:r>
          </w:p>
        </w:tc>
        <w:tc>
          <w:tcPr>
            <w:tcW w:w="1949" w:type="dxa"/>
          </w:tcPr>
          <w:p w:rsidR="00AD2AC3" w:rsidRDefault="00041EB6">
            <w:r>
              <w:t>Especialista en seguimiento y monitoreo de institutos de formación docente</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Fortalecimiento del PP 0107</w:t>
            </w:r>
          </w:p>
        </w:tc>
        <w:tc>
          <w:tcPr>
            <w:tcW w:w="1949" w:type="dxa"/>
          </w:tcPr>
          <w:p w:rsidR="00AD2AC3" w:rsidRDefault="00041EB6">
            <w:r>
              <w:t>Vigilante</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Supervisión IIEEs privadas</w:t>
            </w:r>
          </w:p>
        </w:tc>
        <w:tc>
          <w:tcPr>
            <w:tcW w:w="1949" w:type="dxa"/>
          </w:tcPr>
          <w:p w:rsidR="00AD2AC3" w:rsidRDefault="00041EB6">
            <w:r>
              <w:t>Coordinadores DRE/GRE</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Supervisión IIEEs privadas</w:t>
            </w:r>
          </w:p>
        </w:tc>
        <w:tc>
          <w:tcPr>
            <w:tcW w:w="1949" w:type="dxa"/>
          </w:tcPr>
          <w:p w:rsidR="00AD2AC3" w:rsidRDefault="00041EB6">
            <w:r>
              <w:t>Especialistas DRE/GRE - Infraestructura</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lastRenderedPageBreak/>
              <w:t>CAS UGEL</w:t>
            </w:r>
          </w:p>
        </w:tc>
        <w:tc>
          <w:tcPr>
            <w:tcW w:w="1949" w:type="dxa"/>
          </w:tcPr>
          <w:p w:rsidR="00AD2AC3" w:rsidRDefault="00041EB6">
            <w:r>
              <w:t>Especialista de libre contratación - CAS UGEL</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Jornada Escolar Completa</w:t>
            </w:r>
          </w:p>
        </w:tc>
        <w:tc>
          <w:tcPr>
            <w:tcW w:w="1949" w:type="dxa"/>
          </w:tcPr>
          <w:p w:rsidR="00AD2AC3" w:rsidRDefault="00041EB6">
            <w:r>
              <w:t>Coordinador(a) de Innovación y</w:t>
            </w:r>
            <w:r>
              <w:t xml:space="preserve"> Soporte Tecnológico</w:t>
            </w:r>
          </w:p>
        </w:tc>
        <w:tc>
          <w:tcPr>
            <w:tcW w:w="1949" w:type="dxa"/>
          </w:tcPr>
          <w:p w:rsidR="00AD2AC3" w:rsidRDefault="00041EB6">
            <w:r>
              <w:t>3</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Jornada Escolar Completa</w:t>
            </w:r>
          </w:p>
        </w:tc>
        <w:tc>
          <w:tcPr>
            <w:tcW w:w="1949" w:type="dxa"/>
          </w:tcPr>
          <w:p w:rsidR="00AD2AC3" w:rsidRDefault="00041EB6">
            <w:r>
              <w:t>Personal de Mantenimiento</w:t>
            </w:r>
          </w:p>
        </w:tc>
        <w:tc>
          <w:tcPr>
            <w:tcW w:w="1949" w:type="dxa"/>
          </w:tcPr>
          <w:p w:rsidR="00AD2AC3" w:rsidRDefault="00041EB6">
            <w:r>
              <w:t>2</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Jornada Escolar Completa</w:t>
            </w:r>
          </w:p>
        </w:tc>
        <w:tc>
          <w:tcPr>
            <w:tcW w:w="1949" w:type="dxa"/>
          </w:tcPr>
          <w:p w:rsidR="00AD2AC3" w:rsidRDefault="00041EB6">
            <w:r>
              <w:t>Personal de vigilancia</w:t>
            </w:r>
          </w:p>
        </w:tc>
        <w:tc>
          <w:tcPr>
            <w:tcW w:w="1949" w:type="dxa"/>
          </w:tcPr>
          <w:p w:rsidR="00AD2AC3" w:rsidRDefault="00041EB6">
            <w:r>
              <w:t>4</w:t>
            </w:r>
          </w:p>
        </w:tc>
        <w:tc>
          <w:tcPr>
            <w:tcW w:w="1949" w:type="dxa"/>
          </w:tcPr>
          <w:p w:rsidR="00AD2AC3" w:rsidRDefault="00041EB6">
            <w:r>
              <w:t>4</w:t>
            </w:r>
          </w:p>
        </w:tc>
        <w:tc>
          <w:tcPr>
            <w:tcW w:w="1949" w:type="dxa"/>
          </w:tcPr>
          <w:p w:rsidR="00AD2AC3" w:rsidRDefault="00041EB6">
            <w:r>
              <w:t>100.0%</w:t>
            </w:r>
          </w:p>
        </w:tc>
      </w:tr>
      <w:tr w:rsidR="00AD2AC3" w:rsidTr="00AD2AC3">
        <w:trPr>
          <w:jc w:val="center"/>
        </w:trPr>
        <w:tc>
          <w:tcPr>
            <w:tcW w:w="1949" w:type="dxa"/>
          </w:tcPr>
          <w:p w:rsidR="00AD2AC3" w:rsidRDefault="00041EB6">
            <w:r>
              <w:t>Jornada Escolar Completa</w:t>
            </w:r>
          </w:p>
        </w:tc>
        <w:tc>
          <w:tcPr>
            <w:tcW w:w="1949" w:type="dxa"/>
          </w:tcPr>
          <w:p w:rsidR="00AD2AC3" w:rsidRDefault="00041EB6">
            <w:r>
              <w:t>Psicólogo(a)</w:t>
            </w:r>
          </w:p>
        </w:tc>
        <w:tc>
          <w:tcPr>
            <w:tcW w:w="1949" w:type="dxa"/>
          </w:tcPr>
          <w:p w:rsidR="00AD2AC3" w:rsidRDefault="00041EB6">
            <w:r>
              <w:t>2</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Fortalecimiento del PP 0106</w:t>
            </w:r>
          </w:p>
        </w:tc>
        <w:tc>
          <w:tcPr>
            <w:tcW w:w="1949" w:type="dxa"/>
          </w:tcPr>
          <w:p w:rsidR="00AD2AC3" w:rsidRDefault="00041EB6">
            <w:r>
              <w:t xml:space="preserve">Profesional de Tecnología </w:t>
            </w:r>
            <w:r>
              <w:t>Médica para CEBE</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Fortalecimiento del PP 0106</w:t>
            </w:r>
          </w:p>
        </w:tc>
        <w:tc>
          <w:tcPr>
            <w:tcW w:w="1949" w:type="dxa"/>
          </w:tcPr>
          <w:p w:rsidR="00AD2AC3" w:rsidRDefault="00041EB6">
            <w:r>
              <w:t>Profesional en Psicología</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Fortalecimiento del PP 0106</w:t>
            </w:r>
          </w:p>
        </w:tc>
        <w:tc>
          <w:tcPr>
            <w:tcW w:w="1949" w:type="dxa"/>
          </w:tcPr>
          <w:p w:rsidR="00AD2AC3" w:rsidRDefault="00041EB6">
            <w:r>
              <w:t>Profesional no docente para el desarrollo de competencias de autovalimiento y tránsito a la vida adulta del Estudiante de CEBE</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Limpieza y Mantenimiento</w:t>
            </w:r>
          </w:p>
        </w:tc>
        <w:tc>
          <w:tcPr>
            <w:tcW w:w="1949" w:type="dxa"/>
          </w:tcPr>
          <w:p w:rsidR="00AD2AC3" w:rsidRDefault="00041EB6">
            <w:r>
              <w:t>Personal de limpieza y mantenimiento</w:t>
            </w:r>
          </w:p>
        </w:tc>
        <w:tc>
          <w:tcPr>
            <w:tcW w:w="1949" w:type="dxa"/>
          </w:tcPr>
          <w:p w:rsidR="00AD2AC3" w:rsidRDefault="00041EB6">
            <w:r>
              <w:t>2</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Convivencia Escolar</w:t>
            </w:r>
          </w:p>
        </w:tc>
        <w:tc>
          <w:tcPr>
            <w:tcW w:w="1949" w:type="dxa"/>
          </w:tcPr>
          <w:p w:rsidR="00AD2AC3" w:rsidRDefault="00041EB6">
            <w:r>
              <w:t>Profesional II para Equipo Itinerante de Convivencia Escolar</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Convivencia Escolar</w:t>
            </w:r>
          </w:p>
        </w:tc>
        <w:tc>
          <w:tcPr>
            <w:tcW w:w="1949" w:type="dxa"/>
          </w:tcPr>
          <w:p w:rsidR="00AD2AC3" w:rsidRDefault="00041EB6">
            <w:r>
              <w:t>Profesional en Psicología</w:t>
            </w:r>
          </w:p>
        </w:tc>
        <w:tc>
          <w:tcPr>
            <w:tcW w:w="1949" w:type="dxa"/>
          </w:tcPr>
          <w:p w:rsidR="00AD2AC3" w:rsidRDefault="00041EB6">
            <w:r>
              <w:t>2</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CAS UGEL</w:t>
            </w:r>
          </w:p>
        </w:tc>
        <w:tc>
          <w:tcPr>
            <w:tcW w:w="1949" w:type="dxa"/>
          </w:tcPr>
          <w:p w:rsidR="00AD2AC3" w:rsidRDefault="00041EB6">
            <w:r>
              <w:t xml:space="preserve">Especialista de libre </w:t>
            </w:r>
            <w:r>
              <w:t>contratación - CAS UGEL</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CAS UGEL</w:t>
            </w:r>
          </w:p>
        </w:tc>
        <w:tc>
          <w:tcPr>
            <w:tcW w:w="1949" w:type="dxa"/>
          </w:tcPr>
          <w:p w:rsidR="00AD2AC3" w:rsidRDefault="00041EB6">
            <w:r>
              <w:t>Especialista en Abastecimiento</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Jornada Escolar Completa</w:t>
            </w:r>
          </w:p>
        </w:tc>
        <w:tc>
          <w:tcPr>
            <w:tcW w:w="1949" w:type="dxa"/>
          </w:tcPr>
          <w:p w:rsidR="00AD2AC3" w:rsidRDefault="00041EB6">
            <w:r>
              <w:t>Coordinador(a) de Innovación y Soporte Tecnológico</w:t>
            </w:r>
          </w:p>
        </w:tc>
        <w:tc>
          <w:tcPr>
            <w:tcW w:w="1949" w:type="dxa"/>
          </w:tcPr>
          <w:p w:rsidR="00AD2AC3" w:rsidRDefault="00041EB6">
            <w:r>
              <w:t>4</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lastRenderedPageBreak/>
              <w:t>Jornada Escolar Completa</w:t>
            </w:r>
          </w:p>
        </w:tc>
        <w:tc>
          <w:tcPr>
            <w:tcW w:w="1949" w:type="dxa"/>
          </w:tcPr>
          <w:p w:rsidR="00AD2AC3" w:rsidRDefault="00041EB6">
            <w:r>
              <w:t>Personal de Mantenimiento</w:t>
            </w:r>
          </w:p>
        </w:tc>
        <w:tc>
          <w:tcPr>
            <w:tcW w:w="1949" w:type="dxa"/>
          </w:tcPr>
          <w:p w:rsidR="00AD2AC3" w:rsidRDefault="00041EB6">
            <w:r>
              <w:t>4</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Jornada Escolar Completa</w:t>
            </w:r>
          </w:p>
        </w:tc>
        <w:tc>
          <w:tcPr>
            <w:tcW w:w="1949" w:type="dxa"/>
          </w:tcPr>
          <w:p w:rsidR="00AD2AC3" w:rsidRDefault="00041EB6">
            <w:r>
              <w:t>Personal de vigilancia</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Jornada Escolar Completa</w:t>
            </w:r>
          </w:p>
        </w:tc>
        <w:tc>
          <w:tcPr>
            <w:tcW w:w="1949" w:type="dxa"/>
          </w:tcPr>
          <w:p w:rsidR="00AD2AC3" w:rsidRDefault="00041EB6">
            <w:r>
              <w:t>Psicólogo(a)</w:t>
            </w:r>
          </w:p>
        </w:tc>
        <w:tc>
          <w:tcPr>
            <w:tcW w:w="1949" w:type="dxa"/>
          </w:tcPr>
          <w:p w:rsidR="00AD2AC3" w:rsidRDefault="00041EB6">
            <w:r>
              <w:t>3</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Wiñaq</w:t>
            </w:r>
          </w:p>
        </w:tc>
        <w:tc>
          <w:tcPr>
            <w:tcW w:w="1949" w:type="dxa"/>
          </w:tcPr>
          <w:p w:rsidR="00AD2AC3" w:rsidRDefault="00041EB6">
            <w:r>
              <w:t>Docentes Responsables</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Supervisión IIEEs privadas</w:t>
            </w:r>
          </w:p>
        </w:tc>
        <w:tc>
          <w:tcPr>
            <w:tcW w:w="1949" w:type="dxa"/>
          </w:tcPr>
          <w:p w:rsidR="00AD2AC3" w:rsidRDefault="00041EB6">
            <w:r>
              <w:t>Coordinadores de UGEL REGIONES</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Supervisión IIEEs privadas</w:t>
            </w:r>
          </w:p>
        </w:tc>
        <w:tc>
          <w:tcPr>
            <w:tcW w:w="1949" w:type="dxa"/>
          </w:tcPr>
          <w:p w:rsidR="00AD2AC3" w:rsidRDefault="00041EB6">
            <w:r>
              <w:t>Supervisores UGEL REGIONES - Económico</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Supervisión IIEEs privadas</w:t>
            </w:r>
          </w:p>
        </w:tc>
        <w:tc>
          <w:tcPr>
            <w:tcW w:w="1949" w:type="dxa"/>
          </w:tcPr>
          <w:p w:rsidR="00AD2AC3" w:rsidRDefault="00041EB6">
            <w:r>
              <w:t>Supervisores UGEL REGIONES - Infraestructura</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Supervisión IIEEs privadas</w:t>
            </w:r>
          </w:p>
        </w:tc>
        <w:tc>
          <w:tcPr>
            <w:tcW w:w="1949" w:type="dxa"/>
          </w:tcPr>
          <w:p w:rsidR="00AD2AC3" w:rsidRDefault="00041EB6">
            <w:r>
              <w:t>Supervisores UGEL REGIONES - Legal</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Supervisión IIEEs privadas</w:t>
            </w:r>
          </w:p>
        </w:tc>
        <w:tc>
          <w:tcPr>
            <w:tcW w:w="1949" w:type="dxa"/>
          </w:tcPr>
          <w:p w:rsidR="00AD2AC3" w:rsidRDefault="00041EB6">
            <w:r>
              <w:t>Supervisores UGEL REGIONES - Pedagogía</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Fortalecimiento del</w:t>
            </w:r>
            <w:r>
              <w:t xml:space="preserve"> PP 0106</w:t>
            </w:r>
          </w:p>
        </w:tc>
        <w:tc>
          <w:tcPr>
            <w:tcW w:w="1949" w:type="dxa"/>
          </w:tcPr>
          <w:p w:rsidR="00AD2AC3" w:rsidRDefault="00041EB6">
            <w:r>
              <w:t>Profesional de Tecnología Médica para CEBE</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Limpieza y Mantenimiento</w:t>
            </w:r>
          </w:p>
        </w:tc>
        <w:tc>
          <w:tcPr>
            <w:tcW w:w="1949" w:type="dxa"/>
          </w:tcPr>
          <w:p w:rsidR="00AD2AC3" w:rsidRDefault="00041EB6">
            <w:r>
              <w:t>Personal de limpieza y mantenimiento</w:t>
            </w:r>
          </w:p>
        </w:tc>
        <w:tc>
          <w:tcPr>
            <w:tcW w:w="1949" w:type="dxa"/>
          </w:tcPr>
          <w:p w:rsidR="00AD2AC3" w:rsidRDefault="00041EB6">
            <w:r>
              <w:t>5</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Convivencia Escolar</w:t>
            </w:r>
          </w:p>
        </w:tc>
        <w:tc>
          <w:tcPr>
            <w:tcW w:w="1949" w:type="dxa"/>
          </w:tcPr>
          <w:p w:rsidR="00AD2AC3" w:rsidRDefault="00041EB6">
            <w:r>
              <w:t>Especialista de Convivencia Escolar de la UGEL</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Convivencia Escolar</w:t>
            </w:r>
          </w:p>
        </w:tc>
        <w:tc>
          <w:tcPr>
            <w:tcW w:w="1949" w:type="dxa"/>
          </w:tcPr>
          <w:p w:rsidR="00AD2AC3" w:rsidRDefault="00041EB6">
            <w:r>
              <w:t>Profesional I para Equipo</w:t>
            </w:r>
            <w:r>
              <w:t xml:space="preserve"> Itinerante de Convivencia Escolar</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Convivencia Escolar</w:t>
            </w:r>
          </w:p>
        </w:tc>
        <w:tc>
          <w:tcPr>
            <w:tcW w:w="1949" w:type="dxa"/>
          </w:tcPr>
          <w:p w:rsidR="00AD2AC3" w:rsidRDefault="00041EB6">
            <w:r>
              <w:t>Profesional en Psicología</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CAS UGEL</w:t>
            </w:r>
          </w:p>
        </w:tc>
        <w:tc>
          <w:tcPr>
            <w:tcW w:w="1949" w:type="dxa"/>
          </w:tcPr>
          <w:p w:rsidR="00AD2AC3" w:rsidRDefault="00041EB6">
            <w:r>
              <w:t>Especialista de libre contratación - CAS UGEL</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lastRenderedPageBreak/>
              <w:t>Jornada Escolar Completa</w:t>
            </w:r>
          </w:p>
        </w:tc>
        <w:tc>
          <w:tcPr>
            <w:tcW w:w="1949" w:type="dxa"/>
          </w:tcPr>
          <w:p w:rsidR="00AD2AC3" w:rsidRDefault="00041EB6">
            <w:r>
              <w:t>Coordinador(a) de Innovación y Soporte Tecnológico</w:t>
            </w:r>
          </w:p>
        </w:tc>
        <w:tc>
          <w:tcPr>
            <w:tcW w:w="1949" w:type="dxa"/>
          </w:tcPr>
          <w:p w:rsidR="00AD2AC3" w:rsidRDefault="00041EB6">
            <w:r>
              <w:t>2</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Jornada Escolar Completa</w:t>
            </w:r>
          </w:p>
        </w:tc>
        <w:tc>
          <w:tcPr>
            <w:tcW w:w="1949" w:type="dxa"/>
          </w:tcPr>
          <w:p w:rsidR="00AD2AC3" w:rsidRDefault="00041EB6">
            <w:r>
              <w:t>Psicólogo(a)</w:t>
            </w:r>
          </w:p>
        </w:tc>
        <w:tc>
          <w:tcPr>
            <w:tcW w:w="1949" w:type="dxa"/>
          </w:tcPr>
          <w:p w:rsidR="00AD2AC3" w:rsidRDefault="00041EB6">
            <w:r>
              <w:t>2</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Wiñaq</w:t>
            </w:r>
          </w:p>
        </w:tc>
        <w:tc>
          <w:tcPr>
            <w:tcW w:w="1949" w:type="dxa"/>
          </w:tcPr>
          <w:p w:rsidR="00AD2AC3" w:rsidRDefault="00041EB6">
            <w:r>
              <w:t>Docentes Responsables</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Convivencia Escolar</w:t>
            </w:r>
          </w:p>
        </w:tc>
        <w:tc>
          <w:tcPr>
            <w:tcW w:w="1949" w:type="dxa"/>
          </w:tcPr>
          <w:p w:rsidR="00AD2AC3" w:rsidRDefault="00041EB6">
            <w:r>
              <w:t>Profesional en Psicología</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CAS UGEL</w:t>
            </w:r>
          </w:p>
        </w:tc>
        <w:tc>
          <w:tcPr>
            <w:tcW w:w="1949" w:type="dxa"/>
          </w:tcPr>
          <w:p w:rsidR="00AD2AC3" w:rsidRDefault="00041EB6">
            <w:r>
              <w:t>Especialista de libre contratación - CAS UGEL</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Wiñaq</w:t>
            </w:r>
          </w:p>
        </w:tc>
        <w:tc>
          <w:tcPr>
            <w:tcW w:w="1949" w:type="dxa"/>
          </w:tcPr>
          <w:p w:rsidR="00AD2AC3" w:rsidRDefault="00041EB6">
            <w:r>
              <w:t>Docentes Responsables</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Fortalecimiento del PP 0106</w:t>
            </w:r>
          </w:p>
        </w:tc>
        <w:tc>
          <w:tcPr>
            <w:tcW w:w="1949" w:type="dxa"/>
          </w:tcPr>
          <w:p w:rsidR="00AD2AC3" w:rsidRDefault="00041EB6">
            <w:r>
              <w:t>Profesional en Psicología</w:t>
            </w:r>
          </w:p>
        </w:tc>
        <w:tc>
          <w:tcPr>
            <w:tcW w:w="1949" w:type="dxa"/>
          </w:tcPr>
          <w:p w:rsidR="00AD2AC3" w:rsidRDefault="00041EB6">
            <w:r>
              <w:t>1</w:t>
            </w:r>
          </w:p>
        </w:tc>
        <w:tc>
          <w:tcPr>
            <w:tcW w:w="1949" w:type="dxa"/>
          </w:tcPr>
          <w:p w:rsidR="00AD2AC3" w:rsidRDefault="00041EB6">
            <w:r>
              <w:t>1</w:t>
            </w:r>
          </w:p>
        </w:tc>
        <w:tc>
          <w:tcPr>
            <w:tcW w:w="1949" w:type="dxa"/>
          </w:tcPr>
          <w:p w:rsidR="00AD2AC3" w:rsidRDefault="00041EB6">
            <w:r>
              <w:t>100.0%</w:t>
            </w:r>
          </w:p>
        </w:tc>
      </w:tr>
      <w:tr w:rsidR="00AD2AC3" w:rsidTr="00AD2AC3">
        <w:trPr>
          <w:jc w:val="center"/>
        </w:trPr>
        <w:tc>
          <w:tcPr>
            <w:tcW w:w="1949" w:type="dxa"/>
          </w:tcPr>
          <w:p w:rsidR="00AD2AC3" w:rsidRDefault="00041EB6">
            <w:r>
              <w:t>CAS UGEL</w:t>
            </w:r>
          </w:p>
        </w:tc>
        <w:tc>
          <w:tcPr>
            <w:tcW w:w="1949" w:type="dxa"/>
          </w:tcPr>
          <w:p w:rsidR="00AD2AC3" w:rsidRDefault="00041EB6">
            <w:r>
              <w:t>Especialista en Monitoreo de Evaluaciones Docentes y de Estudiantes</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Jornada Escolar Completa</w:t>
            </w:r>
          </w:p>
        </w:tc>
        <w:tc>
          <w:tcPr>
            <w:tcW w:w="1949" w:type="dxa"/>
          </w:tcPr>
          <w:p w:rsidR="00AD2AC3" w:rsidRDefault="00041EB6">
            <w:r>
              <w:t>Personal de vigilancia</w:t>
            </w:r>
          </w:p>
        </w:tc>
        <w:tc>
          <w:tcPr>
            <w:tcW w:w="1949" w:type="dxa"/>
          </w:tcPr>
          <w:p w:rsidR="00AD2AC3" w:rsidRDefault="00041EB6">
            <w:r>
              <w:t>2</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Jornada Escolar Completa</w:t>
            </w:r>
          </w:p>
        </w:tc>
        <w:tc>
          <w:tcPr>
            <w:tcW w:w="1949" w:type="dxa"/>
          </w:tcPr>
          <w:p w:rsidR="00AD2AC3" w:rsidRDefault="00041EB6">
            <w:r>
              <w:t>Psicólogo(a)</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Convivencia Escolar</w:t>
            </w:r>
          </w:p>
        </w:tc>
        <w:tc>
          <w:tcPr>
            <w:tcW w:w="1949" w:type="dxa"/>
          </w:tcPr>
          <w:p w:rsidR="00AD2AC3" w:rsidRDefault="00041EB6">
            <w:r>
              <w:t>Especialista de Convivencia Escolar de la UGEL</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CAS UGEL</w:t>
            </w:r>
          </w:p>
        </w:tc>
        <w:tc>
          <w:tcPr>
            <w:tcW w:w="1949" w:type="dxa"/>
          </w:tcPr>
          <w:p w:rsidR="00AD2AC3" w:rsidRDefault="00041EB6">
            <w:r>
              <w:t>Especialista de libre contratación - CAS UGEL</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Secundaria en Alternancia</w:t>
            </w:r>
          </w:p>
        </w:tc>
        <w:tc>
          <w:tcPr>
            <w:tcW w:w="1949" w:type="dxa"/>
          </w:tcPr>
          <w:p w:rsidR="00AD2AC3" w:rsidRDefault="00041EB6">
            <w:r>
              <w:t>Coordinador(a) de CRFA</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Secundaria en Alternancia</w:t>
            </w:r>
          </w:p>
        </w:tc>
        <w:tc>
          <w:tcPr>
            <w:tcW w:w="1949" w:type="dxa"/>
          </w:tcPr>
          <w:p w:rsidR="00AD2AC3" w:rsidRDefault="00041EB6">
            <w:r>
              <w:t>Personal de cocina</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Secundaria en Alternancia</w:t>
            </w:r>
          </w:p>
        </w:tc>
        <w:tc>
          <w:tcPr>
            <w:tcW w:w="1949" w:type="dxa"/>
          </w:tcPr>
          <w:p w:rsidR="00AD2AC3" w:rsidRDefault="00041EB6">
            <w:r>
              <w:t>Personal de mantenimiento</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Convivencia Escolar</w:t>
            </w:r>
          </w:p>
        </w:tc>
        <w:tc>
          <w:tcPr>
            <w:tcW w:w="1949" w:type="dxa"/>
          </w:tcPr>
          <w:p w:rsidR="00AD2AC3" w:rsidRDefault="00041EB6">
            <w:r>
              <w:t>Profesional III para Equipo Itinerante de Convivencia Escolar</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Jornada Escolar Completa</w:t>
            </w:r>
          </w:p>
        </w:tc>
        <w:tc>
          <w:tcPr>
            <w:tcW w:w="1949" w:type="dxa"/>
          </w:tcPr>
          <w:p w:rsidR="00AD2AC3" w:rsidRDefault="00041EB6">
            <w:r>
              <w:t>Personal de vigilancia</w:t>
            </w:r>
          </w:p>
        </w:tc>
        <w:tc>
          <w:tcPr>
            <w:tcW w:w="1949" w:type="dxa"/>
          </w:tcPr>
          <w:p w:rsidR="00AD2AC3" w:rsidRDefault="00041EB6">
            <w:r>
              <w:t>2</w:t>
            </w:r>
          </w:p>
        </w:tc>
        <w:tc>
          <w:tcPr>
            <w:tcW w:w="1949" w:type="dxa"/>
          </w:tcPr>
          <w:p w:rsidR="00AD2AC3" w:rsidRDefault="00041EB6">
            <w:r>
              <w:t>2</w:t>
            </w:r>
          </w:p>
        </w:tc>
        <w:tc>
          <w:tcPr>
            <w:tcW w:w="1949" w:type="dxa"/>
          </w:tcPr>
          <w:p w:rsidR="00AD2AC3" w:rsidRDefault="00041EB6">
            <w:r>
              <w:t>100.0%</w:t>
            </w:r>
          </w:p>
        </w:tc>
      </w:tr>
      <w:tr w:rsidR="00AD2AC3" w:rsidTr="00AD2AC3">
        <w:trPr>
          <w:jc w:val="center"/>
        </w:trPr>
        <w:tc>
          <w:tcPr>
            <w:tcW w:w="1949" w:type="dxa"/>
          </w:tcPr>
          <w:p w:rsidR="00AD2AC3" w:rsidRDefault="00041EB6">
            <w:r>
              <w:t>Jornada Escolar Completa</w:t>
            </w:r>
          </w:p>
        </w:tc>
        <w:tc>
          <w:tcPr>
            <w:tcW w:w="1949" w:type="dxa"/>
          </w:tcPr>
          <w:p w:rsidR="00AD2AC3" w:rsidRDefault="00041EB6">
            <w:r>
              <w:t>Psicólogo(a)</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lastRenderedPageBreak/>
              <w:t>CAS UGEL</w:t>
            </w:r>
          </w:p>
        </w:tc>
        <w:tc>
          <w:tcPr>
            <w:tcW w:w="1949" w:type="dxa"/>
          </w:tcPr>
          <w:p w:rsidR="00AD2AC3" w:rsidRDefault="00041EB6">
            <w:r>
              <w:t>Especialista de libre contratación - CAS UGEL</w:t>
            </w:r>
          </w:p>
        </w:tc>
        <w:tc>
          <w:tcPr>
            <w:tcW w:w="1949" w:type="dxa"/>
          </w:tcPr>
          <w:p w:rsidR="00AD2AC3" w:rsidRDefault="00041EB6">
            <w:r>
              <w:t>1</w:t>
            </w:r>
          </w:p>
        </w:tc>
        <w:tc>
          <w:tcPr>
            <w:tcW w:w="1949" w:type="dxa"/>
          </w:tcPr>
          <w:p w:rsidR="00AD2AC3" w:rsidRDefault="00041EB6">
            <w:r>
              <w:t>1</w:t>
            </w:r>
          </w:p>
        </w:tc>
        <w:tc>
          <w:tcPr>
            <w:tcW w:w="1949" w:type="dxa"/>
          </w:tcPr>
          <w:p w:rsidR="00AD2AC3" w:rsidRDefault="00041EB6">
            <w:r>
              <w:t>100.0%</w:t>
            </w:r>
          </w:p>
        </w:tc>
      </w:tr>
      <w:tr w:rsidR="00AD2AC3" w:rsidTr="00AD2AC3">
        <w:trPr>
          <w:jc w:val="center"/>
        </w:trPr>
        <w:tc>
          <w:tcPr>
            <w:tcW w:w="1949" w:type="dxa"/>
          </w:tcPr>
          <w:p w:rsidR="00AD2AC3" w:rsidRDefault="00041EB6">
            <w:r>
              <w:t>Jornada Escolar Completa</w:t>
            </w:r>
          </w:p>
        </w:tc>
        <w:tc>
          <w:tcPr>
            <w:tcW w:w="1949" w:type="dxa"/>
          </w:tcPr>
          <w:p w:rsidR="00AD2AC3" w:rsidRDefault="00041EB6">
            <w:r>
              <w:t>Coordinador(a) de Innovación y Soporte Tecnológico</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Jornada Escolar Completa</w:t>
            </w:r>
          </w:p>
        </w:tc>
        <w:tc>
          <w:tcPr>
            <w:tcW w:w="1949" w:type="dxa"/>
          </w:tcPr>
          <w:p w:rsidR="00AD2AC3" w:rsidRDefault="00041EB6">
            <w:r>
              <w:t>Personal de vigilancia</w:t>
            </w:r>
          </w:p>
        </w:tc>
        <w:tc>
          <w:tcPr>
            <w:tcW w:w="1949" w:type="dxa"/>
          </w:tcPr>
          <w:p w:rsidR="00AD2AC3" w:rsidRDefault="00041EB6">
            <w:r>
              <w:t>2</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 xml:space="preserve">Jornada Escolar </w:t>
            </w:r>
            <w:r>
              <w:t>Completa</w:t>
            </w:r>
          </w:p>
        </w:tc>
        <w:tc>
          <w:tcPr>
            <w:tcW w:w="1949" w:type="dxa"/>
          </w:tcPr>
          <w:p w:rsidR="00AD2AC3" w:rsidRDefault="00041EB6">
            <w:r>
              <w:t>Psicólogo(a)</w:t>
            </w:r>
          </w:p>
        </w:tc>
        <w:tc>
          <w:tcPr>
            <w:tcW w:w="1949" w:type="dxa"/>
          </w:tcPr>
          <w:p w:rsidR="00AD2AC3" w:rsidRDefault="00041EB6">
            <w:r>
              <w:t>2</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Absorción de Matrícula</w:t>
            </w:r>
          </w:p>
        </w:tc>
        <w:tc>
          <w:tcPr>
            <w:tcW w:w="1949" w:type="dxa"/>
          </w:tcPr>
          <w:p w:rsidR="00AD2AC3" w:rsidRDefault="00041EB6">
            <w:r>
              <w:t>Coordinador(a) Administrativo(a) de IE</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Absorción de Matrícula</w:t>
            </w:r>
          </w:p>
        </w:tc>
        <w:tc>
          <w:tcPr>
            <w:tcW w:w="1949" w:type="dxa"/>
          </w:tcPr>
          <w:p w:rsidR="00AD2AC3" w:rsidRDefault="00041EB6">
            <w:r>
              <w:t>Oficinista</w:t>
            </w:r>
          </w:p>
        </w:tc>
        <w:tc>
          <w:tcPr>
            <w:tcW w:w="1949" w:type="dxa"/>
          </w:tcPr>
          <w:p w:rsidR="00AD2AC3" w:rsidRDefault="00041EB6">
            <w:r>
              <w:t>2</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Wiñaq</w:t>
            </w:r>
          </w:p>
        </w:tc>
        <w:tc>
          <w:tcPr>
            <w:tcW w:w="1949" w:type="dxa"/>
          </w:tcPr>
          <w:p w:rsidR="00AD2AC3" w:rsidRDefault="00041EB6">
            <w:r>
              <w:t>Docentes Responsables</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Fortalecimiento del PP 0106</w:t>
            </w:r>
          </w:p>
        </w:tc>
        <w:tc>
          <w:tcPr>
            <w:tcW w:w="1949" w:type="dxa"/>
          </w:tcPr>
          <w:p w:rsidR="00AD2AC3" w:rsidRDefault="00041EB6">
            <w:r>
              <w:t xml:space="preserve">Profesional no docente para el desarrollo </w:t>
            </w:r>
            <w:r>
              <w:t>de competencias de autovalimiento y tránsito a la vida adulta del Estudiante de CEBE</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Limpieza y Mantenimiento</w:t>
            </w:r>
          </w:p>
        </w:tc>
        <w:tc>
          <w:tcPr>
            <w:tcW w:w="1949" w:type="dxa"/>
          </w:tcPr>
          <w:p w:rsidR="00AD2AC3" w:rsidRDefault="00041EB6">
            <w:r>
              <w:t>Personal de limpieza y mantenimiento</w:t>
            </w:r>
          </w:p>
        </w:tc>
        <w:tc>
          <w:tcPr>
            <w:tcW w:w="1949" w:type="dxa"/>
          </w:tcPr>
          <w:p w:rsidR="00AD2AC3" w:rsidRDefault="00041EB6">
            <w:r>
              <w:t>5</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Convivencia Escolar</w:t>
            </w:r>
          </w:p>
        </w:tc>
        <w:tc>
          <w:tcPr>
            <w:tcW w:w="1949" w:type="dxa"/>
          </w:tcPr>
          <w:p w:rsidR="00AD2AC3" w:rsidRDefault="00041EB6">
            <w:r>
              <w:t>Especialista de Convivencia Escolar de la UGEL</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 xml:space="preserve">Convivencia </w:t>
            </w:r>
            <w:r>
              <w:t>Escolar</w:t>
            </w:r>
          </w:p>
        </w:tc>
        <w:tc>
          <w:tcPr>
            <w:tcW w:w="1949" w:type="dxa"/>
          </w:tcPr>
          <w:p w:rsidR="00AD2AC3" w:rsidRDefault="00041EB6">
            <w:r>
              <w:t>Profesional II para Equipo Itinerante de Convivencia Escolar</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CAS UGEL</w:t>
            </w:r>
          </w:p>
        </w:tc>
        <w:tc>
          <w:tcPr>
            <w:tcW w:w="1949" w:type="dxa"/>
          </w:tcPr>
          <w:p w:rsidR="00AD2AC3" w:rsidRDefault="00041EB6">
            <w:r>
              <w:t>Especialista de libre contratación - CAS UGEL</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Jornada Escolar Completa</w:t>
            </w:r>
          </w:p>
        </w:tc>
        <w:tc>
          <w:tcPr>
            <w:tcW w:w="1949" w:type="dxa"/>
          </w:tcPr>
          <w:p w:rsidR="00AD2AC3" w:rsidRDefault="00041EB6">
            <w:r>
              <w:t>Coordinador(a) de Innovación y Soporte Tecnológico</w:t>
            </w:r>
          </w:p>
        </w:tc>
        <w:tc>
          <w:tcPr>
            <w:tcW w:w="1949" w:type="dxa"/>
          </w:tcPr>
          <w:p w:rsidR="00AD2AC3" w:rsidRDefault="00041EB6">
            <w:r>
              <w:t>2</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lastRenderedPageBreak/>
              <w:t>Jornada Escolar Completa</w:t>
            </w:r>
          </w:p>
        </w:tc>
        <w:tc>
          <w:tcPr>
            <w:tcW w:w="1949" w:type="dxa"/>
          </w:tcPr>
          <w:p w:rsidR="00AD2AC3" w:rsidRDefault="00041EB6">
            <w:r>
              <w:t>P</w:t>
            </w:r>
            <w:r>
              <w:t>ersonal de vigilancia</w:t>
            </w:r>
          </w:p>
        </w:tc>
        <w:tc>
          <w:tcPr>
            <w:tcW w:w="1949" w:type="dxa"/>
          </w:tcPr>
          <w:p w:rsidR="00AD2AC3" w:rsidRDefault="00041EB6">
            <w:r>
              <w:t>4</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Jornada Escolar Completa</w:t>
            </w:r>
          </w:p>
        </w:tc>
        <w:tc>
          <w:tcPr>
            <w:tcW w:w="1949" w:type="dxa"/>
          </w:tcPr>
          <w:p w:rsidR="00AD2AC3" w:rsidRDefault="00041EB6">
            <w:r>
              <w:t>Psicólogo(a)</w:t>
            </w:r>
          </w:p>
        </w:tc>
        <w:tc>
          <w:tcPr>
            <w:tcW w:w="1949" w:type="dxa"/>
          </w:tcPr>
          <w:p w:rsidR="00AD2AC3" w:rsidRDefault="00041EB6">
            <w:r>
              <w:t>2</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Wiñaq</w:t>
            </w:r>
          </w:p>
        </w:tc>
        <w:tc>
          <w:tcPr>
            <w:tcW w:w="1949" w:type="dxa"/>
          </w:tcPr>
          <w:p w:rsidR="00AD2AC3" w:rsidRDefault="00041EB6">
            <w:r>
              <w:t>Docentes Responsables</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Limpieza y Mantenimiento</w:t>
            </w:r>
          </w:p>
        </w:tc>
        <w:tc>
          <w:tcPr>
            <w:tcW w:w="1949" w:type="dxa"/>
          </w:tcPr>
          <w:p w:rsidR="00AD2AC3" w:rsidRDefault="00041EB6">
            <w:r>
              <w:t>Personal de limpieza y mantenimiento</w:t>
            </w:r>
          </w:p>
        </w:tc>
        <w:tc>
          <w:tcPr>
            <w:tcW w:w="1949" w:type="dxa"/>
          </w:tcPr>
          <w:p w:rsidR="00AD2AC3" w:rsidRDefault="00041EB6">
            <w:r>
              <w:t>2</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Convivencia Escolar</w:t>
            </w:r>
          </w:p>
        </w:tc>
        <w:tc>
          <w:tcPr>
            <w:tcW w:w="1949" w:type="dxa"/>
          </w:tcPr>
          <w:p w:rsidR="00AD2AC3" w:rsidRDefault="00041EB6">
            <w:r>
              <w:t xml:space="preserve">Profesional III para Equipo Itinerante de </w:t>
            </w:r>
            <w:r>
              <w:t>Convivencia Escolar</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1949" w:type="dxa"/>
          </w:tcPr>
          <w:p w:rsidR="00AD2AC3" w:rsidRDefault="00041EB6">
            <w:r>
              <w:t>Convivencia Escolar</w:t>
            </w:r>
          </w:p>
        </w:tc>
        <w:tc>
          <w:tcPr>
            <w:tcW w:w="1949" w:type="dxa"/>
          </w:tcPr>
          <w:p w:rsidR="00AD2AC3" w:rsidRDefault="00041EB6">
            <w:r>
              <w:t>Profesional en Psicología</w:t>
            </w:r>
          </w:p>
        </w:tc>
        <w:tc>
          <w:tcPr>
            <w:tcW w:w="1949" w:type="dxa"/>
          </w:tcPr>
          <w:p w:rsidR="00AD2AC3" w:rsidRDefault="00041EB6">
            <w:r>
              <w:t>1</w:t>
            </w:r>
          </w:p>
        </w:tc>
        <w:tc>
          <w:tcPr>
            <w:tcW w:w="1949" w:type="dxa"/>
          </w:tcPr>
          <w:p w:rsidR="00AD2AC3" w:rsidRDefault="00041EB6">
            <w:r>
              <w:t>0</w:t>
            </w:r>
          </w:p>
        </w:tc>
        <w:tc>
          <w:tcPr>
            <w:tcW w:w="1949" w:type="dxa"/>
          </w:tcPr>
          <w:p w:rsidR="00AD2AC3" w:rsidRDefault="00041EB6">
            <w:r>
              <w:t>0.0%</w:t>
            </w:r>
          </w:p>
        </w:tc>
      </w:tr>
      <w:tr w:rsidR="00AD2AC3" w:rsidTr="00AD2AC3">
        <w:trPr>
          <w:jc w:val="center"/>
        </w:trPr>
        <w:tc>
          <w:tcPr>
            <w:tcW w:w="3898" w:type="dxa"/>
            <w:gridSpan w:val="2"/>
          </w:tcPr>
          <w:p w:rsidR="00AD2AC3" w:rsidRDefault="00041EB6">
            <w:pPr>
              <w:jc w:val="center"/>
            </w:pPr>
            <w:r>
              <w:t>Total</w:t>
            </w:r>
          </w:p>
          <w:p w:rsidR="00AD2AC3" w:rsidRDefault="00AD2AC3">
            <w:pPr>
              <w:jc w:val="center"/>
            </w:pPr>
          </w:p>
        </w:tc>
        <w:tc>
          <w:tcPr>
            <w:tcW w:w="1949" w:type="dxa"/>
          </w:tcPr>
          <w:p w:rsidR="00AD2AC3" w:rsidRDefault="00041EB6">
            <w:r>
              <w:t>108</w:t>
            </w:r>
          </w:p>
        </w:tc>
        <w:tc>
          <w:tcPr>
            <w:tcW w:w="1949" w:type="dxa"/>
          </w:tcPr>
          <w:p w:rsidR="00AD2AC3" w:rsidRDefault="00041EB6">
            <w:r>
              <w:t>8</w:t>
            </w:r>
          </w:p>
        </w:tc>
        <w:tc>
          <w:tcPr>
            <w:tcW w:w="1949" w:type="dxa"/>
          </w:tcPr>
          <w:p w:rsidR="00AD2AC3" w:rsidRDefault="00041EB6">
            <w:r>
              <w:t>7.4%</w:t>
            </w:r>
          </w:p>
        </w:tc>
      </w:tr>
    </w:tbl>
    <w:p w:rsidR="00AD2AC3" w:rsidRDefault="00041EB6">
      <w:pPr>
        <w:pStyle w:val="Fuentes"/>
      </w:pPr>
      <w:r>
        <w:t>Fuente: Módulo CAS del Sistema Nexus al corte de 30 de marzo del 2023</w:t>
      </w:r>
    </w:p>
    <w:p w:rsidR="00AD2AC3" w:rsidRDefault="00041EB6">
      <w:pPr>
        <w:pStyle w:val="Ttulo2"/>
      </w:pPr>
      <w:r>
        <w:t>OTROS PERFILES CAS DE INTERVENCIONES</w:t>
      </w:r>
    </w:p>
    <w:p w:rsidR="00AD2AC3" w:rsidRDefault="00041EB6">
      <w:pPr>
        <w:pStyle w:val="Listaconvietas"/>
        <w:jc w:val="both"/>
      </w:pPr>
      <w:r>
        <w:t xml:space="preserve">Los perfiles CAS con % superior al 70% de </w:t>
      </w:r>
      <w:r>
        <w:t>contracción en sus perfiles CAS, son:</w:t>
      </w:r>
    </w:p>
    <w:p w:rsidR="00AD2AC3" w:rsidRDefault="00041EB6">
      <w:pPr>
        <w:pStyle w:val="Listaconvietas2"/>
        <w:jc w:val="both"/>
      </w:pPr>
      <w:r>
        <w:t>Coordinador(a) Administrativo(a) de IE</w:t>
      </w:r>
    </w:p>
    <w:p w:rsidR="00AD2AC3" w:rsidRDefault="00041EB6">
      <w:pPr>
        <w:pStyle w:val="Listaconvietas2"/>
        <w:jc w:val="both"/>
      </w:pPr>
      <w:r>
        <w:t>Coordinador(a) de CRFA</w:t>
      </w:r>
    </w:p>
    <w:p w:rsidR="00AD2AC3" w:rsidRDefault="00041EB6">
      <w:pPr>
        <w:pStyle w:val="Listaconvietas2"/>
        <w:jc w:val="both"/>
      </w:pPr>
      <w:r>
        <w:t>Coordinador(a) de Innovación y Soporte Tecnológico</w:t>
      </w:r>
    </w:p>
    <w:p w:rsidR="00AD2AC3" w:rsidRDefault="00041EB6">
      <w:pPr>
        <w:pStyle w:val="Listaconvietas2"/>
        <w:jc w:val="both"/>
      </w:pPr>
      <w:r>
        <w:t>Coordinadores de UGEL REGIONES</w:t>
      </w:r>
    </w:p>
    <w:p w:rsidR="00AD2AC3" w:rsidRDefault="00041EB6">
      <w:pPr>
        <w:pStyle w:val="Listaconvietas2"/>
        <w:jc w:val="both"/>
      </w:pPr>
      <w:r>
        <w:t>Docentes Responsables</w:t>
      </w:r>
    </w:p>
    <w:p w:rsidR="00AD2AC3" w:rsidRDefault="00041EB6">
      <w:pPr>
        <w:pStyle w:val="Listaconvietas2"/>
        <w:jc w:val="both"/>
      </w:pPr>
      <w:r>
        <w:t>Especialista de Convivencia Escolar Regional</w:t>
      </w:r>
    </w:p>
    <w:p w:rsidR="00AD2AC3" w:rsidRDefault="00041EB6">
      <w:pPr>
        <w:pStyle w:val="Listaconvietas2"/>
        <w:jc w:val="both"/>
      </w:pPr>
      <w:r>
        <w:t>Especialista de Convivencia Escolar de la UGEL</w:t>
      </w:r>
    </w:p>
    <w:p w:rsidR="00AD2AC3" w:rsidRDefault="00041EB6">
      <w:pPr>
        <w:pStyle w:val="Listaconvietas2"/>
        <w:jc w:val="both"/>
      </w:pPr>
      <w:r>
        <w:t>Especialista de calidad del servicio educativo superior tecnológico</w:t>
      </w:r>
    </w:p>
    <w:p w:rsidR="00AD2AC3" w:rsidRDefault="00041EB6">
      <w:pPr>
        <w:pStyle w:val="Listaconvietas2"/>
        <w:jc w:val="both"/>
      </w:pPr>
      <w:r>
        <w:t>Especialista de libre contratación - CAS UGEL</w:t>
      </w:r>
    </w:p>
    <w:p w:rsidR="00AD2AC3" w:rsidRDefault="00041EB6">
      <w:pPr>
        <w:pStyle w:val="Listaconvietas2"/>
        <w:jc w:val="both"/>
      </w:pPr>
      <w:r>
        <w:t>Especialista en Recursos Humanos</w:t>
      </w:r>
    </w:p>
    <w:p w:rsidR="00AD2AC3" w:rsidRDefault="00041EB6">
      <w:pPr>
        <w:pStyle w:val="Listaconvietas2"/>
        <w:jc w:val="both"/>
      </w:pPr>
      <w:r>
        <w:t>Especialistas DRE/GRE - Económico</w:t>
      </w:r>
    </w:p>
    <w:p w:rsidR="00AD2AC3" w:rsidRDefault="00041EB6">
      <w:pPr>
        <w:pStyle w:val="Listaconvietas2"/>
        <w:jc w:val="both"/>
      </w:pPr>
      <w:r>
        <w:t>Especialistas DRE/GRE - Peda</w:t>
      </w:r>
      <w:r>
        <w:t>gogía</w:t>
      </w:r>
    </w:p>
    <w:p w:rsidR="00AD2AC3" w:rsidRDefault="00041EB6">
      <w:pPr>
        <w:pStyle w:val="Listaconvietas2"/>
        <w:jc w:val="both"/>
      </w:pPr>
      <w:r>
        <w:lastRenderedPageBreak/>
        <w:t>Oficinista</w:t>
      </w:r>
    </w:p>
    <w:p w:rsidR="00AD2AC3" w:rsidRDefault="00041EB6">
      <w:pPr>
        <w:pStyle w:val="Listaconvietas2"/>
        <w:jc w:val="both"/>
      </w:pPr>
      <w:r>
        <w:t>Personal de Mantenimiento</w:t>
      </w:r>
    </w:p>
    <w:p w:rsidR="00AD2AC3" w:rsidRDefault="00041EB6">
      <w:pPr>
        <w:pStyle w:val="Listaconvietas2"/>
        <w:jc w:val="both"/>
      </w:pPr>
      <w:r>
        <w:t>Personal de cocina</w:t>
      </w:r>
    </w:p>
    <w:p w:rsidR="00AD2AC3" w:rsidRDefault="00041EB6">
      <w:pPr>
        <w:pStyle w:val="Listaconvietas2"/>
        <w:jc w:val="both"/>
      </w:pPr>
      <w:r>
        <w:t>Personal de limpieza y mantenimiento</w:t>
      </w:r>
    </w:p>
    <w:p w:rsidR="00AD2AC3" w:rsidRDefault="00041EB6">
      <w:pPr>
        <w:pStyle w:val="Listaconvietas2"/>
        <w:jc w:val="both"/>
      </w:pPr>
      <w:r>
        <w:t>Personal de mantenimiento</w:t>
      </w:r>
    </w:p>
    <w:p w:rsidR="00AD2AC3" w:rsidRDefault="00041EB6">
      <w:pPr>
        <w:pStyle w:val="Listaconvietas2"/>
        <w:jc w:val="both"/>
      </w:pPr>
      <w:r>
        <w:t>Personal de vigilancia</w:t>
      </w:r>
    </w:p>
    <w:p w:rsidR="00AD2AC3" w:rsidRDefault="00041EB6">
      <w:pPr>
        <w:pStyle w:val="Listaconvietas2"/>
        <w:jc w:val="both"/>
      </w:pPr>
      <w:r>
        <w:t>Profesional I para Equipo Itinerante de Convivencia Escolar</w:t>
      </w:r>
    </w:p>
    <w:p w:rsidR="00AD2AC3" w:rsidRDefault="00041EB6">
      <w:pPr>
        <w:pStyle w:val="Listaconvietas2"/>
        <w:jc w:val="both"/>
      </w:pPr>
      <w:r>
        <w:t>Profesional II para Equipo Itinerante de Convive</w:t>
      </w:r>
      <w:r>
        <w:t>ncia Escolar</w:t>
      </w:r>
    </w:p>
    <w:p w:rsidR="00AD2AC3" w:rsidRDefault="00041EB6">
      <w:pPr>
        <w:pStyle w:val="Listaconvietas2"/>
        <w:jc w:val="both"/>
      </w:pPr>
      <w:r>
        <w:t>Profesional III para Equipo Itinerante de Convivencia Escolar</w:t>
      </w:r>
    </w:p>
    <w:p w:rsidR="00AD2AC3" w:rsidRDefault="00041EB6">
      <w:pPr>
        <w:pStyle w:val="Listaconvietas2"/>
        <w:jc w:val="both"/>
      </w:pPr>
      <w:r>
        <w:t>Profesional de Tecnología Médica para CEBE</w:t>
      </w:r>
    </w:p>
    <w:p w:rsidR="00AD2AC3" w:rsidRDefault="00041EB6">
      <w:pPr>
        <w:pStyle w:val="Listaconvietas2"/>
        <w:jc w:val="both"/>
      </w:pPr>
      <w:r>
        <w:t>Profesional de Terapia Física para los Programas de Intervención Temprana</w:t>
      </w:r>
    </w:p>
    <w:p w:rsidR="00AD2AC3" w:rsidRDefault="00041EB6">
      <w:pPr>
        <w:pStyle w:val="Listaconvietas2"/>
        <w:jc w:val="both"/>
      </w:pPr>
      <w:r>
        <w:t>Profesional en Psicología</w:t>
      </w:r>
    </w:p>
    <w:p w:rsidR="00AD2AC3" w:rsidRDefault="00041EB6">
      <w:pPr>
        <w:pStyle w:val="Listaconvietas2"/>
        <w:jc w:val="both"/>
      </w:pPr>
      <w:r>
        <w:t>Profesional no docente para el desarro</w:t>
      </w:r>
      <w:r>
        <w:t>llo de competencias de autovalimiento y tránsito a la vida adulta del Estudiante de CEBE</w:t>
      </w:r>
    </w:p>
    <w:p w:rsidR="00AD2AC3" w:rsidRDefault="00041EB6">
      <w:pPr>
        <w:pStyle w:val="Listaconvietas2"/>
        <w:jc w:val="both"/>
      </w:pPr>
      <w:r>
        <w:t>Psicólogo(a)</w:t>
      </w:r>
    </w:p>
    <w:p w:rsidR="00AD2AC3" w:rsidRDefault="00041EB6">
      <w:pPr>
        <w:pStyle w:val="Listaconvietas2"/>
        <w:jc w:val="both"/>
      </w:pPr>
      <w:r>
        <w:t>Responsable de bienestar</w:t>
      </w:r>
    </w:p>
    <w:p w:rsidR="00AD2AC3" w:rsidRDefault="00041EB6">
      <w:pPr>
        <w:pStyle w:val="Listaconvietas2"/>
        <w:jc w:val="both"/>
      </w:pPr>
      <w:r>
        <w:t>Supervisores UGEL REGIONES - Económico</w:t>
      </w:r>
    </w:p>
    <w:p w:rsidR="00AD2AC3" w:rsidRDefault="00041EB6">
      <w:pPr>
        <w:pStyle w:val="Listaconvietas2"/>
        <w:jc w:val="both"/>
      </w:pPr>
      <w:r>
        <w:t>Supervisores UGEL REGIONES - Infraestructura</w:t>
      </w:r>
    </w:p>
    <w:p w:rsidR="00AD2AC3" w:rsidRDefault="00041EB6">
      <w:pPr>
        <w:pStyle w:val="Listaconvietas2"/>
        <w:jc w:val="both"/>
      </w:pPr>
      <w:r>
        <w:t>Supervisores UGEL REGIONES - Legal</w:t>
      </w:r>
    </w:p>
    <w:p w:rsidR="00AD2AC3" w:rsidRDefault="00041EB6">
      <w:pPr>
        <w:pStyle w:val="Listaconvietas2"/>
        <w:jc w:val="both"/>
      </w:pPr>
      <w:r>
        <w:t>Supervisor</w:t>
      </w:r>
      <w:r>
        <w:t>es UGEL REGIONES - Pedagogía</w:t>
      </w:r>
    </w:p>
    <w:p w:rsidR="00AD2AC3" w:rsidRDefault="00041EB6">
      <w:pPr>
        <w:pStyle w:val="Listaconvietas2"/>
        <w:jc w:val="both"/>
      </w:pPr>
      <w:r>
        <w:t>Vigilante</w:t>
      </w:r>
    </w:p>
    <w:p w:rsidR="00AD2AC3" w:rsidRDefault="00041EB6">
      <w:pPr>
        <w:pStyle w:val="Listaconvietas"/>
        <w:jc w:val="both"/>
      </w:pPr>
      <w:r>
        <w:t>Mientras que los perfiles CAS, que a la fecha no han logrado ser contratados son:</w:t>
      </w:r>
    </w:p>
    <w:p w:rsidR="00AD2AC3" w:rsidRDefault="00041EB6">
      <w:pPr>
        <w:pStyle w:val="Listaconvietas2"/>
        <w:jc w:val="both"/>
      </w:pPr>
      <w:r>
        <w:t>Coordinador(a) Administrativo(a) de IE</w:t>
      </w:r>
    </w:p>
    <w:p w:rsidR="00AD2AC3" w:rsidRDefault="00041EB6">
      <w:pPr>
        <w:pStyle w:val="Listaconvietas2"/>
        <w:jc w:val="both"/>
      </w:pPr>
      <w:r>
        <w:t>Coordinador(a) de CRFA</w:t>
      </w:r>
    </w:p>
    <w:p w:rsidR="00AD2AC3" w:rsidRDefault="00041EB6">
      <w:pPr>
        <w:pStyle w:val="Listaconvietas2"/>
        <w:jc w:val="both"/>
      </w:pPr>
      <w:r>
        <w:t>Coordinador(a) de Innovación y Soporte Tecnológico</w:t>
      </w:r>
    </w:p>
    <w:p w:rsidR="00AD2AC3" w:rsidRDefault="00041EB6">
      <w:pPr>
        <w:pStyle w:val="Listaconvietas2"/>
        <w:jc w:val="both"/>
      </w:pPr>
      <w:r>
        <w:lastRenderedPageBreak/>
        <w:t xml:space="preserve">Coordinadores de UGEL </w:t>
      </w:r>
      <w:r>
        <w:t>REGIONES</w:t>
      </w:r>
    </w:p>
    <w:p w:rsidR="00AD2AC3" w:rsidRDefault="00041EB6">
      <w:pPr>
        <w:pStyle w:val="Listaconvietas2"/>
        <w:jc w:val="both"/>
      </w:pPr>
      <w:r>
        <w:t>Docentes Responsables</w:t>
      </w:r>
    </w:p>
    <w:p w:rsidR="00AD2AC3" w:rsidRDefault="00041EB6">
      <w:pPr>
        <w:pStyle w:val="Listaconvietas2"/>
        <w:jc w:val="both"/>
      </w:pPr>
      <w:r>
        <w:t>Especialista de Convivencia Escolar Regional</w:t>
      </w:r>
    </w:p>
    <w:p w:rsidR="00AD2AC3" w:rsidRDefault="00041EB6">
      <w:pPr>
        <w:pStyle w:val="Listaconvietas2"/>
        <w:jc w:val="both"/>
      </w:pPr>
      <w:r>
        <w:t>Especialista de Convivencia Escolar de la UGEL</w:t>
      </w:r>
    </w:p>
    <w:p w:rsidR="00AD2AC3" w:rsidRDefault="00041EB6">
      <w:pPr>
        <w:pStyle w:val="Listaconvietas2"/>
        <w:jc w:val="both"/>
      </w:pPr>
      <w:r>
        <w:t>Especialista de calidad del servicio educativo superior tecnológico</w:t>
      </w:r>
    </w:p>
    <w:p w:rsidR="00AD2AC3" w:rsidRDefault="00041EB6">
      <w:pPr>
        <w:pStyle w:val="Listaconvietas2"/>
        <w:jc w:val="both"/>
      </w:pPr>
      <w:r>
        <w:t>Especialista de libre contratación - CAS UGEL</w:t>
      </w:r>
    </w:p>
    <w:p w:rsidR="00AD2AC3" w:rsidRDefault="00041EB6">
      <w:pPr>
        <w:pStyle w:val="Listaconvietas2"/>
        <w:jc w:val="both"/>
      </w:pPr>
      <w:r>
        <w:t>Especialista en Rec</w:t>
      </w:r>
      <w:r>
        <w:t>ursos Humanos</w:t>
      </w:r>
    </w:p>
    <w:p w:rsidR="00AD2AC3" w:rsidRDefault="00041EB6">
      <w:pPr>
        <w:pStyle w:val="Listaconvietas2"/>
        <w:jc w:val="both"/>
      </w:pPr>
      <w:r>
        <w:t>Especialistas DRE/GRE - Económico</w:t>
      </w:r>
    </w:p>
    <w:p w:rsidR="00AD2AC3" w:rsidRDefault="00041EB6">
      <w:pPr>
        <w:pStyle w:val="Listaconvietas2"/>
        <w:jc w:val="both"/>
      </w:pPr>
      <w:r>
        <w:t>Especialistas DRE/GRE - Pedagogía</w:t>
      </w:r>
    </w:p>
    <w:p w:rsidR="00AD2AC3" w:rsidRDefault="00041EB6">
      <w:pPr>
        <w:pStyle w:val="Listaconvietas2"/>
        <w:jc w:val="both"/>
      </w:pPr>
      <w:r>
        <w:t>Oficinista</w:t>
      </w:r>
    </w:p>
    <w:p w:rsidR="00AD2AC3" w:rsidRDefault="00041EB6">
      <w:pPr>
        <w:pStyle w:val="Listaconvietas2"/>
        <w:jc w:val="both"/>
      </w:pPr>
      <w:r>
        <w:t>Personal de Mantenimiento</w:t>
      </w:r>
    </w:p>
    <w:p w:rsidR="00AD2AC3" w:rsidRDefault="00041EB6">
      <w:pPr>
        <w:pStyle w:val="Listaconvietas2"/>
        <w:jc w:val="both"/>
      </w:pPr>
      <w:r>
        <w:t>Personal de cocina</w:t>
      </w:r>
    </w:p>
    <w:p w:rsidR="00AD2AC3" w:rsidRDefault="00041EB6">
      <w:pPr>
        <w:pStyle w:val="Listaconvietas2"/>
        <w:jc w:val="both"/>
      </w:pPr>
      <w:r>
        <w:t>Personal de limpieza y mantenimiento</w:t>
      </w:r>
    </w:p>
    <w:p w:rsidR="00AD2AC3" w:rsidRDefault="00041EB6">
      <w:pPr>
        <w:pStyle w:val="Listaconvietas2"/>
        <w:jc w:val="both"/>
      </w:pPr>
      <w:r>
        <w:t>Personal de mantenimiento</w:t>
      </w:r>
    </w:p>
    <w:p w:rsidR="00AD2AC3" w:rsidRDefault="00041EB6">
      <w:pPr>
        <w:pStyle w:val="Listaconvietas2"/>
        <w:jc w:val="both"/>
      </w:pPr>
      <w:r>
        <w:t>Personal de vigilancia</w:t>
      </w:r>
    </w:p>
    <w:p w:rsidR="00AD2AC3" w:rsidRDefault="00041EB6">
      <w:pPr>
        <w:pStyle w:val="Listaconvietas2"/>
        <w:jc w:val="both"/>
      </w:pPr>
      <w:r>
        <w:t xml:space="preserve">Profesional I para Equipo </w:t>
      </w:r>
      <w:r>
        <w:t>Itinerante de Convivencia Escolar</w:t>
      </w:r>
    </w:p>
    <w:p w:rsidR="00AD2AC3" w:rsidRDefault="00041EB6">
      <w:pPr>
        <w:pStyle w:val="Listaconvietas2"/>
        <w:jc w:val="both"/>
      </w:pPr>
      <w:r>
        <w:t>Profesional II para Equipo Itinerante de Convivencia Escolar</w:t>
      </w:r>
    </w:p>
    <w:p w:rsidR="00AD2AC3" w:rsidRDefault="00041EB6">
      <w:pPr>
        <w:pStyle w:val="Listaconvietas2"/>
        <w:jc w:val="both"/>
      </w:pPr>
      <w:r>
        <w:t>Profesional III para Equipo Itinerante de Convivencia Escolar</w:t>
      </w:r>
    </w:p>
    <w:p w:rsidR="00AD2AC3" w:rsidRDefault="00041EB6">
      <w:pPr>
        <w:pStyle w:val="Listaconvietas2"/>
        <w:jc w:val="both"/>
      </w:pPr>
      <w:r>
        <w:t>Profesional de Tecnología Médica para CEBE</w:t>
      </w:r>
    </w:p>
    <w:p w:rsidR="00AD2AC3" w:rsidRDefault="00041EB6">
      <w:pPr>
        <w:pStyle w:val="Listaconvietas2"/>
        <w:jc w:val="both"/>
      </w:pPr>
      <w:r>
        <w:t>Profesional de Terapia Física para los Programas de Inte</w:t>
      </w:r>
      <w:r>
        <w:t>rvención Temprana</w:t>
      </w:r>
    </w:p>
    <w:p w:rsidR="00AD2AC3" w:rsidRDefault="00041EB6">
      <w:pPr>
        <w:pStyle w:val="Listaconvietas2"/>
        <w:jc w:val="both"/>
      </w:pPr>
      <w:r>
        <w:t>Profesional en Psicología</w:t>
      </w:r>
    </w:p>
    <w:p w:rsidR="00AD2AC3" w:rsidRDefault="00041EB6">
      <w:pPr>
        <w:pStyle w:val="Listaconvietas2"/>
        <w:jc w:val="both"/>
      </w:pPr>
      <w:r>
        <w:t>Profesional no docente para el desarrollo de competencias de autovalimiento y tránsito a la vida adulta del Estudiante de CEBE</w:t>
      </w:r>
    </w:p>
    <w:p w:rsidR="00AD2AC3" w:rsidRDefault="00041EB6">
      <w:pPr>
        <w:pStyle w:val="Listaconvietas2"/>
        <w:jc w:val="both"/>
      </w:pPr>
      <w:r>
        <w:t>Psicólogo(a)</w:t>
      </w:r>
    </w:p>
    <w:p w:rsidR="00AD2AC3" w:rsidRDefault="00041EB6">
      <w:pPr>
        <w:pStyle w:val="Listaconvietas2"/>
        <w:jc w:val="both"/>
      </w:pPr>
      <w:r>
        <w:t>Responsable de bienestar</w:t>
      </w:r>
    </w:p>
    <w:p w:rsidR="00AD2AC3" w:rsidRDefault="00041EB6">
      <w:pPr>
        <w:pStyle w:val="Listaconvietas2"/>
        <w:jc w:val="both"/>
      </w:pPr>
      <w:r>
        <w:lastRenderedPageBreak/>
        <w:t>Supervisores UGEL REGIONES - Económico</w:t>
      </w:r>
    </w:p>
    <w:p w:rsidR="00AD2AC3" w:rsidRDefault="00041EB6">
      <w:pPr>
        <w:pStyle w:val="Listaconvietas2"/>
        <w:jc w:val="both"/>
      </w:pPr>
      <w:r>
        <w:t>Supervisores UGEL REGIONES - Infraestructura</w:t>
      </w:r>
    </w:p>
    <w:p w:rsidR="00AD2AC3" w:rsidRDefault="00041EB6">
      <w:pPr>
        <w:pStyle w:val="Listaconvietas2"/>
        <w:jc w:val="both"/>
      </w:pPr>
      <w:r>
        <w:t>Supervisores UGEL REGIONES - Legal</w:t>
      </w:r>
    </w:p>
    <w:p w:rsidR="00AD2AC3" w:rsidRDefault="00041EB6">
      <w:pPr>
        <w:pStyle w:val="Listaconvietas2"/>
        <w:jc w:val="both"/>
      </w:pPr>
      <w:r>
        <w:t>Supervisores UGEL REGIONES - Pedagogía</w:t>
      </w:r>
    </w:p>
    <w:p w:rsidR="00AD2AC3" w:rsidRDefault="00041EB6">
      <w:pPr>
        <w:pStyle w:val="Listaconvietas2"/>
        <w:jc w:val="both"/>
      </w:pPr>
      <w:r>
        <w:t>Vigilante</w:t>
      </w:r>
    </w:p>
    <w:p w:rsidR="00AD2AC3" w:rsidRDefault="00041EB6">
      <w:pPr>
        <w:pStyle w:val="Listaconvietas"/>
        <w:jc w:val="both"/>
      </w:pPr>
      <w:r>
        <w:t>Los demás perfiles CAS de intervenciones y acciones pedagógicas suman un total de 109 perfiles programados, de los cuales se ha</w:t>
      </w:r>
      <w:r>
        <w:t xml:space="preserve"> contratado 5 (4.6%%). En el Anexo N° 2 se detalla, a nivel de perfiles CAS por intervenciones y acciones pedagógicas.</w:t>
      </w:r>
    </w:p>
    <w:p w:rsidR="00AD2AC3" w:rsidRDefault="00041EB6">
      <w:pPr>
        <w:jc w:val="center"/>
      </w:pPr>
      <w:r>
        <w:rPr>
          <w:b/>
        </w:rPr>
        <w:t>Gráfico N° 02. Avance en la contratación de plazas para intervenciones y acciones pedagógicas- Otras plazas(*)</w:t>
      </w:r>
    </w:p>
    <w:p w:rsidR="00AD2AC3" w:rsidRDefault="00041EB6">
      <w:pPr>
        <w:jc w:val="center"/>
      </w:pPr>
      <w:r>
        <w:rPr>
          <w:noProof/>
          <w:lang w:val="es-PE" w:eastAsia="es-PE"/>
        </w:rPr>
        <w:drawing>
          <wp:inline distT="0" distB="0" distL="0" distR="0">
            <wp:extent cx="6400800" cy="2926080"/>
            <wp:effectExtent l="0" t="0" r="0" b="0"/>
            <wp:docPr id="1012"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2.png"/>
                    <pic:cNvPicPr/>
                  </pic:nvPicPr>
                  <pic:blipFill>
                    <a:blip r:embed="rId30"/>
                    <a:stretch>
                      <a:fillRect/>
                    </a:stretch>
                  </pic:blipFill>
                  <pic:spPr>
                    <a:xfrm>
                      <a:off x="0" y="0"/>
                      <a:ext cx="6400800" cy="2926080"/>
                    </a:xfrm>
                    <a:prstGeom prst="rect">
                      <a:avLst/>
                    </a:prstGeom>
                  </pic:spPr>
                </pic:pic>
              </a:graphicData>
            </a:graphic>
          </wp:inline>
        </w:drawing>
      </w:r>
    </w:p>
    <w:p w:rsidR="00AD2AC3" w:rsidRDefault="00041EB6">
      <w:pPr>
        <w:pStyle w:val="Fuentes"/>
      </w:pPr>
      <w:r>
        <w:t>Fuente: Módulo CAS del S</w:t>
      </w:r>
      <w:r>
        <w:t>istema Nexus al corte de 30 de marzo del 2023</w:t>
      </w:r>
    </w:p>
    <w:p w:rsidR="00AD2AC3" w:rsidRDefault="00041EB6">
      <w:r>
        <w:br w:type="page"/>
      </w:r>
    </w:p>
    <w:p w:rsidR="00AD2AC3" w:rsidRDefault="00041EB6">
      <w:pPr>
        <w:pStyle w:val="Ttulo1"/>
      </w:pPr>
      <w:bookmarkStart w:id="3" w:name="_Toc132040373"/>
      <w:r>
        <w:lastRenderedPageBreak/>
        <w:t>6. Anexos</w:t>
      </w:r>
      <w:bookmarkEnd w:id="3"/>
      <w:r>
        <w:t xml:space="preserve"> </w:t>
      </w:r>
    </w:p>
    <w:p w:rsidR="00AD2AC3" w:rsidRDefault="00041EB6">
      <w:pPr>
        <w:pStyle w:val="Ttulo2"/>
        <w:jc w:val="center"/>
      </w:pPr>
      <w:r>
        <w:t>ANEXO N° 1</w:t>
      </w:r>
    </w:p>
    <w:p w:rsidR="00AD2AC3" w:rsidRDefault="00041EB6">
      <w:pPr>
        <w:jc w:val="center"/>
      </w:pPr>
      <w:r>
        <w:rPr>
          <w:b/>
          <w:sz w:val="32"/>
        </w:rPr>
        <w:t>Descripción de Intervenciones y acciones Pedagógicas, y costo total</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AD2AC3" w:rsidTr="00AD2AC3">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AD2AC3" w:rsidRDefault="00041EB6">
            <w:r>
              <w:t>Intervención Pedagógica</w:t>
            </w:r>
          </w:p>
        </w:tc>
        <w:tc>
          <w:tcPr>
            <w:tcW w:w="2436" w:type="dxa"/>
          </w:tcPr>
          <w:p w:rsidR="00AD2AC3" w:rsidRDefault="00041EB6">
            <w:r>
              <w:t>Descripción</w:t>
            </w:r>
          </w:p>
        </w:tc>
        <w:tc>
          <w:tcPr>
            <w:tcW w:w="2436" w:type="dxa"/>
          </w:tcPr>
          <w:p w:rsidR="00AD2AC3" w:rsidRDefault="00041EB6">
            <w:r>
              <w:t>PEAS Programadas 2023</w:t>
            </w:r>
          </w:p>
        </w:tc>
        <w:tc>
          <w:tcPr>
            <w:tcW w:w="2436" w:type="dxa"/>
          </w:tcPr>
          <w:p w:rsidR="00AD2AC3" w:rsidRDefault="00041EB6">
            <w:r>
              <w:t>Costo de la Intervención (S/)</w:t>
            </w:r>
          </w:p>
        </w:tc>
      </w:tr>
      <w:tr w:rsidR="00AD2AC3" w:rsidTr="00AD2AC3">
        <w:trPr>
          <w:jc w:val="center"/>
        </w:trPr>
        <w:tc>
          <w:tcPr>
            <w:tcW w:w="2436" w:type="dxa"/>
          </w:tcPr>
          <w:p w:rsidR="00AD2AC3" w:rsidRDefault="00041EB6">
            <w:r>
              <w:t>Absorción de matrícula</w:t>
            </w:r>
          </w:p>
        </w:tc>
        <w:tc>
          <w:tcPr>
            <w:tcW w:w="2436" w:type="dxa"/>
          </w:tcPr>
          <w:p w:rsidR="00AD2AC3" w:rsidRDefault="00041EB6">
            <w:r>
              <w:t xml:space="preserve">Tiene </w:t>
            </w:r>
            <w:r>
              <w:t>como objetivo el fortalecimiento de la oferta pública educativa a través de la incorporación de personal administrativo identificado como prioritario para atender el incremento de la carga administrativa de las IIEE, en el marco del incremento de matrícula</w:t>
            </w:r>
            <w:r>
              <w:t>, por atención de estudiantes de primer ingreso o que requieran trasladarse a una institución educativa pública.  </w:t>
            </w:r>
          </w:p>
        </w:tc>
        <w:tc>
          <w:tcPr>
            <w:tcW w:w="2436" w:type="dxa"/>
          </w:tcPr>
          <w:p w:rsidR="00AD2AC3" w:rsidRDefault="00041EB6">
            <w:r>
              <w:t>0</w:t>
            </w:r>
          </w:p>
        </w:tc>
        <w:tc>
          <w:tcPr>
            <w:tcW w:w="2436" w:type="dxa"/>
          </w:tcPr>
          <w:p w:rsidR="00AD2AC3" w:rsidRDefault="00041EB6">
            <w:r>
              <w:t>218,496</w:t>
            </w:r>
          </w:p>
        </w:tc>
      </w:tr>
      <w:tr w:rsidR="00AD2AC3" w:rsidTr="00AD2AC3">
        <w:trPr>
          <w:jc w:val="center"/>
        </w:trPr>
        <w:tc>
          <w:tcPr>
            <w:tcW w:w="2436" w:type="dxa"/>
          </w:tcPr>
          <w:p w:rsidR="00AD2AC3" w:rsidRDefault="00041EB6">
            <w:r>
              <w:t>Acciones comunes PP 0107</w:t>
            </w:r>
          </w:p>
        </w:tc>
        <w:tc>
          <w:tcPr>
            <w:tcW w:w="2436" w:type="dxa"/>
          </w:tcPr>
          <w:p w:rsidR="00AD2AC3" w:rsidRDefault="00041EB6">
            <w:r>
              <w:t>Garantiza la adecuada implementación del programa presupuestal, considerando actividades de planificación, gestión y de seguimiento, las cuales son implementadas por las DRE/GRE. Bajo esta actividad se dota de recursos  </w:t>
            </w:r>
          </w:p>
        </w:tc>
        <w:tc>
          <w:tcPr>
            <w:tcW w:w="2436" w:type="dxa"/>
          </w:tcPr>
          <w:p w:rsidR="00AD2AC3" w:rsidRDefault="00041EB6">
            <w:r>
              <w:t>0</w:t>
            </w:r>
          </w:p>
        </w:tc>
        <w:tc>
          <w:tcPr>
            <w:tcW w:w="2436" w:type="dxa"/>
          </w:tcPr>
          <w:p w:rsidR="00AD2AC3" w:rsidRDefault="00041EB6">
            <w:r>
              <w:t>34,212</w:t>
            </w:r>
          </w:p>
        </w:tc>
      </w:tr>
      <w:tr w:rsidR="00AD2AC3" w:rsidTr="00AD2AC3">
        <w:trPr>
          <w:jc w:val="center"/>
        </w:trPr>
        <w:tc>
          <w:tcPr>
            <w:tcW w:w="2436" w:type="dxa"/>
          </w:tcPr>
          <w:p w:rsidR="00AD2AC3" w:rsidRDefault="00041EB6">
            <w:r>
              <w:t>CAS UGEL</w:t>
            </w:r>
          </w:p>
        </w:tc>
        <w:tc>
          <w:tcPr>
            <w:tcW w:w="2436" w:type="dxa"/>
          </w:tcPr>
          <w:p w:rsidR="00AD2AC3" w:rsidRDefault="00041EB6">
            <w:r>
              <w:t>Fortalecer a las</w:t>
            </w:r>
            <w:r>
              <w:t xml:space="preserve"> UGEL en el aspecto administrativo e institucional para mejorar la capacidad </w:t>
            </w:r>
            <w:r>
              <w:lastRenderedPageBreak/>
              <w:t>operativa y la calidad de prestación de servicios que se brindan en estas instancias intermedias de gestión educativa.  </w:t>
            </w:r>
          </w:p>
        </w:tc>
        <w:tc>
          <w:tcPr>
            <w:tcW w:w="2436" w:type="dxa"/>
          </w:tcPr>
          <w:p w:rsidR="00AD2AC3" w:rsidRDefault="00041EB6">
            <w:r>
              <w:lastRenderedPageBreak/>
              <w:t>0</w:t>
            </w:r>
          </w:p>
        </w:tc>
        <w:tc>
          <w:tcPr>
            <w:tcW w:w="2436" w:type="dxa"/>
          </w:tcPr>
          <w:p w:rsidR="00AD2AC3" w:rsidRDefault="00041EB6">
            <w:r>
              <w:t>910,888</w:t>
            </w:r>
          </w:p>
        </w:tc>
      </w:tr>
      <w:tr w:rsidR="00AD2AC3" w:rsidTr="00AD2AC3">
        <w:trPr>
          <w:jc w:val="center"/>
        </w:trPr>
        <w:tc>
          <w:tcPr>
            <w:tcW w:w="2436" w:type="dxa"/>
          </w:tcPr>
          <w:p w:rsidR="00AD2AC3" w:rsidRDefault="00041EB6">
            <w:r>
              <w:t>Convivencia escolar</w:t>
            </w:r>
          </w:p>
        </w:tc>
        <w:tc>
          <w:tcPr>
            <w:tcW w:w="2436" w:type="dxa"/>
          </w:tcPr>
          <w:p w:rsidR="00AD2AC3" w:rsidRDefault="00041EB6">
            <w:r>
              <w:t>Tiene como propósito “Comun</w:t>
            </w:r>
            <w:r>
              <w:t>idades educativas ejerzan sus derechos con responsabilidad, promueven una convivencia basada en el bien común y se relacionan democráticamente, sin violencia ni discriminación, en escuelas seguras, inclusivas, con igualdad de género, valoración de la diver</w:t>
            </w:r>
            <w:r>
              <w:t>sidad y basadas en un diálogo intercultural”. </w:t>
            </w:r>
          </w:p>
        </w:tc>
        <w:tc>
          <w:tcPr>
            <w:tcW w:w="2436" w:type="dxa"/>
          </w:tcPr>
          <w:p w:rsidR="00AD2AC3" w:rsidRDefault="00041EB6">
            <w:r>
              <w:t>0</w:t>
            </w:r>
          </w:p>
        </w:tc>
        <w:tc>
          <w:tcPr>
            <w:tcW w:w="2436" w:type="dxa"/>
          </w:tcPr>
          <w:p w:rsidR="00AD2AC3" w:rsidRDefault="00041EB6">
            <w:r>
              <w:t>1,512,039</w:t>
            </w:r>
          </w:p>
        </w:tc>
      </w:tr>
      <w:tr w:rsidR="00AD2AC3" w:rsidTr="00AD2AC3">
        <w:trPr>
          <w:jc w:val="center"/>
        </w:trPr>
        <w:tc>
          <w:tcPr>
            <w:tcW w:w="2436" w:type="dxa"/>
          </w:tcPr>
          <w:p w:rsidR="00AD2AC3" w:rsidRDefault="00041EB6">
            <w:r>
              <w:t>Distribución de materiales educativos</w:t>
            </w:r>
          </w:p>
        </w:tc>
        <w:tc>
          <w:tcPr>
            <w:tcW w:w="2436" w:type="dxa"/>
          </w:tcPr>
          <w:p w:rsidR="00AD2AC3" w:rsidRDefault="00041EB6">
            <w:r>
              <w:t>La distribución y almacenamiento de los materiales y recursos educativos a las instituciones educativas, a través de las direcciones y/o gerencias regionales de educación y las unidades de gestión educativa local y/o la que haga de sus veces. </w:t>
            </w:r>
          </w:p>
        </w:tc>
        <w:tc>
          <w:tcPr>
            <w:tcW w:w="2436" w:type="dxa"/>
          </w:tcPr>
          <w:p w:rsidR="00AD2AC3" w:rsidRDefault="00041EB6">
            <w:r>
              <w:t>0</w:t>
            </w:r>
          </w:p>
        </w:tc>
        <w:tc>
          <w:tcPr>
            <w:tcW w:w="2436" w:type="dxa"/>
          </w:tcPr>
          <w:p w:rsidR="00AD2AC3" w:rsidRDefault="00041EB6">
            <w:r>
              <w:t>486,070</w:t>
            </w:r>
          </w:p>
        </w:tc>
      </w:tr>
      <w:tr w:rsidR="00AD2AC3" w:rsidTr="00AD2AC3">
        <w:trPr>
          <w:jc w:val="center"/>
        </w:trPr>
        <w:tc>
          <w:tcPr>
            <w:tcW w:w="2436" w:type="dxa"/>
          </w:tcPr>
          <w:p w:rsidR="00AD2AC3" w:rsidRDefault="00041EB6">
            <w:r>
              <w:t>E</w:t>
            </w:r>
            <w:r>
              <w:t>xpresarte</w:t>
            </w:r>
          </w:p>
        </w:tc>
        <w:tc>
          <w:tcPr>
            <w:tcW w:w="2436" w:type="dxa"/>
          </w:tcPr>
          <w:p w:rsidR="00AD2AC3" w:rsidRDefault="00AD2AC3"/>
        </w:tc>
        <w:tc>
          <w:tcPr>
            <w:tcW w:w="2436" w:type="dxa"/>
          </w:tcPr>
          <w:p w:rsidR="00AD2AC3" w:rsidRDefault="00041EB6">
            <w:r>
              <w:t>18</w:t>
            </w:r>
          </w:p>
        </w:tc>
        <w:tc>
          <w:tcPr>
            <w:tcW w:w="2436" w:type="dxa"/>
          </w:tcPr>
          <w:p w:rsidR="00AD2AC3" w:rsidRDefault="00041EB6">
            <w:r>
              <w:t>125,840</w:t>
            </w:r>
          </w:p>
        </w:tc>
      </w:tr>
      <w:tr w:rsidR="00AD2AC3" w:rsidTr="00AD2AC3">
        <w:trPr>
          <w:jc w:val="center"/>
        </w:trPr>
        <w:tc>
          <w:tcPr>
            <w:tcW w:w="2436" w:type="dxa"/>
          </w:tcPr>
          <w:p w:rsidR="00AD2AC3" w:rsidRDefault="00041EB6">
            <w:r>
              <w:t>Fortalecimiento PP 0106</w:t>
            </w:r>
          </w:p>
        </w:tc>
        <w:tc>
          <w:tcPr>
            <w:tcW w:w="2436" w:type="dxa"/>
          </w:tcPr>
          <w:p w:rsidR="00AD2AC3" w:rsidRDefault="00041EB6">
            <w:r>
              <w:t xml:space="preserve">La intervención se prevé fortalecer los servicios de EBE (CEBE, PRITE, SAANEE y CREBE) para obtener mejores aprendizajes y acortar la brecha de atención, mediante la asignación </w:t>
            </w:r>
            <w:r>
              <w:lastRenderedPageBreak/>
              <w:t>progresiva de plazas no docentes de los perfiles mínimos requeridos para que lo</w:t>
            </w:r>
            <w:r>
              <w:t>s servicios EBE cuenten con equipos interdisciplinarios.  </w:t>
            </w:r>
          </w:p>
        </w:tc>
        <w:tc>
          <w:tcPr>
            <w:tcW w:w="2436" w:type="dxa"/>
          </w:tcPr>
          <w:p w:rsidR="00AD2AC3" w:rsidRDefault="00041EB6">
            <w:r>
              <w:lastRenderedPageBreak/>
              <w:t>42</w:t>
            </w:r>
          </w:p>
        </w:tc>
        <w:tc>
          <w:tcPr>
            <w:tcW w:w="2436" w:type="dxa"/>
          </w:tcPr>
          <w:p w:rsidR="00AD2AC3" w:rsidRDefault="00041EB6">
            <w:r>
              <w:t>643,970</w:t>
            </w:r>
          </w:p>
        </w:tc>
      </w:tr>
      <w:tr w:rsidR="00AD2AC3" w:rsidTr="00AD2AC3">
        <w:trPr>
          <w:jc w:val="center"/>
        </w:trPr>
        <w:tc>
          <w:tcPr>
            <w:tcW w:w="2436" w:type="dxa"/>
          </w:tcPr>
          <w:p w:rsidR="00AD2AC3" w:rsidRDefault="00041EB6">
            <w:r>
              <w:t>Fortalecimiento PP 0107</w:t>
            </w:r>
          </w:p>
        </w:tc>
        <w:tc>
          <w:tcPr>
            <w:tcW w:w="2436" w:type="dxa"/>
          </w:tcPr>
          <w:p w:rsidR="00AD2AC3" w:rsidRDefault="00041EB6">
            <w:r>
              <w:t>Consiste en asegurar la contratación oportuna y pago de planillas del personal administrativo y de apoyo que desempeña un cargo o una función no docente, para fa</w:t>
            </w:r>
            <w:r>
              <w:t>vorecer la gestión de formación profesional o la institucionalidad necesaria para el funcionamiento de las Instituciones de Educación Superior Pedagógica Pública.  </w:t>
            </w:r>
          </w:p>
        </w:tc>
        <w:tc>
          <w:tcPr>
            <w:tcW w:w="2436" w:type="dxa"/>
          </w:tcPr>
          <w:p w:rsidR="00AD2AC3" w:rsidRDefault="00041EB6">
            <w:r>
              <w:t>0</w:t>
            </w:r>
          </w:p>
        </w:tc>
        <w:tc>
          <w:tcPr>
            <w:tcW w:w="2436" w:type="dxa"/>
          </w:tcPr>
          <w:p w:rsidR="00AD2AC3" w:rsidRDefault="00041EB6">
            <w:r>
              <w:t>62,592</w:t>
            </w:r>
          </w:p>
        </w:tc>
      </w:tr>
      <w:tr w:rsidR="00AD2AC3" w:rsidTr="00AD2AC3">
        <w:trPr>
          <w:jc w:val="center"/>
        </w:trPr>
        <w:tc>
          <w:tcPr>
            <w:tcW w:w="2436" w:type="dxa"/>
          </w:tcPr>
          <w:p w:rsidR="00AD2AC3" w:rsidRDefault="00041EB6">
            <w:r>
              <w:t>Jornada escolar completa</w:t>
            </w:r>
          </w:p>
        </w:tc>
        <w:tc>
          <w:tcPr>
            <w:tcW w:w="2436" w:type="dxa"/>
          </w:tcPr>
          <w:p w:rsidR="00AD2AC3" w:rsidRDefault="00041EB6">
            <w:r>
              <w:t xml:space="preserve">Mejorar la calidad del servicio de educación secundaria </w:t>
            </w:r>
            <w:r>
              <w:t>ampliando las oportunidades de aprendizaje de las y los estudiantes de instituciones educativas públicas del nivel de educación secundaria, promoviendo el cierre de brechas y la equidad educativa en el país. </w:t>
            </w:r>
          </w:p>
        </w:tc>
        <w:tc>
          <w:tcPr>
            <w:tcW w:w="2436" w:type="dxa"/>
          </w:tcPr>
          <w:p w:rsidR="00AD2AC3" w:rsidRDefault="00041EB6">
            <w:r>
              <w:t>0</w:t>
            </w:r>
          </w:p>
        </w:tc>
        <w:tc>
          <w:tcPr>
            <w:tcW w:w="2436" w:type="dxa"/>
          </w:tcPr>
          <w:p w:rsidR="00AD2AC3" w:rsidRDefault="00041EB6">
            <w:r>
              <w:t>2,833,682</w:t>
            </w:r>
          </w:p>
        </w:tc>
      </w:tr>
      <w:tr w:rsidR="00AD2AC3" w:rsidTr="00AD2AC3">
        <w:trPr>
          <w:jc w:val="center"/>
        </w:trPr>
        <w:tc>
          <w:tcPr>
            <w:tcW w:w="2436" w:type="dxa"/>
          </w:tcPr>
          <w:p w:rsidR="00AD2AC3" w:rsidRDefault="00041EB6">
            <w:r>
              <w:t>Limpieza y mantenimiento</w:t>
            </w:r>
          </w:p>
        </w:tc>
        <w:tc>
          <w:tcPr>
            <w:tcW w:w="2436" w:type="dxa"/>
          </w:tcPr>
          <w:p w:rsidR="00AD2AC3" w:rsidRDefault="00041EB6">
            <w:r>
              <w:t>El objeti</w:t>
            </w:r>
            <w:r>
              <w:t xml:space="preserve">vo de la intervención es contribuir al cierre de la brecha de personal de limpieza y mantenimiento, específicamente en las IIEE públicas </w:t>
            </w:r>
            <w:r>
              <w:lastRenderedPageBreak/>
              <w:t>medianas y grandes, debido a que una mayor concentración de estudiantes genera una mayor necesidad de asegurar las cond</w:t>
            </w:r>
            <w:r>
              <w:t>iciones básicas de limpieza, higiene y bioseguridad para las jornadas escolares presenciales o semipresenciales.   </w:t>
            </w:r>
          </w:p>
        </w:tc>
        <w:tc>
          <w:tcPr>
            <w:tcW w:w="2436" w:type="dxa"/>
          </w:tcPr>
          <w:p w:rsidR="00AD2AC3" w:rsidRDefault="00041EB6">
            <w:r>
              <w:lastRenderedPageBreak/>
              <w:t>0</w:t>
            </w:r>
          </w:p>
        </w:tc>
        <w:tc>
          <w:tcPr>
            <w:tcW w:w="2436" w:type="dxa"/>
          </w:tcPr>
          <w:p w:rsidR="00AD2AC3" w:rsidRDefault="00041EB6">
            <w:r>
              <w:t>551,880</w:t>
            </w:r>
          </w:p>
        </w:tc>
      </w:tr>
      <w:tr w:rsidR="00AD2AC3" w:rsidTr="00AD2AC3">
        <w:trPr>
          <w:jc w:val="center"/>
        </w:trPr>
        <w:tc>
          <w:tcPr>
            <w:tcW w:w="2436" w:type="dxa"/>
          </w:tcPr>
          <w:p w:rsidR="00AD2AC3" w:rsidRDefault="00041EB6">
            <w:r>
              <w:t>Plan de mejoras PP 0107</w:t>
            </w:r>
          </w:p>
        </w:tc>
        <w:tc>
          <w:tcPr>
            <w:tcW w:w="2436" w:type="dxa"/>
          </w:tcPr>
          <w:p w:rsidR="00AD2AC3" w:rsidRDefault="00AD2AC3"/>
        </w:tc>
        <w:tc>
          <w:tcPr>
            <w:tcW w:w="2436" w:type="dxa"/>
          </w:tcPr>
          <w:p w:rsidR="00AD2AC3" w:rsidRDefault="00041EB6">
            <w:r>
              <w:t>0</w:t>
            </w:r>
          </w:p>
        </w:tc>
        <w:tc>
          <w:tcPr>
            <w:tcW w:w="2436" w:type="dxa"/>
          </w:tcPr>
          <w:p w:rsidR="00AD2AC3" w:rsidRDefault="00041EB6">
            <w:r>
              <w:t>149,000</w:t>
            </w:r>
          </w:p>
        </w:tc>
      </w:tr>
      <w:tr w:rsidR="00AD2AC3" w:rsidTr="00AD2AC3">
        <w:trPr>
          <w:jc w:val="center"/>
        </w:trPr>
        <w:tc>
          <w:tcPr>
            <w:tcW w:w="2436" w:type="dxa"/>
          </w:tcPr>
          <w:p w:rsidR="00AD2AC3" w:rsidRDefault="00041EB6">
            <w:r>
              <w:t>PP 0147 IEST</w:t>
            </w:r>
          </w:p>
        </w:tc>
        <w:tc>
          <w:tcPr>
            <w:tcW w:w="2436" w:type="dxa"/>
          </w:tcPr>
          <w:p w:rsidR="00AD2AC3" w:rsidRDefault="00041EB6">
            <w:r>
              <w:t xml:space="preserve">Busca garantizar que toda la oferta educativa superior tecnológica público alcance las condiciones básicas de calidad (CBC) para el licenciamiento institucional y acceso al servicio educativo de calidad. </w:t>
            </w:r>
          </w:p>
        </w:tc>
        <w:tc>
          <w:tcPr>
            <w:tcW w:w="2436" w:type="dxa"/>
          </w:tcPr>
          <w:p w:rsidR="00AD2AC3" w:rsidRDefault="00041EB6">
            <w:r>
              <w:t>0</w:t>
            </w:r>
          </w:p>
        </w:tc>
        <w:tc>
          <w:tcPr>
            <w:tcW w:w="2436" w:type="dxa"/>
          </w:tcPr>
          <w:p w:rsidR="00AD2AC3" w:rsidRDefault="00041EB6">
            <w:r>
              <w:t>381,930</w:t>
            </w:r>
          </w:p>
        </w:tc>
      </w:tr>
      <w:tr w:rsidR="00AD2AC3" w:rsidTr="00AD2AC3">
        <w:trPr>
          <w:jc w:val="center"/>
        </w:trPr>
        <w:tc>
          <w:tcPr>
            <w:tcW w:w="2436" w:type="dxa"/>
          </w:tcPr>
          <w:p w:rsidR="00AD2AC3" w:rsidRDefault="00041EB6">
            <w:r>
              <w:t>PRONOEI</w:t>
            </w:r>
          </w:p>
        </w:tc>
        <w:tc>
          <w:tcPr>
            <w:tcW w:w="2436" w:type="dxa"/>
          </w:tcPr>
          <w:p w:rsidR="00AD2AC3" w:rsidRDefault="00041EB6">
            <w:r>
              <w:t>Los Programas No Escolarizados d</w:t>
            </w:r>
            <w:r>
              <w:t>e Educación Inicial (PRONOEI), son servicios educativos que atienden a niñas y niños menores de 6 años de edad y a sus familias donde no existe oferta educativa escolarizada y se requiere de una atención educativa flexible por las características territori</w:t>
            </w:r>
            <w:r>
              <w:t>ales, sociales y culturales.  </w:t>
            </w:r>
          </w:p>
        </w:tc>
        <w:tc>
          <w:tcPr>
            <w:tcW w:w="2436" w:type="dxa"/>
          </w:tcPr>
          <w:p w:rsidR="00AD2AC3" w:rsidRDefault="00041EB6">
            <w:r>
              <w:t>0</w:t>
            </w:r>
          </w:p>
        </w:tc>
        <w:tc>
          <w:tcPr>
            <w:tcW w:w="2436" w:type="dxa"/>
          </w:tcPr>
          <w:p w:rsidR="00AD2AC3" w:rsidRDefault="00041EB6">
            <w:r>
              <w:t>4,105,760</w:t>
            </w:r>
          </w:p>
        </w:tc>
      </w:tr>
      <w:tr w:rsidR="00AD2AC3" w:rsidTr="00AD2AC3">
        <w:trPr>
          <w:jc w:val="center"/>
        </w:trPr>
        <w:tc>
          <w:tcPr>
            <w:tcW w:w="2436" w:type="dxa"/>
          </w:tcPr>
          <w:p w:rsidR="00AD2AC3" w:rsidRDefault="00041EB6">
            <w:r>
              <w:t>Secundaria en alternancia</w:t>
            </w:r>
          </w:p>
        </w:tc>
        <w:tc>
          <w:tcPr>
            <w:tcW w:w="2436" w:type="dxa"/>
          </w:tcPr>
          <w:p w:rsidR="00AD2AC3" w:rsidRDefault="00041EB6">
            <w:r>
              <w:t xml:space="preserve"> Constituye un modelo de servicio educativo semipresencial para el ámbito rural que </w:t>
            </w:r>
            <w:r>
              <w:lastRenderedPageBreak/>
              <w:t>alterna dos espacios formativos en el   medio   socioeconómico   y   familiar (comunidad), y   en   la</w:t>
            </w:r>
            <w:r>
              <w:t>   institución   educativa denominada Centro Rural de Formación en Alternancia (CRFA) por un periodo de dos semanas, en el que se contempla el servicio de residentado. El modelo responde con pertinencia a las características y demandas de las dinámicas fam</w:t>
            </w:r>
            <w:r>
              <w:t>iliares y locales del ámbito rural. </w:t>
            </w:r>
          </w:p>
        </w:tc>
        <w:tc>
          <w:tcPr>
            <w:tcW w:w="2436" w:type="dxa"/>
          </w:tcPr>
          <w:p w:rsidR="00AD2AC3" w:rsidRDefault="00041EB6">
            <w:r>
              <w:lastRenderedPageBreak/>
              <w:t>0</w:t>
            </w:r>
          </w:p>
        </w:tc>
        <w:tc>
          <w:tcPr>
            <w:tcW w:w="2436" w:type="dxa"/>
          </w:tcPr>
          <w:p w:rsidR="00AD2AC3" w:rsidRDefault="00041EB6">
            <w:r>
              <w:t>326,440</w:t>
            </w:r>
          </w:p>
        </w:tc>
      </w:tr>
      <w:tr w:rsidR="00AD2AC3" w:rsidTr="00AD2AC3">
        <w:trPr>
          <w:jc w:val="center"/>
        </w:trPr>
        <w:tc>
          <w:tcPr>
            <w:tcW w:w="2436" w:type="dxa"/>
          </w:tcPr>
          <w:p w:rsidR="00AD2AC3" w:rsidRDefault="00041EB6">
            <w:r>
              <w:t>Supervisión de IIEE privadas</w:t>
            </w:r>
          </w:p>
        </w:tc>
        <w:tc>
          <w:tcPr>
            <w:tcW w:w="2436" w:type="dxa"/>
          </w:tcPr>
          <w:p w:rsidR="00AD2AC3" w:rsidRDefault="00041EB6">
            <w:r>
              <w:t>Tiene  como  objetivo  fortalecer  las  capacidades  de  las  instancias  de  gestión educativa descentralizada del sector educación (DRE/GRE y UGEL) mediante la dotación de perso</w:t>
            </w:r>
            <w:r>
              <w:t>nal  a  cargo  de  las  labores  de  supervisión  del  cumplimiento  de  las  obligaciones, prohibiciones y otras limitaciones exigibles a las Instituciones Educativas Privadas (IEP) que hayan sido establecidas por la normativa vigente </w:t>
            </w:r>
          </w:p>
        </w:tc>
        <w:tc>
          <w:tcPr>
            <w:tcW w:w="2436" w:type="dxa"/>
          </w:tcPr>
          <w:p w:rsidR="00AD2AC3" w:rsidRDefault="00041EB6">
            <w:r>
              <w:t>0</w:t>
            </w:r>
          </w:p>
        </w:tc>
        <w:tc>
          <w:tcPr>
            <w:tcW w:w="2436" w:type="dxa"/>
          </w:tcPr>
          <w:p w:rsidR="00AD2AC3" w:rsidRDefault="00041EB6">
            <w:r>
              <w:t>1,178,448</w:t>
            </w:r>
          </w:p>
        </w:tc>
      </w:tr>
      <w:tr w:rsidR="00AD2AC3" w:rsidTr="00AD2AC3">
        <w:trPr>
          <w:jc w:val="center"/>
        </w:trPr>
        <w:tc>
          <w:tcPr>
            <w:tcW w:w="2436" w:type="dxa"/>
          </w:tcPr>
          <w:p w:rsidR="00AD2AC3" w:rsidRDefault="00041EB6">
            <w:r>
              <w:t>Talleres deportivo recreativos - Wiñaq</w:t>
            </w:r>
          </w:p>
        </w:tc>
        <w:tc>
          <w:tcPr>
            <w:tcW w:w="2436" w:type="dxa"/>
          </w:tcPr>
          <w:p w:rsidR="00AD2AC3" w:rsidRDefault="00041EB6">
            <w:r>
              <w:t xml:space="preserve">Los talleres deportivo- Recreativos es una iniciativa pedagógica cogestionada desde el MINEDU con las </w:t>
            </w:r>
            <w:r>
              <w:lastRenderedPageBreak/>
              <w:t>DRE y UGEL que implementa talleres de formación deportiva- recreativa que se dictan fuera del horario de clases a e</w:t>
            </w:r>
            <w:r>
              <w:t>studiantes de todos los niveles de la Educación Básica de IIEE públicas y privadas.  </w:t>
            </w:r>
          </w:p>
        </w:tc>
        <w:tc>
          <w:tcPr>
            <w:tcW w:w="2436" w:type="dxa"/>
          </w:tcPr>
          <w:p w:rsidR="00AD2AC3" w:rsidRDefault="00041EB6">
            <w:r>
              <w:lastRenderedPageBreak/>
              <w:t>0</w:t>
            </w:r>
          </w:p>
        </w:tc>
        <w:tc>
          <w:tcPr>
            <w:tcW w:w="2436" w:type="dxa"/>
          </w:tcPr>
          <w:p w:rsidR="00AD2AC3" w:rsidRDefault="00041EB6">
            <w:r>
              <w:t>732,607</w:t>
            </w:r>
          </w:p>
        </w:tc>
      </w:tr>
      <w:tr w:rsidR="00AD2AC3" w:rsidTr="00AD2AC3">
        <w:trPr>
          <w:jc w:val="center"/>
        </w:trPr>
        <w:tc>
          <w:tcPr>
            <w:tcW w:w="2436" w:type="dxa"/>
          </w:tcPr>
          <w:p w:rsidR="00AD2AC3" w:rsidRDefault="00041EB6">
            <w:r>
              <w:t>Traslado docente</w:t>
            </w:r>
          </w:p>
        </w:tc>
        <w:tc>
          <w:tcPr>
            <w:tcW w:w="2436" w:type="dxa"/>
          </w:tcPr>
          <w:p w:rsidR="00AD2AC3" w:rsidRDefault="00041EB6">
            <w:r>
              <w:t>Esta intervención cubre los desplazamientos de los miembros de los Comités de Evaluación y observadores externos que son los encargados de lle</w:t>
            </w:r>
            <w:r>
              <w:t>var a cabo la implementación de los instrumentos de la Evaluación del Desempeño Docente. La intervención financia el pago de viáticos, pasajes y movilidad para los integrantes de los comités de evaluación, que se constituyen en los gobiernos regionales. </w:t>
            </w:r>
          </w:p>
        </w:tc>
        <w:tc>
          <w:tcPr>
            <w:tcW w:w="2436" w:type="dxa"/>
          </w:tcPr>
          <w:p w:rsidR="00AD2AC3" w:rsidRDefault="00041EB6">
            <w:r>
              <w:t>0</w:t>
            </w:r>
          </w:p>
        </w:tc>
        <w:tc>
          <w:tcPr>
            <w:tcW w:w="2436" w:type="dxa"/>
          </w:tcPr>
          <w:p w:rsidR="00AD2AC3" w:rsidRDefault="00041EB6">
            <w:r>
              <w:t>119,463</w:t>
            </w:r>
          </w:p>
        </w:tc>
      </w:tr>
      <w:tr w:rsidR="00AD2AC3" w:rsidTr="00AD2AC3">
        <w:trPr>
          <w:jc w:val="center"/>
        </w:trPr>
        <w:tc>
          <w:tcPr>
            <w:tcW w:w="4872" w:type="dxa"/>
            <w:gridSpan w:val="2"/>
          </w:tcPr>
          <w:p w:rsidR="00AD2AC3" w:rsidRDefault="00041EB6">
            <w:pPr>
              <w:jc w:val="center"/>
            </w:pPr>
            <w:r>
              <w:t>Total</w:t>
            </w:r>
          </w:p>
          <w:p w:rsidR="00AD2AC3" w:rsidRDefault="00AD2AC3">
            <w:pPr>
              <w:jc w:val="center"/>
            </w:pPr>
          </w:p>
        </w:tc>
        <w:tc>
          <w:tcPr>
            <w:tcW w:w="2436" w:type="dxa"/>
          </w:tcPr>
          <w:p w:rsidR="00AD2AC3" w:rsidRDefault="00041EB6">
            <w:r>
              <w:t>60</w:t>
            </w:r>
          </w:p>
        </w:tc>
        <w:tc>
          <w:tcPr>
            <w:tcW w:w="2436" w:type="dxa"/>
          </w:tcPr>
          <w:p w:rsidR="00AD2AC3" w:rsidRDefault="00041EB6">
            <w:r>
              <w:t>14,373,317</w:t>
            </w:r>
          </w:p>
        </w:tc>
      </w:tr>
    </w:tbl>
    <w:p w:rsidR="00AD2AC3" w:rsidRDefault="00041EB6">
      <w:pPr>
        <w:pStyle w:val="Fuentes"/>
      </w:pPr>
      <w:r>
        <w:t>Nota: De los costos que se consignan en el Oficio Múltiple N° 00023-2023-MINEDU/SPE-OPEP. Se encuentra programado un 75 % en el PIA de los GORE, el MINEDU transferirá el resto de recursos, según ejecución.</w:t>
      </w:r>
    </w:p>
    <w:p w:rsidR="00AD2AC3" w:rsidRDefault="00041EB6">
      <w:r>
        <w:br w:type="page"/>
      </w:r>
    </w:p>
    <w:p w:rsidR="00AD2AC3" w:rsidRDefault="00041EB6">
      <w:pPr>
        <w:pStyle w:val="Ttulo2"/>
        <w:jc w:val="center"/>
      </w:pPr>
      <w:r>
        <w:lastRenderedPageBreak/>
        <w:t>ANEXO N° 2</w:t>
      </w:r>
    </w:p>
    <w:p w:rsidR="00AD2AC3" w:rsidRDefault="00041EB6">
      <w:pPr>
        <w:jc w:val="center"/>
      </w:pPr>
      <w:r>
        <w:rPr>
          <w:b/>
          <w:sz w:val="32"/>
        </w:rPr>
        <w:t>Avance de contratación del Personal CAS de las intervenciones y acciones pedagógicas</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AD2AC3" w:rsidTr="00AD2AC3">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AD2AC3" w:rsidRDefault="00041EB6">
            <w:r>
              <w:t>Intervención Pedagógica</w:t>
            </w:r>
          </w:p>
        </w:tc>
        <w:tc>
          <w:tcPr>
            <w:tcW w:w="2436" w:type="dxa"/>
          </w:tcPr>
          <w:p w:rsidR="00AD2AC3" w:rsidRDefault="00041EB6">
            <w:r>
              <w:t>Descripción</w:t>
            </w:r>
          </w:p>
        </w:tc>
        <w:tc>
          <w:tcPr>
            <w:tcW w:w="2436" w:type="dxa"/>
          </w:tcPr>
          <w:p w:rsidR="00AD2AC3" w:rsidRDefault="00041EB6">
            <w:r>
              <w:t>PEAS Programadas 2023</w:t>
            </w:r>
          </w:p>
        </w:tc>
        <w:tc>
          <w:tcPr>
            <w:tcW w:w="2436" w:type="dxa"/>
          </w:tcPr>
          <w:p w:rsidR="00AD2AC3" w:rsidRDefault="00041EB6">
            <w:r>
              <w:t>Costo de la Intervención (S/)</w:t>
            </w:r>
          </w:p>
        </w:tc>
      </w:tr>
      <w:tr w:rsidR="00AD2AC3" w:rsidTr="00AD2AC3">
        <w:trPr>
          <w:jc w:val="center"/>
        </w:trPr>
        <w:tc>
          <w:tcPr>
            <w:tcW w:w="2436" w:type="dxa"/>
          </w:tcPr>
          <w:p w:rsidR="00AD2AC3" w:rsidRDefault="00041EB6">
            <w:r>
              <w:t>Absorción de matrícula</w:t>
            </w:r>
          </w:p>
        </w:tc>
        <w:tc>
          <w:tcPr>
            <w:tcW w:w="2436" w:type="dxa"/>
          </w:tcPr>
          <w:p w:rsidR="00AD2AC3" w:rsidRDefault="00041EB6">
            <w:r>
              <w:t>Tiene como objetivo el fortalecimiento de la oferta pública</w:t>
            </w:r>
            <w:r>
              <w:t xml:space="preserve"> educativa a través de la incorporación de personal administrativo identificado como prioritario para atender el incremento de la carga administrativa de las IIEE, en el marco del incremento de matrícula, por atención de estudiantes de primer ingreso o que</w:t>
            </w:r>
            <w:r>
              <w:t xml:space="preserve"> requieran trasladarse a una institución educativa pública.  </w:t>
            </w:r>
          </w:p>
        </w:tc>
        <w:tc>
          <w:tcPr>
            <w:tcW w:w="2436" w:type="dxa"/>
          </w:tcPr>
          <w:p w:rsidR="00AD2AC3" w:rsidRDefault="00041EB6">
            <w:r>
              <w:t>0</w:t>
            </w:r>
          </w:p>
        </w:tc>
        <w:tc>
          <w:tcPr>
            <w:tcW w:w="2436" w:type="dxa"/>
          </w:tcPr>
          <w:p w:rsidR="00AD2AC3" w:rsidRDefault="00041EB6">
            <w:r>
              <w:t>218,496</w:t>
            </w:r>
          </w:p>
        </w:tc>
      </w:tr>
      <w:tr w:rsidR="00AD2AC3" w:rsidTr="00AD2AC3">
        <w:trPr>
          <w:jc w:val="center"/>
        </w:trPr>
        <w:tc>
          <w:tcPr>
            <w:tcW w:w="2436" w:type="dxa"/>
          </w:tcPr>
          <w:p w:rsidR="00AD2AC3" w:rsidRDefault="00041EB6">
            <w:r>
              <w:t>Acciones comunes PP 0107</w:t>
            </w:r>
          </w:p>
        </w:tc>
        <w:tc>
          <w:tcPr>
            <w:tcW w:w="2436" w:type="dxa"/>
          </w:tcPr>
          <w:p w:rsidR="00AD2AC3" w:rsidRDefault="00041EB6">
            <w:r>
              <w:t>Garantiza la adecuada implementación del programa presupuestal, considerando actividades de planificación, gestión y de seguimiento, las cuales son implementa</w:t>
            </w:r>
            <w:r>
              <w:t>das por las DRE/GRE. Bajo esta actividad se dota de recursos  </w:t>
            </w:r>
          </w:p>
        </w:tc>
        <w:tc>
          <w:tcPr>
            <w:tcW w:w="2436" w:type="dxa"/>
          </w:tcPr>
          <w:p w:rsidR="00AD2AC3" w:rsidRDefault="00041EB6">
            <w:r>
              <w:t>0</w:t>
            </w:r>
          </w:p>
        </w:tc>
        <w:tc>
          <w:tcPr>
            <w:tcW w:w="2436" w:type="dxa"/>
          </w:tcPr>
          <w:p w:rsidR="00AD2AC3" w:rsidRDefault="00041EB6">
            <w:r>
              <w:t>34,212</w:t>
            </w:r>
          </w:p>
        </w:tc>
      </w:tr>
      <w:tr w:rsidR="00AD2AC3" w:rsidTr="00AD2AC3">
        <w:trPr>
          <w:jc w:val="center"/>
        </w:trPr>
        <w:tc>
          <w:tcPr>
            <w:tcW w:w="2436" w:type="dxa"/>
          </w:tcPr>
          <w:p w:rsidR="00AD2AC3" w:rsidRDefault="00041EB6">
            <w:r>
              <w:t>CAS UGEL</w:t>
            </w:r>
          </w:p>
        </w:tc>
        <w:tc>
          <w:tcPr>
            <w:tcW w:w="2436" w:type="dxa"/>
          </w:tcPr>
          <w:p w:rsidR="00AD2AC3" w:rsidRDefault="00041EB6">
            <w:r>
              <w:t xml:space="preserve">Fortalecer a las UGEL en el aspecto administrativo e institucional para mejorar la capacidad operativa y la calidad de prestación de servicios que se brindan en estas </w:t>
            </w:r>
            <w:r>
              <w:lastRenderedPageBreak/>
              <w:t>instanc</w:t>
            </w:r>
            <w:r>
              <w:t>ias intermedias de gestión educativa.  </w:t>
            </w:r>
          </w:p>
        </w:tc>
        <w:tc>
          <w:tcPr>
            <w:tcW w:w="2436" w:type="dxa"/>
          </w:tcPr>
          <w:p w:rsidR="00AD2AC3" w:rsidRDefault="00041EB6">
            <w:r>
              <w:lastRenderedPageBreak/>
              <w:t>0</w:t>
            </w:r>
          </w:p>
        </w:tc>
        <w:tc>
          <w:tcPr>
            <w:tcW w:w="2436" w:type="dxa"/>
          </w:tcPr>
          <w:p w:rsidR="00AD2AC3" w:rsidRDefault="00041EB6">
            <w:r>
              <w:t>910,888</w:t>
            </w:r>
          </w:p>
        </w:tc>
      </w:tr>
      <w:tr w:rsidR="00AD2AC3" w:rsidTr="00AD2AC3">
        <w:trPr>
          <w:jc w:val="center"/>
        </w:trPr>
        <w:tc>
          <w:tcPr>
            <w:tcW w:w="2436" w:type="dxa"/>
          </w:tcPr>
          <w:p w:rsidR="00AD2AC3" w:rsidRDefault="00041EB6">
            <w:r>
              <w:t>Convivencia escolar</w:t>
            </w:r>
          </w:p>
        </w:tc>
        <w:tc>
          <w:tcPr>
            <w:tcW w:w="2436" w:type="dxa"/>
          </w:tcPr>
          <w:p w:rsidR="00AD2AC3" w:rsidRDefault="00041EB6">
            <w:r>
              <w:t>Tiene como propósito “Comunidades educativas ejerzan sus derechos con responsabilidad, promueven una convivencia basada en el bien común y se relacionan democráticamente, sin violencia ni discriminación, en escuelas seguras, inclusivas, con igualdad de gén</w:t>
            </w:r>
            <w:r>
              <w:t>ero, valoración de la diversidad y basadas en un diálogo intercultural”. </w:t>
            </w:r>
          </w:p>
        </w:tc>
        <w:tc>
          <w:tcPr>
            <w:tcW w:w="2436" w:type="dxa"/>
          </w:tcPr>
          <w:p w:rsidR="00AD2AC3" w:rsidRDefault="00041EB6">
            <w:r>
              <w:t>0</w:t>
            </w:r>
          </w:p>
        </w:tc>
        <w:tc>
          <w:tcPr>
            <w:tcW w:w="2436" w:type="dxa"/>
          </w:tcPr>
          <w:p w:rsidR="00AD2AC3" w:rsidRDefault="00041EB6">
            <w:r>
              <w:t>1,512,039</w:t>
            </w:r>
          </w:p>
        </w:tc>
      </w:tr>
      <w:tr w:rsidR="00AD2AC3" w:rsidTr="00AD2AC3">
        <w:trPr>
          <w:jc w:val="center"/>
        </w:trPr>
        <w:tc>
          <w:tcPr>
            <w:tcW w:w="2436" w:type="dxa"/>
          </w:tcPr>
          <w:p w:rsidR="00AD2AC3" w:rsidRDefault="00041EB6">
            <w:r>
              <w:t>Distribución de materiales educativos</w:t>
            </w:r>
          </w:p>
        </w:tc>
        <w:tc>
          <w:tcPr>
            <w:tcW w:w="2436" w:type="dxa"/>
          </w:tcPr>
          <w:p w:rsidR="00AD2AC3" w:rsidRDefault="00041EB6">
            <w:r>
              <w:t>La distribución y almacenamiento de los materiales y recursos educativos a las instituciones educativas, a través de las direccione</w:t>
            </w:r>
            <w:r>
              <w:t>s y/o gerencias regionales de educación y las unidades de gestión educativa local y/o la que haga de sus veces. </w:t>
            </w:r>
          </w:p>
        </w:tc>
        <w:tc>
          <w:tcPr>
            <w:tcW w:w="2436" w:type="dxa"/>
          </w:tcPr>
          <w:p w:rsidR="00AD2AC3" w:rsidRDefault="00041EB6">
            <w:r>
              <w:t>0</w:t>
            </w:r>
          </w:p>
        </w:tc>
        <w:tc>
          <w:tcPr>
            <w:tcW w:w="2436" w:type="dxa"/>
          </w:tcPr>
          <w:p w:rsidR="00AD2AC3" w:rsidRDefault="00041EB6">
            <w:r>
              <w:t>486,070</w:t>
            </w:r>
          </w:p>
        </w:tc>
      </w:tr>
      <w:tr w:rsidR="00AD2AC3" w:rsidTr="00AD2AC3">
        <w:trPr>
          <w:jc w:val="center"/>
        </w:trPr>
        <w:tc>
          <w:tcPr>
            <w:tcW w:w="2436" w:type="dxa"/>
          </w:tcPr>
          <w:p w:rsidR="00AD2AC3" w:rsidRDefault="00041EB6">
            <w:r>
              <w:t>Expresarte</w:t>
            </w:r>
          </w:p>
        </w:tc>
        <w:tc>
          <w:tcPr>
            <w:tcW w:w="2436" w:type="dxa"/>
          </w:tcPr>
          <w:p w:rsidR="00AD2AC3" w:rsidRDefault="00AD2AC3"/>
        </w:tc>
        <w:tc>
          <w:tcPr>
            <w:tcW w:w="2436" w:type="dxa"/>
          </w:tcPr>
          <w:p w:rsidR="00AD2AC3" w:rsidRDefault="00041EB6">
            <w:r>
              <w:t>18</w:t>
            </w:r>
          </w:p>
        </w:tc>
        <w:tc>
          <w:tcPr>
            <w:tcW w:w="2436" w:type="dxa"/>
          </w:tcPr>
          <w:p w:rsidR="00AD2AC3" w:rsidRDefault="00041EB6">
            <w:r>
              <w:t>125,840</w:t>
            </w:r>
          </w:p>
        </w:tc>
      </w:tr>
      <w:tr w:rsidR="00AD2AC3" w:rsidTr="00AD2AC3">
        <w:trPr>
          <w:jc w:val="center"/>
        </w:trPr>
        <w:tc>
          <w:tcPr>
            <w:tcW w:w="2436" w:type="dxa"/>
          </w:tcPr>
          <w:p w:rsidR="00AD2AC3" w:rsidRDefault="00041EB6">
            <w:r>
              <w:t>Fortalecimiento PP 0106</w:t>
            </w:r>
          </w:p>
        </w:tc>
        <w:tc>
          <w:tcPr>
            <w:tcW w:w="2436" w:type="dxa"/>
          </w:tcPr>
          <w:p w:rsidR="00AD2AC3" w:rsidRDefault="00041EB6">
            <w:r>
              <w:t>La intervención se prevé fortalecer los servicios de EBE (CEBE, PRITE, SAANEE y CREB</w:t>
            </w:r>
            <w:r>
              <w:t xml:space="preserve">E) para obtener mejores aprendizajes y acortar la brecha de atención, mediante la asignación progresiva de plazas no docentes de los perfiles mínimos requeridos para que </w:t>
            </w:r>
            <w:r>
              <w:lastRenderedPageBreak/>
              <w:t>los servicios EBE cuenten con equipos interdisciplinarios.  </w:t>
            </w:r>
          </w:p>
        </w:tc>
        <w:tc>
          <w:tcPr>
            <w:tcW w:w="2436" w:type="dxa"/>
          </w:tcPr>
          <w:p w:rsidR="00AD2AC3" w:rsidRDefault="00041EB6">
            <w:r>
              <w:lastRenderedPageBreak/>
              <w:t>42</w:t>
            </w:r>
          </w:p>
        </w:tc>
        <w:tc>
          <w:tcPr>
            <w:tcW w:w="2436" w:type="dxa"/>
          </w:tcPr>
          <w:p w:rsidR="00AD2AC3" w:rsidRDefault="00041EB6">
            <w:r>
              <w:t>643,970</w:t>
            </w:r>
          </w:p>
        </w:tc>
      </w:tr>
      <w:tr w:rsidR="00AD2AC3" w:rsidTr="00AD2AC3">
        <w:trPr>
          <w:jc w:val="center"/>
        </w:trPr>
        <w:tc>
          <w:tcPr>
            <w:tcW w:w="2436" w:type="dxa"/>
          </w:tcPr>
          <w:p w:rsidR="00AD2AC3" w:rsidRDefault="00041EB6">
            <w:r>
              <w:t>Fortalecimien</w:t>
            </w:r>
            <w:r>
              <w:t>to PP 0107</w:t>
            </w:r>
          </w:p>
        </w:tc>
        <w:tc>
          <w:tcPr>
            <w:tcW w:w="2436" w:type="dxa"/>
          </w:tcPr>
          <w:p w:rsidR="00AD2AC3" w:rsidRDefault="00041EB6">
            <w:r>
              <w:t>Consiste en asegurar la contratación oportuna y pago de planillas del personal administrativo y de apoyo que desempeña un cargo o una función no docente, para favorecer la gestión de formación profesional o la institucionalidad necesaria para el</w:t>
            </w:r>
            <w:r>
              <w:t xml:space="preserve"> funcionamiento de las Instituciones de Educación Superior Pedagógica Pública.  </w:t>
            </w:r>
          </w:p>
        </w:tc>
        <w:tc>
          <w:tcPr>
            <w:tcW w:w="2436" w:type="dxa"/>
          </w:tcPr>
          <w:p w:rsidR="00AD2AC3" w:rsidRDefault="00041EB6">
            <w:r>
              <w:t>0</w:t>
            </w:r>
          </w:p>
        </w:tc>
        <w:tc>
          <w:tcPr>
            <w:tcW w:w="2436" w:type="dxa"/>
          </w:tcPr>
          <w:p w:rsidR="00AD2AC3" w:rsidRDefault="00041EB6">
            <w:r>
              <w:t>62,592</w:t>
            </w:r>
          </w:p>
        </w:tc>
      </w:tr>
      <w:tr w:rsidR="00AD2AC3" w:rsidTr="00AD2AC3">
        <w:trPr>
          <w:jc w:val="center"/>
        </w:trPr>
        <w:tc>
          <w:tcPr>
            <w:tcW w:w="2436" w:type="dxa"/>
          </w:tcPr>
          <w:p w:rsidR="00AD2AC3" w:rsidRDefault="00041EB6">
            <w:r>
              <w:t>Jornada escolar completa</w:t>
            </w:r>
          </w:p>
        </w:tc>
        <w:tc>
          <w:tcPr>
            <w:tcW w:w="2436" w:type="dxa"/>
          </w:tcPr>
          <w:p w:rsidR="00AD2AC3" w:rsidRDefault="00041EB6">
            <w:r>
              <w:t>Mejorar la calidad del servicio de educación secundaria ampliando las oportunidades de aprendizaje de las y los estudiantes de instituciones educativas públicas del nivel de educación secundaria, promoviendo el cierre de brechas y la equidad educativa en e</w:t>
            </w:r>
            <w:r>
              <w:t>l país. </w:t>
            </w:r>
          </w:p>
        </w:tc>
        <w:tc>
          <w:tcPr>
            <w:tcW w:w="2436" w:type="dxa"/>
          </w:tcPr>
          <w:p w:rsidR="00AD2AC3" w:rsidRDefault="00041EB6">
            <w:r>
              <w:t>0</w:t>
            </w:r>
          </w:p>
        </w:tc>
        <w:tc>
          <w:tcPr>
            <w:tcW w:w="2436" w:type="dxa"/>
          </w:tcPr>
          <w:p w:rsidR="00AD2AC3" w:rsidRDefault="00041EB6">
            <w:r>
              <w:t>2,833,682</w:t>
            </w:r>
          </w:p>
        </w:tc>
      </w:tr>
      <w:tr w:rsidR="00AD2AC3" w:rsidTr="00AD2AC3">
        <w:trPr>
          <w:jc w:val="center"/>
        </w:trPr>
        <w:tc>
          <w:tcPr>
            <w:tcW w:w="2436" w:type="dxa"/>
          </w:tcPr>
          <w:p w:rsidR="00AD2AC3" w:rsidRDefault="00041EB6">
            <w:r>
              <w:t>Limpieza y mantenimiento</w:t>
            </w:r>
          </w:p>
        </w:tc>
        <w:tc>
          <w:tcPr>
            <w:tcW w:w="2436" w:type="dxa"/>
          </w:tcPr>
          <w:p w:rsidR="00AD2AC3" w:rsidRDefault="00041EB6">
            <w:r>
              <w:t>El objetivo de la intervención es contribuir al cierre de la brecha de personal de limpieza y mantenimiento, específicamente en las IIEE públicas medianas y grandes, debido a que una mayor concentración de est</w:t>
            </w:r>
            <w:r>
              <w:t xml:space="preserve">udiantes </w:t>
            </w:r>
            <w:r>
              <w:lastRenderedPageBreak/>
              <w:t>genera una mayor necesidad de asegurar las condiciones básicas de limpieza, higiene y bioseguridad para las jornadas escolares presenciales o semipresenciales.   </w:t>
            </w:r>
          </w:p>
        </w:tc>
        <w:tc>
          <w:tcPr>
            <w:tcW w:w="2436" w:type="dxa"/>
          </w:tcPr>
          <w:p w:rsidR="00AD2AC3" w:rsidRDefault="00041EB6">
            <w:r>
              <w:lastRenderedPageBreak/>
              <w:t>0</w:t>
            </w:r>
          </w:p>
        </w:tc>
        <w:tc>
          <w:tcPr>
            <w:tcW w:w="2436" w:type="dxa"/>
          </w:tcPr>
          <w:p w:rsidR="00AD2AC3" w:rsidRDefault="00041EB6">
            <w:r>
              <w:t>551,880</w:t>
            </w:r>
          </w:p>
        </w:tc>
      </w:tr>
      <w:tr w:rsidR="00AD2AC3" w:rsidTr="00AD2AC3">
        <w:trPr>
          <w:jc w:val="center"/>
        </w:trPr>
        <w:tc>
          <w:tcPr>
            <w:tcW w:w="2436" w:type="dxa"/>
          </w:tcPr>
          <w:p w:rsidR="00AD2AC3" w:rsidRDefault="00041EB6">
            <w:r>
              <w:t>Plan de mejoras PP 0107</w:t>
            </w:r>
          </w:p>
        </w:tc>
        <w:tc>
          <w:tcPr>
            <w:tcW w:w="2436" w:type="dxa"/>
          </w:tcPr>
          <w:p w:rsidR="00AD2AC3" w:rsidRDefault="00AD2AC3"/>
        </w:tc>
        <w:tc>
          <w:tcPr>
            <w:tcW w:w="2436" w:type="dxa"/>
          </w:tcPr>
          <w:p w:rsidR="00AD2AC3" w:rsidRDefault="00041EB6">
            <w:r>
              <w:t>0</w:t>
            </w:r>
          </w:p>
        </w:tc>
        <w:tc>
          <w:tcPr>
            <w:tcW w:w="2436" w:type="dxa"/>
          </w:tcPr>
          <w:p w:rsidR="00AD2AC3" w:rsidRDefault="00041EB6">
            <w:r>
              <w:t>149,000</w:t>
            </w:r>
          </w:p>
        </w:tc>
      </w:tr>
      <w:tr w:rsidR="00AD2AC3" w:rsidTr="00AD2AC3">
        <w:trPr>
          <w:jc w:val="center"/>
        </w:trPr>
        <w:tc>
          <w:tcPr>
            <w:tcW w:w="2436" w:type="dxa"/>
          </w:tcPr>
          <w:p w:rsidR="00AD2AC3" w:rsidRDefault="00041EB6">
            <w:r>
              <w:t>PP 0147 IEST</w:t>
            </w:r>
          </w:p>
        </w:tc>
        <w:tc>
          <w:tcPr>
            <w:tcW w:w="2436" w:type="dxa"/>
          </w:tcPr>
          <w:p w:rsidR="00AD2AC3" w:rsidRDefault="00041EB6">
            <w:r>
              <w:t xml:space="preserve">Busca garantizar que toda la oferta educativa superior tecnológica público alcance las condiciones básicas de calidad (CBC) para el licenciamiento institucional y acceso al servicio educativo de calidad. </w:t>
            </w:r>
          </w:p>
        </w:tc>
        <w:tc>
          <w:tcPr>
            <w:tcW w:w="2436" w:type="dxa"/>
          </w:tcPr>
          <w:p w:rsidR="00AD2AC3" w:rsidRDefault="00041EB6">
            <w:r>
              <w:t>0</w:t>
            </w:r>
          </w:p>
        </w:tc>
        <w:tc>
          <w:tcPr>
            <w:tcW w:w="2436" w:type="dxa"/>
          </w:tcPr>
          <w:p w:rsidR="00AD2AC3" w:rsidRDefault="00041EB6">
            <w:r>
              <w:t>381,930</w:t>
            </w:r>
          </w:p>
        </w:tc>
      </w:tr>
      <w:tr w:rsidR="00AD2AC3" w:rsidTr="00AD2AC3">
        <w:trPr>
          <w:jc w:val="center"/>
        </w:trPr>
        <w:tc>
          <w:tcPr>
            <w:tcW w:w="2436" w:type="dxa"/>
          </w:tcPr>
          <w:p w:rsidR="00AD2AC3" w:rsidRDefault="00041EB6">
            <w:r>
              <w:t>PRONOEI</w:t>
            </w:r>
          </w:p>
        </w:tc>
        <w:tc>
          <w:tcPr>
            <w:tcW w:w="2436" w:type="dxa"/>
          </w:tcPr>
          <w:p w:rsidR="00AD2AC3" w:rsidRDefault="00041EB6">
            <w:r>
              <w:t>Los Programas No Escolarizados d</w:t>
            </w:r>
            <w:r>
              <w:t>e Educación Inicial (PRONOEI), son servicios educativos que atienden a niñas y niños menores de 6 años de edad y a sus familias donde no existe oferta educativa escolarizada y se requiere de una atención educativa flexible por las características territori</w:t>
            </w:r>
            <w:r>
              <w:t>ales, sociales y culturales.  </w:t>
            </w:r>
          </w:p>
        </w:tc>
        <w:tc>
          <w:tcPr>
            <w:tcW w:w="2436" w:type="dxa"/>
          </w:tcPr>
          <w:p w:rsidR="00AD2AC3" w:rsidRDefault="00041EB6">
            <w:r>
              <w:t>0</w:t>
            </w:r>
          </w:p>
        </w:tc>
        <w:tc>
          <w:tcPr>
            <w:tcW w:w="2436" w:type="dxa"/>
          </w:tcPr>
          <w:p w:rsidR="00AD2AC3" w:rsidRDefault="00041EB6">
            <w:r>
              <w:t>4,105,760</w:t>
            </w:r>
          </w:p>
        </w:tc>
      </w:tr>
      <w:tr w:rsidR="00AD2AC3" w:rsidTr="00AD2AC3">
        <w:trPr>
          <w:jc w:val="center"/>
        </w:trPr>
        <w:tc>
          <w:tcPr>
            <w:tcW w:w="2436" w:type="dxa"/>
          </w:tcPr>
          <w:p w:rsidR="00AD2AC3" w:rsidRDefault="00041EB6">
            <w:r>
              <w:t>Secundaria en alternancia</w:t>
            </w:r>
          </w:p>
        </w:tc>
        <w:tc>
          <w:tcPr>
            <w:tcW w:w="2436" w:type="dxa"/>
          </w:tcPr>
          <w:p w:rsidR="00AD2AC3" w:rsidRDefault="00041EB6">
            <w:r>
              <w:t xml:space="preserve"> Constituye un modelo de servicio educativo semipresencial para el ámbito rural que alterna dos espacios formativos en el   medio   socioeconómico   y   familiar </w:t>
            </w:r>
            <w:r>
              <w:lastRenderedPageBreak/>
              <w:t>(comunidad), y   en   la   institución   educativa denominada Centro Rural de Formación en Alt</w:t>
            </w:r>
            <w:r>
              <w:t>ernancia (CRFA) por un periodo de dos semanas, en el que se contempla el servicio de residentado. El modelo responde con pertinencia a las características y demandas de las dinámicas familiares y locales del ámbito rural. </w:t>
            </w:r>
          </w:p>
        </w:tc>
        <w:tc>
          <w:tcPr>
            <w:tcW w:w="2436" w:type="dxa"/>
          </w:tcPr>
          <w:p w:rsidR="00AD2AC3" w:rsidRDefault="00041EB6">
            <w:r>
              <w:lastRenderedPageBreak/>
              <w:t>0</w:t>
            </w:r>
          </w:p>
        </w:tc>
        <w:tc>
          <w:tcPr>
            <w:tcW w:w="2436" w:type="dxa"/>
          </w:tcPr>
          <w:p w:rsidR="00AD2AC3" w:rsidRDefault="00041EB6">
            <w:r>
              <w:t>326,440</w:t>
            </w:r>
          </w:p>
        </w:tc>
      </w:tr>
      <w:tr w:rsidR="00AD2AC3" w:rsidTr="00AD2AC3">
        <w:trPr>
          <w:jc w:val="center"/>
        </w:trPr>
        <w:tc>
          <w:tcPr>
            <w:tcW w:w="2436" w:type="dxa"/>
          </w:tcPr>
          <w:p w:rsidR="00AD2AC3" w:rsidRDefault="00041EB6">
            <w:r>
              <w:t>Supervisión de IIEE pr</w:t>
            </w:r>
            <w:r>
              <w:t>ivadas</w:t>
            </w:r>
          </w:p>
        </w:tc>
        <w:tc>
          <w:tcPr>
            <w:tcW w:w="2436" w:type="dxa"/>
          </w:tcPr>
          <w:p w:rsidR="00AD2AC3" w:rsidRDefault="00041EB6">
            <w:r>
              <w:t>Tiene  como  objetivo  fortalecer  las  capacidades  de  las  instancias  de  gestión educativa descentralizada del sector educación (DRE/GRE y UGEL) mediante la dotación de personal  a  cargo  de  las  labores  de  supervisión  del  cumplimiento  d</w:t>
            </w:r>
            <w:r>
              <w:t>e  las  obligaciones, prohibiciones y otras limitaciones exigibles a las Instituciones Educativas Privadas (IEP) que hayan sido establecidas por la normativa vigente </w:t>
            </w:r>
          </w:p>
        </w:tc>
        <w:tc>
          <w:tcPr>
            <w:tcW w:w="2436" w:type="dxa"/>
          </w:tcPr>
          <w:p w:rsidR="00AD2AC3" w:rsidRDefault="00041EB6">
            <w:r>
              <w:t>0</w:t>
            </w:r>
          </w:p>
        </w:tc>
        <w:tc>
          <w:tcPr>
            <w:tcW w:w="2436" w:type="dxa"/>
          </w:tcPr>
          <w:p w:rsidR="00AD2AC3" w:rsidRDefault="00041EB6">
            <w:r>
              <w:t>1,178,448</w:t>
            </w:r>
          </w:p>
        </w:tc>
      </w:tr>
      <w:tr w:rsidR="00AD2AC3" w:rsidTr="00AD2AC3">
        <w:trPr>
          <w:jc w:val="center"/>
        </w:trPr>
        <w:tc>
          <w:tcPr>
            <w:tcW w:w="2436" w:type="dxa"/>
          </w:tcPr>
          <w:p w:rsidR="00AD2AC3" w:rsidRDefault="00041EB6">
            <w:r>
              <w:t>Talleres deportivo recreativos - Wiñaq</w:t>
            </w:r>
          </w:p>
        </w:tc>
        <w:tc>
          <w:tcPr>
            <w:tcW w:w="2436" w:type="dxa"/>
          </w:tcPr>
          <w:p w:rsidR="00AD2AC3" w:rsidRDefault="00041EB6">
            <w:r>
              <w:t>Los talleres deportivo- Recreativos e</w:t>
            </w:r>
            <w:r>
              <w:t xml:space="preserve">s una iniciativa pedagógica cogestionada desde el MINEDU con las DRE y UGEL que implementa talleres de formación deportiva- recreativa </w:t>
            </w:r>
            <w:r>
              <w:lastRenderedPageBreak/>
              <w:t>que se dictan fuera del horario de clases a estudiantes de todos los niveles de la Educación Básica de IIEE públicas y pr</w:t>
            </w:r>
            <w:r>
              <w:t>ivadas.  </w:t>
            </w:r>
          </w:p>
        </w:tc>
        <w:tc>
          <w:tcPr>
            <w:tcW w:w="2436" w:type="dxa"/>
          </w:tcPr>
          <w:p w:rsidR="00AD2AC3" w:rsidRDefault="00041EB6">
            <w:r>
              <w:lastRenderedPageBreak/>
              <w:t>0</w:t>
            </w:r>
          </w:p>
        </w:tc>
        <w:tc>
          <w:tcPr>
            <w:tcW w:w="2436" w:type="dxa"/>
          </w:tcPr>
          <w:p w:rsidR="00AD2AC3" w:rsidRDefault="00041EB6">
            <w:r>
              <w:t>732,607</w:t>
            </w:r>
          </w:p>
        </w:tc>
      </w:tr>
      <w:tr w:rsidR="00AD2AC3" w:rsidTr="00AD2AC3">
        <w:trPr>
          <w:jc w:val="center"/>
        </w:trPr>
        <w:tc>
          <w:tcPr>
            <w:tcW w:w="2436" w:type="dxa"/>
          </w:tcPr>
          <w:p w:rsidR="00AD2AC3" w:rsidRDefault="00041EB6">
            <w:r>
              <w:t>Traslado docente</w:t>
            </w:r>
          </w:p>
        </w:tc>
        <w:tc>
          <w:tcPr>
            <w:tcW w:w="2436" w:type="dxa"/>
          </w:tcPr>
          <w:p w:rsidR="00AD2AC3" w:rsidRDefault="00041EB6">
            <w:r>
              <w:t>Esta intervención cubre los desplazamientos de los miembros de los Comités de Evaluación y observadores externos que son los encargados de llevar a cabo la implementación de los instrumentos de la Evaluación del Desemp</w:t>
            </w:r>
            <w:r>
              <w:t>eño Docente. La intervención financia el pago de viáticos, pasajes y movilidad para los integrantes de los comités de evaluación, que se constituyen en los gobiernos regionales. </w:t>
            </w:r>
          </w:p>
        </w:tc>
        <w:tc>
          <w:tcPr>
            <w:tcW w:w="2436" w:type="dxa"/>
          </w:tcPr>
          <w:p w:rsidR="00AD2AC3" w:rsidRDefault="00041EB6">
            <w:r>
              <w:t>0</w:t>
            </w:r>
          </w:p>
        </w:tc>
        <w:tc>
          <w:tcPr>
            <w:tcW w:w="2436" w:type="dxa"/>
          </w:tcPr>
          <w:p w:rsidR="00AD2AC3" w:rsidRDefault="00041EB6">
            <w:r>
              <w:t>119,463</w:t>
            </w:r>
          </w:p>
        </w:tc>
      </w:tr>
      <w:tr w:rsidR="00AD2AC3" w:rsidTr="00AD2AC3">
        <w:trPr>
          <w:jc w:val="center"/>
        </w:trPr>
        <w:tc>
          <w:tcPr>
            <w:tcW w:w="4872" w:type="dxa"/>
            <w:gridSpan w:val="2"/>
          </w:tcPr>
          <w:p w:rsidR="00AD2AC3" w:rsidRDefault="00041EB6">
            <w:pPr>
              <w:jc w:val="center"/>
            </w:pPr>
            <w:r>
              <w:t>Total</w:t>
            </w:r>
          </w:p>
          <w:p w:rsidR="00AD2AC3" w:rsidRDefault="00AD2AC3">
            <w:pPr>
              <w:jc w:val="center"/>
            </w:pPr>
          </w:p>
        </w:tc>
        <w:tc>
          <w:tcPr>
            <w:tcW w:w="2436" w:type="dxa"/>
          </w:tcPr>
          <w:p w:rsidR="00AD2AC3" w:rsidRDefault="00041EB6">
            <w:r>
              <w:t>60</w:t>
            </w:r>
          </w:p>
        </w:tc>
        <w:tc>
          <w:tcPr>
            <w:tcW w:w="2436" w:type="dxa"/>
          </w:tcPr>
          <w:p w:rsidR="00AD2AC3" w:rsidRDefault="00041EB6">
            <w:r>
              <w:t>14,373,317</w:t>
            </w:r>
          </w:p>
        </w:tc>
      </w:tr>
    </w:tbl>
    <w:p w:rsidR="00AD2AC3" w:rsidRDefault="00041EB6">
      <w:pPr>
        <w:pStyle w:val="Fuentes"/>
      </w:pPr>
      <w:r>
        <w:t xml:space="preserve">Nota: De los costos que se consignan en el </w:t>
      </w:r>
      <w:r>
        <w:t>Oficio Múltiple N° 00023-2023-MINEDU/SPE-OPEP. Se encuentra programado un 75 % en el PIA de los GORE, el MINEDU transferirá el resto de recursos, según ejecución.</w:t>
      </w:r>
    </w:p>
    <w:sectPr w:rsidR="00AD2AC3" w:rsidSect="007979C9">
      <w:headerReference w:type="default" r:id="rId31"/>
      <w:footerReference w:type="default" r:id="rId32"/>
      <w:footerReference w:type="first" r:id="rId33"/>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8052E" w:rsidRDefault="0038052E" w:rsidP="005A20E2">
      <w:r>
        <w:separator/>
      </w:r>
    </w:p>
    <w:p w:rsidR="0038052E" w:rsidRDefault="0038052E"/>
    <w:p w:rsidR="0038052E" w:rsidRDefault="0038052E" w:rsidP="009B4773"/>
    <w:p w:rsidR="0038052E" w:rsidRDefault="0038052E" w:rsidP="00513832"/>
  </w:endnote>
  <w:endnote w:type="continuationSeparator" w:id="0">
    <w:p w:rsidR="0038052E" w:rsidRDefault="0038052E" w:rsidP="005A20E2">
      <w:r>
        <w:continuationSeparator/>
      </w:r>
    </w:p>
    <w:p w:rsidR="0038052E" w:rsidRDefault="0038052E"/>
    <w:p w:rsidR="0038052E" w:rsidRDefault="0038052E" w:rsidP="009B4773"/>
    <w:p w:rsidR="0038052E" w:rsidRDefault="0038052E" w:rsidP="00513832"/>
  </w:endnote>
  <w:endnote w:type="continuationNotice" w:id="1">
    <w:p w:rsidR="0038052E" w:rsidRDefault="0038052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Piedepgina"/>
    </w:pPr>
  </w:p>
  <w:p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Piedepgina"/>
    </w:pPr>
  </w:p>
  <w:p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041EB6">
      <w:rPr>
        <w:noProof/>
        <w:lang w:bidi="es-ES"/>
      </w:rPr>
      <w:t>32</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rsidR="000F23E5" w:rsidRDefault="00041EB6"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8052E" w:rsidRDefault="0038052E" w:rsidP="005A20E2">
      <w:r>
        <w:separator/>
      </w:r>
    </w:p>
    <w:p w:rsidR="0038052E" w:rsidRDefault="0038052E"/>
    <w:p w:rsidR="0038052E" w:rsidRDefault="0038052E" w:rsidP="009B4773"/>
    <w:p w:rsidR="0038052E" w:rsidRDefault="0038052E" w:rsidP="00513832"/>
  </w:footnote>
  <w:footnote w:type="continuationSeparator" w:id="0">
    <w:p w:rsidR="0038052E" w:rsidRDefault="0038052E" w:rsidP="005A20E2">
      <w:r>
        <w:continuationSeparator/>
      </w:r>
    </w:p>
    <w:p w:rsidR="0038052E" w:rsidRDefault="0038052E"/>
    <w:p w:rsidR="0038052E" w:rsidRDefault="0038052E" w:rsidP="009B4773"/>
    <w:p w:rsidR="0038052E" w:rsidRDefault="0038052E" w:rsidP="00513832"/>
  </w:footnote>
  <w:footnote w:type="continuationNotice" w:id="1">
    <w:p w:rsidR="0038052E" w:rsidRDefault="0038052E">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p>
  <w:p w:rsidR="000F23E5" w:rsidRDefault="000F23E5">
    <w:r>
      <w:rPr>
        <w:noProof/>
        <w:lang w:val="es-PE" w:eastAsia="es-PE"/>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val="es-PE" w:eastAsia="es-PE"/>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rPr>
        <w:noProof/>
        <w:lang w:val="es-PE" w:eastAsia="es-PE"/>
      </w:rPr>
    </w:pPr>
    <w:r>
      <w:rPr>
        <w:noProof/>
        <w:lang w:val="es-PE" w:eastAsia="es-PE"/>
      </w:rPr>
      <w:drawing>
        <wp:anchor distT="0" distB="0" distL="114300" distR="114300" simplePos="0" relativeHeight="251658240" behindDoc="1" locked="0" layoutInCell="1" allowOverlap="1" wp14:anchorId="2920A92C" wp14:editId="53A59DD4">
          <wp:simplePos x="0" y="0"/>
          <wp:positionH relativeFrom="page">
            <wp:align>left</wp:align>
          </wp:positionH>
          <wp:positionV relativeFrom="margin">
            <wp:posOffset>-283779</wp:posOffset>
          </wp:positionV>
          <wp:extent cx="3515360" cy="8166538"/>
          <wp:effectExtent l="0" t="0" r="889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PE" w:eastAsia="es-PE"/>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r>
      <w:rPr>
        <w:rFonts w:ascii="Times New Roman" w:hAnsi="Times New Roman" w:cs="Times New Roman"/>
        <w:noProof/>
        <w:color w:val="auto"/>
        <w:sz w:val="24"/>
        <w:lang w:val="es-PE" w:eastAsia="es-PE"/>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43" type="#_x0000_t202"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gdiAIAANMEAAAOAAAAZHJzL2Uyb0RvYy54bWysVNtu2zAMfR+wfxD0ntpOnMQJ6hRJ2g4D&#10;ugvQ7QMUSY6FyaInKbG7Yv8+Sk6abnsb5gdBpKTDw0PS1zd9o8lRWqfAlDS7SimRhoNQZl/Sr1/u&#10;RwUlzjMjmAYjS/okHb1ZvX1z3bVLOYYatJCWIIhxy64tae19u0wSx2vZMHcFrTR4WIFtmEfT7hNh&#10;WYfojU7GaTpLOrCitcClc+i9HQ7pKuJXleT+U1U56YkuKXLzcbVx3YU1WV2z5d6ytlb8RIP9A4uG&#10;KYNBX6BumWfkYNVfUI3iFhxU/opDk0BVKS5jDphNlv6RzWPNWhlzQXFc+yKT+3+w/OPxsyVKYO1m&#10;lBjWYI22ByYsECGJl70HgichNdw/OH/aDck9b7Nicju/n402+aIY5ZPNZLTIi80om4+LzXS8Xs/u&#10;8p9B5OTyPulat4xxQ5Xi9rFFEr7fQI88YjDXPgD/5oiBbc3MXq6tha6WTGDuWQR89XTAcQFk130A&#10;gTmwg4cI1Fe2CZxRaoLo2ANPL3XHjAgPIdPZfD4dTynheJil6bTIY2sg6/P71jr/TkJDwqakFjsr&#10;4rMjijIkeL4SwjnQStwrraMRullutSVHhn3IOJfGT+JzfWiQ8OBfpPgNHYlu7NvBjXzObqbbmg3e&#10;6dmLHOO0BPyo82+htSFdSRchucDEQOAUm75RHidPq6akRcA6RQ4a3xkRr3im9LDHINogehA96Dwo&#10;7vtdjxeDcwfiCeW3MEwY/hFwU4P9QUmH01VS9/3ArKREvzdYwjnOLkYkPlrjIjCgxEZrkeWoPtlF&#10;I5/iVUqY4QhWUu7t2dj6OMZDVmssd6ViHS5sTnxxcqIupykPo/najrcu/6LVLwAAAP//AwBQSwME&#10;FAAGAAgAAAAhALsXth7dAAAACAEAAA8AAABkcnMvZG93bnJldi54bWxMj81OwzAQhO9IvIO1SFxQ&#10;6/DTJgpxKqjEDUWlwN2Jt4lFvI5ip03fnu0Jbjua0ex8xWZ2vTjiGKwnBffLBARS442lVsHX59si&#10;AxGiJqN7T6jgjAE25fVVoXPjT/SBx31sBZdQyLWCLsYhlzI0HTodln5AYu/gR6cjy7GVZtQnLne9&#10;fEiStXTaEn/o9IDbDpuf/eQUHCo7vb/u+uruvKqz7+i2ESur1O3N/PIMIuIc/8Jwmc/ToeRNtZ/I&#10;BNErWDymnFTAQBd3naZMUvO1yp5AloX8D1D+AgAA//8DAFBLAQItABQABgAIAAAAIQC2gziS/gAA&#10;AOEBAAATAAAAAAAAAAAAAAAAAAAAAABbQ29udGVudF9UeXBlc10ueG1sUEsBAi0AFAAGAAgAAAAh&#10;ADj9If/WAAAAlAEAAAsAAAAAAAAAAAAAAAAALwEAAF9yZWxzLy5yZWxzUEsBAi0AFAAGAAgAAAAh&#10;AB51WB2IAgAA0wQAAA4AAAAAAAAAAAAAAAAALgIAAGRycy9lMm9Eb2MueG1sUEsBAi0AFAAGAAgA&#10;AAAhALsXth7dAAAACAEAAA8AAAAAAAAAAAAAAAAA4gQAAGRycy9kb3ducmV2LnhtbFBLBQYAAAAA&#10;BAAEAPMAAADsBQ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646254"/>
    <w:multiLevelType w:val="hybridMultilevel"/>
    <w:tmpl w:val="F82413A2"/>
    <w:lvl w:ilvl="0" w:tplc="0DEEDEB4">
      <w:start w:val="1"/>
      <w:numFmt w:val="lowerRoman"/>
      <w:pStyle w:val="Listaconnmeros2"/>
      <w:lvlText w:val="%1."/>
      <w:lvlJc w:val="righ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8"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1"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4"/>
  </w:num>
  <w:num w:numId="3">
    <w:abstractNumId w:val="6"/>
  </w:num>
  <w:num w:numId="4">
    <w:abstractNumId w:val="4"/>
  </w:num>
  <w:num w:numId="5">
    <w:abstractNumId w:val="8"/>
  </w:num>
  <w:num w:numId="6">
    <w:abstractNumId w:val="3"/>
  </w:num>
  <w:num w:numId="7">
    <w:abstractNumId w:val="11"/>
  </w:num>
  <w:num w:numId="8">
    <w:abstractNumId w:val="2"/>
  </w:num>
  <w:num w:numId="9">
    <w:abstractNumId w:val="13"/>
  </w:num>
  <w:num w:numId="10">
    <w:abstractNumId w:val="1"/>
  </w:num>
  <w:num w:numId="11">
    <w:abstractNumId w:val="0"/>
  </w:num>
  <w:num w:numId="12">
    <w:abstractNumId w:val="12"/>
  </w:num>
  <w:num w:numId="13">
    <w:abstractNumId w:val="9"/>
  </w:num>
  <w:num w:numId="14">
    <w:abstractNumId w:val="5"/>
  </w:num>
  <w:num w:numId="15">
    <w:abstractNumId w:val="5"/>
  </w:num>
  <w:num w:numId="16">
    <w:abstractNumId w:val="5"/>
  </w:num>
  <w:num w:numId="17">
    <w:abstractNumId w:val="10"/>
  </w:num>
  <w:num w:numId="1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ES" w:vendorID="64" w:dllVersion="4096" w:nlCheck="1" w:checkStyle="0"/>
  <w:activeWritingStyle w:appName="MSWord" w:lang="es-ES" w:vendorID="64" w:dllVersion="131078" w:nlCheck="1" w:checkStyle="0"/>
  <w:activeWritingStyle w:appName="MSWord" w:lang="es-PE" w:vendorID="64" w:dllVersion="131078" w:nlCheck="1" w:checkStyle="0"/>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D64"/>
    <w:rsid w:val="0000092E"/>
    <w:rsid w:val="0000532E"/>
    <w:rsid w:val="00012A83"/>
    <w:rsid w:val="00017C3C"/>
    <w:rsid w:val="00021F2E"/>
    <w:rsid w:val="00023F87"/>
    <w:rsid w:val="00026EAE"/>
    <w:rsid w:val="0003123C"/>
    <w:rsid w:val="00032A10"/>
    <w:rsid w:val="0003693E"/>
    <w:rsid w:val="00036D64"/>
    <w:rsid w:val="00041EB6"/>
    <w:rsid w:val="00043FFE"/>
    <w:rsid w:val="00044074"/>
    <w:rsid w:val="0004430C"/>
    <w:rsid w:val="00062516"/>
    <w:rsid w:val="00066DE2"/>
    <w:rsid w:val="000748E9"/>
    <w:rsid w:val="00077931"/>
    <w:rsid w:val="00084E91"/>
    <w:rsid w:val="000855D1"/>
    <w:rsid w:val="000900B6"/>
    <w:rsid w:val="000A649E"/>
    <w:rsid w:val="000A7626"/>
    <w:rsid w:val="000B09A9"/>
    <w:rsid w:val="000B5DA2"/>
    <w:rsid w:val="000C1C28"/>
    <w:rsid w:val="000C5872"/>
    <w:rsid w:val="000C7426"/>
    <w:rsid w:val="000D2608"/>
    <w:rsid w:val="000E0979"/>
    <w:rsid w:val="000E1544"/>
    <w:rsid w:val="000F23E5"/>
    <w:rsid w:val="0011015A"/>
    <w:rsid w:val="001155CE"/>
    <w:rsid w:val="001225D9"/>
    <w:rsid w:val="00124370"/>
    <w:rsid w:val="00160392"/>
    <w:rsid w:val="00161A24"/>
    <w:rsid w:val="00164282"/>
    <w:rsid w:val="00164F0F"/>
    <w:rsid w:val="0016615C"/>
    <w:rsid w:val="0018425C"/>
    <w:rsid w:val="00190C0B"/>
    <w:rsid w:val="00193172"/>
    <w:rsid w:val="001A4B20"/>
    <w:rsid w:val="001A5429"/>
    <w:rsid w:val="001B1DAF"/>
    <w:rsid w:val="001C12E8"/>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3EBA"/>
    <w:rsid w:val="00277907"/>
    <w:rsid w:val="002848C4"/>
    <w:rsid w:val="00285445"/>
    <w:rsid w:val="002875AD"/>
    <w:rsid w:val="002A137B"/>
    <w:rsid w:val="002B7D06"/>
    <w:rsid w:val="002E0140"/>
    <w:rsid w:val="002E2A94"/>
    <w:rsid w:val="002F2BBF"/>
    <w:rsid w:val="0031130D"/>
    <w:rsid w:val="00314104"/>
    <w:rsid w:val="0031489E"/>
    <w:rsid w:val="00314A6F"/>
    <w:rsid w:val="003223FB"/>
    <w:rsid w:val="00334394"/>
    <w:rsid w:val="00337289"/>
    <w:rsid w:val="00345880"/>
    <w:rsid w:val="00347AF5"/>
    <w:rsid w:val="00360F98"/>
    <w:rsid w:val="00362478"/>
    <w:rsid w:val="00362DEE"/>
    <w:rsid w:val="00374421"/>
    <w:rsid w:val="00377604"/>
    <w:rsid w:val="0038052E"/>
    <w:rsid w:val="00385D4D"/>
    <w:rsid w:val="00393563"/>
    <w:rsid w:val="003B5758"/>
    <w:rsid w:val="003D04F0"/>
    <w:rsid w:val="003D1E13"/>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E2C65"/>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5B61"/>
    <w:rsid w:val="005B6A1A"/>
    <w:rsid w:val="005C0EE9"/>
    <w:rsid w:val="005C7835"/>
    <w:rsid w:val="005D2146"/>
    <w:rsid w:val="005D7761"/>
    <w:rsid w:val="005F6388"/>
    <w:rsid w:val="00600D98"/>
    <w:rsid w:val="00601BA4"/>
    <w:rsid w:val="006072DB"/>
    <w:rsid w:val="00614293"/>
    <w:rsid w:val="00614452"/>
    <w:rsid w:val="00626900"/>
    <w:rsid w:val="006304B9"/>
    <w:rsid w:val="006329E1"/>
    <w:rsid w:val="00633A12"/>
    <w:rsid w:val="00633E73"/>
    <w:rsid w:val="00647428"/>
    <w:rsid w:val="00655308"/>
    <w:rsid w:val="0066138B"/>
    <w:rsid w:val="00663720"/>
    <w:rsid w:val="00664450"/>
    <w:rsid w:val="0066796A"/>
    <w:rsid w:val="006936EB"/>
    <w:rsid w:val="00695D0F"/>
    <w:rsid w:val="00696AC4"/>
    <w:rsid w:val="006A59A8"/>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2937"/>
    <w:rsid w:val="00773ABE"/>
    <w:rsid w:val="00785692"/>
    <w:rsid w:val="0079468E"/>
    <w:rsid w:val="00797162"/>
    <w:rsid w:val="007979C9"/>
    <w:rsid w:val="007A7CE5"/>
    <w:rsid w:val="007B17C4"/>
    <w:rsid w:val="007B1F5A"/>
    <w:rsid w:val="007B3AB6"/>
    <w:rsid w:val="007B5AFF"/>
    <w:rsid w:val="007C136F"/>
    <w:rsid w:val="007C5AF4"/>
    <w:rsid w:val="007C6E78"/>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E214A"/>
    <w:rsid w:val="008F078B"/>
    <w:rsid w:val="008F3B99"/>
    <w:rsid w:val="008F5F86"/>
    <w:rsid w:val="008F6964"/>
    <w:rsid w:val="008F704C"/>
    <w:rsid w:val="0090206C"/>
    <w:rsid w:val="00902998"/>
    <w:rsid w:val="00912C1B"/>
    <w:rsid w:val="00916F98"/>
    <w:rsid w:val="0092125E"/>
    <w:rsid w:val="00922B2B"/>
    <w:rsid w:val="00923208"/>
    <w:rsid w:val="00924319"/>
    <w:rsid w:val="009366EB"/>
    <w:rsid w:val="0094792B"/>
    <w:rsid w:val="00950196"/>
    <w:rsid w:val="00952A7A"/>
    <w:rsid w:val="009537D4"/>
    <w:rsid w:val="0095724B"/>
    <w:rsid w:val="00967584"/>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D70C1"/>
    <w:rsid w:val="009E55E1"/>
    <w:rsid w:val="009F2ED9"/>
    <w:rsid w:val="00A06DE5"/>
    <w:rsid w:val="00A33F9B"/>
    <w:rsid w:val="00A34F68"/>
    <w:rsid w:val="00A44EEF"/>
    <w:rsid w:val="00A555B3"/>
    <w:rsid w:val="00A617B4"/>
    <w:rsid w:val="00A630FD"/>
    <w:rsid w:val="00A645EF"/>
    <w:rsid w:val="00A74908"/>
    <w:rsid w:val="00A91213"/>
    <w:rsid w:val="00A960DC"/>
    <w:rsid w:val="00A9621B"/>
    <w:rsid w:val="00A9743A"/>
    <w:rsid w:val="00AA1406"/>
    <w:rsid w:val="00AA29B1"/>
    <w:rsid w:val="00AA3AA1"/>
    <w:rsid w:val="00AA66D7"/>
    <w:rsid w:val="00AB79F9"/>
    <w:rsid w:val="00AC18F1"/>
    <w:rsid w:val="00AC3653"/>
    <w:rsid w:val="00AD0243"/>
    <w:rsid w:val="00AD2AC3"/>
    <w:rsid w:val="00AE0241"/>
    <w:rsid w:val="00AE2CE2"/>
    <w:rsid w:val="00AE5008"/>
    <w:rsid w:val="00B041A2"/>
    <w:rsid w:val="00B10433"/>
    <w:rsid w:val="00B26302"/>
    <w:rsid w:val="00B37B3B"/>
    <w:rsid w:val="00B44C47"/>
    <w:rsid w:val="00B524A3"/>
    <w:rsid w:val="00B5571D"/>
    <w:rsid w:val="00B57756"/>
    <w:rsid w:val="00B57F4F"/>
    <w:rsid w:val="00B673BD"/>
    <w:rsid w:val="00B7636D"/>
    <w:rsid w:val="00B80CF1"/>
    <w:rsid w:val="00B8133A"/>
    <w:rsid w:val="00B94083"/>
    <w:rsid w:val="00BA2A38"/>
    <w:rsid w:val="00BA31C4"/>
    <w:rsid w:val="00BA3E51"/>
    <w:rsid w:val="00BA7270"/>
    <w:rsid w:val="00BB02E6"/>
    <w:rsid w:val="00BB18F7"/>
    <w:rsid w:val="00BC195B"/>
    <w:rsid w:val="00BC4AA9"/>
    <w:rsid w:val="00BD0C60"/>
    <w:rsid w:val="00BE32A4"/>
    <w:rsid w:val="00BE6A00"/>
    <w:rsid w:val="00BF03E7"/>
    <w:rsid w:val="00BF11CD"/>
    <w:rsid w:val="00BF4EBB"/>
    <w:rsid w:val="00C11DF0"/>
    <w:rsid w:val="00C16D26"/>
    <w:rsid w:val="00C17BCF"/>
    <w:rsid w:val="00C2103B"/>
    <w:rsid w:val="00C25609"/>
    <w:rsid w:val="00C3246A"/>
    <w:rsid w:val="00C463DE"/>
    <w:rsid w:val="00C501A9"/>
    <w:rsid w:val="00C5458C"/>
    <w:rsid w:val="00C55661"/>
    <w:rsid w:val="00C602CF"/>
    <w:rsid w:val="00C64A80"/>
    <w:rsid w:val="00C653A4"/>
    <w:rsid w:val="00C65564"/>
    <w:rsid w:val="00C91176"/>
    <w:rsid w:val="00CA223E"/>
    <w:rsid w:val="00CA4395"/>
    <w:rsid w:val="00CA61D8"/>
    <w:rsid w:val="00CB69EE"/>
    <w:rsid w:val="00CC0946"/>
    <w:rsid w:val="00CD1D98"/>
    <w:rsid w:val="00CF096A"/>
    <w:rsid w:val="00CF1267"/>
    <w:rsid w:val="00CF60E6"/>
    <w:rsid w:val="00D036C8"/>
    <w:rsid w:val="00D13200"/>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D3B3D"/>
    <w:rsid w:val="00DE65A2"/>
    <w:rsid w:val="00DF255B"/>
    <w:rsid w:val="00DF2DCC"/>
    <w:rsid w:val="00E01D0E"/>
    <w:rsid w:val="00E16215"/>
    <w:rsid w:val="00E21590"/>
    <w:rsid w:val="00E22B39"/>
    <w:rsid w:val="00E31650"/>
    <w:rsid w:val="00E35169"/>
    <w:rsid w:val="00E3522B"/>
    <w:rsid w:val="00E37CDF"/>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08BA"/>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3F5E"/>
    <w:rsid w:val="00F36866"/>
    <w:rsid w:val="00F53A40"/>
    <w:rsid w:val="00F60840"/>
    <w:rsid w:val="00F75812"/>
    <w:rsid w:val="00F75B86"/>
    <w:rsid w:val="00F77933"/>
    <w:rsid w:val="00F81C4C"/>
    <w:rsid w:val="00F8411A"/>
    <w:rsid w:val="00F94574"/>
    <w:rsid w:val="00FA0D95"/>
    <w:rsid w:val="00FA1F1F"/>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273EBA"/>
    <w:pPr>
      <w:keepNext/>
      <w:keepLines/>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967584"/>
    <w:pPr>
      <w:spacing w:before="120" w:after="18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273EBA"/>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967584"/>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036C8"/>
    <w:pPr>
      <w:numPr>
        <w:numId w:val="8"/>
      </w:numPr>
      <w:spacing w:before="240" w:after="240"/>
      <w:ind w:left="1080"/>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0748E9"/>
    <w:pPr>
      <w:numPr>
        <w:numId w:val="18"/>
      </w:numPr>
      <w:spacing w:after="200" w:line="276" w:lineRule="auto"/>
      <w:contextualSpacing/>
    </w:pPr>
    <w:rPr>
      <w:rFonts w:eastAsia="MS Mincho"/>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de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de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de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oter" Target="footer5.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footer" Target="footer4.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theme" Target="theme/theme1.xml"/><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A1D0E4-03F4-4455-B584-C699F9390B76}">
  <ds:schemaRefs>
    <ds:schemaRef ds:uri="http://schemas.microsoft.com/office/2006/metadata/properties"/>
    <ds:schemaRef ds:uri="http://schemas.microsoft.com/office/infopath/2007/PartnerControls"/>
    <ds:schemaRef ds:uri="c6e95a51-c766-4913-b17e-55287637e04d"/>
  </ds:schemaRefs>
</ds:datastoreItem>
</file>

<file path=customXml/itemProps2.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3.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DB1C52E-B058-4C18-ACDD-2B074DB630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doméstico.dotx</Template>
  <TotalTime>0</TotalTime>
  <Pages>32</Pages>
  <Words>5028</Words>
  <Characters>27654</Characters>
  <Application>Microsoft Office Word</Application>
  <DocSecurity>0</DocSecurity>
  <Lines>230</Lines>
  <Paragraphs>65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2023-04-05T16:58:00Z</dcterms:created>
  <dcterms:modified xsi:type="dcterms:W3CDTF">2023-04-10T22:32:00Z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