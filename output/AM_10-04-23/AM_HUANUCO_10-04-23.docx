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val="es-PE" w:eastAsia="es-PE"/>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17,262,439</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17,262,439</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19/03/2023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30/03/2023</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19/03/2023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30/03/2023</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val="es-PE" w:eastAsia="es-PE"/>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2D379BB" w14:textId="2E903822"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 xml:space="preserve">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889,275</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3954700E" w14:textId="74B40C45"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 xml:space="preserve">889,275</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val="es-PE" w:eastAsia="es-PE"/>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12</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12</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val="es-PE" w:eastAsia="es-PE"/>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HUANUCO</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HUANUCO</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val="es-PE" w:eastAsia="es-PE"/>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val="es-PE" w:eastAsia="es-PE"/>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val="es-PE" w:eastAsia="es-PE"/>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val="es-PE" w:eastAsia="es-PE"/>
        </w:rPr>
        <w:drawing>
          <wp:inline distT="0" distB="0" distL="0" distR="0">
            <wp:extent cx="2656800" cy="3535200"/>
            <wp:effectExtent l="0" t="0" r="0" b="0"/>
            <wp:docPr id="101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ANUCO.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2333A1" w:rsidRDefault="00B8133A">
          <w:pPr>
            <w:pStyle w:val="TDC1"/>
            <w:tabs>
              <w:tab w:val="right" w:leader="dot" w:pos="4927"/>
            </w:tabs>
            <w:rPr>
              <w:rFonts w:eastAsiaTheme="minorEastAsia"/>
              <w:noProof/>
              <w:color w:val="auto"/>
              <w:sz w:val="22"/>
              <w:szCs w:val="22"/>
              <w:lang w:val="es-PE" w:eastAsia="es-PE"/>
            </w:rPr>
          </w:pPr>
          <w:r>
            <w:rPr>
              <w:b/>
              <w:noProof/>
              <w:lang w:bidi="es-ES"/>
            </w:rPr>
            <w:fldChar w:fldCharType="begin"/>
          </w:r>
          <w:r>
            <w:rPr>
              <w:b/>
              <w:noProof/>
              <w:lang w:bidi="es-ES"/>
            </w:rPr>
            <w:instrText xml:space="preserve"> TOC \o "1-1" \h \z \u </w:instrText>
          </w:r>
          <w:r>
            <w:rPr>
              <w:b/>
              <w:noProof/>
              <w:lang w:bidi="es-ES"/>
            </w:rPr>
            <w:fldChar w:fldCharType="separate"/>
          </w:r>
          <w:hyperlink w:anchor="_Toc132040232" w:history="1">
            <w:r w:rsidR="002333A1" w:rsidRPr="00A911D6">
              <w:rPr>
                <w:rStyle w:val="Hipervnculo"/>
                <w:noProof/>
              </w:rPr>
              <w:t>1. Intervenciones y Acciones Pedagógicas (IAP)</w:t>
            </w:r>
            <w:r w:rsidR="002333A1">
              <w:rPr>
                <w:noProof/>
                <w:webHidden/>
              </w:rPr>
              <w:tab/>
            </w:r>
            <w:r w:rsidR="002333A1">
              <w:rPr>
                <w:noProof/>
                <w:webHidden/>
              </w:rPr>
              <w:fldChar w:fldCharType="begin"/>
            </w:r>
            <w:r w:rsidR="002333A1">
              <w:rPr>
                <w:noProof/>
                <w:webHidden/>
              </w:rPr>
              <w:instrText xml:space="preserve"> PAGEREF _Toc132040232 \h </w:instrText>
            </w:r>
            <w:r w:rsidR="002333A1">
              <w:rPr>
                <w:noProof/>
                <w:webHidden/>
              </w:rPr>
            </w:r>
            <w:r w:rsidR="002333A1">
              <w:rPr>
                <w:noProof/>
                <w:webHidden/>
              </w:rPr>
              <w:fldChar w:fldCharType="separate"/>
            </w:r>
            <w:r w:rsidR="002333A1">
              <w:rPr>
                <w:noProof/>
                <w:webHidden/>
              </w:rPr>
              <w:t>3</w:t>
            </w:r>
            <w:r w:rsidR="002333A1">
              <w:rPr>
                <w:noProof/>
                <w:webHidden/>
              </w:rPr>
              <w:fldChar w:fldCharType="end"/>
            </w:r>
          </w:hyperlink>
        </w:p>
        <w:p w:rsidR="002333A1" w:rsidRDefault="002333A1">
          <w:pPr>
            <w:pStyle w:val="TDC1"/>
            <w:tabs>
              <w:tab w:val="right" w:leader="dot" w:pos="4927"/>
            </w:tabs>
            <w:rPr>
              <w:rFonts w:eastAsiaTheme="minorEastAsia"/>
              <w:noProof/>
              <w:color w:val="auto"/>
              <w:sz w:val="22"/>
              <w:szCs w:val="22"/>
              <w:lang w:val="es-PE" w:eastAsia="es-PE"/>
            </w:rPr>
          </w:pPr>
          <w:hyperlink w:anchor="_Toc132040233" w:history="1">
            <w:r w:rsidRPr="00A911D6">
              <w:rPr>
                <w:rStyle w:val="Hipervnculo"/>
                <w:noProof/>
              </w:rPr>
              <w:t>2. Contratación de Personal CAS para IAP</w:t>
            </w:r>
            <w:r>
              <w:rPr>
                <w:noProof/>
                <w:webHidden/>
              </w:rPr>
              <w:tab/>
            </w:r>
            <w:r>
              <w:rPr>
                <w:noProof/>
                <w:webHidden/>
              </w:rPr>
              <w:fldChar w:fldCharType="begin"/>
            </w:r>
            <w:r>
              <w:rPr>
                <w:noProof/>
                <w:webHidden/>
              </w:rPr>
              <w:instrText xml:space="preserve"> PAGEREF _Toc132040233 \h </w:instrText>
            </w:r>
            <w:r>
              <w:rPr>
                <w:noProof/>
                <w:webHidden/>
              </w:rPr>
            </w:r>
            <w:r>
              <w:rPr>
                <w:noProof/>
                <w:webHidden/>
              </w:rPr>
              <w:fldChar w:fldCharType="separate"/>
            </w:r>
            <w:r>
              <w:rPr>
                <w:noProof/>
                <w:webHidden/>
              </w:rPr>
              <w:t>8</w:t>
            </w:r>
            <w:r>
              <w:rPr>
                <w:noProof/>
                <w:webHidden/>
              </w:rPr>
              <w:fldChar w:fldCharType="end"/>
            </w:r>
          </w:hyperlink>
        </w:p>
        <w:p w:rsidR="002333A1" w:rsidRDefault="002333A1">
          <w:pPr>
            <w:pStyle w:val="TDC1"/>
            <w:tabs>
              <w:tab w:val="right" w:leader="dot" w:pos="4927"/>
            </w:tabs>
            <w:rPr>
              <w:rFonts w:eastAsiaTheme="minorEastAsia"/>
              <w:noProof/>
              <w:color w:val="auto"/>
              <w:sz w:val="22"/>
              <w:szCs w:val="22"/>
              <w:lang w:val="es-PE" w:eastAsia="es-PE"/>
            </w:rPr>
          </w:pPr>
          <w:hyperlink w:anchor="_Toc132040234" w:history="1">
            <w:r w:rsidRPr="00A911D6">
              <w:rPr>
                <w:rStyle w:val="Hipervnculo"/>
                <w:noProof/>
              </w:rPr>
              <w:t>6. Anexos</w:t>
            </w:r>
            <w:r>
              <w:rPr>
                <w:noProof/>
                <w:webHidden/>
              </w:rPr>
              <w:tab/>
            </w:r>
            <w:r>
              <w:rPr>
                <w:noProof/>
                <w:webHidden/>
              </w:rPr>
              <w:fldChar w:fldCharType="begin"/>
            </w:r>
            <w:r>
              <w:rPr>
                <w:noProof/>
                <w:webHidden/>
              </w:rPr>
              <w:instrText xml:space="preserve"> PAGEREF _Toc132040234 \h </w:instrText>
            </w:r>
            <w:r>
              <w:rPr>
                <w:noProof/>
                <w:webHidden/>
              </w:rPr>
            </w:r>
            <w:r>
              <w:rPr>
                <w:noProof/>
                <w:webHidden/>
              </w:rPr>
              <w:fldChar w:fldCharType="separate"/>
            </w:r>
            <w:r>
              <w:rPr>
                <w:noProof/>
                <w:webHidden/>
              </w:rPr>
              <w:t>25</w:t>
            </w:r>
            <w:r>
              <w:rPr>
                <w:noProof/>
                <w:webHidden/>
              </w:rPr>
              <w:fldChar w:fldCharType="end"/>
            </w:r>
          </w:hyperlink>
        </w:p>
        <w:p w:rsidR="000A7626" w:rsidRPr="00C16D26" w:rsidRDefault="00B8133A"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Pr>
              <w:b/>
              <w:noProof/>
              <w:lang w:bidi="es-ES"/>
            </w:rPr>
            <w:fldChar w:fldCharType="end"/>
          </w:r>
        </w:p>
      </w:sdtContent>
    </w:sdt>
    <w:p w:rsidR="000855D1" w:rsidRPr="006D66AF" w:rsidRDefault="000855D1" w:rsidP="000F23E5">
      <w:pPr>
        <w:tabs>
          <w:tab w:val="left" w:pos="6536"/>
        </w:tabs>
      </w:pPr>
    </w:p>
    <w:p w:rsidR="006944AA" w:rsidRDefault="002333A1">
      <w:pPr>
        <w:pStyle w:val="Ttulo1"/>
      </w:pPr>
      <w:bookmarkStart w:id="1" w:name="_Toc132040232"/>
      <w:r>
        <w:t xml:space="preserve">1. </w:t>
      </w:r>
      <w:r>
        <w:t>Intervenciones y Acciones Pedagógicas (IAP)</w:t>
      </w:r>
      <w:bookmarkEnd w:id="1"/>
    </w:p>
    <w:p w:rsidR="006944AA" w:rsidRDefault="002333A1">
      <w:pPr>
        <w:pStyle w:val="Listaconvietas"/>
        <w:jc w:val="both"/>
      </w:pPr>
      <w:r>
        <w:t xml:space="preserve">Mediante el numeral 42.1 del artículo 42 de la Ley N° 31638, Ley de Presupuesto del Sector Público del Año Fiscal 2023, se autoriza al Ministerio de Educación, a realizar modificaciones presupuestales a favor de </w:t>
      </w:r>
      <w:r>
        <w:t>los gobiernos regionales, hasta por el monto de S/ 264 531 490,00 (DOSCIENTOS SESENTA Y CUATRO MILLONES QUINIENTOS TREINTA Y UN MIL CUATROCIENTOS NOVENTA Y 00/100 SOLES), para el financiamiento y ejecución de las intervenciones y acciones pedagógicas señal</w:t>
      </w:r>
      <w:r>
        <w:t>adas en el artículo 42 de la citada Ley.</w:t>
      </w:r>
    </w:p>
    <w:p w:rsidR="006944AA" w:rsidRDefault="002333A1">
      <w:pPr>
        <w:pStyle w:val="Listaconvietas"/>
        <w:jc w:val="both"/>
      </w:pPr>
      <w:r>
        <w:t>El Gobierno Regional de HUANUCO tiene asignado en su presupuesto institucional de apertura un monto de S/ 17,262,439.00 para el financiamiento de las intervenciones y acciones pedagógicas. Asimismo, es importante me</w:t>
      </w:r>
      <w:r>
        <w:t>ncionar que adicionalmente se realizará transferencias de partidas con cargo a los recursos del Ministerio de Educación a favor de los Gobierno Regionales, en base a los resultados de la ejecución de los recursos asignados, conforme lo dispuesto en el marc</w:t>
      </w:r>
      <w:r>
        <w:t>o del numeral 42.1 y 42.2 del artículo 42 de la Ley de Presupuesto 2023.</w:t>
      </w:r>
    </w:p>
    <w:p w:rsidR="006944AA" w:rsidRDefault="002333A1">
      <w:pPr>
        <w:pStyle w:val="Listaconvietas"/>
        <w:jc w:val="both"/>
      </w:pPr>
      <w:r>
        <w:t>En el Anexo N° 1 puede hallarse una descripción de las intervenciones asignadas a esta región, así como su costo.</w:t>
      </w:r>
    </w:p>
    <w:p w:rsidR="006944AA" w:rsidRDefault="002333A1">
      <w:pPr>
        <w:jc w:val="center"/>
      </w:pPr>
      <w:r>
        <w:rPr>
          <w:b/>
        </w:rPr>
        <w:t>Tabla N° 01. Costo anual de las intervenciones y recursos disponibles</w:t>
      </w:r>
      <w:r>
        <w:rPr>
          <w:b/>
        </w:rPr>
        <w:t xml:space="preserve"> en el PIA, por Unidad Ejecutora - HUANUCO</w:t>
      </w:r>
    </w:p>
    <w:tbl>
      <w:tblPr>
        <w:tblStyle w:val="tablaminedu1"/>
        <w:tblW w:w="0" w:type="auto"/>
        <w:jc w:val="center"/>
        <w:tblLayout w:type="fixed"/>
        <w:tblLook w:val="04A0" w:firstRow="1" w:lastRow="0" w:firstColumn="1" w:lastColumn="0" w:noHBand="0" w:noVBand="1"/>
      </w:tblPr>
      <w:tblGrid>
        <w:gridCol w:w="3249"/>
        <w:gridCol w:w="3249"/>
        <w:gridCol w:w="3249"/>
      </w:tblGrid>
      <w:tr w:rsidR="006944AA" w:rsidTr="006944AA">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6944AA" w:rsidRDefault="002333A1">
            <w:r>
              <w:t>Unidad Ejecutora</w:t>
            </w:r>
          </w:p>
        </w:tc>
        <w:tc>
          <w:tcPr>
            <w:tcW w:w="3249" w:type="dxa"/>
          </w:tcPr>
          <w:p w:rsidR="006944AA" w:rsidRDefault="002333A1">
            <w:r>
              <w:t>Costo anual</w:t>
            </w:r>
          </w:p>
        </w:tc>
        <w:tc>
          <w:tcPr>
            <w:tcW w:w="3249" w:type="dxa"/>
          </w:tcPr>
          <w:p w:rsidR="006944AA" w:rsidRDefault="002333A1">
            <w:r>
              <w:t>PIA</w:t>
            </w:r>
          </w:p>
        </w:tc>
      </w:tr>
      <w:tr w:rsidR="006944AA" w:rsidTr="006944AA">
        <w:trPr>
          <w:jc w:val="center"/>
        </w:trPr>
        <w:tc>
          <w:tcPr>
            <w:tcW w:w="3249" w:type="dxa"/>
          </w:tcPr>
          <w:p w:rsidR="006944AA" w:rsidRDefault="002333A1">
            <w:r>
              <w:t>300. EDUCACION HUANUCO</w:t>
            </w:r>
          </w:p>
        </w:tc>
        <w:tc>
          <w:tcPr>
            <w:tcW w:w="3249" w:type="dxa"/>
          </w:tcPr>
          <w:p w:rsidR="006944AA" w:rsidRDefault="002333A1">
            <w:r>
              <w:t>1,035,884</w:t>
            </w:r>
          </w:p>
        </w:tc>
        <w:tc>
          <w:tcPr>
            <w:tcW w:w="3249" w:type="dxa"/>
          </w:tcPr>
          <w:p w:rsidR="006944AA" w:rsidRDefault="002333A1">
            <w:r>
              <w:t>297,261</w:t>
            </w:r>
          </w:p>
        </w:tc>
      </w:tr>
      <w:tr w:rsidR="006944AA" w:rsidTr="006944AA">
        <w:trPr>
          <w:jc w:val="center"/>
        </w:trPr>
        <w:tc>
          <w:tcPr>
            <w:tcW w:w="3249" w:type="dxa"/>
          </w:tcPr>
          <w:p w:rsidR="006944AA" w:rsidRDefault="002333A1">
            <w:r>
              <w:t>301. EDUCACION MARAÑON</w:t>
            </w:r>
          </w:p>
        </w:tc>
        <w:tc>
          <w:tcPr>
            <w:tcW w:w="3249" w:type="dxa"/>
          </w:tcPr>
          <w:p w:rsidR="006944AA" w:rsidRDefault="002333A1">
            <w:r>
              <w:t>1,320,075</w:t>
            </w:r>
          </w:p>
        </w:tc>
        <w:tc>
          <w:tcPr>
            <w:tcW w:w="3249" w:type="dxa"/>
          </w:tcPr>
          <w:p w:rsidR="006944AA" w:rsidRDefault="002333A1">
            <w:r>
              <w:t>1,043,484</w:t>
            </w:r>
          </w:p>
        </w:tc>
      </w:tr>
      <w:tr w:rsidR="006944AA" w:rsidTr="006944AA">
        <w:trPr>
          <w:jc w:val="center"/>
        </w:trPr>
        <w:tc>
          <w:tcPr>
            <w:tcW w:w="3249" w:type="dxa"/>
          </w:tcPr>
          <w:p w:rsidR="006944AA" w:rsidRDefault="002333A1">
            <w:r>
              <w:t>302. EDUCACION LEONCIO PRADO</w:t>
            </w:r>
          </w:p>
        </w:tc>
        <w:tc>
          <w:tcPr>
            <w:tcW w:w="3249" w:type="dxa"/>
          </w:tcPr>
          <w:p w:rsidR="006944AA" w:rsidRDefault="002333A1">
            <w:r>
              <w:t>3,509,176</w:t>
            </w:r>
          </w:p>
        </w:tc>
        <w:tc>
          <w:tcPr>
            <w:tcW w:w="3249" w:type="dxa"/>
          </w:tcPr>
          <w:p w:rsidR="006944AA" w:rsidRDefault="002333A1">
            <w:r>
              <w:t>2,862,423</w:t>
            </w:r>
          </w:p>
        </w:tc>
      </w:tr>
      <w:tr w:rsidR="006944AA" w:rsidTr="006944AA">
        <w:trPr>
          <w:jc w:val="center"/>
        </w:trPr>
        <w:tc>
          <w:tcPr>
            <w:tcW w:w="3249" w:type="dxa"/>
          </w:tcPr>
          <w:p w:rsidR="006944AA" w:rsidRDefault="002333A1">
            <w:r>
              <w:t>303. EDUCACION DOS DE MAYO</w:t>
            </w:r>
          </w:p>
        </w:tc>
        <w:tc>
          <w:tcPr>
            <w:tcW w:w="3249" w:type="dxa"/>
          </w:tcPr>
          <w:p w:rsidR="006944AA" w:rsidRDefault="002333A1">
            <w:r>
              <w:t>2,125,603</w:t>
            </w:r>
          </w:p>
        </w:tc>
        <w:tc>
          <w:tcPr>
            <w:tcW w:w="3249" w:type="dxa"/>
          </w:tcPr>
          <w:p w:rsidR="006944AA" w:rsidRDefault="002333A1">
            <w:r>
              <w:t>1,650,556</w:t>
            </w:r>
          </w:p>
        </w:tc>
      </w:tr>
      <w:tr w:rsidR="006944AA" w:rsidTr="006944AA">
        <w:trPr>
          <w:jc w:val="center"/>
        </w:trPr>
        <w:tc>
          <w:tcPr>
            <w:tcW w:w="3249" w:type="dxa"/>
          </w:tcPr>
          <w:p w:rsidR="006944AA" w:rsidRDefault="002333A1">
            <w:r>
              <w:t>304. EDUCACION UGEL PACHITEA</w:t>
            </w:r>
          </w:p>
        </w:tc>
        <w:tc>
          <w:tcPr>
            <w:tcW w:w="3249" w:type="dxa"/>
          </w:tcPr>
          <w:p w:rsidR="006944AA" w:rsidRDefault="002333A1">
            <w:r>
              <w:t>1,591,165</w:t>
            </w:r>
          </w:p>
        </w:tc>
        <w:tc>
          <w:tcPr>
            <w:tcW w:w="3249" w:type="dxa"/>
          </w:tcPr>
          <w:p w:rsidR="006944AA" w:rsidRDefault="002333A1">
            <w:r>
              <w:t>1,219,368</w:t>
            </w:r>
          </w:p>
        </w:tc>
      </w:tr>
      <w:tr w:rsidR="006944AA" w:rsidTr="006944AA">
        <w:trPr>
          <w:jc w:val="center"/>
        </w:trPr>
        <w:tc>
          <w:tcPr>
            <w:tcW w:w="3249" w:type="dxa"/>
          </w:tcPr>
          <w:p w:rsidR="006944AA" w:rsidRDefault="002333A1">
            <w:r>
              <w:t>305. EDUCACION UGEL HUAMALIES</w:t>
            </w:r>
          </w:p>
        </w:tc>
        <w:tc>
          <w:tcPr>
            <w:tcW w:w="3249" w:type="dxa"/>
          </w:tcPr>
          <w:p w:rsidR="006944AA" w:rsidRDefault="002333A1">
            <w:r>
              <w:t>2,160,929</w:t>
            </w:r>
          </w:p>
        </w:tc>
        <w:tc>
          <w:tcPr>
            <w:tcW w:w="3249" w:type="dxa"/>
          </w:tcPr>
          <w:p w:rsidR="006944AA" w:rsidRDefault="002333A1">
            <w:r>
              <w:t>1,696,666</w:t>
            </w:r>
          </w:p>
        </w:tc>
      </w:tr>
      <w:tr w:rsidR="006944AA" w:rsidTr="006944AA">
        <w:trPr>
          <w:jc w:val="center"/>
        </w:trPr>
        <w:tc>
          <w:tcPr>
            <w:tcW w:w="3249" w:type="dxa"/>
          </w:tcPr>
          <w:p w:rsidR="006944AA" w:rsidRDefault="002333A1">
            <w:r>
              <w:t>306. EDUCACION UGEL PUERTO INCA</w:t>
            </w:r>
          </w:p>
        </w:tc>
        <w:tc>
          <w:tcPr>
            <w:tcW w:w="3249" w:type="dxa"/>
          </w:tcPr>
          <w:p w:rsidR="006944AA" w:rsidRDefault="002333A1">
            <w:r>
              <w:t>1,169,630</w:t>
            </w:r>
          </w:p>
        </w:tc>
        <w:tc>
          <w:tcPr>
            <w:tcW w:w="3249" w:type="dxa"/>
          </w:tcPr>
          <w:p w:rsidR="006944AA" w:rsidRDefault="002333A1">
            <w:r>
              <w:t>898,124</w:t>
            </w:r>
          </w:p>
        </w:tc>
      </w:tr>
      <w:tr w:rsidR="006944AA" w:rsidTr="006944AA">
        <w:trPr>
          <w:jc w:val="center"/>
        </w:trPr>
        <w:tc>
          <w:tcPr>
            <w:tcW w:w="3249" w:type="dxa"/>
          </w:tcPr>
          <w:p w:rsidR="006944AA" w:rsidRDefault="002333A1">
            <w:r>
              <w:t>307. EDUCACION UGEL HUACAYBAMBA</w:t>
            </w:r>
          </w:p>
        </w:tc>
        <w:tc>
          <w:tcPr>
            <w:tcW w:w="3249" w:type="dxa"/>
          </w:tcPr>
          <w:p w:rsidR="006944AA" w:rsidRDefault="002333A1">
            <w:r>
              <w:t>949,454</w:t>
            </w:r>
          </w:p>
        </w:tc>
        <w:tc>
          <w:tcPr>
            <w:tcW w:w="3249" w:type="dxa"/>
          </w:tcPr>
          <w:p w:rsidR="006944AA" w:rsidRDefault="002333A1">
            <w:r>
              <w:t>754,475</w:t>
            </w:r>
          </w:p>
        </w:tc>
      </w:tr>
      <w:tr w:rsidR="006944AA" w:rsidTr="006944AA">
        <w:trPr>
          <w:jc w:val="center"/>
        </w:trPr>
        <w:tc>
          <w:tcPr>
            <w:tcW w:w="3249" w:type="dxa"/>
          </w:tcPr>
          <w:p w:rsidR="006944AA" w:rsidRDefault="002333A1">
            <w:r>
              <w:t>308. EDUCACION UGEL AMBO</w:t>
            </w:r>
          </w:p>
        </w:tc>
        <w:tc>
          <w:tcPr>
            <w:tcW w:w="3249" w:type="dxa"/>
          </w:tcPr>
          <w:p w:rsidR="006944AA" w:rsidRDefault="002333A1">
            <w:r>
              <w:t>1,425,139</w:t>
            </w:r>
          </w:p>
        </w:tc>
        <w:tc>
          <w:tcPr>
            <w:tcW w:w="3249" w:type="dxa"/>
          </w:tcPr>
          <w:p w:rsidR="006944AA" w:rsidRDefault="002333A1">
            <w:r>
              <w:t>1,123,020</w:t>
            </w:r>
          </w:p>
        </w:tc>
      </w:tr>
      <w:tr w:rsidR="006944AA" w:rsidTr="006944AA">
        <w:trPr>
          <w:jc w:val="center"/>
        </w:trPr>
        <w:tc>
          <w:tcPr>
            <w:tcW w:w="3249" w:type="dxa"/>
          </w:tcPr>
          <w:p w:rsidR="006944AA" w:rsidRDefault="002333A1">
            <w:r>
              <w:t>309. EDUCACION UGEL LAURICOCHA</w:t>
            </w:r>
          </w:p>
        </w:tc>
        <w:tc>
          <w:tcPr>
            <w:tcW w:w="3249" w:type="dxa"/>
          </w:tcPr>
          <w:p w:rsidR="006944AA" w:rsidRDefault="002333A1">
            <w:r>
              <w:t>1,012,072</w:t>
            </w:r>
          </w:p>
        </w:tc>
        <w:tc>
          <w:tcPr>
            <w:tcW w:w="3249" w:type="dxa"/>
          </w:tcPr>
          <w:p w:rsidR="006944AA" w:rsidRDefault="002333A1">
            <w:r>
              <w:t>830,205</w:t>
            </w:r>
          </w:p>
        </w:tc>
      </w:tr>
      <w:tr w:rsidR="006944AA" w:rsidTr="006944AA">
        <w:trPr>
          <w:jc w:val="center"/>
        </w:trPr>
        <w:tc>
          <w:tcPr>
            <w:tcW w:w="3249" w:type="dxa"/>
          </w:tcPr>
          <w:p w:rsidR="006944AA" w:rsidRDefault="002333A1">
            <w:r>
              <w:t>310. EDUCACION UGEL YAROWILCA</w:t>
            </w:r>
          </w:p>
        </w:tc>
        <w:tc>
          <w:tcPr>
            <w:tcW w:w="3249" w:type="dxa"/>
          </w:tcPr>
          <w:p w:rsidR="006944AA" w:rsidRDefault="002333A1">
            <w:r>
              <w:t>1,167,702</w:t>
            </w:r>
          </w:p>
        </w:tc>
        <w:tc>
          <w:tcPr>
            <w:tcW w:w="3249" w:type="dxa"/>
          </w:tcPr>
          <w:p w:rsidR="006944AA" w:rsidRDefault="002333A1">
            <w:r>
              <w:t>932,987</w:t>
            </w:r>
          </w:p>
        </w:tc>
      </w:tr>
      <w:tr w:rsidR="006944AA" w:rsidTr="006944AA">
        <w:trPr>
          <w:jc w:val="center"/>
        </w:trPr>
        <w:tc>
          <w:tcPr>
            <w:tcW w:w="3249" w:type="dxa"/>
          </w:tcPr>
          <w:p w:rsidR="006944AA" w:rsidRDefault="002333A1">
            <w:r>
              <w:lastRenderedPageBreak/>
              <w:t>311. EDUCACION UGEL HUANUCO</w:t>
            </w:r>
          </w:p>
        </w:tc>
        <w:tc>
          <w:tcPr>
            <w:tcW w:w="3249" w:type="dxa"/>
          </w:tcPr>
          <w:p w:rsidR="006944AA" w:rsidRDefault="002333A1">
            <w:r>
              <w:t>4,825,991</w:t>
            </w:r>
          </w:p>
        </w:tc>
        <w:tc>
          <w:tcPr>
            <w:tcW w:w="3249" w:type="dxa"/>
          </w:tcPr>
          <w:p w:rsidR="006944AA" w:rsidRDefault="002333A1">
            <w:r>
              <w:t>3,953,870</w:t>
            </w:r>
          </w:p>
        </w:tc>
      </w:tr>
      <w:tr w:rsidR="006944AA" w:rsidTr="006944AA">
        <w:trPr>
          <w:jc w:val="center"/>
        </w:trPr>
        <w:tc>
          <w:tcPr>
            <w:tcW w:w="3249" w:type="dxa"/>
          </w:tcPr>
          <w:p w:rsidR="006944AA" w:rsidRDefault="002333A1">
            <w:r>
              <w:t>Total</w:t>
            </w:r>
          </w:p>
        </w:tc>
        <w:tc>
          <w:tcPr>
            <w:tcW w:w="3249" w:type="dxa"/>
          </w:tcPr>
          <w:p w:rsidR="006944AA" w:rsidRDefault="002333A1">
            <w:r>
              <w:t>22,292,820</w:t>
            </w:r>
          </w:p>
        </w:tc>
        <w:tc>
          <w:tcPr>
            <w:tcW w:w="3249" w:type="dxa"/>
          </w:tcPr>
          <w:p w:rsidR="006944AA" w:rsidRDefault="002333A1">
            <w:r>
              <w:t>17,262,439</w:t>
            </w:r>
          </w:p>
        </w:tc>
      </w:tr>
    </w:tbl>
    <w:p w:rsidR="006944AA" w:rsidRDefault="002333A1">
      <w:pPr>
        <w:pStyle w:val="Fuentes"/>
      </w:pPr>
      <w:r>
        <w:t>Fuente: Fuente: Base SIAF al corte de 19 de marzo del 2023 e informes UPP</w:t>
      </w:r>
    </w:p>
    <w:p w:rsidR="006944AA" w:rsidRDefault="002333A1">
      <w:pPr>
        <w:pStyle w:val="Listaconvietas"/>
        <w:jc w:val="both"/>
      </w:pPr>
      <w:r>
        <w:t xml:space="preserve">El Gobierno Regional de HUANUCO ha recibido un monto S/ 1,597,494.00 en transferencias con cargo a los recursos del Ministerio de Educación a favor de los Gobierno Regionales, en base a los resultados de la ejecución de los recursos asignados, conforme lo </w:t>
      </w:r>
      <w:r>
        <w:t>dispuesto en el marco del numeral 42.1 y 42.2 del artículo 42 de la Ley de Presupuesto 2023. </w:t>
      </w:r>
    </w:p>
    <w:p w:rsidR="006944AA" w:rsidRDefault="002333A1">
      <w:pPr>
        <w:jc w:val="center"/>
      </w:pPr>
      <w:r>
        <w:rPr>
          <w:b/>
        </w:rPr>
        <w:t>Tabla N° 02. Transferencias realizadas para el financiamiento de intervenciones - HUANUCO</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6944AA" w:rsidTr="006944AA">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6944AA" w:rsidRDefault="002333A1">
            <w:r>
              <w:t>Unidad Ejecutora</w:t>
            </w:r>
          </w:p>
        </w:tc>
        <w:tc>
          <w:tcPr>
            <w:tcW w:w="2436" w:type="dxa"/>
          </w:tcPr>
          <w:p w:rsidR="006944AA" w:rsidRDefault="002333A1">
            <w:r>
              <w:t>PIM</w:t>
            </w:r>
          </w:p>
        </w:tc>
        <w:tc>
          <w:tcPr>
            <w:tcW w:w="2436" w:type="dxa"/>
          </w:tcPr>
          <w:p w:rsidR="006944AA" w:rsidRDefault="002333A1">
            <w:r>
              <w:t>Primera transferencia (DS-N°031-2023-EF)</w:t>
            </w:r>
          </w:p>
        </w:tc>
        <w:tc>
          <w:tcPr>
            <w:tcW w:w="2436" w:type="dxa"/>
          </w:tcPr>
          <w:p w:rsidR="006944AA" w:rsidRDefault="002333A1">
            <w:r>
              <w:t>Total tran</w:t>
            </w:r>
            <w:r>
              <w:t>sferido</w:t>
            </w:r>
          </w:p>
        </w:tc>
      </w:tr>
      <w:tr w:rsidR="006944AA" w:rsidTr="006944AA">
        <w:trPr>
          <w:jc w:val="center"/>
        </w:trPr>
        <w:tc>
          <w:tcPr>
            <w:tcW w:w="2436" w:type="dxa"/>
          </w:tcPr>
          <w:p w:rsidR="006944AA" w:rsidRDefault="002333A1">
            <w:r>
              <w:t>300. EDUCACION HUANUCO</w:t>
            </w:r>
          </w:p>
        </w:tc>
        <w:tc>
          <w:tcPr>
            <w:tcW w:w="2436" w:type="dxa"/>
          </w:tcPr>
          <w:p w:rsidR="006944AA" w:rsidRDefault="002333A1">
            <w:r>
              <w:t>960,941</w:t>
            </w:r>
          </w:p>
        </w:tc>
        <w:tc>
          <w:tcPr>
            <w:tcW w:w="2436" w:type="dxa"/>
          </w:tcPr>
          <w:p w:rsidR="006944AA" w:rsidRDefault="002333A1">
            <w:r>
              <w:t>663,680</w:t>
            </w:r>
          </w:p>
        </w:tc>
        <w:tc>
          <w:tcPr>
            <w:tcW w:w="2436" w:type="dxa"/>
          </w:tcPr>
          <w:p w:rsidR="006944AA" w:rsidRDefault="002333A1">
            <w:r>
              <w:t>663,680</w:t>
            </w:r>
          </w:p>
        </w:tc>
      </w:tr>
      <w:tr w:rsidR="006944AA" w:rsidTr="006944AA">
        <w:trPr>
          <w:jc w:val="center"/>
        </w:trPr>
        <w:tc>
          <w:tcPr>
            <w:tcW w:w="2436" w:type="dxa"/>
          </w:tcPr>
          <w:p w:rsidR="006944AA" w:rsidRDefault="002333A1">
            <w:r>
              <w:t>301. EDUCACION MARAÑON</w:t>
            </w:r>
          </w:p>
        </w:tc>
        <w:tc>
          <w:tcPr>
            <w:tcW w:w="2436" w:type="dxa"/>
          </w:tcPr>
          <w:p w:rsidR="006944AA" w:rsidRDefault="002333A1">
            <w:r>
              <w:t>1,036,643</w:t>
            </w:r>
          </w:p>
        </w:tc>
        <w:tc>
          <w:tcPr>
            <w:tcW w:w="2436" w:type="dxa"/>
          </w:tcPr>
          <w:p w:rsidR="006944AA" w:rsidRDefault="002333A1">
            <w:r>
              <w:t>51,659</w:t>
            </w:r>
          </w:p>
        </w:tc>
        <w:tc>
          <w:tcPr>
            <w:tcW w:w="2436" w:type="dxa"/>
          </w:tcPr>
          <w:p w:rsidR="006944AA" w:rsidRDefault="002333A1">
            <w:r>
              <w:t>51,659</w:t>
            </w:r>
          </w:p>
        </w:tc>
      </w:tr>
      <w:tr w:rsidR="006944AA" w:rsidTr="006944AA">
        <w:trPr>
          <w:jc w:val="center"/>
        </w:trPr>
        <w:tc>
          <w:tcPr>
            <w:tcW w:w="2436" w:type="dxa"/>
          </w:tcPr>
          <w:p w:rsidR="006944AA" w:rsidRDefault="002333A1">
            <w:r>
              <w:t>302. EDUCACION LEONCIO PRADO</w:t>
            </w:r>
          </w:p>
        </w:tc>
        <w:tc>
          <w:tcPr>
            <w:tcW w:w="2436" w:type="dxa"/>
          </w:tcPr>
          <w:p w:rsidR="006944AA" w:rsidRDefault="002333A1">
            <w:r>
              <w:t>3,009,723</w:t>
            </w:r>
          </w:p>
        </w:tc>
        <w:tc>
          <w:tcPr>
            <w:tcW w:w="2436" w:type="dxa"/>
          </w:tcPr>
          <w:p w:rsidR="006944AA" w:rsidRDefault="002333A1">
            <w:r>
              <w:t>171,800</w:t>
            </w:r>
          </w:p>
        </w:tc>
        <w:tc>
          <w:tcPr>
            <w:tcW w:w="2436" w:type="dxa"/>
          </w:tcPr>
          <w:p w:rsidR="006944AA" w:rsidRDefault="002333A1">
            <w:r>
              <w:t>171,800</w:t>
            </w:r>
          </w:p>
        </w:tc>
      </w:tr>
      <w:tr w:rsidR="006944AA" w:rsidTr="006944AA">
        <w:trPr>
          <w:jc w:val="center"/>
        </w:trPr>
        <w:tc>
          <w:tcPr>
            <w:tcW w:w="2436" w:type="dxa"/>
          </w:tcPr>
          <w:p w:rsidR="006944AA" w:rsidRDefault="002333A1">
            <w:r>
              <w:t>303. EDUCACION DOS DE MAYO</w:t>
            </w:r>
          </w:p>
        </w:tc>
        <w:tc>
          <w:tcPr>
            <w:tcW w:w="2436" w:type="dxa"/>
          </w:tcPr>
          <w:p w:rsidR="006944AA" w:rsidRDefault="002333A1">
            <w:r>
              <w:t>1,708,840</w:t>
            </w:r>
          </w:p>
        </w:tc>
        <w:tc>
          <w:tcPr>
            <w:tcW w:w="2436" w:type="dxa"/>
          </w:tcPr>
          <w:p w:rsidR="006944AA" w:rsidRDefault="002333A1">
            <w:r>
              <w:t>58,284</w:t>
            </w:r>
          </w:p>
        </w:tc>
        <w:tc>
          <w:tcPr>
            <w:tcW w:w="2436" w:type="dxa"/>
          </w:tcPr>
          <w:p w:rsidR="006944AA" w:rsidRDefault="002333A1">
            <w:r>
              <w:t>58,284</w:t>
            </w:r>
          </w:p>
        </w:tc>
      </w:tr>
      <w:tr w:rsidR="006944AA" w:rsidTr="006944AA">
        <w:trPr>
          <w:jc w:val="center"/>
        </w:trPr>
        <w:tc>
          <w:tcPr>
            <w:tcW w:w="2436" w:type="dxa"/>
          </w:tcPr>
          <w:p w:rsidR="006944AA" w:rsidRDefault="002333A1">
            <w:r>
              <w:t>304. EDUCACION UGEL PACHITEA</w:t>
            </w:r>
          </w:p>
        </w:tc>
        <w:tc>
          <w:tcPr>
            <w:tcW w:w="2436" w:type="dxa"/>
          </w:tcPr>
          <w:p w:rsidR="006944AA" w:rsidRDefault="002333A1">
            <w:r>
              <w:t>1,303,337</w:t>
            </w:r>
          </w:p>
        </w:tc>
        <w:tc>
          <w:tcPr>
            <w:tcW w:w="2436" w:type="dxa"/>
          </w:tcPr>
          <w:p w:rsidR="006944AA" w:rsidRDefault="002333A1">
            <w:r>
              <w:t>83,969</w:t>
            </w:r>
          </w:p>
        </w:tc>
        <w:tc>
          <w:tcPr>
            <w:tcW w:w="2436" w:type="dxa"/>
          </w:tcPr>
          <w:p w:rsidR="006944AA" w:rsidRDefault="002333A1">
            <w:r>
              <w:t>83,969</w:t>
            </w:r>
          </w:p>
        </w:tc>
      </w:tr>
      <w:tr w:rsidR="006944AA" w:rsidTr="006944AA">
        <w:trPr>
          <w:jc w:val="center"/>
        </w:trPr>
        <w:tc>
          <w:tcPr>
            <w:tcW w:w="2436" w:type="dxa"/>
          </w:tcPr>
          <w:p w:rsidR="006944AA" w:rsidRDefault="002333A1">
            <w:r>
              <w:t>305. EDUCACION UGEL HUAMALIES</w:t>
            </w:r>
          </w:p>
        </w:tc>
        <w:tc>
          <w:tcPr>
            <w:tcW w:w="2436" w:type="dxa"/>
          </w:tcPr>
          <w:p w:rsidR="006944AA" w:rsidRDefault="002333A1">
            <w:r>
              <w:t>1,767,327</w:t>
            </w:r>
          </w:p>
        </w:tc>
        <w:tc>
          <w:tcPr>
            <w:tcW w:w="2436" w:type="dxa"/>
          </w:tcPr>
          <w:p w:rsidR="006944AA" w:rsidRDefault="002333A1">
            <w:r>
              <w:t>70,661</w:t>
            </w:r>
          </w:p>
        </w:tc>
        <w:tc>
          <w:tcPr>
            <w:tcW w:w="2436" w:type="dxa"/>
          </w:tcPr>
          <w:p w:rsidR="006944AA" w:rsidRDefault="002333A1">
            <w:r>
              <w:t>70,661</w:t>
            </w:r>
          </w:p>
        </w:tc>
      </w:tr>
      <w:tr w:rsidR="006944AA" w:rsidTr="006944AA">
        <w:trPr>
          <w:jc w:val="center"/>
        </w:trPr>
        <w:tc>
          <w:tcPr>
            <w:tcW w:w="2436" w:type="dxa"/>
          </w:tcPr>
          <w:p w:rsidR="006944AA" w:rsidRDefault="002333A1">
            <w:r>
              <w:t>306. EDUCACION UGEL PUERTO INCA</w:t>
            </w:r>
          </w:p>
        </w:tc>
        <w:tc>
          <w:tcPr>
            <w:tcW w:w="2436" w:type="dxa"/>
          </w:tcPr>
          <w:p w:rsidR="006944AA" w:rsidRDefault="002333A1">
            <w:r>
              <w:t>1,003,882</w:t>
            </w:r>
          </w:p>
        </w:tc>
        <w:tc>
          <w:tcPr>
            <w:tcW w:w="2436" w:type="dxa"/>
          </w:tcPr>
          <w:p w:rsidR="006944AA" w:rsidRDefault="002333A1">
            <w:r>
              <w:t>105,758</w:t>
            </w:r>
          </w:p>
        </w:tc>
        <w:tc>
          <w:tcPr>
            <w:tcW w:w="2436" w:type="dxa"/>
          </w:tcPr>
          <w:p w:rsidR="006944AA" w:rsidRDefault="002333A1">
            <w:r>
              <w:t>105,758</w:t>
            </w:r>
          </w:p>
        </w:tc>
      </w:tr>
      <w:tr w:rsidR="006944AA" w:rsidTr="006944AA">
        <w:trPr>
          <w:jc w:val="center"/>
        </w:trPr>
        <w:tc>
          <w:tcPr>
            <w:tcW w:w="2436" w:type="dxa"/>
          </w:tcPr>
          <w:p w:rsidR="006944AA" w:rsidRDefault="002333A1">
            <w:r>
              <w:t>307. EDUCACION UGEL HUACAYBAMBA</w:t>
            </w:r>
          </w:p>
        </w:tc>
        <w:tc>
          <w:tcPr>
            <w:tcW w:w="2436" w:type="dxa"/>
          </w:tcPr>
          <w:p w:rsidR="006944AA" w:rsidRDefault="002333A1">
            <w:r>
              <w:t>800,360</w:t>
            </w:r>
          </w:p>
        </w:tc>
        <w:tc>
          <w:tcPr>
            <w:tcW w:w="2436" w:type="dxa"/>
          </w:tcPr>
          <w:p w:rsidR="006944AA" w:rsidRDefault="002333A1">
            <w:r>
              <w:t>45,885</w:t>
            </w:r>
          </w:p>
        </w:tc>
        <w:tc>
          <w:tcPr>
            <w:tcW w:w="2436" w:type="dxa"/>
          </w:tcPr>
          <w:p w:rsidR="006944AA" w:rsidRDefault="002333A1">
            <w:r>
              <w:t>45,885</w:t>
            </w:r>
          </w:p>
        </w:tc>
      </w:tr>
      <w:tr w:rsidR="006944AA" w:rsidTr="006944AA">
        <w:trPr>
          <w:jc w:val="center"/>
        </w:trPr>
        <w:tc>
          <w:tcPr>
            <w:tcW w:w="2436" w:type="dxa"/>
          </w:tcPr>
          <w:p w:rsidR="006944AA" w:rsidRDefault="002333A1">
            <w:r>
              <w:t>308. EDUCACION UGEL AMBO</w:t>
            </w:r>
          </w:p>
        </w:tc>
        <w:tc>
          <w:tcPr>
            <w:tcW w:w="2436" w:type="dxa"/>
          </w:tcPr>
          <w:p w:rsidR="006944AA" w:rsidRDefault="002333A1">
            <w:r>
              <w:t>1,206,184</w:t>
            </w:r>
          </w:p>
        </w:tc>
        <w:tc>
          <w:tcPr>
            <w:tcW w:w="2436" w:type="dxa"/>
          </w:tcPr>
          <w:p w:rsidR="006944AA" w:rsidRDefault="002333A1">
            <w:r>
              <w:t>83,164</w:t>
            </w:r>
          </w:p>
        </w:tc>
        <w:tc>
          <w:tcPr>
            <w:tcW w:w="2436" w:type="dxa"/>
          </w:tcPr>
          <w:p w:rsidR="006944AA" w:rsidRDefault="002333A1">
            <w:r>
              <w:t>83,164</w:t>
            </w:r>
          </w:p>
        </w:tc>
      </w:tr>
      <w:tr w:rsidR="006944AA" w:rsidTr="006944AA">
        <w:trPr>
          <w:jc w:val="center"/>
        </w:trPr>
        <w:tc>
          <w:tcPr>
            <w:tcW w:w="2436" w:type="dxa"/>
          </w:tcPr>
          <w:p w:rsidR="006944AA" w:rsidRDefault="002333A1">
            <w:r>
              <w:t xml:space="preserve">309. EDUCACION UGEL </w:t>
            </w:r>
            <w:r>
              <w:t>LAURICOCHA</w:t>
            </w:r>
          </w:p>
        </w:tc>
        <w:tc>
          <w:tcPr>
            <w:tcW w:w="2436" w:type="dxa"/>
          </w:tcPr>
          <w:p w:rsidR="006944AA" w:rsidRDefault="002333A1">
            <w:r>
              <w:t>863,638</w:t>
            </w:r>
          </w:p>
        </w:tc>
        <w:tc>
          <w:tcPr>
            <w:tcW w:w="2436" w:type="dxa"/>
          </w:tcPr>
          <w:p w:rsidR="006944AA" w:rsidRDefault="002333A1">
            <w:r>
              <w:t>33,433</w:t>
            </w:r>
          </w:p>
        </w:tc>
        <w:tc>
          <w:tcPr>
            <w:tcW w:w="2436" w:type="dxa"/>
          </w:tcPr>
          <w:p w:rsidR="006944AA" w:rsidRDefault="002333A1">
            <w:r>
              <w:t>33,433</w:t>
            </w:r>
          </w:p>
        </w:tc>
      </w:tr>
      <w:tr w:rsidR="006944AA" w:rsidTr="006944AA">
        <w:trPr>
          <w:jc w:val="center"/>
        </w:trPr>
        <w:tc>
          <w:tcPr>
            <w:tcW w:w="2436" w:type="dxa"/>
          </w:tcPr>
          <w:p w:rsidR="006944AA" w:rsidRDefault="002333A1">
            <w:r>
              <w:t>310. EDUCACION UGEL YAROWILCA</w:t>
            </w:r>
          </w:p>
        </w:tc>
        <w:tc>
          <w:tcPr>
            <w:tcW w:w="2436" w:type="dxa"/>
          </w:tcPr>
          <w:p w:rsidR="006944AA" w:rsidRDefault="002333A1">
            <w:r>
              <w:t>978,845</w:t>
            </w:r>
          </w:p>
        </w:tc>
        <w:tc>
          <w:tcPr>
            <w:tcW w:w="2436" w:type="dxa"/>
          </w:tcPr>
          <w:p w:rsidR="006944AA" w:rsidRDefault="002333A1">
            <w:r>
              <w:t>45,858</w:t>
            </w:r>
          </w:p>
        </w:tc>
        <w:tc>
          <w:tcPr>
            <w:tcW w:w="2436" w:type="dxa"/>
          </w:tcPr>
          <w:p w:rsidR="006944AA" w:rsidRDefault="002333A1">
            <w:r>
              <w:t>45,858</w:t>
            </w:r>
          </w:p>
        </w:tc>
      </w:tr>
      <w:tr w:rsidR="006944AA" w:rsidTr="006944AA">
        <w:trPr>
          <w:jc w:val="center"/>
        </w:trPr>
        <w:tc>
          <w:tcPr>
            <w:tcW w:w="2436" w:type="dxa"/>
          </w:tcPr>
          <w:p w:rsidR="006944AA" w:rsidRDefault="002333A1">
            <w:r>
              <w:t>311. EDUCACION UGEL HUANUCO</w:t>
            </w:r>
          </w:p>
        </w:tc>
        <w:tc>
          <w:tcPr>
            <w:tcW w:w="2436" w:type="dxa"/>
          </w:tcPr>
          <w:p w:rsidR="006944AA" w:rsidRDefault="002333A1">
            <w:r>
              <w:t>4,137,213</w:t>
            </w:r>
          </w:p>
        </w:tc>
        <w:tc>
          <w:tcPr>
            <w:tcW w:w="2436" w:type="dxa"/>
          </w:tcPr>
          <w:p w:rsidR="006944AA" w:rsidRDefault="002333A1">
            <w:r>
              <w:t>183,343</w:t>
            </w:r>
          </w:p>
        </w:tc>
        <w:tc>
          <w:tcPr>
            <w:tcW w:w="2436" w:type="dxa"/>
          </w:tcPr>
          <w:p w:rsidR="006944AA" w:rsidRDefault="002333A1">
            <w:r>
              <w:t>183,343</w:t>
            </w:r>
          </w:p>
        </w:tc>
      </w:tr>
      <w:tr w:rsidR="006944AA" w:rsidTr="006944AA">
        <w:trPr>
          <w:jc w:val="center"/>
        </w:trPr>
        <w:tc>
          <w:tcPr>
            <w:tcW w:w="2436" w:type="dxa"/>
          </w:tcPr>
          <w:p w:rsidR="006944AA" w:rsidRDefault="002333A1">
            <w:r>
              <w:t>Total</w:t>
            </w:r>
          </w:p>
        </w:tc>
        <w:tc>
          <w:tcPr>
            <w:tcW w:w="2436" w:type="dxa"/>
          </w:tcPr>
          <w:p w:rsidR="006944AA" w:rsidRDefault="002333A1">
            <w:r>
              <w:t>18,776,933</w:t>
            </w:r>
          </w:p>
        </w:tc>
        <w:tc>
          <w:tcPr>
            <w:tcW w:w="2436" w:type="dxa"/>
          </w:tcPr>
          <w:p w:rsidR="006944AA" w:rsidRDefault="002333A1">
            <w:r>
              <w:t>1,597,494</w:t>
            </w:r>
          </w:p>
        </w:tc>
        <w:tc>
          <w:tcPr>
            <w:tcW w:w="2436" w:type="dxa"/>
          </w:tcPr>
          <w:p w:rsidR="006944AA" w:rsidRDefault="002333A1">
            <w:r>
              <w:t>1,597,494</w:t>
            </w:r>
          </w:p>
        </w:tc>
      </w:tr>
    </w:tbl>
    <w:p w:rsidR="006944AA" w:rsidRDefault="002333A1">
      <w:pPr>
        <w:pStyle w:val="Fuentes"/>
      </w:pPr>
      <w:r>
        <w:t>Fuente: Fuente: Base SIAF al corte de 19 de marzo del 2023 e informes UPP</w:t>
      </w:r>
    </w:p>
    <w:p w:rsidR="006944AA" w:rsidRDefault="002333A1">
      <w:pPr>
        <w:pStyle w:val="Listaconvietas"/>
        <w:jc w:val="both"/>
      </w:pPr>
      <w:r>
        <w:t>Al</w:t>
      </w:r>
      <w:r>
        <w:t xml:space="preserve"> 19 de marzo del 2023, el Pliego Gobierno Regional de HUANUCO ha ejecutado un monto total de S/ 1,260,082, lo que representa el 3.1% del PIM.</w:t>
      </w:r>
    </w:p>
    <w:p w:rsidR="006944AA" w:rsidRDefault="002333A1">
      <w:pPr>
        <w:jc w:val="center"/>
      </w:pPr>
      <w:r>
        <w:rPr>
          <w:b/>
        </w:rPr>
        <w:t>Gráfico N° 01 Avance en la ejecución presupuestal por Unidad Ejecutora (Dev/PIM%)</w:t>
      </w:r>
    </w:p>
    <w:p w:rsidR="006944AA" w:rsidRDefault="002333A1">
      <w:pPr>
        <w:jc w:val="center"/>
      </w:pPr>
      <w:r>
        <w:rPr>
          <w:noProof/>
          <w:lang w:val="es-PE" w:eastAsia="es-PE"/>
        </w:rPr>
        <w:lastRenderedPageBreak/>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6944AA" w:rsidRDefault="002333A1">
      <w:pPr>
        <w:pStyle w:val="Fuentes"/>
      </w:pPr>
      <w:r>
        <w:t xml:space="preserve">Fuente: Base SIAF al corte de </w:t>
      </w:r>
      <w:r>
        <w:t>19 de marzo del 2023</w:t>
      </w:r>
    </w:p>
    <w:p w:rsidR="006944AA" w:rsidRDefault="002333A1">
      <w:pPr>
        <w:pStyle w:val="Listaconvietas"/>
        <w:jc w:val="both"/>
      </w:pPr>
      <w:r>
        <w:t>El Pliego Gobierno Regional de HUANUCO implementa un total de 19 de intervenciones y acciones pedagógicas para el Año 2023. Las cinco intervenciones que han recibido mayores recursos en el PIM al 19 de marzo del 2023 son: Jornada escol</w:t>
      </w:r>
      <w:r>
        <w:t>ar completa (5.81 millones), PRONOEI (5.27 millones), Convivencia escolar (1.47 millones), Redes educativas (1.36 millones) y CAS UGEL (0.97 millones)</w:t>
      </w:r>
    </w:p>
    <w:p w:rsidR="006944AA" w:rsidRDefault="002333A1">
      <w:pPr>
        <w:jc w:val="center"/>
      </w:pPr>
      <w:r>
        <w:rPr>
          <w:b/>
        </w:rPr>
        <w:t>Tabla N° 03 Recursos asignados a nivel de las intervenciones y acciones pedagógicas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6944AA" w:rsidTr="006944AA">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6944AA" w:rsidRDefault="002333A1">
            <w:r>
              <w:t>Intervención pedagógi</w:t>
            </w:r>
            <w:r>
              <w:t>ca</w:t>
            </w:r>
          </w:p>
        </w:tc>
        <w:tc>
          <w:tcPr>
            <w:tcW w:w="3249" w:type="dxa"/>
          </w:tcPr>
          <w:p w:rsidR="006944AA" w:rsidRDefault="002333A1">
            <w:r>
              <w:t>Costo anual</w:t>
            </w:r>
          </w:p>
        </w:tc>
        <w:tc>
          <w:tcPr>
            <w:tcW w:w="3249" w:type="dxa"/>
          </w:tcPr>
          <w:p w:rsidR="006944AA" w:rsidRDefault="002333A1">
            <w:r>
              <w:t>PIA</w:t>
            </w:r>
          </w:p>
        </w:tc>
      </w:tr>
      <w:tr w:rsidR="006944AA" w:rsidTr="006944AA">
        <w:trPr>
          <w:jc w:val="center"/>
        </w:trPr>
        <w:tc>
          <w:tcPr>
            <w:tcW w:w="3249" w:type="dxa"/>
          </w:tcPr>
          <w:p w:rsidR="006944AA" w:rsidRDefault="002333A1">
            <w:r>
              <w:t>300. EDUCACION HUANUCO</w:t>
            </w:r>
          </w:p>
        </w:tc>
        <w:tc>
          <w:tcPr>
            <w:tcW w:w="3249" w:type="dxa"/>
          </w:tcPr>
          <w:p w:rsidR="006944AA" w:rsidRDefault="002333A1">
            <w:r>
              <w:t>1,035,884</w:t>
            </w:r>
          </w:p>
        </w:tc>
        <w:tc>
          <w:tcPr>
            <w:tcW w:w="3249" w:type="dxa"/>
          </w:tcPr>
          <w:p w:rsidR="006944AA" w:rsidRDefault="002333A1">
            <w:r>
              <w:t>297,261</w:t>
            </w:r>
          </w:p>
        </w:tc>
      </w:tr>
      <w:tr w:rsidR="006944AA" w:rsidTr="006944AA">
        <w:trPr>
          <w:jc w:val="center"/>
        </w:trPr>
        <w:tc>
          <w:tcPr>
            <w:tcW w:w="3249" w:type="dxa"/>
          </w:tcPr>
          <w:p w:rsidR="006944AA" w:rsidRDefault="002333A1">
            <w:r>
              <w:t>301. EDUCACION MARAÑON</w:t>
            </w:r>
          </w:p>
        </w:tc>
        <w:tc>
          <w:tcPr>
            <w:tcW w:w="3249" w:type="dxa"/>
          </w:tcPr>
          <w:p w:rsidR="006944AA" w:rsidRDefault="002333A1">
            <w:r>
              <w:t>1,320,075</w:t>
            </w:r>
          </w:p>
        </w:tc>
        <w:tc>
          <w:tcPr>
            <w:tcW w:w="3249" w:type="dxa"/>
          </w:tcPr>
          <w:p w:rsidR="006944AA" w:rsidRDefault="002333A1">
            <w:r>
              <w:t>1,043,484</w:t>
            </w:r>
          </w:p>
        </w:tc>
      </w:tr>
      <w:tr w:rsidR="006944AA" w:rsidTr="006944AA">
        <w:trPr>
          <w:jc w:val="center"/>
        </w:trPr>
        <w:tc>
          <w:tcPr>
            <w:tcW w:w="3249" w:type="dxa"/>
          </w:tcPr>
          <w:p w:rsidR="006944AA" w:rsidRDefault="002333A1">
            <w:r>
              <w:t>302. EDUCACION LEONCIO PRADO</w:t>
            </w:r>
          </w:p>
        </w:tc>
        <w:tc>
          <w:tcPr>
            <w:tcW w:w="3249" w:type="dxa"/>
          </w:tcPr>
          <w:p w:rsidR="006944AA" w:rsidRDefault="002333A1">
            <w:r>
              <w:t>3,509,176</w:t>
            </w:r>
          </w:p>
        </w:tc>
        <w:tc>
          <w:tcPr>
            <w:tcW w:w="3249" w:type="dxa"/>
          </w:tcPr>
          <w:p w:rsidR="006944AA" w:rsidRDefault="002333A1">
            <w:r>
              <w:t>2,862,423</w:t>
            </w:r>
          </w:p>
        </w:tc>
      </w:tr>
      <w:tr w:rsidR="006944AA" w:rsidTr="006944AA">
        <w:trPr>
          <w:jc w:val="center"/>
        </w:trPr>
        <w:tc>
          <w:tcPr>
            <w:tcW w:w="3249" w:type="dxa"/>
          </w:tcPr>
          <w:p w:rsidR="006944AA" w:rsidRDefault="002333A1">
            <w:r>
              <w:t>303. EDUCACION DOS DE MAYO</w:t>
            </w:r>
          </w:p>
        </w:tc>
        <w:tc>
          <w:tcPr>
            <w:tcW w:w="3249" w:type="dxa"/>
          </w:tcPr>
          <w:p w:rsidR="006944AA" w:rsidRDefault="002333A1">
            <w:r>
              <w:t>2,125,603</w:t>
            </w:r>
          </w:p>
        </w:tc>
        <w:tc>
          <w:tcPr>
            <w:tcW w:w="3249" w:type="dxa"/>
          </w:tcPr>
          <w:p w:rsidR="006944AA" w:rsidRDefault="002333A1">
            <w:r>
              <w:t>1,650,556</w:t>
            </w:r>
          </w:p>
        </w:tc>
      </w:tr>
      <w:tr w:rsidR="006944AA" w:rsidTr="006944AA">
        <w:trPr>
          <w:jc w:val="center"/>
        </w:trPr>
        <w:tc>
          <w:tcPr>
            <w:tcW w:w="3249" w:type="dxa"/>
          </w:tcPr>
          <w:p w:rsidR="006944AA" w:rsidRDefault="002333A1">
            <w:r>
              <w:t>304. EDUCACION UGEL PACHITEA</w:t>
            </w:r>
          </w:p>
        </w:tc>
        <w:tc>
          <w:tcPr>
            <w:tcW w:w="3249" w:type="dxa"/>
          </w:tcPr>
          <w:p w:rsidR="006944AA" w:rsidRDefault="002333A1">
            <w:r>
              <w:t>1,591,165</w:t>
            </w:r>
          </w:p>
        </w:tc>
        <w:tc>
          <w:tcPr>
            <w:tcW w:w="3249" w:type="dxa"/>
          </w:tcPr>
          <w:p w:rsidR="006944AA" w:rsidRDefault="002333A1">
            <w:r>
              <w:t>1,219,368</w:t>
            </w:r>
          </w:p>
        </w:tc>
      </w:tr>
      <w:tr w:rsidR="006944AA" w:rsidTr="006944AA">
        <w:trPr>
          <w:jc w:val="center"/>
        </w:trPr>
        <w:tc>
          <w:tcPr>
            <w:tcW w:w="3249" w:type="dxa"/>
          </w:tcPr>
          <w:p w:rsidR="006944AA" w:rsidRDefault="002333A1">
            <w:r>
              <w:t>305. EDUCACION UGEL HUAMALIES</w:t>
            </w:r>
          </w:p>
        </w:tc>
        <w:tc>
          <w:tcPr>
            <w:tcW w:w="3249" w:type="dxa"/>
          </w:tcPr>
          <w:p w:rsidR="006944AA" w:rsidRDefault="002333A1">
            <w:r>
              <w:t>2,160,929</w:t>
            </w:r>
          </w:p>
        </w:tc>
        <w:tc>
          <w:tcPr>
            <w:tcW w:w="3249" w:type="dxa"/>
          </w:tcPr>
          <w:p w:rsidR="006944AA" w:rsidRDefault="002333A1">
            <w:r>
              <w:t>1,696,666</w:t>
            </w:r>
          </w:p>
        </w:tc>
      </w:tr>
      <w:tr w:rsidR="006944AA" w:rsidTr="006944AA">
        <w:trPr>
          <w:jc w:val="center"/>
        </w:trPr>
        <w:tc>
          <w:tcPr>
            <w:tcW w:w="3249" w:type="dxa"/>
          </w:tcPr>
          <w:p w:rsidR="006944AA" w:rsidRDefault="002333A1">
            <w:r>
              <w:t>306. EDUCACION UGEL PUERTO INCA</w:t>
            </w:r>
          </w:p>
        </w:tc>
        <w:tc>
          <w:tcPr>
            <w:tcW w:w="3249" w:type="dxa"/>
          </w:tcPr>
          <w:p w:rsidR="006944AA" w:rsidRDefault="002333A1">
            <w:r>
              <w:t>1,169,630</w:t>
            </w:r>
          </w:p>
        </w:tc>
        <w:tc>
          <w:tcPr>
            <w:tcW w:w="3249" w:type="dxa"/>
          </w:tcPr>
          <w:p w:rsidR="006944AA" w:rsidRDefault="002333A1">
            <w:r>
              <w:t>898,124</w:t>
            </w:r>
          </w:p>
        </w:tc>
      </w:tr>
      <w:tr w:rsidR="006944AA" w:rsidTr="006944AA">
        <w:trPr>
          <w:jc w:val="center"/>
        </w:trPr>
        <w:tc>
          <w:tcPr>
            <w:tcW w:w="3249" w:type="dxa"/>
          </w:tcPr>
          <w:p w:rsidR="006944AA" w:rsidRDefault="002333A1">
            <w:r>
              <w:t>307. EDUCACION UGEL HUACAYBAMBA</w:t>
            </w:r>
          </w:p>
        </w:tc>
        <w:tc>
          <w:tcPr>
            <w:tcW w:w="3249" w:type="dxa"/>
          </w:tcPr>
          <w:p w:rsidR="006944AA" w:rsidRDefault="002333A1">
            <w:r>
              <w:t>949,454</w:t>
            </w:r>
          </w:p>
        </w:tc>
        <w:tc>
          <w:tcPr>
            <w:tcW w:w="3249" w:type="dxa"/>
          </w:tcPr>
          <w:p w:rsidR="006944AA" w:rsidRDefault="002333A1">
            <w:r>
              <w:t>754,475</w:t>
            </w:r>
          </w:p>
        </w:tc>
      </w:tr>
      <w:tr w:rsidR="006944AA" w:rsidTr="006944AA">
        <w:trPr>
          <w:jc w:val="center"/>
        </w:trPr>
        <w:tc>
          <w:tcPr>
            <w:tcW w:w="3249" w:type="dxa"/>
          </w:tcPr>
          <w:p w:rsidR="006944AA" w:rsidRDefault="002333A1">
            <w:r>
              <w:t>308. EDUCACION UGEL AMBO</w:t>
            </w:r>
          </w:p>
        </w:tc>
        <w:tc>
          <w:tcPr>
            <w:tcW w:w="3249" w:type="dxa"/>
          </w:tcPr>
          <w:p w:rsidR="006944AA" w:rsidRDefault="002333A1">
            <w:r>
              <w:t>1,425,139</w:t>
            </w:r>
          </w:p>
        </w:tc>
        <w:tc>
          <w:tcPr>
            <w:tcW w:w="3249" w:type="dxa"/>
          </w:tcPr>
          <w:p w:rsidR="006944AA" w:rsidRDefault="002333A1">
            <w:r>
              <w:t>1,123,020</w:t>
            </w:r>
          </w:p>
        </w:tc>
      </w:tr>
      <w:tr w:rsidR="006944AA" w:rsidTr="006944AA">
        <w:trPr>
          <w:jc w:val="center"/>
        </w:trPr>
        <w:tc>
          <w:tcPr>
            <w:tcW w:w="3249" w:type="dxa"/>
          </w:tcPr>
          <w:p w:rsidR="006944AA" w:rsidRDefault="002333A1">
            <w:r>
              <w:t>309. EDUCACION UGEL LAURICOCHA</w:t>
            </w:r>
          </w:p>
        </w:tc>
        <w:tc>
          <w:tcPr>
            <w:tcW w:w="3249" w:type="dxa"/>
          </w:tcPr>
          <w:p w:rsidR="006944AA" w:rsidRDefault="002333A1">
            <w:r>
              <w:t>1,012,072</w:t>
            </w:r>
          </w:p>
        </w:tc>
        <w:tc>
          <w:tcPr>
            <w:tcW w:w="3249" w:type="dxa"/>
          </w:tcPr>
          <w:p w:rsidR="006944AA" w:rsidRDefault="002333A1">
            <w:r>
              <w:t>830,205</w:t>
            </w:r>
          </w:p>
        </w:tc>
      </w:tr>
      <w:tr w:rsidR="006944AA" w:rsidTr="006944AA">
        <w:trPr>
          <w:jc w:val="center"/>
        </w:trPr>
        <w:tc>
          <w:tcPr>
            <w:tcW w:w="3249" w:type="dxa"/>
          </w:tcPr>
          <w:p w:rsidR="006944AA" w:rsidRDefault="002333A1">
            <w:r>
              <w:lastRenderedPageBreak/>
              <w:t xml:space="preserve">310. </w:t>
            </w:r>
            <w:r>
              <w:t>EDUCACION UGEL YAROWILCA</w:t>
            </w:r>
          </w:p>
        </w:tc>
        <w:tc>
          <w:tcPr>
            <w:tcW w:w="3249" w:type="dxa"/>
          </w:tcPr>
          <w:p w:rsidR="006944AA" w:rsidRDefault="002333A1">
            <w:r>
              <w:t>1,167,702</w:t>
            </w:r>
          </w:p>
        </w:tc>
        <w:tc>
          <w:tcPr>
            <w:tcW w:w="3249" w:type="dxa"/>
          </w:tcPr>
          <w:p w:rsidR="006944AA" w:rsidRDefault="002333A1">
            <w:r>
              <w:t>932,987</w:t>
            </w:r>
          </w:p>
        </w:tc>
      </w:tr>
      <w:tr w:rsidR="006944AA" w:rsidTr="006944AA">
        <w:trPr>
          <w:jc w:val="center"/>
        </w:trPr>
        <w:tc>
          <w:tcPr>
            <w:tcW w:w="3249" w:type="dxa"/>
          </w:tcPr>
          <w:p w:rsidR="006944AA" w:rsidRDefault="002333A1">
            <w:r>
              <w:t>311. EDUCACION UGEL HUANUCO</w:t>
            </w:r>
          </w:p>
        </w:tc>
        <w:tc>
          <w:tcPr>
            <w:tcW w:w="3249" w:type="dxa"/>
          </w:tcPr>
          <w:p w:rsidR="006944AA" w:rsidRDefault="002333A1">
            <w:r>
              <w:t>4,825,991</w:t>
            </w:r>
          </w:p>
        </w:tc>
        <w:tc>
          <w:tcPr>
            <w:tcW w:w="3249" w:type="dxa"/>
          </w:tcPr>
          <w:p w:rsidR="006944AA" w:rsidRDefault="002333A1">
            <w:r>
              <w:t>3,953,870</w:t>
            </w:r>
          </w:p>
        </w:tc>
      </w:tr>
      <w:tr w:rsidR="006944AA" w:rsidTr="006944AA">
        <w:trPr>
          <w:jc w:val="center"/>
        </w:trPr>
        <w:tc>
          <w:tcPr>
            <w:tcW w:w="3249" w:type="dxa"/>
          </w:tcPr>
          <w:p w:rsidR="006944AA" w:rsidRDefault="002333A1">
            <w:r>
              <w:t>Total</w:t>
            </w:r>
          </w:p>
        </w:tc>
        <w:tc>
          <w:tcPr>
            <w:tcW w:w="3249" w:type="dxa"/>
          </w:tcPr>
          <w:p w:rsidR="006944AA" w:rsidRDefault="002333A1">
            <w:r>
              <w:t>22,292,820</w:t>
            </w:r>
          </w:p>
        </w:tc>
        <w:tc>
          <w:tcPr>
            <w:tcW w:w="3249" w:type="dxa"/>
          </w:tcPr>
          <w:p w:rsidR="006944AA" w:rsidRDefault="002333A1">
            <w:r>
              <w:t>17,262,439</w:t>
            </w:r>
          </w:p>
        </w:tc>
      </w:tr>
    </w:tbl>
    <w:p w:rsidR="006944AA" w:rsidRDefault="002333A1">
      <w:pPr>
        <w:pStyle w:val="Fuentes"/>
      </w:pPr>
      <w:r>
        <w:t>Fuente: Fuente: Base SIAF al corte de 19 de marzo del 2023 e informes UPP</w:t>
      </w:r>
    </w:p>
    <w:p w:rsidR="006944AA" w:rsidRDefault="002333A1">
      <w:pPr>
        <w:pStyle w:val="Listaconvietas"/>
        <w:jc w:val="both"/>
      </w:pPr>
      <w:r>
        <w:t xml:space="preserve">La ejecución por intervención pedagógica muestra mayor </w:t>
      </w:r>
      <w:r>
        <w:t>avance en: Redes educativas, Acciones comunes PP 0107, CAS UGEL, Secundaria en alternancia, PRONOEI, Jornada escolar completa, Convivencia escolar, Fortalecimiento PP 0106, Traslado docente, Limpieza y mantenimiento. Es importante resaltar que las interven</w:t>
      </w:r>
      <w:r>
        <w:t>ciones pedagógicas: Plan de mejoras PP 0107, Talleres deportivo recreativos - Wiñaq, Servicio hospitalario - SEHO, Acciones comunes PP 0106, PPoR RVcM - Talleres educativos, PPoR RVcM - Programas educativos, Fortalecimiento PP 0107, Distribución de materia</w:t>
      </w:r>
      <w:r>
        <w:t>les educativos, PP 0147 IEST. Cuentan con recursos, pero no presentan avances.</w:t>
      </w:r>
    </w:p>
    <w:p w:rsidR="006944AA" w:rsidRDefault="002333A1">
      <w:pPr>
        <w:jc w:val="center"/>
      </w:pPr>
      <w:r>
        <w:rPr>
          <w:b/>
        </w:rPr>
        <w:t>Tabla N° 04 Avance en Ejecución Presupuestal a nivel de intervenciones pedagógicas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6944AA" w:rsidTr="006944AA">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6944AA" w:rsidRDefault="002333A1">
            <w:r>
              <w:t>Intervención pedagógica</w:t>
            </w:r>
          </w:p>
        </w:tc>
        <w:tc>
          <w:tcPr>
            <w:tcW w:w="2436" w:type="dxa"/>
          </w:tcPr>
          <w:p w:rsidR="006944AA" w:rsidRDefault="002333A1">
            <w:r>
              <w:t>PIM</w:t>
            </w:r>
          </w:p>
        </w:tc>
        <w:tc>
          <w:tcPr>
            <w:tcW w:w="2436" w:type="dxa"/>
          </w:tcPr>
          <w:p w:rsidR="006944AA" w:rsidRDefault="002333A1">
            <w:r>
              <w:t>Devengado</w:t>
            </w:r>
          </w:p>
        </w:tc>
        <w:tc>
          <w:tcPr>
            <w:tcW w:w="2436" w:type="dxa"/>
          </w:tcPr>
          <w:p w:rsidR="006944AA" w:rsidRDefault="002333A1">
            <w:r>
              <w:t>% Ejec</w:t>
            </w:r>
          </w:p>
        </w:tc>
      </w:tr>
      <w:tr w:rsidR="006944AA" w:rsidTr="006944AA">
        <w:trPr>
          <w:jc w:val="center"/>
        </w:trPr>
        <w:tc>
          <w:tcPr>
            <w:tcW w:w="2436" w:type="dxa"/>
          </w:tcPr>
          <w:p w:rsidR="006944AA" w:rsidRDefault="002333A1">
            <w:r>
              <w:t>Redes educativas</w:t>
            </w:r>
          </w:p>
        </w:tc>
        <w:tc>
          <w:tcPr>
            <w:tcW w:w="2436" w:type="dxa"/>
          </w:tcPr>
          <w:p w:rsidR="006944AA" w:rsidRDefault="002333A1">
            <w:r>
              <w:t>1,359,551</w:t>
            </w:r>
          </w:p>
        </w:tc>
        <w:tc>
          <w:tcPr>
            <w:tcW w:w="2436" w:type="dxa"/>
          </w:tcPr>
          <w:p w:rsidR="006944AA" w:rsidRDefault="002333A1">
            <w:r>
              <w:t>240,502</w:t>
            </w:r>
          </w:p>
        </w:tc>
        <w:tc>
          <w:tcPr>
            <w:tcW w:w="2436" w:type="dxa"/>
          </w:tcPr>
          <w:p w:rsidR="006944AA" w:rsidRDefault="002333A1">
            <w:r>
              <w:t>17.7%</w:t>
            </w:r>
          </w:p>
        </w:tc>
      </w:tr>
      <w:tr w:rsidR="006944AA" w:rsidTr="006944AA">
        <w:trPr>
          <w:jc w:val="center"/>
        </w:trPr>
        <w:tc>
          <w:tcPr>
            <w:tcW w:w="2436" w:type="dxa"/>
          </w:tcPr>
          <w:p w:rsidR="006944AA" w:rsidRDefault="002333A1">
            <w:r>
              <w:t>Accion</w:t>
            </w:r>
            <w:r>
              <w:t>es comunes PP 0107</w:t>
            </w:r>
          </w:p>
        </w:tc>
        <w:tc>
          <w:tcPr>
            <w:tcW w:w="2436" w:type="dxa"/>
          </w:tcPr>
          <w:p w:rsidR="006944AA" w:rsidRDefault="002333A1">
            <w:r>
              <w:t>34,140</w:t>
            </w:r>
          </w:p>
        </w:tc>
        <w:tc>
          <w:tcPr>
            <w:tcW w:w="2436" w:type="dxa"/>
          </w:tcPr>
          <w:p w:rsidR="006944AA" w:rsidRDefault="002333A1">
            <w:r>
              <w:t>5,594</w:t>
            </w:r>
          </w:p>
        </w:tc>
        <w:tc>
          <w:tcPr>
            <w:tcW w:w="2436" w:type="dxa"/>
          </w:tcPr>
          <w:p w:rsidR="006944AA" w:rsidRDefault="002333A1">
            <w:r>
              <w:t>16.4%</w:t>
            </w:r>
          </w:p>
        </w:tc>
      </w:tr>
      <w:tr w:rsidR="006944AA" w:rsidTr="006944AA">
        <w:trPr>
          <w:jc w:val="center"/>
        </w:trPr>
        <w:tc>
          <w:tcPr>
            <w:tcW w:w="2436" w:type="dxa"/>
          </w:tcPr>
          <w:p w:rsidR="006944AA" w:rsidRDefault="002333A1">
            <w:r>
              <w:t>CAS UGEL</w:t>
            </w:r>
          </w:p>
        </w:tc>
        <w:tc>
          <w:tcPr>
            <w:tcW w:w="2436" w:type="dxa"/>
          </w:tcPr>
          <w:p w:rsidR="006944AA" w:rsidRDefault="002333A1">
            <w:r>
              <w:t>965,970</w:t>
            </w:r>
          </w:p>
        </w:tc>
        <w:tc>
          <w:tcPr>
            <w:tcW w:w="2436" w:type="dxa"/>
          </w:tcPr>
          <w:p w:rsidR="006944AA" w:rsidRDefault="002333A1">
            <w:r>
              <w:t>115,690</w:t>
            </w:r>
          </w:p>
        </w:tc>
        <w:tc>
          <w:tcPr>
            <w:tcW w:w="2436" w:type="dxa"/>
          </w:tcPr>
          <w:p w:rsidR="006944AA" w:rsidRDefault="002333A1">
            <w:r>
              <w:t>12.0%</w:t>
            </w:r>
          </w:p>
        </w:tc>
      </w:tr>
      <w:tr w:rsidR="006944AA" w:rsidTr="006944AA">
        <w:trPr>
          <w:jc w:val="center"/>
        </w:trPr>
        <w:tc>
          <w:tcPr>
            <w:tcW w:w="2436" w:type="dxa"/>
          </w:tcPr>
          <w:p w:rsidR="006944AA" w:rsidRDefault="002333A1">
            <w:r>
              <w:t>Secundaria en alternancia</w:t>
            </w:r>
          </w:p>
        </w:tc>
        <w:tc>
          <w:tcPr>
            <w:tcW w:w="2436" w:type="dxa"/>
          </w:tcPr>
          <w:p w:rsidR="006944AA" w:rsidRDefault="002333A1">
            <w:r>
              <w:t>175,652</w:t>
            </w:r>
          </w:p>
        </w:tc>
        <w:tc>
          <w:tcPr>
            <w:tcW w:w="2436" w:type="dxa"/>
          </w:tcPr>
          <w:p w:rsidR="006944AA" w:rsidRDefault="002333A1">
            <w:r>
              <w:t>17,797</w:t>
            </w:r>
          </w:p>
        </w:tc>
        <w:tc>
          <w:tcPr>
            <w:tcW w:w="2436" w:type="dxa"/>
          </w:tcPr>
          <w:p w:rsidR="006944AA" w:rsidRDefault="002333A1">
            <w:r>
              <w:t>10.1%</w:t>
            </w:r>
          </w:p>
        </w:tc>
      </w:tr>
      <w:tr w:rsidR="006944AA" w:rsidTr="006944AA">
        <w:trPr>
          <w:jc w:val="center"/>
        </w:trPr>
        <w:tc>
          <w:tcPr>
            <w:tcW w:w="2436" w:type="dxa"/>
          </w:tcPr>
          <w:p w:rsidR="006944AA" w:rsidRDefault="002333A1">
            <w:r>
              <w:t>PRONOEI</w:t>
            </w:r>
          </w:p>
        </w:tc>
        <w:tc>
          <w:tcPr>
            <w:tcW w:w="2436" w:type="dxa"/>
          </w:tcPr>
          <w:p w:rsidR="006944AA" w:rsidRDefault="002333A1">
            <w:r>
              <w:t>5,267,100</w:t>
            </w:r>
          </w:p>
        </w:tc>
        <w:tc>
          <w:tcPr>
            <w:tcW w:w="2436" w:type="dxa"/>
          </w:tcPr>
          <w:p w:rsidR="006944AA" w:rsidRDefault="002333A1">
            <w:r>
              <w:t>384,135</w:t>
            </w:r>
          </w:p>
        </w:tc>
        <w:tc>
          <w:tcPr>
            <w:tcW w:w="2436" w:type="dxa"/>
          </w:tcPr>
          <w:p w:rsidR="006944AA" w:rsidRDefault="002333A1">
            <w:r>
              <w:t>7.3%</w:t>
            </w:r>
          </w:p>
        </w:tc>
      </w:tr>
      <w:tr w:rsidR="006944AA" w:rsidTr="006944AA">
        <w:trPr>
          <w:jc w:val="center"/>
        </w:trPr>
        <w:tc>
          <w:tcPr>
            <w:tcW w:w="2436" w:type="dxa"/>
          </w:tcPr>
          <w:p w:rsidR="006944AA" w:rsidRDefault="002333A1">
            <w:r>
              <w:t>Jornada escolar completa</w:t>
            </w:r>
          </w:p>
        </w:tc>
        <w:tc>
          <w:tcPr>
            <w:tcW w:w="2436" w:type="dxa"/>
          </w:tcPr>
          <w:p w:rsidR="006944AA" w:rsidRDefault="002333A1">
            <w:r>
              <w:t>5,809,986</w:t>
            </w:r>
          </w:p>
        </w:tc>
        <w:tc>
          <w:tcPr>
            <w:tcW w:w="2436" w:type="dxa"/>
          </w:tcPr>
          <w:p w:rsidR="006944AA" w:rsidRDefault="002333A1">
            <w:r>
              <w:t>389,993</w:t>
            </w:r>
          </w:p>
        </w:tc>
        <w:tc>
          <w:tcPr>
            <w:tcW w:w="2436" w:type="dxa"/>
          </w:tcPr>
          <w:p w:rsidR="006944AA" w:rsidRDefault="002333A1">
            <w:r>
              <w:t>6.7%</w:t>
            </w:r>
          </w:p>
        </w:tc>
      </w:tr>
      <w:tr w:rsidR="006944AA" w:rsidTr="006944AA">
        <w:trPr>
          <w:jc w:val="center"/>
        </w:trPr>
        <w:tc>
          <w:tcPr>
            <w:tcW w:w="2436" w:type="dxa"/>
          </w:tcPr>
          <w:p w:rsidR="006944AA" w:rsidRDefault="002333A1">
            <w:r>
              <w:t>Convivencia escolar</w:t>
            </w:r>
          </w:p>
        </w:tc>
        <w:tc>
          <w:tcPr>
            <w:tcW w:w="2436" w:type="dxa"/>
          </w:tcPr>
          <w:p w:rsidR="006944AA" w:rsidRDefault="002333A1">
            <w:r>
              <w:t>1,472,390</w:t>
            </w:r>
          </w:p>
        </w:tc>
        <w:tc>
          <w:tcPr>
            <w:tcW w:w="2436" w:type="dxa"/>
          </w:tcPr>
          <w:p w:rsidR="006944AA" w:rsidRDefault="002333A1">
            <w:r>
              <w:t>96,556</w:t>
            </w:r>
          </w:p>
        </w:tc>
        <w:tc>
          <w:tcPr>
            <w:tcW w:w="2436" w:type="dxa"/>
          </w:tcPr>
          <w:p w:rsidR="006944AA" w:rsidRDefault="002333A1">
            <w:r>
              <w:t>6.6%</w:t>
            </w:r>
          </w:p>
        </w:tc>
      </w:tr>
      <w:tr w:rsidR="006944AA" w:rsidTr="006944AA">
        <w:trPr>
          <w:jc w:val="center"/>
        </w:trPr>
        <w:tc>
          <w:tcPr>
            <w:tcW w:w="2436" w:type="dxa"/>
          </w:tcPr>
          <w:p w:rsidR="006944AA" w:rsidRDefault="002333A1">
            <w:r>
              <w:t>Fortalecimiento PP 0106</w:t>
            </w:r>
          </w:p>
        </w:tc>
        <w:tc>
          <w:tcPr>
            <w:tcW w:w="2436" w:type="dxa"/>
          </w:tcPr>
          <w:p w:rsidR="006944AA" w:rsidRDefault="002333A1">
            <w:r>
              <w:t>241,771</w:t>
            </w:r>
          </w:p>
        </w:tc>
        <w:tc>
          <w:tcPr>
            <w:tcW w:w="2436" w:type="dxa"/>
          </w:tcPr>
          <w:p w:rsidR="006944AA" w:rsidRDefault="002333A1">
            <w:r>
              <w:t>6,751</w:t>
            </w:r>
          </w:p>
        </w:tc>
        <w:tc>
          <w:tcPr>
            <w:tcW w:w="2436" w:type="dxa"/>
          </w:tcPr>
          <w:p w:rsidR="006944AA" w:rsidRDefault="002333A1">
            <w:r>
              <w:t>2.8%</w:t>
            </w:r>
          </w:p>
        </w:tc>
      </w:tr>
      <w:tr w:rsidR="006944AA" w:rsidTr="006944AA">
        <w:trPr>
          <w:jc w:val="center"/>
        </w:trPr>
        <w:tc>
          <w:tcPr>
            <w:tcW w:w="2436" w:type="dxa"/>
          </w:tcPr>
          <w:p w:rsidR="006944AA" w:rsidRDefault="002333A1">
            <w:r>
              <w:t>Traslado docente</w:t>
            </w:r>
          </w:p>
        </w:tc>
        <w:tc>
          <w:tcPr>
            <w:tcW w:w="2436" w:type="dxa"/>
          </w:tcPr>
          <w:p w:rsidR="006944AA" w:rsidRDefault="002333A1">
            <w:r>
              <w:t>223,587</w:t>
            </w:r>
          </w:p>
        </w:tc>
        <w:tc>
          <w:tcPr>
            <w:tcW w:w="2436" w:type="dxa"/>
          </w:tcPr>
          <w:p w:rsidR="006944AA" w:rsidRDefault="002333A1">
            <w:r>
              <w:t>982</w:t>
            </w:r>
          </w:p>
        </w:tc>
        <w:tc>
          <w:tcPr>
            <w:tcW w:w="2436" w:type="dxa"/>
          </w:tcPr>
          <w:p w:rsidR="006944AA" w:rsidRDefault="002333A1">
            <w:r>
              <w:t>0.4%</w:t>
            </w:r>
          </w:p>
        </w:tc>
      </w:tr>
      <w:tr w:rsidR="006944AA" w:rsidTr="006944AA">
        <w:trPr>
          <w:jc w:val="center"/>
        </w:trPr>
        <w:tc>
          <w:tcPr>
            <w:tcW w:w="2436" w:type="dxa"/>
          </w:tcPr>
          <w:p w:rsidR="006944AA" w:rsidRDefault="002333A1">
            <w:r>
              <w:t>Limpieza y mantenimiento</w:t>
            </w:r>
          </w:p>
        </w:tc>
        <w:tc>
          <w:tcPr>
            <w:tcW w:w="2436" w:type="dxa"/>
          </w:tcPr>
          <w:p w:rsidR="006944AA" w:rsidRDefault="002333A1">
            <w:r>
              <w:t>847,530</w:t>
            </w:r>
          </w:p>
        </w:tc>
        <w:tc>
          <w:tcPr>
            <w:tcW w:w="2436" w:type="dxa"/>
          </w:tcPr>
          <w:p w:rsidR="006944AA" w:rsidRDefault="002333A1">
            <w:r>
              <w:t>2,082</w:t>
            </w:r>
          </w:p>
        </w:tc>
        <w:tc>
          <w:tcPr>
            <w:tcW w:w="2436" w:type="dxa"/>
          </w:tcPr>
          <w:p w:rsidR="006944AA" w:rsidRDefault="002333A1">
            <w:r>
              <w:t>0.2%</w:t>
            </w:r>
          </w:p>
        </w:tc>
      </w:tr>
      <w:tr w:rsidR="006944AA" w:rsidTr="006944AA">
        <w:trPr>
          <w:jc w:val="center"/>
        </w:trPr>
        <w:tc>
          <w:tcPr>
            <w:tcW w:w="2436" w:type="dxa"/>
          </w:tcPr>
          <w:p w:rsidR="006944AA" w:rsidRDefault="002333A1">
            <w:r>
              <w:t>Plan de mejoras PP 0107</w:t>
            </w:r>
          </w:p>
        </w:tc>
        <w:tc>
          <w:tcPr>
            <w:tcW w:w="2436" w:type="dxa"/>
          </w:tcPr>
          <w:p w:rsidR="006944AA" w:rsidRDefault="002333A1">
            <w:r>
              <w:t>281,950</w:t>
            </w:r>
          </w:p>
        </w:tc>
        <w:tc>
          <w:tcPr>
            <w:tcW w:w="2436" w:type="dxa"/>
          </w:tcPr>
          <w:p w:rsidR="006944AA" w:rsidRDefault="002333A1">
            <w:r>
              <w:t>0</w:t>
            </w:r>
          </w:p>
        </w:tc>
        <w:tc>
          <w:tcPr>
            <w:tcW w:w="2436" w:type="dxa"/>
          </w:tcPr>
          <w:p w:rsidR="006944AA" w:rsidRDefault="002333A1">
            <w:r>
              <w:t>0.0%</w:t>
            </w:r>
          </w:p>
        </w:tc>
      </w:tr>
      <w:tr w:rsidR="006944AA" w:rsidTr="006944AA">
        <w:trPr>
          <w:jc w:val="center"/>
        </w:trPr>
        <w:tc>
          <w:tcPr>
            <w:tcW w:w="2436" w:type="dxa"/>
          </w:tcPr>
          <w:p w:rsidR="006944AA" w:rsidRDefault="002333A1">
            <w:r>
              <w:t>Talleres deportivo recreativos - Wiñaq</w:t>
            </w:r>
          </w:p>
        </w:tc>
        <w:tc>
          <w:tcPr>
            <w:tcW w:w="2436" w:type="dxa"/>
          </w:tcPr>
          <w:p w:rsidR="006944AA" w:rsidRDefault="002333A1">
            <w:r>
              <w:t>41,913</w:t>
            </w:r>
          </w:p>
        </w:tc>
        <w:tc>
          <w:tcPr>
            <w:tcW w:w="2436" w:type="dxa"/>
          </w:tcPr>
          <w:p w:rsidR="006944AA" w:rsidRDefault="002333A1">
            <w:r>
              <w:t>0</w:t>
            </w:r>
          </w:p>
        </w:tc>
        <w:tc>
          <w:tcPr>
            <w:tcW w:w="2436" w:type="dxa"/>
          </w:tcPr>
          <w:p w:rsidR="006944AA" w:rsidRDefault="002333A1">
            <w:r>
              <w:t>0.0%</w:t>
            </w:r>
          </w:p>
        </w:tc>
      </w:tr>
      <w:tr w:rsidR="006944AA" w:rsidTr="006944AA">
        <w:trPr>
          <w:jc w:val="center"/>
        </w:trPr>
        <w:tc>
          <w:tcPr>
            <w:tcW w:w="2436" w:type="dxa"/>
          </w:tcPr>
          <w:p w:rsidR="006944AA" w:rsidRDefault="002333A1">
            <w:r>
              <w:t>Servicio hospitalario - SEHO</w:t>
            </w:r>
          </w:p>
        </w:tc>
        <w:tc>
          <w:tcPr>
            <w:tcW w:w="2436" w:type="dxa"/>
          </w:tcPr>
          <w:p w:rsidR="006944AA" w:rsidRDefault="002333A1">
            <w:r>
              <w:t>131,662</w:t>
            </w:r>
          </w:p>
        </w:tc>
        <w:tc>
          <w:tcPr>
            <w:tcW w:w="2436" w:type="dxa"/>
          </w:tcPr>
          <w:p w:rsidR="006944AA" w:rsidRDefault="002333A1">
            <w:r>
              <w:t>0</w:t>
            </w:r>
          </w:p>
        </w:tc>
        <w:tc>
          <w:tcPr>
            <w:tcW w:w="2436" w:type="dxa"/>
          </w:tcPr>
          <w:p w:rsidR="006944AA" w:rsidRDefault="002333A1">
            <w:r>
              <w:t>0.0%</w:t>
            </w:r>
          </w:p>
        </w:tc>
      </w:tr>
      <w:tr w:rsidR="006944AA" w:rsidTr="006944AA">
        <w:trPr>
          <w:jc w:val="center"/>
        </w:trPr>
        <w:tc>
          <w:tcPr>
            <w:tcW w:w="2436" w:type="dxa"/>
          </w:tcPr>
          <w:p w:rsidR="006944AA" w:rsidRDefault="002333A1">
            <w:r>
              <w:t>Acciones comunes PP 0106</w:t>
            </w:r>
          </w:p>
        </w:tc>
        <w:tc>
          <w:tcPr>
            <w:tcW w:w="2436" w:type="dxa"/>
          </w:tcPr>
          <w:p w:rsidR="006944AA" w:rsidRDefault="002333A1">
            <w:r>
              <w:t>38,940</w:t>
            </w:r>
          </w:p>
        </w:tc>
        <w:tc>
          <w:tcPr>
            <w:tcW w:w="2436" w:type="dxa"/>
          </w:tcPr>
          <w:p w:rsidR="006944AA" w:rsidRDefault="002333A1">
            <w:r>
              <w:t>0</w:t>
            </w:r>
          </w:p>
        </w:tc>
        <w:tc>
          <w:tcPr>
            <w:tcW w:w="2436" w:type="dxa"/>
          </w:tcPr>
          <w:p w:rsidR="006944AA" w:rsidRDefault="002333A1">
            <w:r>
              <w:t>0.0%</w:t>
            </w:r>
          </w:p>
        </w:tc>
      </w:tr>
      <w:tr w:rsidR="006944AA" w:rsidTr="006944AA">
        <w:trPr>
          <w:jc w:val="center"/>
        </w:trPr>
        <w:tc>
          <w:tcPr>
            <w:tcW w:w="2436" w:type="dxa"/>
          </w:tcPr>
          <w:p w:rsidR="006944AA" w:rsidRDefault="002333A1">
            <w:r>
              <w:t>PPoR RVcM - Talleres educativos</w:t>
            </w:r>
          </w:p>
        </w:tc>
        <w:tc>
          <w:tcPr>
            <w:tcW w:w="2436" w:type="dxa"/>
          </w:tcPr>
          <w:p w:rsidR="006944AA" w:rsidRDefault="002333A1">
            <w:r>
              <w:t>87,448</w:t>
            </w:r>
          </w:p>
        </w:tc>
        <w:tc>
          <w:tcPr>
            <w:tcW w:w="2436" w:type="dxa"/>
          </w:tcPr>
          <w:p w:rsidR="006944AA" w:rsidRDefault="002333A1">
            <w:r>
              <w:t>0</w:t>
            </w:r>
          </w:p>
        </w:tc>
        <w:tc>
          <w:tcPr>
            <w:tcW w:w="2436" w:type="dxa"/>
          </w:tcPr>
          <w:p w:rsidR="006944AA" w:rsidRDefault="002333A1">
            <w:r>
              <w:t>0.0%</w:t>
            </w:r>
          </w:p>
        </w:tc>
      </w:tr>
      <w:tr w:rsidR="006944AA" w:rsidTr="006944AA">
        <w:trPr>
          <w:jc w:val="center"/>
        </w:trPr>
        <w:tc>
          <w:tcPr>
            <w:tcW w:w="2436" w:type="dxa"/>
          </w:tcPr>
          <w:p w:rsidR="006944AA" w:rsidRDefault="002333A1">
            <w:r>
              <w:t>PPoR RVcM - Programas educativos</w:t>
            </w:r>
          </w:p>
        </w:tc>
        <w:tc>
          <w:tcPr>
            <w:tcW w:w="2436" w:type="dxa"/>
          </w:tcPr>
          <w:p w:rsidR="006944AA" w:rsidRDefault="002333A1">
            <w:r>
              <w:t>338,562</w:t>
            </w:r>
          </w:p>
        </w:tc>
        <w:tc>
          <w:tcPr>
            <w:tcW w:w="2436" w:type="dxa"/>
          </w:tcPr>
          <w:p w:rsidR="006944AA" w:rsidRDefault="002333A1">
            <w:r>
              <w:t>0</w:t>
            </w:r>
          </w:p>
        </w:tc>
        <w:tc>
          <w:tcPr>
            <w:tcW w:w="2436" w:type="dxa"/>
          </w:tcPr>
          <w:p w:rsidR="006944AA" w:rsidRDefault="002333A1">
            <w:r>
              <w:t>0.0%</w:t>
            </w:r>
          </w:p>
        </w:tc>
      </w:tr>
      <w:tr w:rsidR="006944AA" w:rsidTr="006944AA">
        <w:trPr>
          <w:jc w:val="center"/>
        </w:trPr>
        <w:tc>
          <w:tcPr>
            <w:tcW w:w="2436" w:type="dxa"/>
          </w:tcPr>
          <w:p w:rsidR="006944AA" w:rsidRDefault="002333A1">
            <w:r>
              <w:t>Fortalecimiento PP 0107</w:t>
            </w:r>
          </w:p>
        </w:tc>
        <w:tc>
          <w:tcPr>
            <w:tcW w:w="2436" w:type="dxa"/>
          </w:tcPr>
          <w:p w:rsidR="006944AA" w:rsidRDefault="002333A1">
            <w:r>
              <w:t>187,776</w:t>
            </w:r>
          </w:p>
        </w:tc>
        <w:tc>
          <w:tcPr>
            <w:tcW w:w="2436" w:type="dxa"/>
          </w:tcPr>
          <w:p w:rsidR="006944AA" w:rsidRDefault="002333A1">
            <w:r>
              <w:t>0</w:t>
            </w:r>
          </w:p>
        </w:tc>
        <w:tc>
          <w:tcPr>
            <w:tcW w:w="2436" w:type="dxa"/>
          </w:tcPr>
          <w:p w:rsidR="006944AA" w:rsidRDefault="002333A1">
            <w:r>
              <w:t>0.0%</w:t>
            </w:r>
          </w:p>
        </w:tc>
      </w:tr>
      <w:tr w:rsidR="006944AA" w:rsidTr="006944AA">
        <w:trPr>
          <w:jc w:val="center"/>
        </w:trPr>
        <w:tc>
          <w:tcPr>
            <w:tcW w:w="2436" w:type="dxa"/>
          </w:tcPr>
          <w:p w:rsidR="006944AA" w:rsidRDefault="002333A1">
            <w:r>
              <w:lastRenderedPageBreak/>
              <w:t>Distribución de materiales educativos</w:t>
            </w:r>
          </w:p>
        </w:tc>
        <w:tc>
          <w:tcPr>
            <w:tcW w:w="2436" w:type="dxa"/>
          </w:tcPr>
          <w:p w:rsidR="006944AA" w:rsidRDefault="002333A1">
            <w:r>
              <w:t>889,275</w:t>
            </w:r>
          </w:p>
        </w:tc>
        <w:tc>
          <w:tcPr>
            <w:tcW w:w="2436" w:type="dxa"/>
          </w:tcPr>
          <w:p w:rsidR="006944AA" w:rsidRDefault="002333A1">
            <w:r>
              <w:t>0</w:t>
            </w:r>
          </w:p>
        </w:tc>
        <w:tc>
          <w:tcPr>
            <w:tcW w:w="2436" w:type="dxa"/>
          </w:tcPr>
          <w:p w:rsidR="006944AA" w:rsidRDefault="002333A1">
            <w:r>
              <w:t>0.0%</w:t>
            </w:r>
          </w:p>
        </w:tc>
      </w:tr>
      <w:tr w:rsidR="006944AA" w:rsidTr="006944AA">
        <w:trPr>
          <w:jc w:val="center"/>
        </w:trPr>
        <w:tc>
          <w:tcPr>
            <w:tcW w:w="2436" w:type="dxa"/>
          </w:tcPr>
          <w:p w:rsidR="006944AA" w:rsidRDefault="002333A1">
            <w:r>
              <w:t>PP 0147 IEST</w:t>
            </w:r>
          </w:p>
        </w:tc>
        <w:tc>
          <w:tcPr>
            <w:tcW w:w="2436" w:type="dxa"/>
          </w:tcPr>
          <w:p w:rsidR="006944AA" w:rsidRDefault="002333A1">
            <w:r>
              <w:t>381,730</w:t>
            </w:r>
          </w:p>
        </w:tc>
        <w:tc>
          <w:tcPr>
            <w:tcW w:w="2436" w:type="dxa"/>
          </w:tcPr>
          <w:p w:rsidR="006944AA" w:rsidRDefault="002333A1">
            <w:r>
              <w:t>0</w:t>
            </w:r>
          </w:p>
        </w:tc>
        <w:tc>
          <w:tcPr>
            <w:tcW w:w="2436" w:type="dxa"/>
          </w:tcPr>
          <w:p w:rsidR="006944AA" w:rsidRDefault="002333A1">
            <w:r>
              <w:t>0.0%</w:t>
            </w:r>
          </w:p>
        </w:tc>
      </w:tr>
      <w:tr w:rsidR="006944AA" w:rsidTr="006944AA">
        <w:trPr>
          <w:jc w:val="center"/>
        </w:trPr>
        <w:tc>
          <w:tcPr>
            <w:tcW w:w="2436" w:type="dxa"/>
          </w:tcPr>
          <w:p w:rsidR="006944AA" w:rsidRDefault="002333A1">
            <w:r>
              <w:t>Total</w:t>
            </w:r>
          </w:p>
        </w:tc>
        <w:tc>
          <w:tcPr>
            <w:tcW w:w="2436" w:type="dxa"/>
          </w:tcPr>
          <w:p w:rsidR="006944AA" w:rsidRDefault="002333A1">
            <w:r>
              <w:t>18,776,933</w:t>
            </w:r>
          </w:p>
        </w:tc>
        <w:tc>
          <w:tcPr>
            <w:tcW w:w="2436" w:type="dxa"/>
          </w:tcPr>
          <w:p w:rsidR="006944AA" w:rsidRDefault="002333A1">
            <w:r>
              <w:t>1,260,082</w:t>
            </w:r>
          </w:p>
        </w:tc>
        <w:tc>
          <w:tcPr>
            <w:tcW w:w="2436" w:type="dxa"/>
          </w:tcPr>
          <w:p w:rsidR="006944AA" w:rsidRDefault="002333A1">
            <w:r>
              <w:t>80.2%</w:t>
            </w:r>
          </w:p>
        </w:tc>
      </w:tr>
    </w:tbl>
    <w:p w:rsidR="006944AA" w:rsidRDefault="002333A1">
      <w:pPr>
        <w:pStyle w:val="Fuentes"/>
      </w:pPr>
      <w:r>
        <w:t>Fuente: Base SIAF al corte de 19 de marzo del 2023 e informes UPP</w:t>
      </w:r>
    </w:p>
    <w:p w:rsidR="006944AA" w:rsidRDefault="002333A1">
      <w:r>
        <w:br w:type="page"/>
      </w:r>
    </w:p>
    <w:p w:rsidR="006944AA" w:rsidRDefault="002333A1">
      <w:pPr>
        <w:pStyle w:val="Ttulo1"/>
      </w:pPr>
      <w:bookmarkStart w:id="2" w:name="_Toc132040233"/>
      <w:r>
        <w:lastRenderedPageBreak/>
        <w:t>2. Contratación de Personal CAS para IAP</w:t>
      </w:r>
      <w:bookmarkEnd w:id="2"/>
    </w:p>
    <w:p w:rsidR="006944AA" w:rsidRDefault="002333A1">
      <w:pPr>
        <w:pStyle w:val="Listaconvietas"/>
        <w:jc w:val="both"/>
      </w:pPr>
      <w:r>
        <w:t xml:space="preserve">El Pliego Gobierno Regional de HUANUCO tiene un total de 622 PEAS Programadas, para las 12 </w:t>
      </w:r>
      <w:r>
        <w:t>Unidades Ejecutoras que la conforman. En total, el costo estimado anual de las contrataciones es de S/ 14.40 millones de soles.</w:t>
      </w:r>
    </w:p>
    <w:p w:rsidR="006944AA" w:rsidRDefault="002333A1">
      <w:pPr>
        <w:jc w:val="center"/>
      </w:pPr>
      <w:r>
        <w:rPr>
          <w:b/>
        </w:rPr>
        <w:t>Tabla N° 05 PEAS asignadas y costo anual de contratación- HUANUCO</w:t>
      </w:r>
    </w:p>
    <w:tbl>
      <w:tblPr>
        <w:tblStyle w:val="tablaminedu1"/>
        <w:tblW w:w="0" w:type="auto"/>
        <w:jc w:val="center"/>
        <w:tblLayout w:type="fixed"/>
        <w:tblLook w:val="04A0" w:firstRow="1" w:lastRow="0" w:firstColumn="1" w:lastColumn="0" w:noHBand="0" w:noVBand="1"/>
      </w:tblPr>
      <w:tblGrid>
        <w:gridCol w:w="3249"/>
        <w:gridCol w:w="3249"/>
        <w:gridCol w:w="3249"/>
      </w:tblGrid>
      <w:tr w:rsidR="006944AA" w:rsidTr="006944AA">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6944AA" w:rsidRDefault="002333A1">
            <w:r>
              <w:t>Unidad Ejecutora</w:t>
            </w:r>
          </w:p>
        </w:tc>
        <w:tc>
          <w:tcPr>
            <w:tcW w:w="3249" w:type="dxa"/>
          </w:tcPr>
          <w:p w:rsidR="006944AA" w:rsidRDefault="002333A1">
            <w:r>
              <w:t>PEAS programadas</w:t>
            </w:r>
          </w:p>
        </w:tc>
        <w:tc>
          <w:tcPr>
            <w:tcW w:w="3249" w:type="dxa"/>
          </w:tcPr>
          <w:p w:rsidR="006944AA" w:rsidRDefault="002333A1">
            <w:r>
              <w:t>Costo anual estimado</w:t>
            </w:r>
          </w:p>
        </w:tc>
      </w:tr>
      <w:tr w:rsidR="006944AA" w:rsidTr="006944AA">
        <w:trPr>
          <w:jc w:val="center"/>
        </w:trPr>
        <w:tc>
          <w:tcPr>
            <w:tcW w:w="3249" w:type="dxa"/>
          </w:tcPr>
          <w:p w:rsidR="006944AA" w:rsidRDefault="002333A1">
            <w:r>
              <w:t>300. E</w:t>
            </w:r>
            <w:r>
              <w:t>DUCACION HUANUCO</w:t>
            </w:r>
          </w:p>
        </w:tc>
        <w:tc>
          <w:tcPr>
            <w:tcW w:w="3249" w:type="dxa"/>
          </w:tcPr>
          <w:p w:rsidR="006944AA" w:rsidRDefault="002333A1">
            <w:r>
              <w:t>20</w:t>
            </w:r>
          </w:p>
        </w:tc>
        <w:tc>
          <w:tcPr>
            <w:tcW w:w="3249" w:type="dxa"/>
          </w:tcPr>
          <w:p w:rsidR="006944AA" w:rsidRDefault="002333A1">
            <w:r>
              <w:t>406,694</w:t>
            </w:r>
          </w:p>
        </w:tc>
      </w:tr>
      <w:tr w:rsidR="006944AA" w:rsidTr="006944AA">
        <w:trPr>
          <w:jc w:val="center"/>
        </w:trPr>
        <w:tc>
          <w:tcPr>
            <w:tcW w:w="3249" w:type="dxa"/>
          </w:tcPr>
          <w:p w:rsidR="006944AA" w:rsidRDefault="002333A1">
            <w:r>
              <w:t>301. EDUCACION MARAÑON</w:t>
            </w:r>
          </w:p>
        </w:tc>
        <w:tc>
          <w:tcPr>
            <w:tcW w:w="3249" w:type="dxa"/>
          </w:tcPr>
          <w:p w:rsidR="006944AA" w:rsidRDefault="002333A1">
            <w:r>
              <w:t>30</w:t>
            </w:r>
          </w:p>
        </w:tc>
        <w:tc>
          <w:tcPr>
            <w:tcW w:w="3249" w:type="dxa"/>
          </w:tcPr>
          <w:p w:rsidR="006944AA" w:rsidRDefault="002333A1">
            <w:r>
              <w:t>853,972</w:t>
            </w:r>
          </w:p>
        </w:tc>
      </w:tr>
      <w:tr w:rsidR="006944AA" w:rsidTr="006944AA">
        <w:trPr>
          <w:jc w:val="center"/>
        </w:trPr>
        <w:tc>
          <w:tcPr>
            <w:tcW w:w="3249" w:type="dxa"/>
          </w:tcPr>
          <w:p w:rsidR="006944AA" w:rsidRDefault="002333A1">
            <w:r>
              <w:t>302. EDUCACION LEONCIO PRADO</w:t>
            </w:r>
          </w:p>
        </w:tc>
        <w:tc>
          <w:tcPr>
            <w:tcW w:w="3249" w:type="dxa"/>
          </w:tcPr>
          <w:p w:rsidR="006944AA" w:rsidRDefault="002333A1">
            <w:r>
              <w:t>88</w:t>
            </w:r>
          </w:p>
        </w:tc>
        <w:tc>
          <w:tcPr>
            <w:tcW w:w="3249" w:type="dxa"/>
          </w:tcPr>
          <w:p w:rsidR="006944AA" w:rsidRDefault="002333A1">
            <w:r>
              <w:t>2,028,535</w:t>
            </w:r>
          </w:p>
        </w:tc>
      </w:tr>
      <w:tr w:rsidR="006944AA" w:rsidTr="006944AA">
        <w:trPr>
          <w:jc w:val="center"/>
        </w:trPr>
        <w:tc>
          <w:tcPr>
            <w:tcW w:w="3249" w:type="dxa"/>
          </w:tcPr>
          <w:p w:rsidR="006944AA" w:rsidRDefault="002333A1">
            <w:r>
              <w:t>303. EDUCACION DOS DE MAYO</w:t>
            </w:r>
          </w:p>
        </w:tc>
        <w:tc>
          <w:tcPr>
            <w:tcW w:w="3249" w:type="dxa"/>
          </w:tcPr>
          <w:p w:rsidR="006944AA" w:rsidRDefault="002333A1">
            <w:r>
              <w:t>67</w:t>
            </w:r>
          </w:p>
        </w:tc>
        <w:tc>
          <w:tcPr>
            <w:tcW w:w="3249" w:type="dxa"/>
          </w:tcPr>
          <w:p w:rsidR="006944AA" w:rsidRDefault="002333A1">
            <w:r>
              <w:t>1,637,622</w:t>
            </w:r>
          </w:p>
        </w:tc>
      </w:tr>
      <w:tr w:rsidR="006944AA" w:rsidTr="006944AA">
        <w:trPr>
          <w:jc w:val="center"/>
        </w:trPr>
        <w:tc>
          <w:tcPr>
            <w:tcW w:w="3249" w:type="dxa"/>
          </w:tcPr>
          <w:p w:rsidR="006944AA" w:rsidRDefault="002333A1">
            <w:r>
              <w:t>304. EDUCACION UGEL PACHITEA</w:t>
            </w:r>
          </w:p>
        </w:tc>
        <w:tc>
          <w:tcPr>
            <w:tcW w:w="3249" w:type="dxa"/>
          </w:tcPr>
          <w:p w:rsidR="006944AA" w:rsidRDefault="002333A1">
            <w:r>
              <w:t>60</w:t>
            </w:r>
          </w:p>
        </w:tc>
        <w:tc>
          <w:tcPr>
            <w:tcW w:w="3249" w:type="dxa"/>
          </w:tcPr>
          <w:p w:rsidR="006944AA" w:rsidRDefault="002333A1">
            <w:r>
              <w:t>1,199,510</w:t>
            </w:r>
          </w:p>
        </w:tc>
      </w:tr>
      <w:tr w:rsidR="006944AA" w:rsidTr="006944AA">
        <w:trPr>
          <w:jc w:val="center"/>
        </w:trPr>
        <w:tc>
          <w:tcPr>
            <w:tcW w:w="3249" w:type="dxa"/>
          </w:tcPr>
          <w:p w:rsidR="006944AA" w:rsidRDefault="002333A1">
            <w:r>
              <w:t>305. EDUCACION UGEL HUAMALIES</w:t>
            </w:r>
          </w:p>
        </w:tc>
        <w:tc>
          <w:tcPr>
            <w:tcW w:w="3249" w:type="dxa"/>
          </w:tcPr>
          <w:p w:rsidR="006944AA" w:rsidRDefault="002333A1">
            <w:r>
              <w:t>65</w:t>
            </w:r>
          </w:p>
        </w:tc>
        <w:tc>
          <w:tcPr>
            <w:tcW w:w="3249" w:type="dxa"/>
          </w:tcPr>
          <w:p w:rsidR="006944AA" w:rsidRDefault="002333A1">
            <w:r>
              <w:t>1,603,854</w:t>
            </w:r>
          </w:p>
        </w:tc>
      </w:tr>
      <w:tr w:rsidR="006944AA" w:rsidTr="006944AA">
        <w:trPr>
          <w:jc w:val="center"/>
        </w:trPr>
        <w:tc>
          <w:tcPr>
            <w:tcW w:w="3249" w:type="dxa"/>
          </w:tcPr>
          <w:p w:rsidR="006944AA" w:rsidRDefault="002333A1">
            <w:r>
              <w:t xml:space="preserve">306. EDUCACION UGEL </w:t>
            </w:r>
            <w:r>
              <w:t>PUERTO INCA</w:t>
            </w:r>
          </w:p>
        </w:tc>
        <w:tc>
          <w:tcPr>
            <w:tcW w:w="3249" w:type="dxa"/>
          </w:tcPr>
          <w:p w:rsidR="006944AA" w:rsidRDefault="002333A1">
            <w:r>
              <w:t>33</w:t>
            </w:r>
          </w:p>
        </w:tc>
        <w:tc>
          <w:tcPr>
            <w:tcW w:w="3249" w:type="dxa"/>
          </w:tcPr>
          <w:p w:rsidR="006944AA" w:rsidRDefault="002333A1">
            <w:r>
              <w:t>687,588</w:t>
            </w:r>
          </w:p>
        </w:tc>
      </w:tr>
      <w:tr w:rsidR="006944AA" w:rsidTr="006944AA">
        <w:trPr>
          <w:jc w:val="center"/>
        </w:trPr>
        <w:tc>
          <w:tcPr>
            <w:tcW w:w="3249" w:type="dxa"/>
          </w:tcPr>
          <w:p w:rsidR="006944AA" w:rsidRDefault="002333A1">
            <w:r>
              <w:t>307. EDUCACION UGEL HUACAYBAMBA</w:t>
            </w:r>
          </w:p>
        </w:tc>
        <w:tc>
          <w:tcPr>
            <w:tcW w:w="3249" w:type="dxa"/>
          </w:tcPr>
          <w:p w:rsidR="006944AA" w:rsidRDefault="002333A1">
            <w:r>
              <w:t>27</w:t>
            </w:r>
          </w:p>
        </w:tc>
        <w:tc>
          <w:tcPr>
            <w:tcW w:w="3249" w:type="dxa"/>
          </w:tcPr>
          <w:p w:rsidR="006944AA" w:rsidRDefault="002333A1">
            <w:r>
              <w:t>637,908</w:t>
            </w:r>
          </w:p>
        </w:tc>
      </w:tr>
      <w:tr w:rsidR="006944AA" w:rsidTr="006944AA">
        <w:trPr>
          <w:jc w:val="center"/>
        </w:trPr>
        <w:tc>
          <w:tcPr>
            <w:tcW w:w="3249" w:type="dxa"/>
          </w:tcPr>
          <w:p w:rsidR="006944AA" w:rsidRDefault="002333A1">
            <w:r>
              <w:t>308. EDUCACION UGEL AMBO</w:t>
            </w:r>
          </w:p>
        </w:tc>
        <w:tc>
          <w:tcPr>
            <w:tcW w:w="3249" w:type="dxa"/>
          </w:tcPr>
          <w:p w:rsidR="006944AA" w:rsidRDefault="002333A1">
            <w:r>
              <w:t>44</w:t>
            </w:r>
          </w:p>
        </w:tc>
        <w:tc>
          <w:tcPr>
            <w:tcW w:w="3249" w:type="dxa"/>
          </w:tcPr>
          <w:p w:rsidR="006944AA" w:rsidRDefault="002333A1">
            <w:r>
              <w:t>957,917</w:t>
            </w:r>
          </w:p>
        </w:tc>
      </w:tr>
      <w:tr w:rsidR="006944AA" w:rsidTr="006944AA">
        <w:trPr>
          <w:jc w:val="center"/>
        </w:trPr>
        <w:tc>
          <w:tcPr>
            <w:tcW w:w="3249" w:type="dxa"/>
          </w:tcPr>
          <w:p w:rsidR="006944AA" w:rsidRDefault="002333A1">
            <w:r>
              <w:t>309. EDUCACION UGEL LAURICOCHA</w:t>
            </w:r>
          </w:p>
        </w:tc>
        <w:tc>
          <w:tcPr>
            <w:tcW w:w="3249" w:type="dxa"/>
          </w:tcPr>
          <w:p w:rsidR="006944AA" w:rsidRDefault="002333A1">
            <w:r>
              <w:t>27</w:t>
            </w:r>
          </w:p>
        </w:tc>
        <w:tc>
          <w:tcPr>
            <w:tcW w:w="3249" w:type="dxa"/>
          </w:tcPr>
          <w:p w:rsidR="006944AA" w:rsidRDefault="002333A1">
            <w:r>
              <w:t>674,419</w:t>
            </w:r>
          </w:p>
        </w:tc>
      </w:tr>
      <w:tr w:rsidR="006944AA" w:rsidTr="006944AA">
        <w:trPr>
          <w:jc w:val="center"/>
        </w:trPr>
        <w:tc>
          <w:tcPr>
            <w:tcW w:w="3249" w:type="dxa"/>
          </w:tcPr>
          <w:p w:rsidR="006944AA" w:rsidRDefault="002333A1">
            <w:r>
              <w:t>310. EDUCACION UGEL YAROWILCA</w:t>
            </w:r>
          </w:p>
        </w:tc>
        <w:tc>
          <w:tcPr>
            <w:tcW w:w="3249" w:type="dxa"/>
          </w:tcPr>
          <w:p w:rsidR="006944AA" w:rsidRDefault="002333A1">
            <w:r>
              <w:t>39</w:t>
            </w:r>
          </w:p>
        </w:tc>
        <w:tc>
          <w:tcPr>
            <w:tcW w:w="3249" w:type="dxa"/>
          </w:tcPr>
          <w:p w:rsidR="006944AA" w:rsidRDefault="002333A1">
            <w:r>
              <w:t>842,799</w:t>
            </w:r>
          </w:p>
        </w:tc>
      </w:tr>
      <w:tr w:rsidR="006944AA" w:rsidTr="006944AA">
        <w:trPr>
          <w:jc w:val="center"/>
        </w:trPr>
        <w:tc>
          <w:tcPr>
            <w:tcW w:w="3249" w:type="dxa"/>
          </w:tcPr>
          <w:p w:rsidR="006944AA" w:rsidRDefault="002333A1">
            <w:r>
              <w:t>311. EDUCACION UGEL HUANUCO</w:t>
            </w:r>
          </w:p>
        </w:tc>
        <w:tc>
          <w:tcPr>
            <w:tcW w:w="3249" w:type="dxa"/>
          </w:tcPr>
          <w:p w:rsidR="006944AA" w:rsidRDefault="002333A1">
            <w:r>
              <w:t>122</w:t>
            </w:r>
          </w:p>
        </w:tc>
        <w:tc>
          <w:tcPr>
            <w:tcW w:w="3249" w:type="dxa"/>
          </w:tcPr>
          <w:p w:rsidR="006944AA" w:rsidRDefault="002333A1">
            <w:r>
              <w:t>2,867,031</w:t>
            </w:r>
          </w:p>
        </w:tc>
      </w:tr>
      <w:tr w:rsidR="006944AA" w:rsidTr="006944AA">
        <w:trPr>
          <w:jc w:val="center"/>
        </w:trPr>
        <w:tc>
          <w:tcPr>
            <w:tcW w:w="3249" w:type="dxa"/>
          </w:tcPr>
          <w:p w:rsidR="006944AA" w:rsidRDefault="002333A1">
            <w:r>
              <w:t>Total</w:t>
            </w:r>
          </w:p>
        </w:tc>
        <w:tc>
          <w:tcPr>
            <w:tcW w:w="3249" w:type="dxa"/>
          </w:tcPr>
          <w:p w:rsidR="006944AA" w:rsidRDefault="002333A1">
            <w:r>
              <w:t>622</w:t>
            </w:r>
          </w:p>
        </w:tc>
        <w:tc>
          <w:tcPr>
            <w:tcW w:w="3249" w:type="dxa"/>
          </w:tcPr>
          <w:p w:rsidR="006944AA" w:rsidRDefault="002333A1">
            <w:r>
              <w:t>14,397,849</w:t>
            </w:r>
          </w:p>
        </w:tc>
      </w:tr>
    </w:tbl>
    <w:p w:rsidR="006944AA" w:rsidRDefault="002333A1">
      <w:pPr>
        <w:pStyle w:val="Fuentes"/>
      </w:pPr>
      <w:r>
        <w:t>Fuente: Base NEXUS al corte de 30 de marzo del 2023 e informes UPP</w:t>
      </w:r>
    </w:p>
    <w:p w:rsidR="006944AA" w:rsidRDefault="002333A1">
      <w:pPr>
        <w:pStyle w:val="Listaconvietas"/>
        <w:jc w:val="both"/>
      </w:pPr>
      <w:r>
        <w:t>A la fecha de corte del 30 de marzo del 2023, la Región HUANUCO ha contratado 19 PEAS CAS de las 622 PEAS confirmadas, lo que representa un avance de contratación de 3.1%.</w:t>
      </w:r>
    </w:p>
    <w:p w:rsidR="006944AA" w:rsidRDefault="002333A1">
      <w:pPr>
        <w:pStyle w:val="Listaconvietas"/>
        <w:jc w:val="both"/>
      </w:pPr>
      <w:r>
        <w:t>A continuación, s</w:t>
      </w:r>
      <w:r>
        <w:t>e detallarán los perfiles CAS de las intervenciones y acciones pedagógicas, en función a 3 diferentes tipos:</w:t>
      </w:r>
    </w:p>
    <w:p w:rsidR="006944AA" w:rsidRDefault="002333A1">
      <w:pPr>
        <w:pStyle w:val="Listaconnmeros2"/>
      </w:pPr>
      <w:r>
        <w:t>Personal CAS Administrativo</w:t>
      </w:r>
    </w:p>
    <w:p w:rsidR="006944AA" w:rsidRDefault="002333A1">
      <w:pPr>
        <w:pStyle w:val="Listaconnmeros2"/>
      </w:pPr>
      <w:r>
        <w:t>Personal CAS de Bienestar Social</w:t>
      </w:r>
    </w:p>
    <w:p w:rsidR="006944AA" w:rsidRDefault="002333A1">
      <w:pPr>
        <w:pStyle w:val="Listaconnmeros2"/>
        <w:jc w:val="both"/>
      </w:pPr>
      <w:r>
        <w:t>Otros perfiles CAS</w:t>
      </w:r>
    </w:p>
    <w:p w:rsidR="006944AA" w:rsidRDefault="002333A1">
      <w:pPr>
        <w:pStyle w:val="Ttulo2"/>
      </w:pPr>
      <w:r>
        <w:t>PERSONAL ADMINISTRATIVO</w:t>
      </w:r>
    </w:p>
    <w:p w:rsidR="006944AA" w:rsidRDefault="002333A1">
      <w:pPr>
        <w:pStyle w:val="Listaconvietas"/>
        <w:jc w:val="both"/>
      </w:pPr>
      <w:r>
        <w:lastRenderedPageBreak/>
        <w:t xml:space="preserve">La Tabla N° 06 muestra el avance de </w:t>
      </w:r>
      <w:r>
        <w:t>ejecución de los perfiles correspondientes al personal administrativo, en el marco de las intervenciones y acciones pedagógicas.</w:t>
      </w:r>
    </w:p>
    <w:p w:rsidR="006944AA" w:rsidRDefault="002333A1">
      <w:pPr>
        <w:jc w:val="center"/>
      </w:pPr>
      <w:r>
        <w:rPr>
          <w:b/>
        </w:rPr>
        <w:t>Tabla N° 06 Avance de contratación del Personal Administrativo</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6944AA" w:rsidTr="006944AA">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6944AA" w:rsidRDefault="002333A1">
            <w:r>
              <w:t>Intervención Pedagógica</w:t>
            </w:r>
          </w:p>
        </w:tc>
        <w:tc>
          <w:tcPr>
            <w:tcW w:w="1949" w:type="dxa"/>
          </w:tcPr>
          <w:p w:rsidR="006944AA" w:rsidRDefault="002333A1">
            <w:r>
              <w:t>Perfil</w:t>
            </w:r>
          </w:p>
        </w:tc>
        <w:tc>
          <w:tcPr>
            <w:tcW w:w="1949" w:type="dxa"/>
          </w:tcPr>
          <w:p w:rsidR="006944AA" w:rsidRDefault="002333A1">
            <w:r>
              <w:t>PEAS programadas</w:t>
            </w:r>
          </w:p>
        </w:tc>
        <w:tc>
          <w:tcPr>
            <w:tcW w:w="1949" w:type="dxa"/>
          </w:tcPr>
          <w:p w:rsidR="006944AA" w:rsidRDefault="002333A1">
            <w:r>
              <w:t xml:space="preserve">PEAS  </w:t>
            </w:r>
            <w:r>
              <w:t>contratadas</w:t>
            </w:r>
          </w:p>
        </w:tc>
        <w:tc>
          <w:tcPr>
            <w:tcW w:w="1949" w:type="dxa"/>
          </w:tcPr>
          <w:p w:rsidR="006944AA" w:rsidRDefault="002333A1">
            <w:r>
              <w:t>% Avance Contratación</w:t>
            </w:r>
          </w:p>
        </w:tc>
      </w:tr>
      <w:tr w:rsidR="006944AA" w:rsidTr="006944AA">
        <w:trPr>
          <w:jc w:val="center"/>
        </w:trPr>
        <w:tc>
          <w:tcPr>
            <w:tcW w:w="1949" w:type="dxa"/>
          </w:tcPr>
          <w:p w:rsidR="006944AA" w:rsidRDefault="002333A1">
            <w:r>
              <w:t>Fortalecimiento de las acciones comunes del PP 0107</w:t>
            </w:r>
          </w:p>
        </w:tc>
        <w:tc>
          <w:tcPr>
            <w:tcW w:w="1949" w:type="dxa"/>
          </w:tcPr>
          <w:p w:rsidR="006944AA" w:rsidRDefault="002333A1">
            <w:r>
              <w:t>Especialista en seguimiento y monitoreo de institutos de formación docente</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Fortalecimiento del PP 0107</w:t>
            </w:r>
          </w:p>
        </w:tc>
        <w:tc>
          <w:tcPr>
            <w:tcW w:w="1949" w:type="dxa"/>
          </w:tcPr>
          <w:p w:rsidR="006944AA" w:rsidRDefault="002333A1">
            <w:r>
              <w:t>Vigilante</w:t>
            </w:r>
          </w:p>
        </w:tc>
        <w:tc>
          <w:tcPr>
            <w:tcW w:w="1949" w:type="dxa"/>
          </w:tcPr>
          <w:p w:rsidR="006944AA" w:rsidRDefault="002333A1">
            <w:r>
              <w:t>5</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CAS UGEL</w:t>
            </w:r>
          </w:p>
        </w:tc>
        <w:tc>
          <w:tcPr>
            <w:tcW w:w="1949" w:type="dxa"/>
          </w:tcPr>
          <w:p w:rsidR="006944AA" w:rsidRDefault="002333A1">
            <w:r>
              <w:t>Especialista en Recursos Hu</w:t>
            </w:r>
            <w:r>
              <w:t>manos</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Coordinador(a) de Innovación y Soporte Tecnológico</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vigilancia</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Psicólogo(a)</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Redes Educativas de Gestión Escolar</w:t>
            </w:r>
          </w:p>
        </w:tc>
        <w:tc>
          <w:tcPr>
            <w:tcW w:w="1949" w:type="dxa"/>
          </w:tcPr>
          <w:p w:rsidR="006944AA" w:rsidRDefault="002333A1">
            <w:r>
              <w:t>Coordinador(a) administrativo(a) de RER</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Redes Educativas de Gestión Escolar</w:t>
            </w:r>
          </w:p>
        </w:tc>
        <w:tc>
          <w:tcPr>
            <w:tcW w:w="1949" w:type="dxa"/>
          </w:tcPr>
          <w:p w:rsidR="006944AA" w:rsidRDefault="002333A1">
            <w:r>
              <w:t>Coordinador(a) de RER</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Limpieza y Mantenimiento</w:t>
            </w:r>
          </w:p>
        </w:tc>
        <w:tc>
          <w:tcPr>
            <w:tcW w:w="1949" w:type="dxa"/>
          </w:tcPr>
          <w:p w:rsidR="006944AA" w:rsidRDefault="002333A1">
            <w:r>
              <w:t>Personal de limpieza y mantenimiento</w:t>
            </w:r>
          </w:p>
        </w:tc>
        <w:tc>
          <w:tcPr>
            <w:tcW w:w="1949" w:type="dxa"/>
          </w:tcPr>
          <w:p w:rsidR="006944AA" w:rsidRDefault="002333A1">
            <w:r>
              <w:t>3</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Convivencia Escolar</w:t>
            </w:r>
          </w:p>
        </w:tc>
        <w:tc>
          <w:tcPr>
            <w:tcW w:w="1949" w:type="dxa"/>
          </w:tcPr>
          <w:p w:rsidR="006944AA" w:rsidRDefault="002333A1">
            <w:r>
              <w:t>Especialista de Convivencia Escolar de la UGEL</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CAS UGEL</w:t>
            </w:r>
          </w:p>
        </w:tc>
        <w:tc>
          <w:tcPr>
            <w:tcW w:w="1949" w:type="dxa"/>
          </w:tcPr>
          <w:p w:rsidR="006944AA" w:rsidRDefault="002333A1">
            <w:r>
              <w:t>Especialista de libre contratación - CAS UGEL</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CAS UGEL</w:t>
            </w:r>
          </w:p>
        </w:tc>
        <w:tc>
          <w:tcPr>
            <w:tcW w:w="1949" w:type="dxa"/>
          </w:tcPr>
          <w:p w:rsidR="006944AA" w:rsidRDefault="002333A1">
            <w:r>
              <w:t>Especialista en Abastecimiento</w:t>
            </w:r>
          </w:p>
        </w:tc>
        <w:tc>
          <w:tcPr>
            <w:tcW w:w="1949" w:type="dxa"/>
          </w:tcPr>
          <w:p w:rsidR="006944AA" w:rsidRDefault="002333A1">
            <w:r>
              <w:t>1</w:t>
            </w:r>
          </w:p>
        </w:tc>
        <w:tc>
          <w:tcPr>
            <w:tcW w:w="1949" w:type="dxa"/>
          </w:tcPr>
          <w:p w:rsidR="006944AA" w:rsidRDefault="002333A1">
            <w:r>
              <w:t>1</w:t>
            </w:r>
          </w:p>
        </w:tc>
        <w:tc>
          <w:tcPr>
            <w:tcW w:w="1949" w:type="dxa"/>
          </w:tcPr>
          <w:p w:rsidR="006944AA" w:rsidRDefault="002333A1">
            <w:r>
              <w:t>100.0%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Coordinador(a) de Innovación y Soporte Tecnológico</w:t>
            </w:r>
          </w:p>
        </w:tc>
        <w:tc>
          <w:tcPr>
            <w:tcW w:w="1949" w:type="dxa"/>
          </w:tcPr>
          <w:p w:rsidR="006944AA" w:rsidRDefault="002333A1">
            <w:r>
              <w:t>5</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 xml:space="preserve">Personal de </w:t>
            </w:r>
            <w:r>
              <w:t>Mantenimiento</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lastRenderedPageBreak/>
              <w:t>Jornada Escolar Completa</w:t>
            </w:r>
          </w:p>
        </w:tc>
        <w:tc>
          <w:tcPr>
            <w:tcW w:w="1949" w:type="dxa"/>
          </w:tcPr>
          <w:p w:rsidR="006944AA" w:rsidRDefault="002333A1">
            <w:r>
              <w:t>Personal de vigilancia</w:t>
            </w:r>
          </w:p>
        </w:tc>
        <w:tc>
          <w:tcPr>
            <w:tcW w:w="1949" w:type="dxa"/>
          </w:tcPr>
          <w:p w:rsidR="006944AA" w:rsidRDefault="002333A1">
            <w:r>
              <w:t>5</w:t>
            </w:r>
          </w:p>
        </w:tc>
        <w:tc>
          <w:tcPr>
            <w:tcW w:w="1949" w:type="dxa"/>
          </w:tcPr>
          <w:p w:rsidR="006944AA" w:rsidRDefault="002333A1">
            <w:r>
              <w:t>5</w:t>
            </w:r>
          </w:p>
        </w:tc>
        <w:tc>
          <w:tcPr>
            <w:tcW w:w="1949" w:type="dxa"/>
          </w:tcPr>
          <w:p w:rsidR="006944AA" w:rsidRDefault="002333A1">
            <w:r>
              <w:t>100.0%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Psicólogo(a)</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PPOR - Programas</w:t>
            </w:r>
          </w:p>
        </w:tc>
        <w:tc>
          <w:tcPr>
            <w:tcW w:w="1949" w:type="dxa"/>
          </w:tcPr>
          <w:p w:rsidR="006944AA" w:rsidRDefault="002333A1">
            <w:r>
              <w:t>Especialista de Prevención de la Violencia y Promoción del Bienestar</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Secundaria en Alternancia</w:t>
            </w:r>
          </w:p>
        </w:tc>
        <w:tc>
          <w:tcPr>
            <w:tcW w:w="1949" w:type="dxa"/>
          </w:tcPr>
          <w:p w:rsidR="006944AA" w:rsidRDefault="002333A1">
            <w:r>
              <w:t>Coordinador(a) de CRFA</w:t>
            </w:r>
          </w:p>
        </w:tc>
        <w:tc>
          <w:tcPr>
            <w:tcW w:w="1949" w:type="dxa"/>
          </w:tcPr>
          <w:p w:rsidR="006944AA" w:rsidRDefault="002333A1">
            <w:r>
              <w:t>1</w:t>
            </w:r>
          </w:p>
        </w:tc>
        <w:tc>
          <w:tcPr>
            <w:tcW w:w="1949" w:type="dxa"/>
          </w:tcPr>
          <w:p w:rsidR="006944AA" w:rsidRDefault="002333A1">
            <w:r>
              <w:t>1</w:t>
            </w:r>
          </w:p>
        </w:tc>
        <w:tc>
          <w:tcPr>
            <w:tcW w:w="1949" w:type="dxa"/>
          </w:tcPr>
          <w:p w:rsidR="006944AA" w:rsidRDefault="002333A1">
            <w:r>
              <w:t>100.0%</w:t>
            </w:r>
          </w:p>
        </w:tc>
      </w:tr>
      <w:tr w:rsidR="006944AA" w:rsidTr="006944AA">
        <w:trPr>
          <w:jc w:val="center"/>
        </w:trPr>
        <w:tc>
          <w:tcPr>
            <w:tcW w:w="1949" w:type="dxa"/>
          </w:tcPr>
          <w:p w:rsidR="006944AA" w:rsidRDefault="002333A1">
            <w:r>
              <w:t>Secundaria en Alternancia</w:t>
            </w:r>
          </w:p>
        </w:tc>
        <w:tc>
          <w:tcPr>
            <w:tcW w:w="1949" w:type="dxa"/>
          </w:tcPr>
          <w:p w:rsidR="006944AA" w:rsidRDefault="002333A1">
            <w:r>
              <w:t>Personal de cocina</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Secundaria en Alternancia</w:t>
            </w:r>
          </w:p>
        </w:tc>
        <w:tc>
          <w:tcPr>
            <w:tcW w:w="1949" w:type="dxa"/>
          </w:tcPr>
          <w:p w:rsidR="006944AA" w:rsidRDefault="002333A1">
            <w:r>
              <w:t>Personal de mantenimiento</w:t>
            </w:r>
          </w:p>
        </w:tc>
        <w:tc>
          <w:tcPr>
            <w:tcW w:w="1949" w:type="dxa"/>
          </w:tcPr>
          <w:p w:rsidR="006944AA" w:rsidRDefault="002333A1">
            <w:r>
              <w:t>1</w:t>
            </w:r>
          </w:p>
        </w:tc>
        <w:tc>
          <w:tcPr>
            <w:tcW w:w="1949" w:type="dxa"/>
          </w:tcPr>
          <w:p w:rsidR="006944AA" w:rsidRDefault="002333A1">
            <w:r>
              <w:t>1</w:t>
            </w:r>
          </w:p>
        </w:tc>
        <w:tc>
          <w:tcPr>
            <w:tcW w:w="1949" w:type="dxa"/>
          </w:tcPr>
          <w:p w:rsidR="006944AA" w:rsidRDefault="002333A1">
            <w:r>
              <w:t>100.0%</w:t>
            </w:r>
          </w:p>
        </w:tc>
      </w:tr>
      <w:tr w:rsidR="006944AA" w:rsidTr="006944AA">
        <w:trPr>
          <w:jc w:val="center"/>
        </w:trPr>
        <w:tc>
          <w:tcPr>
            <w:tcW w:w="1949" w:type="dxa"/>
          </w:tcPr>
          <w:p w:rsidR="006944AA" w:rsidRDefault="002333A1">
            <w:r>
              <w:t>Secundaria en Alternancia</w:t>
            </w:r>
          </w:p>
        </w:tc>
        <w:tc>
          <w:tcPr>
            <w:tcW w:w="1949" w:type="dxa"/>
          </w:tcPr>
          <w:p w:rsidR="006944AA" w:rsidRDefault="002333A1">
            <w:r>
              <w:t>Responsable de bienestar</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Limpieza y Mantenimiento</w:t>
            </w:r>
          </w:p>
        </w:tc>
        <w:tc>
          <w:tcPr>
            <w:tcW w:w="1949" w:type="dxa"/>
          </w:tcPr>
          <w:p w:rsidR="006944AA" w:rsidRDefault="002333A1">
            <w:r>
              <w:t xml:space="preserve">Personal de </w:t>
            </w:r>
            <w:r>
              <w:t>limpieza y mantenimiento</w:t>
            </w:r>
          </w:p>
        </w:tc>
        <w:tc>
          <w:tcPr>
            <w:tcW w:w="1949" w:type="dxa"/>
          </w:tcPr>
          <w:p w:rsidR="006944AA" w:rsidRDefault="002333A1">
            <w:r>
              <w:t>6</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Convivencia Escolar</w:t>
            </w:r>
          </w:p>
        </w:tc>
        <w:tc>
          <w:tcPr>
            <w:tcW w:w="1949" w:type="dxa"/>
          </w:tcPr>
          <w:p w:rsidR="006944AA" w:rsidRDefault="002333A1">
            <w:r>
              <w:t>Profesional II para Equipo Itinerante de Convivencia Escolar</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Convivencia Escolar</w:t>
            </w:r>
          </w:p>
        </w:tc>
        <w:tc>
          <w:tcPr>
            <w:tcW w:w="1949" w:type="dxa"/>
          </w:tcPr>
          <w:p w:rsidR="006944AA" w:rsidRDefault="002333A1">
            <w:r>
              <w:t>Profesional en Psicología</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CAS UGEL</w:t>
            </w:r>
          </w:p>
        </w:tc>
        <w:tc>
          <w:tcPr>
            <w:tcW w:w="1949" w:type="dxa"/>
          </w:tcPr>
          <w:p w:rsidR="006944AA" w:rsidRDefault="002333A1">
            <w:r>
              <w:t>Especialista en Abastecimiento</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CAS UGEL</w:t>
            </w:r>
          </w:p>
        </w:tc>
        <w:tc>
          <w:tcPr>
            <w:tcW w:w="1949" w:type="dxa"/>
          </w:tcPr>
          <w:p w:rsidR="006944AA" w:rsidRDefault="002333A1">
            <w:r>
              <w:t>Especialista en</w:t>
            </w:r>
            <w:r>
              <w:t xml:space="preserve"> Infraestructura</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CAS UGEL</w:t>
            </w:r>
          </w:p>
        </w:tc>
        <w:tc>
          <w:tcPr>
            <w:tcW w:w="1949" w:type="dxa"/>
          </w:tcPr>
          <w:p w:rsidR="006944AA" w:rsidRDefault="002333A1">
            <w:r>
              <w:t>Especialista en Recursos Humanos</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Coordinador(a) de Innovación y Soporte Tecnológico</w:t>
            </w:r>
          </w:p>
        </w:tc>
        <w:tc>
          <w:tcPr>
            <w:tcW w:w="1949" w:type="dxa"/>
          </w:tcPr>
          <w:p w:rsidR="006944AA" w:rsidRDefault="002333A1">
            <w:r>
              <w:t>5</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Mantenimiento</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vigilancia</w:t>
            </w:r>
          </w:p>
        </w:tc>
        <w:tc>
          <w:tcPr>
            <w:tcW w:w="1949" w:type="dxa"/>
          </w:tcPr>
          <w:p w:rsidR="006944AA" w:rsidRDefault="002333A1">
            <w:r>
              <w:t>9</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Psicólogo(a)</w:t>
            </w:r>
          </w:p>
        </w:tc>
        <w:tc>
          <w:tcPr>
            <w:tcW w:w="1949" w:type="dxa"/>
          </w:tcPr>
          <w:p w:rsidR="006944AA" w:rsidRDefault="002333A1">
            <w:r>
              <w:t>4</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Redes Educativas de Gestión Escolar</w:t>
            </w:r>
          </w:p>
        </w:tc>
        <w:tc>
          <w:tcPr>
            <w:tcW w:w="1949" w:type="dxa"/>
          </w:tcPr>
          <w:p w:rsidR="006944AA" w:rsidRDefault="002333A1">
            <w:r>
              <w:t>Coordinador(a) administrativo(a) de RER</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lastRenderedPageBreak/>
              <w:t>Redes Educativas de Gestión Escolar</w:t>
            </w:r>
          </w:p>
        </w:tc>
        <w:tc>
          <w:tcPr>
            <w:tcW w:w="1949" w:type="dxa"/>
          </w:tcPr>
          <w:p w:rsidR="006944AA" w:rsidRDefault="002333A1">
            <w:r>
              <w:t>Coordinador(a) de RER</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 xml:space="preserve">Limpieza y </w:t>
            </w:r>
            <w:r>
              <w:t>Mantenimiento</w:t>
            </w:r>
          </w:p>
        </w:tc>
        <w:tc>
          <w:tcPr>
            <w:tcW w:w="1949" w:type="dxa"/>
          </w:tcPr>
          <w:p w:rsidR="006944AA" w:rsidRDefault="002333A1">
            <w:r>
              <w:t>Personal de limpieza y mantenimiento</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Convivencia Escolar</w:t>
            </w:r>
          </w:p>
        </w:tc>
        <w:tc>
          <w:tcPr>
            <w:tcW w:w="1949" w:type="dxa"/>
          </w:tcPr>
          <w:p w:rsidR="006944AA" w:rsidRDefault="002333A1">
            <w:r>
              <w:t>Profesional I para Equipo Itinerante de Convivencia Escolar</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CAS UGEL</w:t>
            </w:r>
          </w:p>
        </w:tc>
        <w:tc>
          <w:tcPr>
            <w:tcW w:w="1949" w:type="dxa"/>
          </w:tcPr>
          <w:p w:rsidR="006944AA" w:rsidRDefault="002333A1">
            <w:r>
              <w:t>Especialista de libre contratación - CAS UGEL</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 xml:space="preserve">Coordinador(a) </w:t>
            </w:r>
            <w:r>
              <w:t>de Innovación y Soporte Tecnológico</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Mantenimiento</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vigilancia</w:t>
            </w:r>
          </w:p>
        </w:tc>
        <w:tc>
          <w:tcPr>
            <w:tcW w:w="1949" w:type="dxa"/>
          </w:tcPr>
          <w:p w:rsidR="006944AA" w:rsidRDefault="002333A1">
            <w:r>
              <w:t>4</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Psicólogo(a)</w:t>
            </w:r>
          </w:p>
        </w:tc>
        <w:tc>
          <w:tcPr>
            <w:tcW w:w="1949" w:type="dxa"/>
          </w:tcPr>
          <w:p w:rsidR="006944AA" w:rsidRDefault="002333A1">
            <w:r>
              <w:t>5</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Limpieza y Mantenimiento</w:t>
            </w:r>
          </w:p>
        </w:tc>
        <w:tc>
          <w:tcPr>
            <w:tcW w:w="1949" w:type="dxa"/>
          </w:tcPr>
          <w:p w:rsidR="006944AA" w:rsidRDefault="002333A1">
            <w:r>
              <w:t xml:space="preserve">Personal de </w:t>
            </w:r>
            <w:r>
              <w:t>limpieza y mantenimiento</w:t>
            </w:r>
          </w:p>
        </w:tc>
        <w:tc>
          <w:tcPr>
            <w:tcW w:w="1949" w:type="dxa"/>
          </w:tcPr>
          <w:p w:rsidR="006944AA" w:rsidRDefault="002333A1">
            <w:r>
              <w:t>3</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Convivencia Escolar</w:t>
            </w:r>
          </w:p>
        </w:tc>
        <w:tc>
          <w:tcPr>
            <w:tcW w:w="1949" w:type="dxa"/>
          </w:tcPr>
          <w:p w:rsidR="006944AA" w:rsidRDefault="002333A1">
            <w:r>
              <w:t>Especialista de Convivencia Escolar de la UGEL</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CAS UGEL</w:t>
            </w:r>
          </w:p>
        </w:tc>
        <w:tc>
          <w:tcPr>
            <w:tcW w:w="1949" w:type="dxa"/>
          </w:tcPr>
          <w:p w:rsidR="006944AA" w:rsidRDefault="002333A1">
            <w:r>
              <w:t>Especialista en Monitoreo de Evaluaciones Docentes y de Estudiantes</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 xml:space="preserve">Coordinador(a) de Innovación y </w:t>
            </w:r>
            <w:r>
              <w:t>Soporte Tecnológico</w:t>
            </w:r>
          </w:p>
        </w:tc>
        <w:tc>
          <w:tcPr>
            <w:tcW w:w="1949" w:type="dxa"/>
          </w:tcPr>
          <w:p w:rsidR="006944AA" w:rsidRDefault="002333A1">
            <w:r>
              <w:t>5</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Mantenimiento</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vigilancia</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Psicólogo(a)</w:t>
            </w:r>
          </w:p>
        </w:tc>
        <w:tc>
          <w:tcPr>
            <w:tcW w:w="1949" w:type="dxa"/>
          </w:tcPr>
          <w:p w:rsidR="006944AA" w:rsidRDefault="002333A1">
            <w:r>
              <w:t>7</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Redes Educativas de Gestión Escolar</w:t>
            </w:r>
          </w:p>
        </w:tc>
        <w:tc>
          <w:tcPr>
            <w:tcW w:w="1949" w:type="dxa"/>
          </w:tcPr>
          <w:p w:rsidR="006944AA" w:rsidRDefault="002333A1">
            <w:r>
              <w:t xml:space="preserve">Coordinador(a) </w:t>
            </w:r>
            <w:r>
              <w:t>administrativo(a) de RER</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lastRenderedPageBreak/>
              <w:t>Redes Educativas de Gestión Escolar</w:t>
            </w:r>
          </w:p>
        </w:tc>
        <w:tc>
          <w:tcPr>
            <w:tcW w:w="1949" w:type="dxa"/>
          </w:tcPr>
          <w:p w:rsidR="006944AA" w:rsidRDefault="002333A1">
            <w:r>
              <w:t>Coordinador(a) de RER</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Convivencia Escolar</w:t>
            </w:r>
          </w:p>
        </w:tc>
        <w:tc>
          <w:tcPr>
            <w:tcW w:w="1949" w:type="dxa"/>
          </w:tcPr>
          <w:p w:rsidR="006944AA" w:rsidRDefault="002333A1">
            <w:r>
              <w:t>Profesional II para Equipo Itinerante de Convivencia Escolar</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vigilancia</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Psicólogo(a)</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Limpieza y Mantenimiento</w:t>
            </w:r>
          </w:p>
        </w:tc>
        <w:tc>
          <w:tcPr>
            <w:tcW w:w="1949" w:type="dxa"/>
          </w:tcPr>
          <w:p w:rsidR="006944AA" w:rsidRDefault="002333A1">
            <w:r>
              <w:t>Personal de limpieza y mantenimiento</w:t>
            </w:r>
          </w:p>
        </w:tc>
        <w:tc>
          <w:tcPr>
            <w:tcW w:w="1949" w:type="dxa"/>
          </w:tcPr>
          <w:p w:rsidR="006944AA" w:rsidRDefault="002333A1">
            <w:r>
              <w:t>4</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Convivencia Escolar</w:t>
            </w:r>
          </w:p>
        </w:tc>
        <w:tc>
          <w:tcPr>
            <w:tcW w:w="1949" w:type="dxa"/>
          </w:tcPr>
          <w:p w:rsidR="006944AA" w:rsidRDefault="002333A1">
            <w:r>
              <w:t>Profesional III para Equipo Itinerante de Convivencia Escolar</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CAS UGEL</w:t>
            </w:r>
          </w:p>
        </w:tc>
        <w:tc>
          <w:tcPr>
            <w:tcW w:w="1949" w:type="dxa"/>
          </w:tcPr>
          <w:p w:rsidR="006944AA" w:rsidRDefault="002333A1">
            <w:r>
              <w:t xml:space="preserve">Especialista de libre contratación </w:t>
            </w:r>
            <w:r>
              <w:t>- CAS UGEL</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Coordinador(a) de Innovación y Soporte Tecnológico</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vigilancia</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Psicólogo(a)</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Convivencia Escolar</w:t>
            </w:r>
          </w:p>
        </w:tc>
        <w:tc>
          <w:tcPr>
            <w:tcW w:w="1949" w:type="dxa"/>
          </w:tcPr>
          <w:p w:rsidR="006944AA" w:rsidRDefault="002333A1">
            <w:r>
              <w:t xml:space="preserve">Especialista de </w:t>
            </w:r>
            <w:r>
              <w:t>Convivencia Escolar de la UGEL</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Convivencia Escolar</w:t>
            </w:r>
          </w:p>
        </w:tc>
        <w:tc>
          <w:tcPr>
            <w:tcW w:w="1949" w:type="dxa"/>
          </w:tcPr>
          <w:p w:rsidR="006944AA" w:rsidRDefault="002333A1">
            <w:r>
              <w:t>Profesional I para Equipo Itinerante de Convivencia Escolar</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CAS UGEL</w:t>
            </w:r>
          </w:p>
        </w:tc>
        <w:tc>
          <w:tcPr>
            <w:tcW w:w="1949" w:type="dxa"/>
          </w:tcPr>
          <w:p w:rsidR="006944AA" w:rsidRDefault="002333A1">
            <w:r>
              <w:t>Especialista de libre contratación - CAS UGEL</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 xml:space="preserve">Coordinador(a) de Innovación y </w:t>
            </w:r>
            <w:r>
              <w:t>Soporte Tecnológico</w:t>
            </w:r>
          </w:p>
        </w:tc>
        <w:tc>
          <w:tcPr>
            <w:tcW w:w="1949" w:type="dxa"/>
          </w:tcPr>
          <w:p w:rsidR="006944AA" w:rsidRDefault="002333A1">
            <w:r>
              <w:t>4</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lastRenderedPageBreak/>
              <w:t>Jornada Escolar Completa</w:t>
            </w:r>
          </w:p>
        </w:tc>
        <w:tc>
          <w:tcPr>
            <w:tcW w:w="1949" w:type="dxa"/>
          </w:tcPr>
          <w:p w:rsidR="006944AA" w:rsidRDefault="002333A1">
            <w:r>
              <w:t>Personal de Mantenimiento</w:t>
            </w:r>
          </w:p>
        </w:tc>
        <w:tc>
          <w:tcPr>
            <w:tcW w:w="1949" w:type="dxa"/>
          </w:tcPr>
          <w:p w:rsidR="006944AA" w:rsidRDefault="002333A1">
            <w:r>
              <w:t>3</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vigilancia</w:t>
            </w:r>
          </w:p>
        </w:tc>
        <w:tc>
          <w:tcPr>
            <w:tcW w:w="1949" w:type="dxa"/>
          </w:tcPr>
          <w:p w:rsidR="006944AA" w:rsidRDefault="002333A1">
            <w:r>
              <w:t>4</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Psicólogo(a)</w:t>
            </w:r>
          </w:p>
        </w:tc>
        <w:tc>
          <w:tcPr>
            <w:tcW w:w="1949" w:type="dxa"/>
          </w:tcPr>
          <w:p w:rsidR="006944AA" w:rsidRDefault="002333A1">
            <w:r>
              <w:t>3</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Limpieza y Mantenimiento</w:t>
            </w:r>
          </w:p>
        </w:tc>
        <w:tc>
          <w:tcPr>
            <w:tcW w:w="1949" w:type="dxa"/>
          </w:tcPr>
          <w:p w:rsidR="006944AA" w:rsidRDefault="002333A1">
            <w:r>
              <w:t xml:space="preserve">Personal de limpieza y </w:t>
            </w:r>
            <w:r>
              <w:t>mantenimiento</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CAS UGEL</w:t>
            </w:r>
          </w:p>
        </w:tc>
        <w:tc>
          <w:tcPr>
            <w:tcW w:w="1949" w:type="dxa"/>
          </w:tcPr>
          <w:p w:rsidR="006944AA" w:rsidRDefault="002333A1">
            <w:r>
              <w:t>Especialista de libre contratación - CAS UGEL</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Coordinador(a) de Innovación y Soporte Tecnológico</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Mantenimiento</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 xml:space="preserve">Jornada Escolar </w:t>
            </w:r>
            <w:r>
              <w:t>Completa</w:t>
            </w:r>
          </w:p>
        </w:tc>
        <w:tc>
          <w:tcPr>
            <w:tcW w:w="1949" w:type="dxa"/>
          </w:tcPr>
          <w:p w:rsidR="006944AA" w:rsidRDefault="002333A1">
            <w:r>
              <w:t>Personal de vigilancia</w:t>
            </w:r>
          </w:p>
        </w:tc>
        <w:tc>
          <w:tcPr>
            <w:tcW w:w="1949" w:type="dxa"/>
          </w:tcPr>
          <w:p w:rsidR="006944AA" w:rsidRDefault="002333A1">
            <w:r>
              <w:t>3</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Psicólogo(a)</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Convivencia Escolar</w:t>
            </w:r>
          </w:p>
        </w:tc>
        <w:tc>
          <w:tcPr>
            <w:tcW w:w="1949" w:type="dxa"/>
          </w:tcPr>
          <w:p w:rsidR="006944AA" w:rsidRDefault="002333A1">
            <w:r>
              <w:t>Profesional III para Equipo Itinerante de Convivencia Escolar</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CAS UGEL</w:t>
            </w:r>
          </w:p>
        </w:tc>
        <w:tc>
          <w:tcPr>
            <w:tcW w:w="1949" w:type="dxa"/>
          </w:tcPr>
          <w:p w:rsidR="006944AA" w:rsidRDefault="002333A1">
            <w:r>
              <w:t>Especialista de libre contratación - CAS UGEL</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 xml:space="preserve">Jornada </w:t>
            </w:r>
            <w:r>
              <w:t>Escolar Completa</w:t>
            </w:r>
          </w:p>
        </w:tc>
        <w:tc>
          <w:tcPr>
            <w:tcW w:w="1949" w:type="dxa"/>
          </w:tcPr>
          <w:p w:rsidR="006944AA" w:rsidRDefault="002333A1">
            <w:r>
              <w:t>Coordinador(a) de Innovación y Soporte Tecnológico</w:t>
            </w:r>
          </w:p>
        </w:tc>
        <w:tc>
          <w:tcPr>
            <w:tcW w:w="1949" w:type="dxa"/>
          </w:tcPr>
          <w:p w:rsidR="006944AA" w:rsidRDefault="002333A1">
            <w:r>
              <w:t>4</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Mantenimiento</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vigilancia</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Psicólogo(a)</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 xml:space="preserve">Limpieza y </w:t>
            </w:r>
            <w:r>
              <w:t>Mantenimiento</w:t>
            </w:r>
          </w:p>
        </w:tc>
        <w:tc>
          <w:tcPr>
            <w:tcW w:w="1949" w:type="dxa"/>
          </w:tcPr>
          <w:p w:rsidR="006944AA" w:rsidRDefault="002333A1">
            <w:r>
              <w:t>Personal de limpieza y mantenimiento</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Convivencia Escolar</w:t>
            </w:r>
          </w:p>
        </w:tc>
        <w:tc>
          <w:tcPr>
            <w:tcW w:w="1949" w:type="dxa"/>
          </w:tcPr>
          <w:p w:rsidR="006944AA" w:rsidRDefault="002333A1">
            <w:r>
              <w:t>Especialista de Convivencia Escolar de la UGEL</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lastRenderedPageBreak/>
              <w:t>Jornada Escolar Completa</w:t>
            </w:r>
          </w:p>
        </w:tc>
        <w:tc>
          <w:tcPr>
            <w:tcW w:w="1949" w:type="dxa"/>
          </w:tcPr>
          <w:p w:rsidR="006944AA" w:rsidRDefault="002333A1">
            <w:r>
              <w:t>Coordinador(a) de Innovación y Soporte Tecnológico</w:t>
            </w:r>
          </w:p>
        </w:tc>
        <w:tc>
          <w:tcPr>
            <w:tcW w:w="1949" w:type="dxa"/>
          </w:tcPr>
          <w:p w:rsidR="006944AA" w:rsidRDefault="002333A1">
            <w:r>
              <w:t>4</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Mantenimiento</w:t>
            </w:r>
          </w:p>
        </w:tc>
        <w:tc>
          <w:tcPr>
            <w:tcW w:w="1949" w:type="dxa"/>
          </w:tcPr>
          <w:p w:rsidR="006944AA" w:rsidRDefault="002333A1">
            <w:r>
              <w:t>6</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vigilancia</w:t>
            </w:r>
          </w:p>
        </w:tc>
        <w:tc>
          <w:tcPr>
            <w:tcW w:w="1949" w:type="dxa"/>
          </w:tcPr>
          <w:p w:rsidR="006944AA" w:rsidRDefault="002333A1">
            <w:r>
              <w:t>5</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Psicólogo(a)</w:t>
            </w:r>
          </w:p>
        </w:tc>
        <w:tc>
          <w:tcPr>
            <w:tcW w:w="1949" w:type="dxa"/>
          </w:tcPr>
          <w:p w:rsidR="006944AA" w:rsidRDefault="002333A1">
            <w:r>
              <w:t>5</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SEHO</w:t>
            </w:r>
          </w:p>
        </w:tc>
        <w:tc>
          <w:tcPr>
            <w:tcW w:w="1949" w:type="dxa"/>
          </w:tcPr>
          <w:p w:rsidR="006944AA" w:rsidRDefault="002333A1">
            <w:r>
              <w:t>Especialista Pedagógico para la atención educativa en el Servicio Educativo Hospitalario I</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 xml:space="preserve">Redes </w:t>
            </w:r>
            <w:r>
              <w:t>Educativas de Gestión Escolar</w:t>
            </w:r>
          </w:p>
        </w:tc>
        <w:tc>
          <w:tcPr>
            <w:tcW w:w="1949" w:type="dxa"/>
          </w:tcPr>
          <w:p w:rsidR="006944AA" w:rsidRDefault="002333A1">
            <w:r>
              <w:t>Coordinador(a) administrativo(a) de RER</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Redes Educativas de Gestión Escolar</w:t>
            </w:r>
          </w:p>
        </w:tc>
        <w:tc>
          <w:tcPr>
            <w:tcW w:w="1949" w:type="dxa"/>
          </w:tcPr>
          <w:p w:rsidR="006944AA" w:rsidRDefault="002333A1">
            <w:r>
              <w:t>Coordinador(a) de RER</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Fortalecimiento del PP 0106</w:t>
            </w:r>
          </w:p>
        </w:tc>
        <w:tc>
          <w:tcPr>
            <w:tcW w:w="1949" w:type="dxa"/>
          </w:tcPr>
          <w:p w:rsidR="006944AA" w:rsidRDefault="002333A1">
            <w:r>
              <w:t>Intérprete de lengua de señas peruana para EBR/EBA</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Fortalecimiento del</w:t>
            </w:r>
            <w:r>
              <w:t xml:space="preserve"> PP 0106</w:t>
            </w:r>
          </w:p>
        </w:tc>
        <w:tc>
          <w:tcPr>
            <w:tcW w:w="1949" w:type="dxa"/>
          </w:tcPr>
          <w:p w:rsidR="006944AA" w:rsidRDefault="002333A1">
            <w:r>
              <w:t>Profesional de Terapia Física para los Programas de Intervención Temprana</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Fortalecimiento del PP 0106</w:t>
            </w:r>
          </w:p>
        </w:tc>
        <w:tc>
          <w:tcPr>
            <w:tcW w:w="1949" w:type="dxa"/>
          </w:tcPr>
          <w:p w:rsidR="006944AA" w:rsidRDefault="002333A1">
            <w:r>
              <w:t>Profesional en Psicología</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Fortalecimiento del PP 0106</w:t>
            </w:r>
          </w:p>
        </w:tc>
        <w:tc>
          <w:tcPr>
            <w:tcW w:w="1949" w:type="dxa"/>
          </w:tcPr>
          <w:p w:rsidR="006944AA" w:rsidRDefault="002333A1">
            <w:r>
              <w:t xml:space="preserve">Profesional no docente para el desarrollo de competencias de </w:t>
            </w:r>
            <w:r>
              <w:t>autovalimiento y tránsito a la vida adulta del Estudiante de CEBE</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Limpieza y Mantenimiento</w:t>
            </w:r>
          </w:p>
        </w:tc>
        <w:tc>
          <w:tcPr>
            <w:tcW w:w="1949" w:type="dxa"/>
          </w:tcPr>
          <w:p w:rsidR="006944AA" w:rsidRDefault="002333A1">
            <w:r>
              <w:t>Personal de limpieza y mantenimiento</w:t>
            </w:r>
          </w:p>
        </w:tc>
        <w:tc>
          <w:tcPr>
            <w:tcW w:w="1949" w:type="dxa"/>
          </w:tcPr>
          <w:p w:rsidR="006944AA" w:rsidRDefault="002333A1">
            <w:r>
              <w:t>7</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Convivencia Escolar</w:t>
            </w:r>
          </w:p>
        </w:tc>
        <w:tc>
          <w:tcPr>
            <w:tcW w:w="1949" w:type="dxa"/>
          </w:tcPr>
          <w:p w:rsidR="006944AA" w:rsidRDefault="002333A1">
            <w:r>
              <w:t xml:space="preserve">Profesional II para Equipo </w:t>
            </w:r>
            <w:r>
              <w:lastRenderedPageBreak/>
              <w:t>Itinerante de Convivencia Escolar</w:t>
            </w:r>
          </w:p>
        </w:tc>
        <w:tc>
          <w:tcPr>
            <w:tcW w:w="1949" w:type="dxa"/>
          </w:tcPr>
          <w:p w:rsidR="006944AA" w:rsidRDefault="002333A1">
            <w:r>
              <w:lastRenderedPageBreak/>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 xml:space="preserve">Convivencia </w:t>
            </w:r>
            <w:r>
              <w:t>Escolar</w:t>
            </w:r>
          </w:p>
        </w:tc>
        <w:tc>
          <w:tcPr>
            <w:tcW w:w="1949" w:type="dxa"/>
          </w:tcPr>
          <w:p w:rsidR="006944AA" w:rsidRDefault="002333A1">
            <w:r>
              <w:t>Profesional en Psicología</w:t>
            </w:r>
          </w:p>
        </w:tc>
        <w:tc>
          <w:tcPr>
            <w:tcW w:w="1949" w:type="dxa"/>
          </w:tcPr>
          <w:p w:rsidR="006944AA" w:rsidRDefault="002333A1">
            <w:r>
              <w:t>3</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3898" w:type="dxa"/>
            <w:gridSpan w:val="2"/>
          </w:tcPr>
          <w:p w:rsidR="006944AA" w:rsidRDefault="002333A1">
            <w:pPr>
              <w:jc w:val="center"/>
            </w:pPr>
            <w:r>
              <w:t>Total</w:t>
            </w:r>
          </w:p>
          <w:p w:rsidR="006944AA" w:rsidRDefault="006944AA">
            <w:pPr>
              <w:jc w:val="center"/>
            </w:pPr>
          </w:p>
        </w:tc>
        <w:tc>
          <w:tcPr>
            <w:tcW w:w="1949" w:type="dxa"/>
          </w:tcPr>
          <w:p w:rsidR="006944AA" w:rsidRDefault="002333A1">
            <w:r>
              <w:t>207</w:t>
            </w:r>
          </w:p>
        </w:tc>
        <w:tc>
          <w:tcPr>
            <w:tcW w:w="1949" w:type="dxa"/>
          </w:tcPr>
          <w:p w:rsidR="006944AA" w:rsidRDefault="002333A1">
            <w:r>
              <w:t>8</w:t>
            </w:r>
          </w:p>
        </w:tc>
        <w:tc>
          <w:tcPr>
            <w:tcW w:w="1949" w:type="dxa"/>
          </w:tcPr>
          <w:p w:rsidR="006944AA" w:rsidRDefault="002333A1">
            <w:r>
              <w:t>3.9%</w:t>
            </w:r>
          </w:p>
        </w:tc>
      </w:tr>
    </w:tbl>
    <w:p w:rsidR="006944AA" w:rsidRDefault="002333A1">
      <w:pPr>
        <w:pStyle w:val="Fuentes"/>
      </w:pPr>
      <w:r>
        <w:t>Fuente: Módulo CAS del Sistema Nexus al corte de 30 de marzo del 2023</w:t>
      </w:r>
    </w:p>
    <w:p w:rsidR="006944AA" w:rsidRDefault="002333A1">
      <w:pPr>
        <w:pStyle w:val="Ttulo2"/>
      </w:pPr>
      <w:r>
        <w:t>PERSONAL CAS DE BIENESTAR SOCIOEMOCIONAL</w:t>
      </w:r>
    </w:p>
    <w:p w:rsidR="006944AA" w:rsidRDefault="002333A1">
      <w:pPr>
        <w:pStyle w:val="Listaconvietas"/>
        <w:jc w:val="both"/>
      </w:pPr>
      <w:r>
        <w:t xml:space="preserve">La Tabla N° 07 muestra el avance de ejecución por perfil del personal de bienestar socioemocional, en el marco de las intervenciones y acciones pedagógicas. </w:t>
      </w:r>
    </w:p>
    <w:p w:rsidR="006944AA" w:rsidRDefault="002333A1">
      <w:pPr>
        <w:jc w:val="center"/>
      </w:pPr>
      <w:r>
        <w:rPr>
          <w:b/>
        </w:rPr>
        <w:t>Tabla N° 07 Avance de contratación de Personal de bienestar socioemocional</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6944AA" w:rsidTr="006944AA">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6944AA" w:rsidRDefault="002333A1">
            <w:r>
              <w:t>Intervención Pedagógica</w:t>
            </w:r>
          </w:p>
        </w:tc>
        <w:tc>
          <w:tcPr>
            <w:tcW w:w="1949" w:type="dxa"/>
          </w:tcPr>
          <w:p w:rsidR="006944AA" w:rsidRDefault="002333A1">
            <w:r>
              <w:t>Perfil</w:t>
            </w:r>
          </w:p>
        </w:tc>
        <w:tc>
          <w:tcPr>
            <w:tcW w:w="1949" w:type="dxa"/>
          </w:tcPr>
          <w:p w:rsidR="006944AA" w:rsidRDefault="002333A1">
            <w:r>
              <w:t>PEAS programadas</w:t>
            </w:r>
          </w:p>
        </w:tc>
        <w:tc>
          <w:tcPr>
            <w:tcW w:w="1949" w:type="dxa"/>
          </w:tcPr>
          <w:p w:rsidR="006944AA" w:rsidRDefault="002333A1">
            <w:r>
              <w:t>PEAS  contratadas</w:t>
            </w:r>
          </w:p>
        </w:tc>
        <w:tc>
          <w:tcPr>
            <w:tcW w:w="1949" w:type="dxa"/>
          </w:tcPr>
          <w:p w:rsidR="006944AA" w:rsidRDefault="002333A1">
            <w:r>
              <w:t>% Avance Contratación</w:t>
            </w:r>
          </w:p>
        </w:tc>
      </w:tr>
      <w:tr w:rsidR="006944AA" w:rsidTr="006944AA">
        <w:trPr>
          <w:jc w:val="center"/>
        </w:trPr>
        <w:tc>
          <w:tcPr>
            <w:tcW w:w="1949" w:type="dxa"/>
          </w:tcPr>
          <w:p w:rsidR="006944AA" w:rsidRDefault="002333A1">
            <w:r>
              <w:t>Fortalecimiento de las acciones comunes del PP 0106</w:t>
            </w:r>
          </w:p>
        </w:tc>
        <w:tc>
          <w:tcPr>
            <w:tcW w:w="1949" w:type="dxa"/>
          </w:tcPr>
          <w:p w:rsidR="006944AA" w:rsidRDefault="002333A1">
            <w:r>
              <w:t>Especialista Regional en Educación Especial</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Fortalecimiento del PP 0107</w:t>
            </w:r>
          </w:p>
        </w:tc>
        <w:tc>
          <w:tcPr>
            <w:tcW w:w="1949" w:type="dxa"/>
          </w:tcPr>
          <w:p w:rsidR="006944AA" w:rsidRDefault="002333A1">
            <w:r>
              <w:t>Vigilante</w:t>
            </w:r>
          </w:p>
        </w:tc>
        <w:tc>
          <w:tcPr>
            <w:tcW w:w="1949" w:type="dxa"/>
          </w:tcPr>
          <w:p w:rsidR="006944AA" w:rsidRDefault="002333A1">
            <w:r>
              <w:t>5</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PP0147: Fortalecimiento de la Educac</w:t>
            </w:r>
            <w:r>
              <w:t>ión Superior Tecnológica</w:t>
            </w:r>
          </w:p>
        </w:tc>
        <w:tc>
          <w:tcPr>
            <w:tcW w:w="1949" w:type="dxa"/>
          </w:tcPr>
          <w:p w:rsidR="006944AA" w:rsidRDefault="002333A1">
            <w:r>
              <w:t>Especialista de calidad del servicio educativo superior tecnológico</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CAS UGEL</w:t>
            </w:r>
          </w:p>
        </w:tc>
        <w:tc>
          <w:tcPr>
            <w:tcW w:w="1949" w:type="dxa"/>
          </w:tcPr>
          <w:p w:rsidR="006944AA" w:rsidRDefault="002333A1">
            <w:r>
              <w:t>Especialista de libre contratación - CAS UGEL</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CAS UGEL</w:t>
            </w:r>
          </w:p>
        </w:tc>
        <w:tc>
          <w:tcPr>
            <w:tcW w:w="1949" w:type="dxa"/>
          </w:tcPr>
          <w:p w:rsidR="006944AA" w:rsidRDefault="002333A1">
            <w:r>
              <w:t>Especialista en Abastecimiento</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Coordinador(a) de Innovación y Soporte Tecnológico</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Mantenimiento</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vigilancia</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Psicólogo(a)</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lastRenderedPageBreak/>
              <w:t xml:space="preserve">Redes Educativas de Gestión </w:t>
            </w:r>
            <w:r>
              <w:t>Escolar</w:t>
            </w:r>
          </w:p>
        </w:tc>
        <w:tc>
          <w:tcPr>
            <w:tcW w:w="1949" w:type="dxa"/>
          </w:tcPr>
          <w:p w:rsidR="006944AA" w:rsidRDefault="002333A1">
            <w:r>
              <w:t>Coordinador(a) administrativo(a) de RER</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Redes Educativas de Gestión Escolar</w:t>
            </w:r>
          </w:p>
        </w:tc>
        <w:tc>
          <w:tcPr>
            <w:tcW w:w="1949" w:type="dxa"/>
          </w:tcPr>
          <w:p w:rsidR="006944AA" w:rsidRDefault="002333A1">
            <w:r>
              <w:t>Coordinador(a) de RER</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Limpieza y Mantenimiento</w:t>
            </w:r>
          </w:p>
        </w:tc>
        <w:tc>
          <w:tcPr>
            <w:tcW w:w="1949" w:type="dxa"/>
          </w:tcPr>
          <w:p w:rsidR="006944AA" w:rsidRDefault="002333A1">
            <w:r>
              <w:t>Personal de limpieza y mantenimiento</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 xml:space="preserve">Coordinador(a) de Innovación y </w:t>
            </w:r>
            <w:r>
              <w:t>Soporte Tecnológico</w:t>
            </w:r>
          </w:p>
        </w:tc>
        <w:tc>
          <w:tcPr>
            <w:tcW w:w="1949" w:type="dxa"/>
          </w:tcPr>
          <w:p w:rsidR="006944AA" w:rsidRDefault="002333A1">
            <w:r>
              <w:t>5</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Mantenimiento</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vigilancia</w:t>
            </w:r>
          </w:p>
        </w:tc>
        <w:tc>
          <w:tcPr>
            <w:tcW w:w="1949" w:type="dxa"/>
          </w:tcPr>
          <w:p w:rsidR="006944AA" w:rsidRDefault="002333A1">
            <w:r>
              <w:t>3</w:t>
            </w:r>
          </w:p>
        </w:tc>
        <w:tc>
          <w:tcPr>
            <w:tcW w:w="1949" w:type="dxa"/>
          </w:tcPr>
          <w:p w:rsidR="006944AA" w:rsidRDefault="002333A1">
            <w:r>
              <w:t>3</w:t>
            </w:r>
          </w:p>
        </w:tc>
        <w:tc>
          <w:tcPr>
            <w:tcW w:w="1949" w:type="dxa"/>
          </w:tcPr>
          <w:p w:rsidR="006944AA" w:rsidRDefault="002333A1">
            <w:r>
              <w:t>100.0%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Psicólogo(a)</w:t>
            </w:r>
          </w:p>
        </w:tc>
        <w:tc>
          <w:tcPr>
            <w:tcW w:w="1949" w:type="dxa"/>
          </w:tcPr>
          <w:p w:rsidR="006944AA" w:rsidRDefault="002333A1">
            <w:r>
              <w:t>4</w:t>
            </w:r>
          </w:p>
        </w:tc>
        <w:tc>
          <w:tcPr>
            <w:tcW w:w="1949" w:type="dxa"/>
          </w:tcPr>
          <w:p w:rsidR="006944AA" w:rsidRDefault="002333A1">
            <w:r>
              <w:t>1</w:t>
            </w:r>
          </w:p>
        </w:tc>
        <w:tc>
          <w:tcPr>
            <w:tcW w:w="1949" w:type="dxa"/>
          </w:tcPr>
          <w:p w:rsidR="006944AA" w:rsidRDefault="002333A1">
            <w:r>
              <w:t>25.0%</w:t>
            </w:r>
          </w:p>
        </w:tc>
      </w:tr>
      <w:tr w:rsidR="006944AA" w:rsidTr="006944AA">
        <w:trPr>
          <w:jc w:val="center"/>
        </w:trPr>
        <w:tc>
          <w:tcPr>
            <w:tcW w:w="1949" w:type="dxa"/>
          </w:tcPr>
          <w:p w:rsidR="006944AA" w:rsidRDefault="002333A1">
            <w:r>
              <w:t>PPOR - Programas</w:t>
            </w:r>
          </w:p>
        </w:tc>
        <w:tc>
          <w:tcPr>
            <w:tcW w:w="1949" w:type="dxa"/>
          </w:tcPr>
          <w:p w:rsidR="006944AA" w:rsidRDefault="002333A1">
            <w:r>
              <w:t xml:space="preserve">Especialista de Prevención de la </w:t>
            </w:r>
            <w:r>
              <w:t>Violencia y Promoción del Bienestar</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Secundaria en Alternancia</w:t>
            </w:r>
          </w:p>
        </w:tc>
        <w:tc>
          <w:tcPr>
            <w:tcW w:w="1949" w:type="dxa"/>
          </w:tcPr>
          <w:p w:rsidR="006944AA" w:rsidRDefault="002333A1">
            <w:r>
              <w:t>Personal de cocina</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Secundaria en Alternancia</w:t>
            </w:r>
          </w:p>
        </w:tc>
        <w:tc>
          <w:tcPr>
            <w:tcW w:w="1949" w:type="dxa"/>
          </w:tcPr>
          <w:p w:rsidR="006944AA" w:rsidRDefault="002333A1">
            <w:r>
              <w:t>Personal de mantenimiento</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Limpieza y Mantenimiento</w:t>
            </w:r>
          </w:p>
        </w:tc>
        <w:tc>
          <w:tcPr>
            <w:tcW w:w="1949" w:type="dxa"/>
          </w:tcPr>
          <w:p w:rsidR="006944AA" w:rsidRDefault="002333A1">
            <w:r>
              <w:t>Personal de limpieza y mantenimiento</w:t>
            </w:r>
          </w:p>
        </w:tc>
        <w:tc>
          <w:tcPr>
            <w:tcW w:w="1949" w:type="dxa"/>
          </w:tcPr>
          <w:p w:rsidR="006944AA" w:rsidRDefault="002333A1">
            <w:r>
              <w:t>4</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Convivencia Escolar</w:t>
            </w:r>
          </w:p>
        </w:tc>
        <w:tc>
          <w:tcPr>
            <w:tcW w:w="1949" w:type="dxa"/>
          </w:tcPr>
          <w:p w:rsidR="006944AA" w:rsidRDefault="002333A1">
            <w:r>
              <w:t>Especialista de Convivencia Escolar de la UGEL</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Convivencia Escolar</w:t>
            </w:r>
          </w:p>
        </w:tc>
        <w:tc>
          <w:tcPr>
            <w:tcW w:w="1949" w:type="dxa"/>
          </w:tcPr>
          <w:p w:rsidR="006944AA" w:rsidRDefault="002333A1">
            <w:r>
              <w:t>Profesional en Psicología</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PPOR - Talleres</w:t>
            </w:r>
          </w:p>
        </w:tc>
        <w:tc>
          <w:tcPr>
            <w:tcW w:w="1949" w:type="dxa"/>
          </w:tcPr>
          <w:p w:rsidR="006944AA" w:rsidRDefault="002333A1">
            <w:r>
              <w:t>Coordinador de UGEL de Prevención de la Violencia y Promoción del Bienestar</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CAS UGEL</w:t>
            </w:r>
          </w:p>
        </w:tc>
        <w:tc>
          <w:tcPr>
            <w:tcW w:w="1949" w:type="dxa"/>
          </w:tcPr>
          <w:p w:rsidR="006944AA" w:rsidRDefault="002333A1">
            <w:r>
              <w:t xml:space="preserve">Especialista de libre </w:t>
            </w:r>
            <w:r>
              <w:t>contratación - CAS UGEL</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 xml:space="preserve">Coordinador(a) de Innovación y </w:t>
            </w:r>
            <w:r>
              <w:lastRenderedPageBreak/>
              <w:t>Soporte Tecnológico</w:t>
            </w:r>
          </w:p>
        </w:tc>
        <w:tc>
          <w:tcPr>
            <w:tcW w:w="1949" w:type="dxa"/>
          </w:tcPr>
          <w:p w:rsidR="006944AA" w:rsidRDefault="002333A1">
            <w:r>
              <w:lastRenderedPageBreak/>
              <w:t>6</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Mantenimiento</w:t>
            </w:r>
          </w:p>
        </w:tc>
        <w:tc>
          <w:tcPr>
            <w:tcW w:w="1949" w:type="dxa"/>
          </w:tcPr>
          <w:p w:rsidR="006944AA" w:rsidRDefault="002333A1">
            <w:r>
              <w:t>3</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vigilancia</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 xml:space="preserve">Jornada Escolar </w:t>
            </w:r>
            <w:r>
              <w:t>Completa</w:t>
            </w:r>
          </w:p>
        </w:tc>
        <w:tc>
          <w:tcPr>
            <w:tcW w:w="1949" w:type="dxa"/>
          </w:tcPr>
          <w:p w:rsidR="006944AA" w:rsidRDefault="002333A1">
            <w:r>
              <w:t>Psicólogo(a)</w:t>
            </w:r>
          </w:p>
        </w:tc>
        <w:tc>
          <w:tcPr>
            <w:tcW w:w="1949" w:type="dxa"/>
          </w:tcPr>
          <w:p w:rsidR="006944AA" w:rsidRDefault="002333A1">
            <w:r>
              <w:t>4</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Redes Educativas de Gestión Escolar</w:t>
            </w:r>
          </w:p>
        </w:tc>
        <w:tc>
          <w:tcPr>
            <w:tcW w:w="1949" w:type="dxa"/>
          </w:tcPr>
          <w:p w:rsidR="006944AA" w:rsidRDefault="002333A1">
            <w:r>
              <w:t>Coordinador(a) administrativo(a) de RER</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Redes Educativas de Gestión Escolar</w:t>
            </w:r>
          </w:p>
        </w:tc>
        <w:tc>
          <w:tcPr>
            <w:tcW w:w="1949" w:type="dxa"/>
          </w:tcPr>
          <w:p w:rsidR="006944AA" w:rsidRDefault="002333A1">
            <w:r>
              <w:t>Coordinador(a) de RER</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Limpieza y Mantenimiento</w:t>
            </w:r>
          </w:p>
        </w:tc>
        <w:tc>
          <w:tcPr>
            <w:tcW w:w="1949" w:type="dxa"/>
          </w:tcPr>
          <w:p w:rsidR="006944AA" w:rsidRDefault="002333A1">
            <w:r>
              <w:t>Personal de limpieza y mantenimiento</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Convivencia Escolar</w:t>
            </w:r>
          </w:p>
        </w:tc>
        <w:tc>
          <w:tcPr>
            <w:tcW w:w="1949" w:type="dxa"/>
          </w:tcPr>
          <w:p w:rsidR="006944AA" w:rsidRDefault="002333A1">
            <w:r>
              <w:t>Profesional II para Equipo Itinerante de Convivencia Escolar</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Coordinador(a) de Innovación y Soporte Tecnológico</w:t>
            </w:r>
          </w:p>
        </w:tc>
        <w:tc>
          <w:tcPr>
            <w:tcW w:w="1949" w:type="dxa"/>
          </w:tcPr>
          <w:p w:rsidR="006944AA" w:rsidRDefault="002333A1">
            <w:r>
              <w:t>3</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Mantenimiento</w:t>
            </w:r>
          </w:p>
        </w:tc>
        <w:tc>
          <w:tcPr>
            <w:tcW w:w="1949" w:type="dxa"/>
          </w:tcPr>
          <w:p w:rsidR="006944AA" w:rsidRDefault="002333A1">
            <w:r>
              <w:t>3</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 xml:space="preserve">Jornada Escolar </w:t>
            </w:r>
            <w:r>
              <w:t>Completa</w:t>
            </w:r>
          </w:p>
        </w:tc>
        <w:tc>
          <w:tcPr>
            <w:tcW w:w="1949" w:type="dxa"/>
          </w:tcPr>
          <w:p w:rsidR="006944AA" w:rsidRDefault="002333A1">
            <w:r>
              <w:t>Personal de vigilancia</w:t>
            </w:r>
          </w:p>
        </w:tc>
        <w:tc>
          <w:tcPr>
            <w:tcW w:w="1949" w:type="dxa"/>
          </w:tcPr>
          <w:p w:rsidR="006944AA" w:rsidRDefault="002333A1">
            <w:r>
              <w:t>4</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Psicólogo(a)</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Fortalecimiento del PP 0106</w:t>
            </w:r>
          </w:p>
        </w:tc>
        <w:tc>
          <w:tcPr>
            <w:tcW w:w="1949" w:type="dxa"/>
          </w:tcPr>
          <w:p w:rsidR="006944AA" w:rsidRDefault="002333A1">
            <w:r>
              <w:t>Profesional en Educación</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Fortalecimiento del PP 0106</w:t>
            </w:r>
          </w:p>
        </w:tc>
        <w:tc>
          <w:tcPr>
            <w:tcW w:w="1949" w:type="dxa"/>
          </w:tcPr>
          <w:p w:rsidR="006944AA" w:rsidRDefault="002333A1">
            <w:r>
              <w:t>Profesional en Psicología</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Limpieza y Mantenimiento</w:t>
            </w:r>
          </w:p>
        </w:tc>
        <w:tc>
          <w:tcPr>
            <w:tcW w:w="1949" w:type="dxa"/>
          </w:tcPr>
          <w:p w:rsidR="006944AA" w:rsidRDefault="002333A1">
            <w:r>
              <w:t xml:space="preserve">Personal de </w:t>
            </w:r>
            <w:r>
              <w:t>limpieza y mantenimiento</w:t>
            </w:r>
          </w:p>
        </w:tc>
        <w:tc>
          <w:tcPr>
            <w:tcW w:w="1949" w:type="dxa"/>
          </w:tcPr>
          <w:p w:rsidR="006944AA" w:rsidRDefault="002333A1">
            <w:r>
              <w:t>6</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Convivencia Escolar</w:t>
            </w:r>
          </w:p>
        </w:tc>
        <w:tc>
          <w:tcPr>
            <w:tcW w:w="1949" w:type="dxa"/>
          </w:tcPr>
          <w:p w:rsidR="006944AA" w:rsidRDefault="002333A1">
            <w:r>
              <w:t>Profesional I para Equipo Itinerante de Convivencia Escolar</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CAS UGEL</w:t>
            </w:r>
          </w:p>
        </w:tc>
        <w:tc>
          <w:tcPr>
            <w:tcW w:w="1949" w:type="dxa"/>
          </w:tcPr>
          <w:p w:rsidR="006944AA" w:rsidRDefault="002333A1">
            <w:r>
              <w:t>Especialista de libre contratación - CAS UGEL</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 xml:space="preserve">Coordinador(a) de Innovación y </w:t>
            </w:r>
            <w:r>
              <w:lastRenderedPageBreak/>
              <w:t xml:space="preserve">Soporte </w:t>
            </w:r>
            <w:r>
              <w:t>Tecnológico</w:t>
            </w:r>
          </w:p>
        </w:tc>
        <w:tc>
          <w:tcPr>
            <w:tcW w:w="1949" w:type="dxa"/>
          </w:tcPr>
          <w:p w:rsidR="006944AA" w:rsidRDefault="002333A1">
            <w:r>
              <w:lastRenderedPageBreak/>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Mantenimiento</w:t>
            </w:r>
          </w:p>
        </w:tc>
        <w:tc>
          <w:tcPr>
            <w:tcW w:w="1949" w:type="dxa"/>
          </w:tcPr>
          <w:p w:rsidR="006944AA" w:rsidRDefault="002333A1">
            <w:r>
              <w:t>3</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vigilancia</w:t>
            </w:r>
          </w:p>
        </w:tc>
        <w:tc>
          <w:tcPr>
            <w:tcW w:w="1949" w:type="dxa"/>
          </w:tcPr>
          <w:p w:rsidR="006944AA" w:rsidRDefault="002333A1">
            <w:r>
              <w:t>11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Psicólogo(a)</w:t>
            </w:r>
          </w:p>
        </w:tc>
        <w:tc>
          <w:tcPr>
            <w:tcW w:w="1949" w:type="dxa"/>
          </w:tcPr>
          <w:p w:rsidR="006944AA" w:rsidRDefault="002333A1">
            <w:r>
              <w:t>5</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Redes Educativas de Gestión Escolar</w:t>
            </w:r>
          </w:p>
        </w:tc>
        <w:tc>
          <w:tcPr>
            <w:tcW w:w="1949" w:type="dxa"/>
          </w:tcPr>
          <w:p w:rsidR="006944AA" w:rsidRDefault="002333A1">
            <w:r>
              <w:t xml:space="preserve">Coordinador(a) </w:t>
            </w:r>
            <w:r>
              <w:t>administrativo(a) de RER</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Redes Educativas de Gestión Escolar</w:t>
            </w:r>
          </w:p>
        </w:tc>
        <w:tc>
          <w:tcPr>
            <w:tcW w:w="1949" w:type="dxa"/>
          </w:tcPr>
          <w:p w:rsidR="006944AA" w:rsidRDefault="002333A1">
            <w:r>
              <w:t>Coordinador(a) de RER</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Convivencia Escolar</w:t>
            </w:r>
          </w:p>
        </w:tc>
        <w:tc>
          <w:tcPr>
            <w:tcW w:w="1949" w:type="dxa"/>
          </w:tcPr>
          <w:p w:rsidR="006944AA" w:rsidRDefault="002333A1">
            <w:r>
              <w:t>Especialista de Convivencia Escolar de la UGEL</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CAS UGEL</w:t>
            </w:r>
          </w:p>
        </w:tc>
        <w:tc>
          <w:tcPr>
            <w:tcW w:w="1949" w:type="dxa"/>
          </w:tcPr>
          <w:p w:rsidR="006944AA" w:rsidRDefault="002333A1">
            <w:r>
              <w:t>Especialista de libre contratación - CAS UGEL</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CAS UGEL</w:t>
            </w:r>
          </w:p>
        </w:tc>
        <w:tc>
          <w:tcPr>
            <w:tcW w:w="1949" w:type="dxa"/>
          </w:tcPr>
          <w:p w:rsidR="006944AA" w:rsidRDefault="002333A1">
            <w:r>
              <w:t>Especialista en Recursos Humanos</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Coordinador(a) de Innovación y Soporte Tecnológico</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vigilancia</w:t>
            </w:r>
          </w:p>
        </w:tc>
        <w:tc>
          <w:tcPr>
            <w:tcW w:w="1949" w:type="dxa"/>
          </w:tcPr>
          <w:p w:rsidR="006944AA" w:rsidRDefault="002333A1">
            <w:r>
              <w:t>3</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Psicólogo(a)</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 xml:space="preserve">Limpieza y </w:t>
            </w:r>
            <w:r>
              <w:t>Mantenimiento</w:t>
            </w:r>
          </w:p>
        </w:tc>
        <w:tc>
          <w:tcPr>
            <w:tcW w:w="1949" w:type="dxa"/>
          </w:tcPr>
          <w:p w:rsidR="006944AA" w:rsidRDefault="002333A1">
            <w:r>
              <w:t>Personal de limpieza y mantenimiento</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Coordinador(a) de Innovación y Soporte Tecnológico</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Mantenimiento</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vigilancia</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Psicólogo(a)</w:t>
            </w:r>
          </w:p>
        </w:tc>
        <w:tc>
          <w:tcPr>
            <w:tcW w:w="1949" w:type="dxa"/>
          </w:tcPr>
          <w:p w:rsidR="006944AA" w:rsidRDefault="002333A1">
            <w:r>
              <w:t>3</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Convivencia Escolar</w:t>
            </w:r>
          </w:p>
        </w:tc>
        <w:tc>
          <w:tcPr>
            <w:tcW w:w="1949" w:type="dxa"/>
          </w:tcPr>
          <w:p w:rsidR="006944AA" w:rsidRDefault="002333A1">
            <w:r>
              <w:t xml:space="preserve">Profesional II para Equipo Itinerante de </w:t>
            </w:r>
            <w:r>
              <w:lastRenderedPageBreak/>
              <w:t>Convivencia Escolar</w:t>
            </w:r>
          </w:p>
        </w:tc>
        <w:tc>
          <w:tcPr>
            <w:tcW w:w="1949" w:type="dxa"/>
          </w:tcPr>
          <w:p w:rsidR="006944AA" w:rsidRDefault="002333A1">
            <w:r>
              <w:lastRenderedPageBreak/>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Coordinador(a) de Innovación y Soporte Tecnológico</w:t>
            </w:r>
          </w:p>
        </w:tc>
        <w:tc>
          <w:tcPr>
            <w:tcW w:w="1949" w:type="dxa"/>
          </w:tcPr>
          <w:p w:rsidR="006944AA" w:rsidRDefault="002333A1">
            <w:r>
              <w:t>3</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 xml:space="preserve">Jornada Escolar </w:t>
            </w:r>
            <w:r>
              <w:t>Completa</w:t>
            </w:r>
          </w:p>
        </w:tc>
        <w:tc>
          <w:tcPr>
            <w:tcW w:w="1949" w:type="dxa"/>
          </w:tcPr>
          <w:p w:rsidR="006944AA" w:rsidRDefault="002333A1">
            <w:r>
              <w:t>Personal de Mantenimiento</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vigilancia</w:t>
            </w:r>
          </w:p>
        </w:tc>
        <w:tc>
          <w:tcPr>
            <w:tcW w:w="1949" w:type="dxa"/>
          </w:tcPr>
          <w:p w:rsidR="006944AA" w:rsidRDefault="002333A1">
            <w:r>
              <w:t>3</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Psicólogo(a)</w:t>
            </w:r>
          </w:p>
        </w:tc>
        <w:tc>
          <w:tcPr>
            <w:tcW w:w="1949" w:type="dxa"/>
          </w:tcPr>
          <w:p w:rsidR="006944AA" w:rsidRDefault="002333A1">
            <w:r>
              <w:t>4</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Limpieza y Mantenimiento</w:t>
            </w:r>
          </w:p>
        </w:tc>
        <w:tc>
          <w:tcPr>
            <w:tcW w:w="1949" w:type="dxa"/>
          </w:tcPr>
          <w:p w:rsidR="006944AA" w:rsidRDefault="002333A1">
            <w:r>
              <w:t>Personal de limpieza y mantenimiento</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Convivencia Escolar</w:t>
            </w:r>
          </w:p>
        </w:tc>
        <w:tc>
          <w:tcPr>
            <w:tcW w:w="1949" w:type="dxa"/>
          </w:tcPr>
          <w:p w:rsidR="006944AA" w:rsidRDefault="002333A1">
            <w:r>
              <w:t xml:space="preserve">Especialista </w:t>
            </w:r>
            <w:r>
              <w:t>de Convivencia Escolar de la UGEL</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Convivencia Escolar</w:t>
            </w:r>
          </w:p>
        </w:tc>
        <w:tc>
          <w:tcPr>
            <w:tcW w:w="1949" w:type="dxa"/>
          </w:tcPr>
          <w:p w:rsidR="006944AA" w:rsidRDefault="002333A1">
            <w:r>
              <w:t>Profesional III para Equipo Itinerante de Convivencia Escolar</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CAS UGEL</w:t>
            </w:r>
          </w:p>
        </w:tc>
        <w:tc>
          <w:tcPr>
            <w:tcW w:w="1949" w:type="dxa"/>
          </w:tcPr>
          <w:p w:rsidR="006944AA" w:rsidRDefault="002333A1">
            <w:r>
              <w:t>Especialista de libre contratación - CAS UGEL</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CAS UGEL</w:t>
            </w:r>
          </w:p>
        </w:tc>
        <w:tc>
          <w:tcPr>
            <w:tcW w:w="1949" w:type="dxa"/>
          </w:tcPr>
          <w:p w:rsidR="006944AA" w:rsidRDefault="002333A1">
            <w:r>
              <w:t xml:space="preserve">Especialista en Monitoreo de Evaluaciones </w:t>
            </w:r>
            <w:r>
              <w:t>Docentes y de Estudiantes</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Coordinador(a) de Innovación y Soporte Tecnológico</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vigilancia</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Psicólogo(a)</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Coordinador(a) de Innovación y Soporte Tecnológico</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Mantenimiento</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vigilancia</w:t>
            </w:r>
          </w:p>
        </w:tc>
        <w:tc>
          <w:tcPr>
            <w:tcW w:w="1949" w:type="dxa"/>
          </w:tcPr>
          <w:p w:rsidR="006944AA" w:rsidRDefault="002333A1">
            <w:r>
              <w:t>3</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lastRenderedPageBreak/>
              <w:t>Jornada Escolar Completa</w:t>
            </w:r>
          </w:p>
        </w:tc>
        <w:tc>
          <w:tcPr>
            <w:tcW w:w="1949" w:type="dxa"/>
          </w:tcPr>
          <w:p w:rsidR="006944AA" w:rsidRDefault="002333A1">
            <w:r>
              <w:t>Psicólogo(a)</w:t>
            </w:r>
          </w:p>
        </w:tc>
        <w:tc>
          <w:tcPr>
            <w:tcW w:w="1949" w:type="dxa"/>
          </w:tcPr>
          <w:p w:rsidR="006944AA" w:rsidRDefault="002333A1">
            <w:r>
              <w:t>5</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Limpieza y Mantenimiento</w:t>
            </w:r>
          </w:p>
        </w:tc>
        <w:tc>
          <w:tcPr>
            <w:tcW w:w="1949" w:type="dxa"/>
          </w:tcPr>
          <w:p w:rsidR="006944AA" w:rsidRDefault="002333A1">
            <w:r>
              <w:t>Personal de limpieza y mantenimiento</w:t>
            </w:r>
          </w:p>
        </w:tc>
        <w:tc>
          <w:tcPr>
            <w:tcW w:w="1949" w:type="dxa"/>
          </w:tcPr>
          <w:p w:rsidR="006944AA" w:rsidRDefault="002333A1">
            <w:r>
              <w:t>3</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Convivencia Escolar</w:t>
            </w:r>
          </w:p>
        </w:tc>
        <w:tc>
          <w:tcPr>
            <w:tcW w:w="1949" w:type="dxa"/>
          </w:tcPr>
          <w:p w:rsidR="006944AA" w:rsidRDefault="002333A1">
            <w:r>
              <w:t>Profesional I para Equipo Itinerante de Convivencia Escolar</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CAS UGEL</w:t>
            </w:r>
          </w:p>
        </w:tc>
        <w:tc>
          <w:tcPr>
            <w:tcW w:w="1949" w:type="dxa"/>
          </w:tcPr>
          <w:p w:rsidR="006944AA" w:rsidRDefault="002333A1">
            <w:r>
              <w:t>Especialista en Abastecimiento</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CAS UGEL</w:t>
            </w:r>
          </w:p>
        </w:tc>
        <w:tc>
          <w:tcPr>
            <w:tcW w:w="1949" w:type="dxa"/>
          </w:tcPr>
          <w:p w:rsidR="006944AA" w:rsidRDefault="002333A1">
            <w:r>
              <w:t>Especialista en Infraestructura</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CAS UGEL</w:t>
            </w:r>
          </w:p>
        </w:tc>
        <w:tc>
          <w:tcPr>
            <w:tcW w:w="1949" w:type="dxa"/>
          </w:tcPr>
          <w:p w:rsidR="006944AA" w:rsidRDefault="002333A1">
            <w:r>
              <w:t>Especialista en Recursos Humanos</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Coordinador(a) de Innovación y Soporte Tecnológico</w:t>
            </w:r>
          </w:p>
        </w:tc>
        <w:tc>
          <w:tcPr>
            <w:tcW w:w="1949" w:type="dxa"/>
          </w:tcPr>
          <w:p w:rsidR="006944AA" w:rsidRDefault="002333A1">
            <w:r>
              <w:t>5</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Mantenimiento</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Jornada Escolar Completa</w:t>
            </w:r>
          </w:p>
        </w:tc>
        <w:tc>
          <w:tcPr>
            <w:tcW w:w="1949" w:type="dxa"/>
          </w:tcPr>
          <w:p w:rsidR="006944AA" w:rsidRDefault="002333A1">
            <w:r>
              <w:t>Personal de vigilancia</w:t>
            </w:r>
          </w:p>
        </w:tc>
        <w:tc>
          <w:tcPr>
            <w:tcW w:w="1949" w:type="dxa"/>
          </w:tcPr>
          <w:p w:rsidR="006944AA" w:rsidRDefault="002333A1">
            <w:r>
              <w:t>6</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 xml:space="preserve">Jornada </w:t>
            </w:r>
            <w:r>
              <w:t>Escolar Completa</w:t>
            </w:r>
          </w:p>
        </w:tc>
        <w:tc>
          <w:tcPr>
            <w:tcW w:w="1949" w:type="dxa"/>
          </w:tcPr>
          <w:p w:rsidR="006944AA" w:rsidRDefault="002333A1">
            <w:r>
              <w:t>Psicólogo(a)</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SEHO</w:t>
            </w:r>
          </w:p>
        </w:tc>
        <w:tc>
          <w:tcPr>
            <w:tcW w:w="1949" w:type="dxa"/>
          </w:tcPr>
          <w:p w:rsidR="006944AA" w:rsidRDefault="002333A1">
            <w:r>
              <w:t>Psicólogo(a) del Servicio Educativo Hospitalario I</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Wiñaq</w:t>
            </w:r>
          </w:p>
        </w:tc>
        <w:tc>
          <w:tcPr>
            <w:tcW w:w="1949" w:type="dxa"/>
          </w:tcPr>
          <w:p w:rsidR="006944AA" w:rsidRDefault="002333A1">
            <w:r>
              <w:t>Docentes Responsables</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Redes Educativas de Gestión Escolar</w:t>
            </w:r>
          </w:p>
        </w:tc>
        <w:tc>
          <w:tcPr>
            <w:tcW w:w="1949" w:type="dxa"/>
          </w:tcPr>
          <w:p w:rsidR="006944AA" w:rsidRDefault="002333A1">
            <w:r>
              <w:t>Coordinador(a) administrativo(a) de RER</w:t>
            </w:r>
          </w:p>
        </w:tc>
        <w:tc>
          <w:tcPr>
            <w:tcW w:w="1949" w:type="dxa"/>
          </w:tcPr>
          <w:p w:rsidR="006944AA" w:rsidRDefault="002333A1">
            <w:r>
              <w:t>2</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 xml:space="preserve">Redes Educativas de </w:t>
            </w:r>
            <w:r>
              <w:t>Gestión Escolar</w:t>
            </w:r>
          </w:p>
        </w:tc>
        <w:tc>
          <w:tcPr>
            <w:tcW w:w="1949" w:type="dxa"/>
          </w:tcPr>
          <w:p w:rsidR="006944AA" w:rsidRDefault="002333A1">
            <w:r>
              <w:t>Coordinador(a) de RER</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Fortalecimiento del PP 0106</w:t>
            </w:r>
          </w:p>
        </w:tc>
        <w:tc>
          <w:tcPr>
            <w:tcW w:w="1949" w:type="dxa"/>
          </w:tcPr>
          <w:p w:rsidR="006944AA" w:rsidRDefault="002333A1">
            <w:r>
              <w:t>Modelo Lingüístico de lengua de señas peruana EBR/EBA</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Fortalecimiento del PP 0106</w:t>
            </w:r>
          </w:p>
        </w:tc>
        <w:tc>
          <w:tcPr>
            <w:tcW w:w="1949" w:type="dxa"/>
          </w:tcPr>
          <w:p w:rsidR="006944AA" w:rsidRDefault="002333A1">
            <w:r>
              <w:t xml:space="preserve">Profesional no docente para el desarrollo de competencias de autovalimiento y </w:t>
            </w:r>
            <w:r>
              <w:lastRenderedPageBreak/>
              <w:t>tránsito a</w:t>
            </w:r>
            <w:r>
              <w:t xml:space="preserve"> la vida adulta del Estudiante de CEBE</w:t>
            </w:r>
          </w:p>
        </w:tc>
        <w:tc>
          <w:tcPr>
            <w:tcW w:w="1949" w:type="dxa"/>
          </w:tcPr>
          <w:p w:rsidR="006944AA" w:rsidRDefault="002333A1">
            <w:r>
              <w:lastRenderedPageBreak/>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Limpieza y Mantenimiento</w:t>
            </w:r>
          </w:p>
        </w:tc>
        <w:tc>
          <w:tcPr>
            <w:tcW w:w="1949" w:type="dxa"/>
          </w:tcPr>
          <w:p w:rsidR="006944AA" w:rsidRDefault="002333A1">
            <w:r>
              <w:t>Personal de limpieza y mantenimiento</w:t>
            </w:r>
          </w:p>
        </w:tc>
        <w:tc>
          <w:tcPr>
            <w:tcW w:w="1949" w:type="dxa"/>
          </w:tcPr>
          <w:p w:rsidR="006944AA" w:rsidRDefault="002333A1">
            <w:r>
              <w:t>10</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Convivencia Escolar</w:t>
            </w:r>
          </w:p>
        </w:tc>
        <w:tc>
          <w:tcPr>
            <w:tcW w:w="1949" w:type="dxa"/>
          </w:tcPr>
          <w:p w:rsidR="006944AA" w:rsidRDefault="002333A1">
            <w:r>
              <w:t>Especialista de Convivencia Escolar de la UGEL</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Convivencia Escolar</w:t>
            </w:r>
          </w:p>
        </w:tc>
        <w:tc>
          <w:tcPr>
            <w:tcW w:w="1949" w:type="dxa"/>
          </w:tcPr>
          <w:p w:rsidR="006944AA" w:rsidRDefault="002333A1">
            <w:r>
              <w:t xml:space="preserve">Profesional III para Equipo </w:t>
            </w:r>
            <w:r>
              <w:t>Itinerante de Convivencia Escolar</w:t>
            </w:r>
          </w:p>
        </w:tc>
        <w:tc>
          <w:tcPr>
            <w:tcW w:w="1949" w:type="dxa"/>
          </w:tcPr>
          <w:p w:rsidR="006944AA" w:rsidRDefault="002333A1">
            <w:r>
              <w:t>1</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1949" w:type="dxa"/>
          </w:tcPr>
          <w:p w:rsidR="006944AA" w:rsidRDefault="002333A1">
            <w:r>
              <w:t>Convivencia Escolar</w:t>
            </w:r>
          </w:p>
        </w:tc>
        <w:tc>
          <w:tcPr>
            <w:tcW w:w="1949" w:type="dxa"/>
          </w:tcPr>
          <w:p w:rsidR="006944AA" w:rsidRDefault="002333A1">
            <w:r>
              <w:t>Profesional en Psicología</w:t>
            </w:r>
          </w:p>
        </w:tc>
        <w:tc>
          <w:tcPr>
            <w:tcW w:w="1949" w:type="dxa"/>
          </w:tcPr>
          <w:p w:rsidR="006944AA" w:rsidRDefault="002333A1">
            <w:r>
              <w:t>3</w:t>
            </w:r>
          </w:p>
        </w:tc>
        <w:tc>
          <w:tcPr>
            <w:tcW w:w="1949" w:type="dxa"/>
          </w:tcPr>
          <w:p w:rsidR="006944AA" w:rsidRDefault="002333A1">
            <w:r>
              <w:t>0</w:t>
            </w:r>
          </w:p>
        </w:tc>
        <w:tc>
          <w:tcPr>
            <w:tcW w:w="1949" w:type="dxa"/>
          </w:tcPr>
          <w:p w:rsidR="006944AA" w:rsidRDefault="002333A1">
            <w:r>
              <w:t>0.0%</w:t>
            </w:r>
          </w:p>
        </w:tc>
      </w:tr>
      <w:tr w:rsidR="006944AA" w:rsidTr="006944AA">
        <w:trPr>
          <w:jc w:val="center"/>
        </w:trPr>
        <w:tc>
          <w:tcPr>
            <w:tcW w:w="3898" w:type="dxa"/>
            <w:gridSpan w:val="2"/>
          </w:tcPr>
          <w:p w:rsidR="006944AA" w:rsidRDefault="002333A1">
            <w:pPr>
              <w:jc w:val="center"/>
            </w:pPr>
            <w:r>
              <w:t>Total</w:t>
            </w:r>
          </w:p>
          <w:p w:rsidR="006944AA" w:rsidRDefault="006944AA">
            <w:pPr>
              <w:jc w:val="center"/>
            </w:pPr>
          </w:p>
        </w:tc>
        <w:tc>
          <w:tcPr>
            <w:tcW w:w="1949" w:type="dxa"/>
          </w:tcPr>
          <w:p w:rsidR="006944AA" w:rsidRDefault="002333A1">
            <w:r>
              <w:t>208</w:t>
            </w:r>
          </w:p>
        </w:tc>
        <w:tc>
          <w:tcPr>
            <w:tcW w:w="1949" w:type="dxa"/>
          </w:tcPr>
          <w:p w:rsidR="006944AA" w:rsidRDefault="002333A1">
            <w:r>
              <w:t>4</w:t>
            </w:r>
          </w:p>
        </w:tc>
        <w:tc>
          <w:tcPr>
            <w:tcW w:w="1949" w:type="dxa"/>
          </w:tcPr>
          <w:p w:rsidR="006944AA" w:rsidRDefault="002333A1">
            <w:r>
              <w:t>1.9%</w:t>
            </w:r>
          </w:p>
        </w:tc>
      </w:tr>
    </w:tbl>
    <w:p w:rsidR="006944AA" w:rsidRDefault="002333A1">
      <w:pPr>
        <w:pStyle w:val="Fuentes"/>
      </w:pPr>
      <w:r>
        <w:t>Fuente: Módulo CAS del Sistema Nexus al corte de 30 de marzo del 2023</w:t>
      </w:r>
    </w:p>
    <w:p w:rsidR="006944AA" w:rsidRDefault="002333A1">
      <w:pPr>
        <w:pStyle w:val="Ttulo2"/>
      </w:pPr>
      <w:r>
        <w:t>OTROS PERFILES CAS DE INTERVENCIONES</w:t>
      </w:r>
    </w:p>
    <w:p w:rsidR="006944AA" w:rsidRDefault="002333A1">
      <w:pPr>
        <w:pStyle w:val="Listaconvietas"/>
        <w:jc w:val="both"/>
      </w:pPr>
      <w:r>
        <w:t xml:space="preserve">Los perfiles CAS con % </w:t>
      </w:r>
      <w:r>
        <w:t>superior al 70% de contracción en sus perfiles CAS, son:</w:t>
      </w:r>
    </w:p>
    <w:p w:rsidR="006944AA" w:rsidRDefault="002333A1">
      <w:pPr>
        <w:pStyle w:val="Listaconvietas2"/>
        <w:jc w:val="both"/>
      </w:pPr>
      <w:r>
        <w:t>Coordinador(a) Educativo para el Servicio Educativo Hospitalario I</w:t>
      </w:r>
    </w:p>
    <w:p w:rsidR="006944AA" w:rsidRDefault="002333A1">
      <w:pPr>
        <w:pStyle w:val="Listaconvietas2"/>
        <w:jc w:val="both"/>
      </w:pPr>
      <w:r>
        <w:t>Coordinador(a) administrativo(a) de RER</w:t>
      </w:r>
    </w:p>
    <w:p w:rsidR="006944AA" w:rsidRDefault="002333A1">
      <w:pPr>
        <w:pStyle w:val="Listaconvietas2"/>
        <w:jc w:val="both"/>
      </w:pPr>
      <w:r>
        <w:t>Coordinador(a) de CRFA</w:t>
      </w:r>
    </w:p>
    <w:p w:rsidR="006944AA" w:rsidRDefault="002333A1">
      <w:pPr>
        <w:pStyle w:val="Listaconvietas2"/>
        <w:jc w:val="both"/>
      </w:pPr>
      <w:r>
        <w:t>Coordinador(a) de Innovación y Soporte Tecnológico</w:t>
      </w:r>
    </w:p>
    <w:p w:rsidR="006944AA" w:rsidRDefault="002333A1">
      <w:pPr>
        <w:pStyle w:val="Listaconvietas2"/>
        <w:jc w:val="both"/>
      </w:pPr>
      <w:r>
        <w:t xml:space="preserve">Coordinador(a) de </w:t>
      </w:r>
      <w:r>
        <w:t>RER</w:t>
      </w:r>
    </w:p>
    <w:p w:rsidR="006944AA" w:rsidRDefault="002333A1">
      <w:pPr>
        <w:pStyle w:val="Listaconvietas2"/>
        <w:jc w:val="both"/>
      </w:pPr>
      <w:r>
        <w:t>Especialista de Convivencia Escolar Regional</w:t>
      </w:r>
    </w:p>
    <w:p w:rsidR="006944AA" w:rsidRDefault="002333A1">
      <w:pPr>
        <w:pStyle w:val="Listaconvietas2"/>
        <w:jc w:val="both"/>
      </w:pPr>
      <w:r>
        <w:t>Especialista de Convivencia Escolar de la UGEL</w:t>
      </w:r>
    </w:p>
    <w:p w:rsidR="006944AA" w:rsidRDefault="002333A1">
      <w:pPr>
        <w:pStyle w:val="Listaconvietas2"/>
        <w:jc w:val="both"/>
      </w:pPr>
      <w:r>
        <w:t>Especialista de Prevención de la Violencia y Promoción del Bienestar</w:t>
      </w:r>
    </w:p>
    <w:p w:rsidR="006944AA" w:rsidRDefault="002333A1">
      <w:pPr>
        <w:pStyle w:val="Listaconvietas2"/>
        <w:jc w:val="both"/>
      </w:pPr>
      <w:r>
        <w:t>Especialista de libre contratación - CAS UGEL</w:t>
      </w:r>
    </w:p>
    <w:p w:rsidR="006944AA" w:rsidRDefault="002333A1">
      <w:pPr>
        <w:pStyle w:val="Listaconvietas2"/>
        <w:jc w:val="both"/>
      </w:pPr>
      <w:r>
        <w:t>Especialista en Abastecimiento</w:t>
      </w:r>
    </w:p>
    <w:p w:rsidR="006944AA" w:rsidRDefault="002333A1">
      <w:pPr>
        <w:pStyle w:val="Listaconvietas2"/>
        <w:jc w:val="both"/>
      </w:pPr>
      <w:r>
        <w:t>Especialista e</w:t>
      </w:r>
      <w:r>
        <w:t>n Infraestructura</w:t>
      </w:r>
    </w:p>
    <w:p w:rsidR="006944AA" w:rsidRDefault="002333A1">
      <w:pPr>
        <w:pStyle w:val="Listaconvietas2"/>
        <w:jc w:val="both"/>
      </w:pPr>
      <w:r>
        <w:lastRenderedPageBreak/>
        <w:t>Especialista en Monitoreo de Evaluaciones Docentes y de Estudiantes</w:t>
      </w:r>
    </w:p>
    <w:p w:rsidR="006944AA" w:rsidRDefault="002333A1">
      <w:pPr>
        <w:pStyle w:val="Listaconvietas2"/>
        <w:jc w:val="both"/>
      </w:pPr>
      <w:r>
        <w:t>Especialista en Recursos Humanos</w:t>
      </w:r>
    </w:p>
    <w:p w:rsidR="006944AA" w:rsidRDefault="002333A1">
      <w:pPr>
        <w:pStyle w:val="Listaconvietas2"/>
        <w:jc w:val="both"/>
      </w:pPr>
      <w:r>
        <w:t>Intérprete de lengua de señas peruana para EBR/EBA</w:t>
      </w:r>
    </w:p>
    <w:p w:rsidR="006944AA" w:rsidRDefault="002333A1">
      <w:pPr>
        <w:pStyle w:val="Listaconvietas2"/>
        <w:jc w:val="both"/>
      </w:pPr>
      <w:r>
        <w:t>Personal de Mantenimiento</w:t>
      </w:r>
    </w:p>
    <w:p w:rsidR="006944AA" w:rsidRDefault="002333A1">
      <w:pPr>
        <w:pStyle w:val="Listaconvietas2"/>
        <w:jc w:val="both"/>
      </w:pPr>
      <w:r>
        <w:t>Personal de cocina</w:t>
      </w:r>
    </w:p>
    <w:p w:rsidR="006944AA" w:rsidRDefault="002333A1">
      <w:pPr>
        <w:pStyle w:val="Listaconvietas2"/>
        <w:jc w:val="both"/>
      </w:pPr>
      <w:r>
        <w:t>Personal de limpieza y mantenimiento</w:t>
      </w:r>
    </w:p>
    <w:p w:rsidR="006944AA" w:rsidRDefault="002333A1">
      <w:pPr>
        <w:pStyle w:val="Listaconvietas2"/>
        <w:jc w:val="both"/>
      </w:pPr>
      <w:r>
        <w:t>Personal de mantenimiento</w:t>
      </w:r>
    </w:p>
    <w:p w:rsidR="006944AA" w:rsidRDefault="002333A1">
      <w:pPr>
        <w:pStyle w:val="Listaconvietas2"/>
        <w:jc w:val="both"/>
      </w:pPr>
      <w:r>
        <w:t>Personal de vigilancia</w:t>
      </w:r>
    </w:p>
    <w:p w:rsidR="006944AA" w:rsidRDefault="002333A1">
      <w:pPr>
        <w:pStyle w:val="Listaconvietas2"/>
        <w:jc w:val="both"/>
      </w:pPr>
      <w:r>
        <w:t>Profesional I para Equipo Itinerante de Convivencia Escolar</w:t>
      </w:r>
    </w:p>
    <w:p w:rsidR="006944AA" w:rsidRDefault="002333A1">
      <w:pPr>
        <w:pStyle w:val="Listaconvietas2"/>
        <w:jc w:val="both"/>
      </w:pPr>
      <w:r>
        <w:t>Profesional II para Equipo Itinerante de Convivencia Escolar</w:t>
      </w:r>
    </w:p>
    <w:p w:rsidR="006944AA" w:rsidRDefault="002333A1">
      <w:pPr>
        <w:pStyle w:val="Listaconvietas2"/>
        <w:jc w:val="both"/>
      </w:pPr>
      <w:r>
        <w:t>Profesional III para Equipo Itinerante de Convivencia Escolar</w:t>
      </w:r>
    </w:p>
    <w:p w:rsidR="006944AA" w:rsidRDefault="002333A1">
      <w:pPr>
        <w:pStyle w:val="Listaconvietas2"/>
        <w:jc w:val="both"/>
      </w:pPr>
      <w:r>
        <w:t>Profesional de Terapia F</w:t>
      </w:r>
      <w:r>
        <w:t>ísica para los Programas de Intervención Temprana</w:t>
      </w:r>
    </w:p>
    <w:p w:rsidR="006944AA" w:rsidRDefault="002333A1">
      <w:pPr>
        <w:pStyle w:val="Listaconvietas2"/>
        <w:jc w:val="both"/>
      </w:pPr>
      <w:r>
        <w:t>Profesional en Educación Especial I para el Centro de Recursos de Educación Básica Especial - CREBE</w:t>
      </w:r>
    </w:p>
    <w:p w:rsidR="006944AA" w:rsidRDefault="002333A1">
      <w:pPr>
        <w:pStyle w:val="Listaconvietas2"/>
        <w:jc w:val="both"/>
      </w:pPr>
      <w:r>
        <w:t>Profesional en Psicología</w:t>
      </w:r>
    </w:p>
    <w:p w:rsidR="006944AA" w:rsidRDefault="002333A1">
      <w:pPr>
        <w:pStyle w:val="Listaconvietas2"/>
        <w:jc w:val="both"/>
      </w:pPr>
      <w:r>
        <w:t>Psicólogo(a)</w:t>
      </w:r>
    </w:p>
    <w:p w:rsidR="006944AA" w:rsidRDefault="002333A1">
      <w:pPr>
        <w:pStyle w:val="Listaconvietas2"/>
        <w:jc w:val="both"/>
      </w:pPr>
      <w:r>
        <w:t>Responsable de bienestar</w:t>
      </w:r>
    </w:p>
    <w:p w:rsidR="006944AA" w:rsidRDefault="002333A1">
      <w:pPr>
        <w:pStyle w:val="Listaconvietas2"/>
        <w:jc w:val="both"/>
      </w:pPr>
      <w:r>
        <w:t>Vigilante</w:t>
      </w:r>
    </w:p>
    <w:p w:rsidR="006944AA" w:rsidRDefault="002333A1">
      <w:pPr>
        <w:pStyle w:val="Listaconvietas"/>
        <w:jc w:val="both"/>
      </w:pPr>
      <w:r>
        <w:t>Mientras que los perfiles CAS, q</w:t>
      </w:r>
      <w:r>
        <w:t>ue a la fecha no han logrado ser contratados son:</w:t>
      </w:r>
    </w:p>
    <w:p w:rsidR="006944AA" w:rsidRDefault="002333A1">
      <w:pPr>
        <w:pStyle w:val="Listaconvietas2"/>
        <w:jc w:val="both"/>
      </w:pPr>
      <w:r>
        <w:t>Coordinador(a) Educativo para el Servicio Educativo Hospitalario I</w:t>
      </w:r>
    </w:p>
    <w:p w:rsidR="006944AA" w:rsidRDefault="002333A1">
      <w:pPr>
        <w:pStyle w:val="Listaconvietas2"/>
        <w:jc w:val="both"/>
      </w:pPr>
      <w:r>
        <w:t>Coordinador(a) administrativo(a) de RER</w:t>
      </w:r>
    </w:p>
    <w:p w:rsidR="006944AA" w:rsidRDefault="002333A1">
      <w:pPr>
        <w:pStyle w:val="Listaconvietas2"/>
        <w:jc w:val="both"/>
      </w:pPr>
      <w:r>
        <w:t>Coordinador(a) de CRFA</w:t>
      </w:r>
    </w:p>
    <w:p w:rsidR="006944AA" w:rsidRDefault="002333A1">
      <w:pPr>
        <w:pStyle w:val="Listaconvietas2"/>
        <w:jc w:val="both"/>
      </w:pPr>
      <w:r>
        <w:t>Coordinador(a) de Innovación y Soporte Tecnológico</w:t>
      </w:r>
    </w:p>
    <w:p w:rsidR="006944AA" w:rsidRDefault="002333A1">
      <w:pPr>
        <w:pStyle w:val="Listaconvietas2"/>
        <w:jc w:val="both"/>
      </w:pPr>
      <w:r>
        <w:t>Coordinador(a) de RER</w:t>
      </w:r>
    </w:p>
    <w:p w:rsidR="006944AA" w:rsidRDefault="002333A1">
      <w:pPr>
        <w:pStyle w:val="Listaconvietas2"/>
        <w:jc w:val="both"/>
      </w:pPr>
      <w:r>
        <w:t>Especialista de Convivencia Escolar Regional</w:t>
      </w:r>
    </w:p>
    <w:p w:rsidR="006944AA" w:rsidRDefault="002333A1">
      <w:pPr>
        <w:pStyle w:val="Listaconvietas2"/>
        <w:jc w:val="both"/>
      </w:pPr>
      <w:r>
        <w:lastRenderedPageBreak/>
        <w:t>Especialista de Convivencia Escolar de la UGEL</w:t>
      </w:r>
    </w:p>
    <w:p w:rsidR="006944AA" w:rsidRDefault="002333A1">
      <w:pPr>
        <w:pStyle w:val="Listaconvietas2"/>
        <w:jc w:val="both"/>
      </w:pPr>
      <w:r>
        <w:t>Especialista de Prevención de la Violencia y Promoción del Bienestar</w:t>
      </w:r>
    </w:p>
    <w:p w:rsidR="006944AA" w:rsidRDefault="002333A1">
      <w:pPr>
        <w:pStyle w:val="Listaconvietas2"/>
        <w:jc w:val="both"/>
      </w:pPr>
      <w:r>
        <w:t>Especialista de libre contratación - CAS UGEL</w:t>
      </w:r>
    </w:p>
    <w:p w:rsidR="006944AA" w:rsidRDefault="002333A1">
      <w:pPr>
        <w:pStyle w:val="Listaconvietas2"/>
        <w:jc w:val="both"/>
      </w:pPr>
      <w:r>
        <w:t>Especialista en Abastecimiento</w:t>
      </w:r>
    </w:p>
    <w:p w:rsidR="006944AA" w:rsidRDefault="002333A1">
      <w:pPr>
        <w:pStyle w:val="Listaconvietas2"/>
        <w:jc w:val="both"/>
      </w:pPr>
      <w:r>
        <w:t>Especialista en In</w:t>
      </w:r>
      <w:r>
        <w:t>fraestructura</w:t>
      </w:r>
    </w:p>
    <w:p w:rsidR="006944AA" w:rsidRDefault="002333A1">
      <w:pPr>
        <w:pStyle w:val="Listaconvietas2"/>
        <w:jc w:val="both"/>
      </w:pPr>
      <w:r>
        <w:t>Especialista en Monitoreo de Evaluaciones Docentes y de Estudiantes</w:t>
      </w:r>
    </w:p>
    <w:p w:rsidR="006944AA" w:rsidRDefault="002333A1">
      <w:pPr>
        <w:pStyle w:val="Listaconvietas2"/>
        <w:jc w:val="both"/>
      </w:pPr>
      <w:r>
        <w:t>Especialista en Recursos Humanos</w:t>
      </w:r>
    </w:p>
    <w:p w:rsidR="006944AA" w:rsidRDefault="002333A1">
      <w:pPr>
        <w:pStyle w:val="Listaconvietas2"/>
        <w:jc w:val="both"/>
      </w:pPr>
      <w:r>
        <w:t>Intérprete de lengua de señas peruana para EBR/EBA</w:t>
      </w:r>
    </w:p>
    <w:p w:rsidR="006944AA" w:rsidRDefault="002333A1">
      <w:pPr>
        <w:pStyle w:val="Listaconvietas2"/>
        <w:jc w:val="both"/>
      </w:pPr>
      <w:r>
        <w:t>Personal de Mantenimiento</w:t>
      </w:r>
    </w:p>
    <w:p w:rsidR="006944AA" w:rsidRDefault="002333A1">
      <w:pPr>
        <w:pStyle w:val="Listaconvietas2"/>
        <w:jc w:val="both"/>
      </w:pPr>
      <w:r>
        <w:t>Personal de cocina</w:t>
      </w:r>
    </w:p>
    <w:p w:rsidR="006944AA" w:rsidRDefault="002333A1">
      <w:pPr>
        <w:pStyle w:val="Listaconvietas2"/>
        <w:jc w:val="both"/>
      </w:pPr>
      <w:r>
        <w:t>Personal de limpieza y mantenimiento</w:t>
      </w:r>
    </w:p>
    <w:p w:rsidR="006944AA" w:rsidRDefault="002333A1">
      <w:pPr>
        <w:pStyle w:val="Listaconvietas2"/>
        <w:jc w:val="both"/>
      </w:pPr>
      <w:r>
        <w:t>Personal</w:t>
      </w:r>
      <w:r>
        <w:t xml:space="preserve"> de mantenimiento</w:t>
      </w:r>
    </w:p>
    <w:p w:rsidR="006944AA" w:rsidRDefault="002333A1">
      <w:pPr>
        <w:pStyle w:val="Listaconvietas2"/>
        <w:jc w:val="both"/>
      </w:pPr>
      <w:r>
        <w:t>Personal de vigilancia</w:t>
      </w:r>
    </w:p>
    <w:p w:rsidR="006944AA" w:rsidRDefault="002333A1">
      <w:pPr>
        <w:pStyle w:val="Listaconvietas2"/>
        <w:jc w:val="both"/>
      </w:pPr>
      <w:r>
        <w:t>Profesional I para Equipo Itinerante de Convivencia Escolar</w:t>
      </w:r>
    </w:p>
    <w:p w:rsidR="006944AA" w:rsidRDefault="002333A1">
      <w:pPr>
        <w:pStyle w:val="Listaconvietas2"/>
        <w:jc w:val="both"/>
      </w:pPr>
      <w:r>
        <w:t>Profesional II para Equipo Itinerante de Convivencia Escolar</w:t>
      </w:r>
    </w:p>
    <w:p w:rsidR="006944AA" w:rsidRDefault="002333A1">
      <w:pPr>
        <w:pStyle w:val="Listaconvietas2"/>
        <w:jc w:val="both"/>
      </w:pPr>
      <w:r>
        <w:t>Profesional III para Equipo Itinerante de Convivencia Escolar</w:t>
      </w:r>
    </w:p>
    <w:p w:rsidR="006944AA" w:rsidRDefault="002333A1">
      <w:pPr>
        <w:pStyle w:val="Listaconvietas2"/>
        <w:jc w:val="both"/>
      </w:pPr>
      <w:r>
        <w:t>Profesional de Terapia Física pa</w:t>
      </w:r>
      <w:r>
        <w:t>ra los Programas de Intervención Temprana</w:t>
      </w:r>
    </w:p>
    <w:p w:rsidR="006944AA" w:rsidRDefault="002333A1">
      <w:pPr>
        <w:pStyle w:val="Listaconvietas2"/>
        <w:jc w:val="both"/>
      </w:pPr>
      <w:r>
        <w:t>Profesional en Educación Especial I para el Centro de Recursos de Educación Básica Especial - CREBE</w:t>
      </w:r>
    </w:p>
    <w:p w:rsidR="006944AA" w:rsidRDefault="002333A1">
      <w:pPr>
        <w:pStyle w:val="Listaconvietas2"/>
        <w:jc w:val="both"/>
      </w:pPr>
      <w:r>
        <w:t>Profesional en Psicología</w:t>
      </w:r>
    </w:p>
    <w:p w:rsidR="006944AA" w:rsidRDefault="002333A1">
      <w:pPr>
        <w:pStyle w:val="Listaconvietas2"/>
        <w:jc w:val="both"/>
      </w:pPr>
      <w:r>
        <w:t>Psicólogo(a)</w:t>
      </w:r>
    </w:p>
    <w:p w:rsidR="006944AA" w:rsidRDefault="002333A1">
      <w:pPr>
        <w:pStyle w:val="Listaconvietas2"/>
        <w:jc w:val="both"/>
      </w:pPr>
      <w:r>
        <w:t>Responsable de bienestar</w:t>
      </w:r>
    </w:p>
    <w:p w:rsidR="006944AA" w:rsidRDefault="002333A1">
      <w:pPr>
        <w:pStyle w:val="Listaconvietas2"/>
        <w:jc w:val="both"/>
      </w:pPr>
      <w:r>
        <w:t>Vigilante</w:t>
      </w:r>
    </w:p>
    <w:p w:rsidR="006944AA" w:rsidRDefault="002333A1">
      <w:pPr>
        <w:pStyle w:val="Listaconvietas"/>
        <w:jc w:val="both"/>
      </w:pPr>
      <w:r>
        <w:t>Los demás perfiles CAS de intervenciones</w:t>
      </w:r>
      <w:r>
        <w:t xml:space="preserve"> y acciones pedagógicas suman un total de 207 perfiles programados, de los cuales se ha contratado 7 (3.4%%). En el Anexo N° 2 se detalla, a nivel de perfiles CAS por intervenciones y acciones pedagógicas.</w:t>
      </w:r>
    </w:p>
    <w:p w:rsidR="006944AA" w:rsidRDefault="002333A1">
      <w:pPr>
        <w:jc w:val="center"/>
      </w:pPr>
      <w:r>
        <w:rPr>
          <w:b/>
        </w:rPr>
        <w:lastRenderedPageBreak/>
        <w:t>Gráfico N° 02. Avance en la contratación de plazas</w:t>
      </w:r>
      <w:r>
        <w:rPr>
          <w:b/>
        </w:rPr>
        <w:t xml:space="preserve"> para intervenciones y acciones pedagógicas- Otras plazas(*)</w:t>
      </w:r>
    </w:p>
    <w:p w:rsidR="006944AA" w:rsidRDefault="002333A1">
      <w:pPr>
        <w:jc w:val="center"/>
      </w:pPr>
      <w:r>
        <w:rPr>
          <w:noProof/>
          <w:lang w:val="es-PE" w:eastAsia="es-PE"/>
        </w:rPr>
        <w:drawing>
          <wp:inline distT="0" distB="0" distL="0" distR="0">
            <wp:extent cx="6400800" cy="2926080"/>
            <wp:effectExtent l="0" t="0" r="0" b="0"/>
            <wp:docPr id="101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2.png"/>
                    <pic:cNvPicPr/>
                  </pic:nvPicPr>
                  <pic:blipFill>
                    <a:blip r:embed="rId30"/>
                    <a:stretch>
                      <a:fillRect/>
                    </a:stretch>
                  </pic:blipFill>
                  <pic:spPr>
                    <a:xfrm>
                      <a:off x="0" y="0"/>
                      <a:ext cx="6400800" cy="2926080"/>
                    </a:xfrm>
                    <a:prstGeom prst="rect">
                      <a:avLst/>
                    </a:prstGeom>
                  </pic:spPr>
                </pic:pic>
              </a:graphicData>
            </a:graphic>
          </wp:inline>
        </w:drawing>
      </w:r>
    </w:p>
    <w:p w:rsidR="006944AA" w:rsidRDefault="002333A1">
      <w:pPr>
        <w:pStyle w:val="Fuentes"/>
      </w:pPr>
      <w:r>
        <w:t>Fuente: Módulo CAS del Sistema Nexus al corte de 30 de marzo del 2023</w:t>
      </w:r>
    </w:p>
    <w:p w:rsidR="006944AA" w:rsidRDefault="002333A1">
      <w:r>
        <w:br w:type="page"/>
      </w:r>
    </w:p>
    <w:p w:rsidR="006944AA" w:rsidRDefault="002333A1">
      <w:pPr>
        <w:pStyle w:val="Ttulo1"/>
      </w:pPr>
      <w:bookmarkStart w:id="3" w:name="_Toc132040234"/>
      <w:r>
        <w:lastRenderedPageBreak/>
        <w:t>6. Anexos</w:t>
      </w:r>
      <w:bookmarkEnd w:id="3"/>
      <w:r>
        <w:t xml:space="preserve"> </w:t>
      </w:r>
    </w:p>
    <w:p w:rsidR="006944AA" w:rsidRDefault="002333A1">
      <w:pPr>
        <w:pStyle w:val="Ttulo2"/>
        <w:jc w:val="center"/>
      </w:pPr>
      <w:r>
        <w:t>ANEXO N° 1</w:t>
      </w:r>
    </w:p>
    <w:p w:rsidR="006944AA" w:rsidRDefault="002333A1">
      <w:pPr>
        <w:jc w:val="center"/>
      </w:pPr>
      <w:r>
        <w:rPr>
          <w:b/>
          <w:sz w:val="32"/>
        </w:rPr>
        <w:t>Descripción de Intervenciones y acciones Pedagógicas, y costo total</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6944AA" w:rsidTr="006944AA">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6944AA" w:rsidRDefault="002333A1">
            <w:r>
              <w:t>Intervención Pedagógica</w:t>
            </w:r>
          </w:p>
        </w:tc>
        <w:tc>
          <w:tcPr>
            <w:tcW w:w="2436" w:type="dxa"/>
          </w:tcPr>
          <w:p w:rsidR="006944AA" w:rsidRDefault="002333A1">
            <w:r>
              <w:t>Descripción</w:t>
            </w:r>
          </w:p>
        </w:tc>
        <w:tc>
          <w:tcPr>
            <w:tcW w:w="2436" w:type="dxa"/>
          </w:tcPr>
          <w:p w:rsidR="006944AA" w:rsidRDefault="002333A1">
            <w:r>
              <w:t>PEAS Programadas 2023</w:t>
            </w:r>
          </w:p>
        </w:tc>
        <w:tc>
          <w:tcPr>
            <w:tcW w:w="2436" w:type="dxa"/>
          </w:tcPr>
          <w:p w:rsidR="006944AA" w:rsidRDefault="002333A1">
            <w:r>
              <w:t>Costo de la Intervención (S/)</w:t>
            </w:r>
          </w:p>
        </w:tc>
      </w:tr>
      <w:tr w:rsidR="006944AA" w:rsidTr="006944AA">
        <w:trPr>
          <w:jc w:val="center"/>
        </w:trPr>
        <w:tc>
          <w:tcPr>
            <w:tcW w:w="2436" w:type="dxa"/>
          </w:tcPr>
          <w:p w:rsidR="006944AA" w:rsidRDefault="002333A1">
            <w:r>
              <w:t>Acciones comunes PP 0106</w:t>
            </w:r>
          </w:p>
        </w:tc>
        <w:tc>
          <w:tcPr>
            <w:tcW w:w="2436" w:type="dxa"/>
          </w:tcPr>
          <w:p w:rsidR="006944AA" w:rsidRDefault="006944AA"/>
        </w:tc>
        <w:tc>
          <w:tcPr>
            <w:tcW w:w="2436" w:type="dxa"/>
          </w:tcPr>
          <w:p w:rsidR="006944AA" w:rsidRDefault="002333A1">
            <w:r>
              <w:t>1</w:t>
            </w:r>
          </w:p>
        </w:tc>
        <w:tc>
          <w:tcPr>
            <w:tcW w:w="2436" w:type="dxa"/>
          </w:tcPr>
          <w:p w:rsidR="006944AA" w:rsidRDefault="002333A1">
            <w:r>
              <w:t>39,012</w:t>
            </w:r>
          </w:p>
        </w:tc>
      </w:tr>
      <w:tr w:rsidR="006944AA" w:rsidTr="006944AA">
        <w:trPr>
          <w:jc w:val="center"/>
        </w:trPr>
        <w:tc>
          <w:tcPr>
            <w:tcW w:w="2436" w:type="dxa"/>
          </w:tcPr>
          <w:p w:rsidR="006944AA" w:rsidRDefault="002333A1">
            <w:r>
              <w:t>Acciones comunes PP 0107</w:t>
            </w:r>
          </w:p>
        </w:tc>
        <w:tc>
          <w:tcPr>
            <w:tcW w:w="2436" w:type="dxa"/>
          </w:tcPr>
          <w:p w:rsidR="006944AA" w:rsidRDefault="002333A1">
            <w:r>
              <w:t>Garantiza la adecuada implementación del programa presupuestal, considerando actividades de planificación, gestión y de seguimient</w:t>
            </w:r>
            <w:r>
              <w:t>o, las cuales son implementadas por las DRE/GRE. Bajo esta actividad se dota de recursos  </w:t>
            </w:r>
          </w:p>
        </w:tc>
        <w:tc>
          <w:tcPr>
            <w:tcW w:w="2436" w:type="dxa"/>
          </w:tcPr>
          <w:p w:rsidR="006944AA" w:rsidRDefault="002333A1">
            <w:r>
              <w:t>1</w:t>
            </w:r>
          </w:p>
        </w:tc>
        <w:tc>
          <w:tcPr>
            <w:tcW w:w="2436" w:type="dxa"/>
          </w:tcPr>
          <w:p w:rsidR="006944AA" w:rsidRDefault="002333A1">
            <w:r>
              <w:t>34,212</w:t>
            </w:r>
          </w:p>
        </w:tc>
      </w:tr>
      <w:tr w:rsidR="006944AA" w:rsidTr="006944AA">
        <w:trPr>
          <w:jc w:val="center"/>
        </w:trPr>
        <w:tc>
          <w:tcPr>
            <w:tcW w:w="2436" w:type="dxa"/>
          </w:tcPr>
          <w:p w:rsidR="006944AA" w:rsidRDefault="002333A1">
            <w:r>
              <w:t>CAS UGEL</w:t>
            </w:r>
          </w:p>
        </w:tc>
        <w:tc>
          <w:tcPr>
            <w:tcW w:w="2436" w:type="dxa"/>
          </w:tcPr>
          <w:p w:rsidR="006944AA" w:rsidRDefault="002333A1">
            <w:r>
              <w:t>Fortalecer a las UGEL en el aspecto administrativo e institucional para mejorar la capacidad operativa y la calidad de prestación de servicios que</w:t>
            </w:r>
            <w:r>
              <w:t xml:space="preserve"> se brindan en estas instancias intermedias de gestión educativa.  </w:t>
            </w:r>
          </w:p>
        </w:tc>
        <w:tc>
          <w:tcPr>
            <w:tcW w:w="2436" w:type="dxa"/>
          </w:tcPr>
          <w:p w:rsidR="006944AA" w:rsidRDefault="002333A1">
            <w:r>
              <w:t>0</w:t>
            </w:r>
          </w:p>
        </w:tc>
        <w:tc>
          <w:tcPr>
            <w:tcW w:w="2436" w:type="dxa"/>
          </w:tcPr>
          <w:p w:rsidR="006944AA" w:rsidRDefault="002333A1">
            <w:r>
              <w:t>1,165,568</w:t>
            </w:r>
          </w:p>
        </w:tc>
      </w:tr>
      <w:tr w:rsidR="006944AA" w:rsidTr="006944AA">
        <w:trPr>
          <w:jc w:val="center"/>
        </w:trPr>
        <w:tc>
          <w:tcPr>
            <w:tcW w:w="2436" w:type="dxa"/>
          </w:tcPr>
          <w:p w:rsidR="006944AA" w:rsidRDefault="002333A1">
            <w:r>
              <w:t>Convivencia escolar</w:t>
            </w:r>
          </w:p>
        </w:tc>
        <w:tc>
          <w:tcPr>
            <w:tcW w:w="2436" w:type="dxa"/>
          </w:tcPr>
          <w:p w:rsidR="006944AA" w:rsidRDefault="002333A1">
            <w:r>
              <w:t xml:space="preserve">Tiene como propósito “Comunidades educativas ejerzan sus derechos con responsabilidad, promueven una convivencia basada en el bien común y se relacionan democráticamente, sin violencia ni discriminación, en </w:t>
            </w:r>
            <w:r>
              <w:lastRenderedPageBreak/>
              <w:t>escuelas seguras, inclusivas, con igualdad de gén</w:t>
            </w:r>
            <w:r>
              <w:t>ero, valoración de la diversidad y basadas en un diálogo intercultural”. </w:t>
            </w:r>
          </w:p>
        </w:tc>
        <w:tc>
          <w:tcPr>
            <w:tcW w:w="2436" w:type="dxa"/>
          </w:tcPr>
          <w:p w:rsidR="006944AA" w:rsidRDefault="002333A1">
            <w:r>
              <w:lastRenderedPageBreak/>
              <w:t>34</w:t>
            </w:r>
          </w:p>
        </w:tc>
        <w:tc>
          <w:tcPr>
            <w:tcW w:w="2436" w:type="dxa"/>
          </w:tcPr>
          <w:p w:rsidR="006944AA" w:rsidRDefault="002333A1">
            <w:r>
              <w:t>1,923,474</w:t>
            </w:r>
          </w:p>
        </w:tc>
      </w:tr>
      <w:tr w:rsidR="006944AA" w:rsidTr="006944AA">
        <w:trPr>
          <w:jc w:val="center"/>
        </w:trPr>
        <w:tc>
          <w:tcPr>
            <w:tcW w:w="2436" w:type="dxa"/>
          </w:tcPr>
          <w:p w:rsidR="006944AA" w:rsidRDefault="002333A1">
            <w:r>
              <w:t>Distribución de materiales educativos</w:t>
            </w:r>
          </w:p>
        </w:tc>
        <w:tc>
          <w:tcPr>
            <w:tcW w:w="2436" w:type="dxa"/>
          </w:tcPr>
          <w:p w:rsidR="006944AA" w:rsidRDefault="002333A1">
            <w:r>
              <w:t>La distribución y almacenamiento de los materiales y recursos educativos a las instituciones educativas, a través de las direcciones y/o gerencias regionales de educación y las unidades de gestión educativa local y/o la que haga de sus veces. </w:t>
            </w:r>
          </w:p>
        </w:tc>
        <w:tc>
          <w:tcPr>
            <w:tcW w:w="2436" w:type="dxa"/>
          </w:tcPr>
          <w:p w:rsidR="006944AA" w:rsidRDefault="002333A1">
            <w:r>
              <w:t>0</w:t>
            </w:r>
          </w:p>
        </w:tc>
        <w:tc>
          <w:tcPr>
            <w:tcW w:w="2436" w:type="dxa"/>
          </w:tcPr>
          <w:p w:rsidR="006944AA" w:rsidRDefault="002333A1">
            <w:r>
              <w:t>905,934</w:t>
            </w:r>
          </w:p>
        </w:tc>
      </w:tr>
      <w:tr w:rsidR="006944AA" w:rsidTr="006944AA">
        <w:trPr>
          <w:jc w:val="center"/>
        </w:trPr>
        <w:tc>
          <w:tcPr>
            <w:tcW w:w="2436" w:type="dxa"/>
          </w:tcPr>
          <w:p w:rsidR="006944AA" w:rsidRDefault="002333A1">
            <w:r>
              <w:t>F</w:t>
            </w:r>
            <w:r>
              <w:t>ortalecimiento PP 0106</w:t>
            </w:r>
          </w:p>
        </w:tc>
        <w:tc>
          <w:tcPr>
            <w:tcW w:w="2436" w:type="dxa"/>
          </w:tcPr>
          <w:p w:rsidR="006944AA" w:rsidRDefault="002333A1">
            <w:r>
              <w:t>La intervención se prevé fortalecer los servicios de EBE (CEBE, PRITE, SAANEE y CREBE) para obtener mejores aprendizajes y acortar la brecha de atención, mediante la asignación progresiva de plazas no docentes de los perfiles mínimos</w:t>
            </w:r>
            <w:r>
              <w:t xml:space="preserve"> requeridos para que los servicios EBE cuenten con equipos interdisciplinarios.  </w:t>
            </w:r>
          </w:p>
        </w:tc>
        <w:tc>
          <w:tcPr>
            <w:tcW w:w="2436" w:type="dxa"/>
          </w:tcPr>
          <w:p w:rsidR="006944AA" w:rsidRDefault="002333A1">
            <w:r>
              <w:t>86</w:t>
            </w:r>
          </w:p>
        </w:tc>
        <w:tc>
          <w:tcPr>
            <w:tcW w:w="2436" w:type="dxa"/>
          </w:tcPr>
          <w:p w:rsidR="006944AA" w:rsidRDefault="002333A1">
            <w:r>
              <w:t>325,753</w:t>
            </w:r>
          </w:p>
        </w:tc>
      </w:tr>
      <w:tr w:rsidR="006944AA" w:rsidTr="006944AA">
        <w:trPr>
          <w:jc w:val="center"/>
        </w:trPr>
        <w:tc>
          <w:tcPr>
            <w:tcW w:w="2436" w:type="dxa"/>
          </w:tcPr>
          <w:p w:rsidR="006944AA" w:rsidRDefault="002333A1">
            <w:r>
              <w:t>Fortalecimiento PP 0107</w:t>
            </w:r>
          </w:p>
        </w:tc>
        <w:tc>
          <w:tcPr>
            <w:tcW w:w="2436" w:type="dxa"/>
          </w:tcPr>
          <w:p w:rsidR="006944AA" w:rsidRDefault="002333A1">
            <w:r>
              <w:t>Consiste en asegurar la contratación oportuna y pago de planillas del personal administrativo y de apoyo que desempeña un cargo o una func</w:t>
            </w:r>
            <w:r>
              <w:t xml:space="preserve">ión no docente, para favorecer la gestión de formación profesional o la institucionalidad </w:t>
            </w:r>
            <w:r>
              <w:lastRenderedPageBreak/>
              <w:t>necesaria para el funcionamiento de las Instituciones de Educación Superior Pedagógica Pública.  </w:t>
            </w:r>
          </w:p>
        </w:tc>
        <w:tc>
          <w:tcPr>
            <w:tcW w:w="2436" w:type="dxa"/>
          </w:tcPr>
          <w:p w:rsidR="006944AA" w:rsidRDefault="002333A1">
            <w:r>
              <w:lastRenderedPageBreak/>
              <w:t>0</w:t>
            </w:r>
          </w:p>
        </w:tc>
        <w:tc>
          <w:tcPr>
            <w:tcW w:w="2436" w:type="dxa"/>
          </w:tcPr>
          <w:p w:rsidR="006944AA" w:rsidRDefault="002333A1">
            <w:r>
              <w:t>250,368</w:t>
            </w:r>
          </w:p>
        </w:tc>
      </w:tr>
      <w:tr w:rsidR="006944AA" w:rsidTr="006944AA">
        <w:trPr>
          <w:jc w:val="center"/>
        </w:trPr>
        <w:tc>
          <w:tcPr>
            <w:tcW w:w="2436" w:type="dxa"/>
          </w:tcPr>
          <w:p w:rsidR="006944AA" w:rsidRDefault="002333A1">
            <w:r>
              <w:t>Jornada escolar completa</w:t>
            </w:r>
          </w:p>
        </w:tc>
        <w:tc>
          <w:tcPr>
            <w:tcW w:w="2436" w:type="dxa"/>
          </w:tcPr>
          <w:p w:rsidR="006944AA" w:rsidRDefault="002333A1">
            <w:r>
              <w:t xml:space="preserve">Mejorar la calidad del servicio </w:t>
            </w:r>
            <w:r>
              <w:t>de educación secundaria ampliando las oportunidades de aprendizaje de las y los estudiantes de instituciones educativas públicas del nivel de educación secundaria, promoviendo el cierre de brechas y la equidad educativa en el país. </w:t>
            </w:r>
          </w:p>
        </w:tc>
        <w:tc>
          <w:tcPr>
            <w:tcW w:w="2436" w:type="dxa"/>
          </w:tcPr>
          <w:p w:rsidR="006944AA" w:rsidRDefault="002333A1">
            <w:r>
              <w:t>0</w:t>
            </w:r>
          </w:p>
        </w:tc>
        <w:tc>
          <w:tcPr>
            <w:tcW w:w="2436" w:type="dxa"/>
          </w:tcPr>
          <w:p w:rsidR="006944AA" w:rsidRDefault="002333A1">
            <w:r>
              <w:t>7,578,270</w:t>
            </w:r>
          </w:p>
        </w:tc>
      </w:tr>
      <w:tr w:rsidR="006944AA" w:rsidTr="006944AA">
        <w:trPr>
          <w:jc w:val="center"/>
        </w:trPr>
        <w:tc>
          <w:tcPr>
            <w:tcW w:w="2436" w:type="dxa"/>
          </w:tcPr>
          <w:p w:rsidR="006944AA" w:rsidRDefault="002333A1">
            <w:r>
              <w:t>Limpieza y</w:t>
            </w:r>
            <w:r>
              <w:t xml:space="preserve"> mantenimiento</w:t>
            </w:r>
          </w:p>
        </w:tc>
        <w:tc>
          <w:tcPr>
            <w:tcW w:w="2436" w:type="dxa"/>
          </w:tcPr>
          <w:p w:rsidR="006944AA" w:rsidRDefault="002333A1">
            <w:r>
              <w:t>El objetivo de la intervención es contribuir al cierre de la brecha de personal de limpieza y mantenimiento, específicamente en las IIEE públicas medianas y grandes, debido a que una mayor concentración de estudiantes genera una mayor necesi</w:t>
            </w:r>
            <w:r>
              <w:t>dad de asegurar las condiciones básicas de limpieza, higiene y bioseguridad para las jornadas escolares presenciales o semipresenciales.   </w:t>
            </w:r>
          </w:p>
        </w:tc>
        <w:tc>
          <w:tcPr>
            <w:tcW w:w="2436" w:type="dxa"/>
          </w:tcPr>
          <w:p w:rsidR="006944AA" w:rsidRDefault="002333A1">
            <w:r>
              <w:t>0</w:t>
            </w:r>
          </w:p>
        </w:tc>
        <w:tc>
          <w:tcPr>
            <w:tcW w:w="2436" w:type="dxa"/>
          </w:tcPr>
          <w:p w:rsidR="006944AA" w:rsidRDefault="002333A1">
            <w:r>
              <w:t>1,130,040</w:t>
            </w:r>
          </w:p>
        </w:tc>
      </w:tr>
      <w:tr w:rsidR="006944AA" w:rsidTr="006944AA">
        <w:trPr>
          <w:jc w:val="center"/>
        </w:trPr>
        <w:tc>
          <w:tcPr>
            <w:tcW w:w="2436" w:type="dxa"/>
          </w:tcPr>
          <w:p w:rsidR="006944AA" w:rsidRDefault="002333A1">
            <w:r>
              <w:t>Plan de mejoras PP 0107</w:t>
            </w:r>
          </w:p>
        </w:tc>
        <w:tc>
          <w:tcPr>
            <w:tcW w:w="2436" w:type="dxa"/>
          </w:tcPr>
          <w:p w:rsidR="006944AA" w:rsidRDefault="006944AA"/>
        </w:tc>
        <w:tc>
          <w:tcPr>
            <w:tcW w:w="2436" w:type="dxa"/>
          </w:tcPr>
          <w:p w:rsidR="006944AA" w:rsidRDefault="002333A1">
            <w:r>
              <w:t>0</w:t>
            </w:r>
          </w:p>
        </w:tc>
        <w:tc>
          <w:tcPr>
            <w:tcW w:w="2436" w:type="dxa"/>
          </w:tcPr>
          <w:p w:rsidR="006944AA" w:rsidRDefault="002333A1">
            <w:r>
              <w:t>281,950</w:t>
            </w:r>
          </w:p>
        </w:tc>
      </w:tr>
      <w:tr w:rsidR="006944AA" w:rsidTr="006944AA">
        <w:trPr>
          <w:jc w:val="center"/>
        </w:trPr>
        <w:tc>
          <w:tcPr>
            <w:tcW w:w="2436" w:type="dxa"/>
          </w:tcPr>
          <w:p w:rsidR="006944AA" w:rsidRDefault="002333A1">
            <w:r>
              <w:t>PP 0147 IEST</w:t>
            </w:r>
          </w:p>
        </w:tc>
        <w:tc>
          <w:tcPr>
            <w:tcW w:w="2436" w:type="dxa"/>
          </w:tcPr>
          <w:p w:rsidR="006944AA" w:rsidRDefault="002333A1">
            <w:r>
              <w:t xml:space="preserve">Busca garantizar que toda la oferta educativa superior tecnológica público alcance las </w:t>
            </w:r>
            <w:r>
              <w:lastRenderedPageBreak/>
              <w:t xml:space="preserve">condiciones básicas de calidad (CBC) para el licenciamiento institucional y acceso al servicio educativo de calidad. </w:t>
            </w:r>
          </w:p>
        </w:tc>
        <w:tc>
          <w:tcPr>
            <w:tcW w:w="2436" w:type="dxa"/>
          </w:tcPr>
          <w:p w:rsidR="006944AA" w:rsidRDefault="002333A1">
            <w:r>
              <w:lastRenderedPageBreak/>
              <w:t>0</w:t>
            </w:r>
          </w:p>
        </w:tc>
        <w:tc>
          <w:tcPr>
            <w:tcW w:w="2436" w:type="dxa"/>
          </w:tcPr>
          <w:p w:rsidR="006944AA" w:rsidRDefault="002333A1">
            <w:r>
              <w:t>381,730</w:t>
            </w:r>
          </w:p>
        </w:tc>
      </w:tr>
      <w:tr w:rsidR="006944AA" w:rsidTr="006944AA">
        <w:trPr>
          <w:jc w:val="center"/>
        </w:trPr>
        <w:tc>
          <w:tcPr>
            <w:tcW w:w="2436" w:type="dxa"/>
          </w:tcPr>
          <w:p w:rsidR="006944AA" w:rsidRDefault="002333A1">
            <w:r>
              <w:t>PPoR RVcM - Programas educativos</w:t>
            </w:r>
          </w:p>
        </w:tc>
        <w:tc>
          <w:tcPr>
            <w:tcW w:w="2436" w:type="dxa"/>
          </w:tcPr>
          <w:p w:rsidR="006944AA" w:rsidRDefault="006944AA"/>
        </w:tc>
        <w:tc>
          <w:tcPr>
            <w:tcW w:w="2436" w:type="dxa"/>
          </w:tcPr>
          <w:p w:rsidR="006944AA" w:rsidRDefault="002333A1">
            <w:r>
              <w:t>0</w:t>
            </w:r>
          </w:p>
        </w:tc>
        <w:tc>
          <w:tcPr>
            <w:tcW w:w="2436" w:type="dxa"/>
          </w:tcPr>
          <w:p w:rsidR="006944AA" w:rsidRDefault="002333A1">
            <w:r>
              <w:t>338,</w:t>
            </w:r>
            <w:r>
              <w:t>982</w:t>
            </w:r>
          </w:p>
        </w:tc>
      </w:tr>
      <w:tr w:rsidR="006944AA" w:rsidTr="006944AA">
        <w:trPr>
          <w:jc w:val="center"/>
        </w:trPr>
        <w:tc>
          <w:tcPr>
            <w:tcW w:w="2436" w:type="dxa"/>
          </w:tcPr>
          <w:p w:rsidR="006944AA" w:rsidRDefault="002333A1">
            <w:r>
              <w:t>PPoR RVcM - Talleres educativos</w:t>
            </w:r>
          </w:p>
        </w:tc>
        <w:tc>
          <w:tcPr>
            <w:tcW w:w="2436" w:type="dxa"/>
          </w:tcPr>
          <w:p w:rsidR="006944AA" w:rsidRDefault="006944AA"/>
        </w:tc>
        <w:tc>
          <w:tcPr>
            <w:tcW w:w="2436" w:type="dxa"/>
          </w:tcPr>
          <w:p w:rsidR="006944AA" w:rsidRDefault="002333A1">
            <w:r>
              <w:t>0</w:t>
            </w:r>
          </w:p>
        </w:tc>
        <w:tc>
          <w:tcPr>
            <w:tcW w:w="2436" w:type="dxa"/>
          </w:tcPr>
          <w:p w:rsidR="006944AA" w:rsidRDefault="002333A1">
            <w:r>
              <w:t>87,508</w:t>
            </w:r>
          </w:p>
        </w:tc>
      </w:tr>
      <w:tr w:rsidR="006944AA" w:rsidTr="006944AA">
        <w:trPr>
          <w:jc w:val="center"/>
        </w:trPr>
        <w:tc>
          <w:tcPr>
            <w:tcW w:w="2436" w:type="dxa"/>
          </w:tcPr>
          <w:p w:rsidR="006944AA" w:rsidRDefault="002333A1">
            <w:r>
              <w:t>PRONOEI</w:t>
            </w:r>
          </w:p>
        </w:tc>
        <w:tc>
          <w:tcPr>
            <w:tcW w:w="2436" w:type="dxa"/>
          </w:tcPr>
          <w:p w:rsidR="006944AA" w:rsidRDefault="002333A1">
            <w:r>
              <w:t>Los Programas No Escolarizados de Educación Inicial (PRONOEI), son servicios educativos que atienden a niñas y niños menores de 6 años de edad y a sus familias donde no existe oferta educativa escolar</w:t>
            </w:r>
            <w:r>
              <w:t>izada y se requiere de una atención educativa flexible por las características territoriales, sociales y culturales.  </w:t>
            </w:r>
          </w:p>
        </w:tc>
        <w:tc>
          <w:tcPr>
            <w:tcW w:w="2436" w:type="dxa"/>
          </w:tcPr>
          <w:p w:rsidR="006944AA" w:rsidRDefault="002333A1">
            <w:r>
              <w:t>0</w:t>
            </w:r>
          </w:p>
        </w:tc>
        <w:tc>
          <w:tcPr>
            <w:tcW w:w="2436" w:type="dxa"/>
          </w:tcPr>
          <w:p w:rsidR="006944AA" w:rsidRDefault="002333A1">
            <w:r>
              <w:t>5,325,600</w:t>
            </w:r>
          </w:p>
        </w:tc>
      </w:tr>
      <w:tr w:rsidR="006944AA" w:rsidTr="006944AA">
        <w:trPr>
          <w:jc w:val="center"/>
        </w:trPr>
        <w:tc>
          <w:tcPr>
            <w:tcW w:w="2436" w:type="dxa"/>
          </w:tcPr>
          <w:p w:rsidR="006944AA" w:rsidRDefault="002333A1">
            <w:r>
              <w:t>Redes educativas</w:t>
            </w:r>
          </w:p>
        </w:tc>
        <w:tc>
          <w:tcPr>
            <w:tcW w:w="2436" w:type="dxa"/>
          </w:tcPr>
          <w:p w:rsidR="006944AA" w:rsidRDefault="002333A1">
            <w:r>
              <w:t>Redes Educativas de Gestión Escolar (RE) son la integración de IIEE públicas tanto de ámbito rural como urbano, que por sus características particulares requieren fortalecer su gestión escolar  </w:t>
            </w:r>
          </w:p>
        </w:tc>
        <w:tc>
          <w:tcPr>
            <w:tcW w:w="2436" w:type="dxa"/>
          </w:tcPr>
          <w:p w:rsidR="006944AA" w:rsidRDefault="002333A1">
            <w:r>
              <w:t>0</w:t>
            </w:r>
          </w:p>
        </w:tc>
        <w:tc>
          <w:tcPr>
            <w:tcW w:w="2436" w:type="dxa"/>
          </w:tcPr>
          <w:p w:rsidR="006944AA" w:rsidRDefault="002333A1">
            <w:r>
              <w:t>1,789,589</w:t>
            </w:r>
          </w:p>
        </w:tc>
      </w:tr>
      <w:tr w:rsidR="006944AA" w:rsidTr="006944AA">
        <w:trPr>
          <w:jc w:val="center"/>
        </w:trPr>
        <w:tc>
          <w:tcPr>
            <w:tcW w:w="2436" w:type="dxa"/>
          </w:tcPr>
          <w:p w:rsidR="006944AA" w:rsidRDefault="002333A1">
            <w:r>
              <w:t>Secundaria en alternancia</w:t>
            </w:r>
          </w:p>
        </w:tc>
        <w:tc>
          <w:tcPr>
            <w:tcW w:w="2436" w:type="dxa"/>
          </w:tcPr>
          <w:p w:rsidR="006944AA" w:rsidRDefault="002333A1">
            <w:r>
              <w:t xml:space="preserve"> Constituye un modelo </w:t>
            </w:r>
            <w:r>
              <w:t>de servicio educativo semipresencial para el ámbito rural que alterna dos espacios formativos en el   medio   socioeconómico   y   familiar (comunidad), y   en   l</w:t>
            </w:r>
            <w:r>
              <w:lastRenderedPageBreak/>
              <w:t>a   institución   educativa denominada Centro Rural de Formación en Alternancia (CRFA) por un</w:t>
            </w:r>
            <w:r>
              <w:t xml:space="preserve"> periodo de dos semanas, en el que se contempla el servicio de residentado. El modelo responde con pertinencia a las características y demandas de las dinámicas familiares y locales del ámbito rural. </w:t>
            </w:r>
          </w:p>
        </w:tc>
        <w:tc>
          <w:tcPr>
            <w:tcW w:w="2436" w:type="dxa"/>
          </w:tcPr>
          <w:p w:rsidR="006944AA" w:rsidRDefault="002333A1">
            <w:r>
              <w:lastRenderedPageBreak/>
              <w:t>0</w:t>
            </w:r>
          </w:p>
        </w:tc>
        <w:tc>
          <w:tcPr>
            <w:tcW w:w="2436" w:type="dxa"/>
          </w:tcPr>
          <w:p w:rsidR="006944AA" w:rsidRDefault="002333A1">
            <w:r>
              <w:t>368,380</w:t>
            </w:r>
          </w:p>
        </w:tc>
      </w:tr>
      <w:tr w:rsidR="006944AA" w:rsidTr="006944AA">
        <w:trPr>
          <w:jc w:val="center"/>
        </w:trPr>
        <w:tc>
          <w:tcPr>
            <w:tcW w:w="2436" w:type="dxa"/>
          </w:tcPr>
          <w:p w:rsidR="006944AA" w:rsidRDefault="002333A1">
            <w:r>
              <w:t>Servicio hospitalario - SEHO</w:t>
            </w:r>
          </w:p>
        </w:tc>
        <w:tc>
          <w:tcPr>
            <w:tcW w:w="2436" w:type="dxa"/>
          </w:tcPr>
          <w:p w:rsidR="006944AA" w:rsidRDefault="002333A1">
            <w:r>
              <w:t>se busca atender a los estudiantes que atraviesan complicaciones en su salud y se encuentran en situación de hospitalización ;esta población estudiantil se encuentra en mayor riesgo de exclusión educativa, es por ello que con esta intervención se busca pro</w:t>
            </w:r>
            <w:r>
              <w:t>mover oportunidades de aprendizaje para todos  </w:t>
            </w:r>
          </w:p>
        </w:tc>
        <w:tc>
          <w:tcPr>
            <w:tcW w:w="2436" w:type="dxa"/>
          </w:tcPr>
          <w:p w:rsidR="006944AA" w:rsidRDefault="002333A1">
            <w:r>
              <w:t>0</w:t>
            </w:r>
          </w:p>
        </w:tc>
        <w:tc>
          <w:tcPr>
            <w:tcW w:w="2436" w:type="dxa"/>
          </w:tcPr>
          <w:p w:rsidR="006944AA" w:rsidRDefault="002333A1">
            <w:r>
              <w:t>131,878</w:t>
            </w:r>
          </w:p>
        </w:tc>
      </w:tr>
      <w:tr w:rsidR="006944AA" w:rsidTr="006944AA">
        <w:trPr>
          <w:jc w:val="center"/>
        </w:trPr>
        <w:tc>
          <w:tcPr>
            <w:tcW w:w="2436" w:type="dxa"/>
          </w:tcPr>
          <w:p w:rsidR="006944AA" w:rsidRDefault="002333A1">
            <w:r>
              <w:t>Talleres deportivo recreativos - Wiñaq</w:t>
            </w:r>
          </w:p>
        </w:tc>
        <w:tc>
          <w:tcPr>
            <w:tcW w:w="2436" w:type="dxa"/>
          </w:tcPr>
          <w:p w:rsidR="006944AA" w:rsidRDefault="002333A1">
            <w:r>
              <w:t>Los talleres deportivo- Recreativos es una iniciativa pedagógica cogestionada desde el MINEDU con las DRE y UGEL que implementa talleres de formación deportiv</w:t>
            </w:r>
            <w:r>
              <w:t xml:space="preserve">a- recreativa que se dictan fuera del horario de clases a estudiantes de todos los niveles de la Educación Básica </w:t>
            </w:r>
            <w:r>
              <w:lastRenderedPageBreak/>
              <w:t>de IIEE públicas y privadas.  </w:t>
            </w:r>
          </w:p>
        </w:tc>
        <w:tc>
          <w:tcPr>
            <w:tcW w:w="2436" w:type="dxa"/>
          </w:tcPr>
          <w:p w:rsidR="006944AA" w:rsidRDefault="002333A1">
            <w:r>
              <w:lastRenderedPageBreak/>
              <w:t>0</w:t>
            </w:r>
          </w:p>
        </w:tc>
        <w:tc>
          <w:tcPr>
            <w:tcW w:w="2436" w:type="dxa"/>
          </w:tcPr>
          <w:p w:rsidR="006944AA" w:rsidRDefault="002333A1">
            <w:r>
              <w:t>41,974</w:t>
            </w:r>
          </w:p>
        </w:tc>
      </w:tr>
      <w:tr w:rsidR="006944AA" w:rsidTr="006944AA">
        <w:trPr>
          <w:jc w:val="center"/>
        </w:trPr>
        <w:tc>
          <w:tcPr>
            <w:tcW w:w="2436" w:type="dxa"/>
          </w:tcPr>
          <w:p w:rsidR="006944AA" w:rsidRDefault="002333A1">
            <w:r>
              <w:t>Traslado docente</w:t>
            </w:r>
          </w:p>
        </w:tc>
        <w:tc>
          <w:tcPr>
            <w:tcW w:w="2436" w:type="dxa"/>
          </w:tcPr>
          <w:p w:rsidR="006944AA" w:rsidRDefault="002333A1">
            <w:r>
              <w:t xml:space="preserve">Esta intervención cubre los desplazamientos de los miembros de los Comités de Evaluación y observadores externos que son los encargados de llevar a cabo la implementación de los instrumentos de la Evaluación del Desempeño Docente. La intervención financia </w:t>
            </w:r>
            <w:r>
              <w:t>el pago de viáticos, pasajes y movilidad para los integrantes de los comités de evaluación, que se constituyen en los gobiernos regionales. </w:t>
            </w:r>
          </w:p>
        </w:tc>
        <w:tc>
          <w:tcPr>
            <w:tcW w:w="2436" w:type="dxa"/>
          </w:tcPr>
          <w:p w:rsidR="006944AA" w:rsidRDefault="002333A1">
            <w:r>
              <w:t>0</w:t>
            </w:r>
          </w:p>
        </w:tc>
        <w:tc>
          <w:tcPr>
            <w:tcW w:w="2436" w:type="dxa"/>
          </w:tcPr>
          <w:p w:rsidR="006944AA" w:rsidRDefault="002333A1">
            <w:r>
              <w:t>192,598</w:t>
            </w:r>
          </w:p>
        </w:tc>
      </w:tr>
      <w:tr w:rsidR="006944AA" w:rsidTr="006944AA">
        <w:trPr>
          <w:jc w:val="center"/>
        </w:trPr>
        <w:tc>
          <w:tcPr>
            <w:tcW w:w="4872" w:type="dxa"/>
            <w:gridSpan w:val="2"/>
          </w:tcPr>
          <w:p w:rsidR="006944AA" w:rsidRDefault="002333A1">
            <w:pPr>
              <w:jc w:val="center"/>
            </w:pPr>
            <w:r>
              <w:t>Total</w:t>
            </w:r>
          </w:p>
          <w:p w:rsidR="006944AA" w:rsidRDefault="006944AA">
            <w:pPr>
              <w:jc w:val="center"/>
            </w:pPr>
          </w:p>
        </w:tc>
        <w:tc>
          <w:tcPr>
            <w:tcW w:w="2436" w:type="dxa"/>
          </w:tcPr>
          <w:p w:rsidR="006944AA" w:rsidRDefault="002333A1">
            <w:r>
              <w:t>122</w:t>
            </w:r>
          </w:p>
        </w:tc>
        <w:tc>
          <w:tcPr>
            <w:tcW w:w="2436" w:type="dxa"/>
          </w:tcPr>
          <w:p w:rsidR="006944AA" w:rsidRDefault="002333A1">
            <w:r>
              <w:t>22,292,820</w:t>
            </w:r>
          </w:p>
        </w:tc>
      </w:tr>
    </w:tbl>
    <w:p w:rsidR="006944AA" w:rsidRDefault="002333A1">
      <w:pPr>
        <w:pStyle w:val="Fuentes"/>
      </w:pPr>
      <w:r>
        <w:t>Nota: De los costos que se consignan en el Oficio Múltiple N° 00023-2023-MINEDU/S</w:t>
      </w:r>
      <w:r>
        <w:t>PE-OPEP. Se encuentra programado un 75 % en el PIA de los GORE, el MINEDU transferirá el resto de recursos, según ejecución.</w:t>
      </w:r>
    </w:p>
    <w:p w:rsidR="006944AA" w:rsidRDefault="002333A1">
      <w:r>
        <w:br w:type="page"/>
      </w:r>
    </w:p>
    <w:p w:rsidR="006944AA" w:rsidRDefault="002333A1">
      <w:pPr>
        <w:pStyle w:val="Ttulo2"/>
        <w:jc w:val="center"/>
      </w:pPr>
      <w:r>
        <w:lastRenderedPageBreak/>
        <w:t>ANEXO N° 2</w:t>
      </w:r>
    </w:p>
    <w:p w:rsidR="006944AA" w:rsidRDefault="002333A1">
      <w:pPr>
        <w:jc w:val="center"/>
      </w:pPr>
      <w:r>
        <w:rPr>
          <w:b/>
          <w:sz w:val="32"/>
        </w:rPr>
        <w:t>Avance de contratación del Personal CAS de las intervenciones y acciones pedagógicas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6944AA" w:rsidTr="006944AA">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6944AA" w:rsidRDefault="002333A1">
            <w:r>
              <w:t>Intervención Pedagógica</w:t>
            </w:r>
          </w:p>
        </w:tc>
        <w:tc>
          <w:tcPr>
            <w:tcW w:w="2436" w:type="dxa"/>
          </w:tcPr>
          <w:p w:rsidR="006944AA" w:rsidRDefault="002333A1">
            <w:r>
              <w:t>Descripci</w:t>
            </w:r>
            <w:r>
              <w:t>ón</w:t>
            </w:r>
          </w:p>
        </w:tc>
        <w:tc>
          <w:tcPr>
            <w:tcW w:w="2436" w:type="dxa"/>
          </w:tcPr>
          <w:p w:rsidR="006944AA" w:rsidRDefault="002333A1">
            <w:r>
              <w:t>PEAS Programadas 2023</w:t>
            </w:r>
          </w:p>
        </w:tc>
        <w:tc>
          <w:tcPr>
            <w:tcW w:w="2436" w:type="dxa"/>
          </w:tcPr>
          <w:p w:rsidR="006944AA" w:rsidRDefault="002333A1">
            <w:r>
              <w:t>Costo de la Intervención (S/)</w:t>
            </w:r>
          </w:p>
        </w:tc>
      </w:tr>
      <w:tr w:rsidR="006944AA" w:rsidTr="006944AA">
        <w:trPr>
          <w:jc w:val="center"/>
        </w:trPr>
        <w:tc>
          <w:tcPr>
            <w:tcW w:w="2436" w:type="dxa"/>
          </w:tcPr>
          <w:p w:rsidR="006944AA" w:rsidRDefault="002333A1">
            <w:r>
              <w:t>Acciones comunes PP 0106</w:t>
            </w:r>
          </w:p>
        </w:tc>
        <w:tc>
          <w:tcPr>
            <w:tcW w:w="2436" w:type="dxa"/>
          </w:tcPr>
          <w:p w:rsidR="006944AA" w:rsidRDefault="006944AA"/>
        </w:tc>
        <w:tc>
          <w:tcPr>
            <w:tcW w:w="2436" w:type="dxa"/>
          </w:tcPr>
          <w:p w:rsidR="006944AA" w:rsidRDefault="002333A1">
            <w:r>
              <w:t>1</w:t>
            </w:r>
          </w:p>
        </w:tc>
        <w:tc>
          <w:tcPr>
            <w:tcW w:w="2436" w:type="dxa"/>
          </w:tcPr>
          <w:p w:rsidR="006944AA" w:rsidRDefault="002333A1">
            <w:r>
              <w:t>39,012</w:t>
            </w:r>
          </w:p>
        </w:tc>
      </w:tr>
      <w:tr w:rsidR="006944AA" w:rsidTr="006944AA">
        <w:trPr>
          <w:jc w:val="center"/>
        </w:trPr>
        <w:tc>
          <w:tcPr>
            <w:tcW w:w="2436" w:type="dxa"/>
          </w:tcPr>
          <w:p w:rsidR="006944AA" w:rsidRDefault="002333A1">
            <w:r>
              <w:t>Acciones comunes PP 0107</w:t>
            </w:r>
          </w:p>
        </w:tc>
        <w:tc>
          <w:tcPr>
            <w:tcW w:w="2436" w:type="dxa"/>
          </w:tcPr>
          <w:p w:rsidR="006944AA" w:rsidRDefault="002333A1">
            <w:r>
              <w:t>Garantiza la adecuada implementación del programa presupuestal, considerando actividades de planificación, gestión y de seguimiento, las cuales son implementadas por las DRE/GRE. Bajo esta actividad se dota de recursos  </w:t>
            </w:r>
          </w:p>
        </w:tc>
        <w:tc>
          <w:tcPr>
            <w:tcW w:w="2436" w:type="dxa"/>
          </w:tcPr>
          <w:p w:rsidR="006944AA" w:rsidRDefault="002333A1">
            <w:r>
              <w:t>1</w:t>
            </w:r>
          </w:p>
        </w:tc>
        <w:tc>
          <w:tcPr>
            <w:tcW w:w="2436" w:type="dxa"/>
          </w:tcPr>
          <w:p w:rsidR="006944AA" w:rsidRDefault="002333A1">
            <w:r>
              <w:t>34,212</w:t>
            </w:r>
          </w:p>
        </w:tc>
      </w:tr>
      <w:tr w:rsidR="006944AA" w:rsidTr="006944AA">
        <w:trPr>
          <w:jc w:val="center"/>
        </w:trPr>
        <w:tc>
          <w:tcPr>
            <w:tcW w:w="2436" w:type="dxa"/>
          </w:tcPr>
          <w:p w:rsidR="006944AA" w:rsidRDefault="002333A1">
            <w:r>
              <w:t>CAS UGEL</w:t>
            </w:r>
          </w:p>
        </w:tc>
        <w:tc>
          <w:tcPr>
            <w:tcW w:w="2436" w:type="dxa"/>
          </w:tcPr>
          <w:p w:rsidR="006944AA" w:rsidRDefault="002333A1">
            <w:r>
              <w:t>Fortalecer a las</w:t>
            </w:r>
            <w:r>
              <w:t xml:space="preserve"> UGEL en el aspecto administrativo e institucional para mejorar la capacidad operativa y la calidad de prestación de servicios que se brindan en estas instancias intermedias de gestión educativa.  </w:t>
            </w:r>
          </w:p>
        </w:tc>
        <w:tc>
          <w:tcPr>
            <w:tcW w:w="2436" w:type="dxa"/>
          </w:tcPr>
          <w:p w:rsidR="006944AA" w:rsidRDefault="002333A1">
            <w:r>
              <w:t>0</w:t>
            </w:r>
          </w:p>
        </w:tc>
        <w:tc>
          <w:tcPr>
            <w:tcW w:w="2436" w:type="dxa"/>
          </w:tcPr>
          <w:p w:rsidR="006944AA" w:rsidRDefault="002333A1">
            <w:r>
              <w:t>1,165,568</w:t>
            </w:r>
          </w:p>
        </w:tc>
      </w:tr>
      <w:tr w:rsidR="006944AA" w:rsidTr="006944AA">
        <w:trPr>
          <w:jc w:val="center"/>
        </w:trPr>
        <w:tc>
          <w:tcPr>
            <w:tcW w:w="2436" w:type="dxa"/>
          </w:tcPr>
          <w:p w:rsidR="006944AA" w:rsidRDefault="002333A1">
            <w:r>
              <w:t>Convivencia escolar</w:t>
            </w:r>
          </w:p>
        </w:tc>
        <w:tc>
          <w:tcPr>
            <w:tcW w:w="2436" w:type="dxa"/>
          </w:tcPr>
          <w:p w:rsidR="006944AA" w:rsidRDefault="002333A1">
            <w:r>
              <w:t>Tiene como propósito “Com</w:t>
            </w:r>
            <w:r>
              <w:t xml:space="preserve">unidades educativas ejerzan sus derechos con responsabilidad, promueven una convivencia basada en el bien común y se relacionan democráticamente, sin violencia ni discriminación, en escuelas seguras, inclusivas, con igualdad de género, valoración de la </w:t>
            </w:r>
            <w:r>
              <w:lastRenderedPageBreak/>
              <w:t>div</w:t>
            </w:r>
            <w:r>
              <w:t>ersidad y basadas en un diálogo intercultural”. </w:t>
            </w:r>
          </w:p>
        </w:tc>
        <w:tc>
          <w:tcPr>
            <w:tcW w:w="2436" w:type="dxa"/>
          </w:tcPr>
          <w:p w:rsidR="006944AA" w:rsidRDefault="002333A1">
            <w:r>
              <w:lastRenderedPageBreak/>
              <w:t>34</w:t>
            </w:r>
          </w:p>
        </w:tc>
        <w:tc>
          <w:tcPr>
            <w:tcW w:w="2436" w:type="dxa"/>
          </w:tcPr>
          <w:p w:rsidR="006944AA" w:rsidRDefault="002333A1">
            <w:r>
              <w:t>1,923,474</w:t>
            </w:r>
          </w:p>
        </w:tc>
      </w:tr>
      <w:tr w:rsidR="006944AA" w:rsidTr="006944AA">
        <w:trPr>
          <w:jc w:val="center"/>
        </w:trPr>
        <w:tc>
          <w:tcPr>
            <w:tcW w:w="2436" w:type="dxa"/>
          </w:tcPr>
          <w:p w:rsidR="006944AA" w:rsidRDefault="002333A1">
            <w:r>
              <w:t>Distribución de materiales educativos</w:t>
            </w:r>
          </w:p>
        </w:tc>
        <w:tc>
          <w:tcPr>
            <w:tcW w:w="2436" w:type="dxa"/>
          </w:tcPr>
          <w:p w:rsidR="006944AA" w:rsidRDefault="002333A1">
            <w:r>
              <w:t>La distribución y almacenamiento de los materiales y recursos educativos a las instituciones educativas, a través de las direcciones y/o gerencias regional</w:t>
            </w:r>
            <w:r>
              <w:t>es de educación y las unidades de gestión educativa local y/o la que haga de sus veces. </w:t>
            </w:r>
          </w:p>
        </w:tc>
        <w:tc>
          <w:tcPr>
            <w:tcW w:w="2436" w:type="dxa"/>
          </w:tcPr>
          <w:p w:rsidR="006944AA" w:rsidRDefault="002333A1">
            <w:r>
              <w:t>0</w:t>
            </w:r>
          </w:p>
        </w:tc>
        <w:tc>
          <w:tcPr>
            <w:tcW w:w="2436" w:type="dxa"/>
          </w:tcPr>
          <w:p w:rsidR="006944AA" w:rsidRDefault="002333A1">
            <w:r>
              <w:t>905,934</w:t>
            </w:r>
          </w:p>
        </w:tc>
      </w:tr>
      <w:tr w:rsidR="006944AA" w:rsidTr="006944AA">
        <w:trPr>
          <w:jc w:val="center"/>
        </w:trPr>
        <w:tc>
          <w:tcPr>
            <w:tcW w:w="2436" w:type="dxa"/>
          </w:tcPr>
          <w:p w:rsidR="006944AA" w:rsidRDefault="002333A1">
            <w:r>
              <w:t>Fortalecimiento PP 0106</w:t>
            </w:r>
          </w:p>
        </w:tc>
        <w:tc>
          <w:tcPr>
            <w:tcW w:w="2436" w:type="dxa"/>
          </w:tcPr>
          <w:p w:rsidR="006944AA" w:rsidRDefault="002333A1">
            <w:r>
              <w:t>La intervención se prevé fortalecer los servicios de EBE (CEBE, PRITE, SAANEE y CREBE) para obtener mejores aprendizajes y acortar la brecha de atención, mediante la asignación progresiva de plazas no docentes de los perfiles mínimos requeridos para que lo</w:t>
            </w:r>
            <w:r>
              <w:t>s servicios EBE cuenten con equipos interdisciplinarios.  </w:t>
            </w:r>
          </w:p>
        </w:tc>
        <w:tc>
          <w:tcPr>
            <w:tcW w:w="2436" w:type="dxa"/>
          </w:tcPr>
          <w:p w:rsidR="006944AA" w:rsidRDefault="002333A1">
            <w:r>
              <w:t>86</w:t>
            </w:r>
          </w:p>
        </w:tc>
        <w:tc>
          <w:tcPr>
            <w:tcW w:w="2436" w:type="dxa"/>
          </w:tcPr>
          <w:p w:rsidR="006944AA" w:rsidRDefault="002333A1">
            <w:r>
              <w:t>325,753</w:t>
            </w:r>
          </w:p>
        </w:tc>
      </w:tr>
      <w:tr w:rsidR="006944AA" w:rsidTr="006944AA">
        <w:trPr>
          <w:jc w:val="center"/>
        </w:trPr>
        <w:tc>
          <w:tcPr>
            <w:tcW w:w="2436" w:type="dxa"/>
          </w:tcPr>
          <w:p w:rsidR="006944AA" w:rsidRDefault="002333A1">
            <w:r>
              <w:t>Fortalecimiento PP 0107</w:t>
            </w:r>
          </w:p>
        </w:tc>
        <w:tc>
          <w:tcPr>
            <w:tcW w:w="2436" w:type="dxa"/>
          </w:tcPr>
          <w:p w:rsidR="006944AA" w:rsidRDefault="002333A1">
            <w:r>
              <w:t>Consiste en asegurar la contratación oportuna y pago de planillas del personal administrativo y de apoyo que desempeña un cargo o una función no docente, para fa</w:t>
            </w:r>
            <w:r>
              <w:t xml:space="preserve">vorecer la gestión de formación profesional o la institucionalidad necesaria para el funcionamiento de las Instituciones de Educación Superior </w:t>
            </w:r>
            <w:r>
              <w:lastRenderedPageBreak/>
              <w:t>Pedagógica Pública.  </w:t>
            </w:r>
          </w:p>
        </w:tc>
        <w:tc>
          <w:tcPr>
            <w:tcW w:w="2436" w:type="dxa"/>
          </w:tcPr>
          <w:p w:rsidR="006944AA" w:rsidRDefault="002333A1">
            <w:r>
              <w:lastRenderedPageBreak/>
              <w:t>0</w:t>
            </w:r>
          </w:p>
        </w:tc>
        <w:tc>
          <w:tcPr>
            <w:tcW w:w="2436" w:type="dxa"/>
          </w:tcPr>
          <w:p w:rsidR="006944AA" w:rsidRDefault="002333A1">
            <w:r>
              <w:t>250,368</w:t>
            </w:r>
          </w:p>
        </w:tc>
      </w:tr>
      <w:tr w:rsidR="006944AA" w:rsidTr="006944AA">
        <w:trPr>
          <w:jc w:val="center"/>
        </w:trPr>
        <w:tc>
          <w:tcPr>
            <w:tcW w:w="2436" w:type="dxa"/>
          </w:tcPr>
          <w:p w:rsidR="006944AA" w:rsidRDefault="002333A1">
            <w:r>
              <w:t>Jornada escolar completa</w:t>
            </w:r>
          </w:p>
        </w:tc>
        <w:tc>
          <w:tcPr>
            <w:tcW w:w="2436" w:type="dxa"/>
          </w:tcPr>
          <w:p w:rsidR="006944AA" w:rsidRDefault="002333A1">
            <w:r>
              <w:t>Mejorar la calidad del servicio de educación secundaria ampliando las oportunidades de aprendizaje de las y los estudiantes de instituciones educativas públicas del nivel de educación secundaria, promoviendo el cierre de brechas y la equidad educativa en e</w:t>
            </w:r>
            <w:r>
              <w:t>l país. </w:t>
            </w:r>
          </w:p>
        </w:tc>
        <w:tc>
          <w:tcPr>
            <w:tcW w:w="2436" w:type="dxa"/>
          </w:tcPr>
          <w:p w:rsidR="006944AA" w:rsidRDefault="002333A1">
            <w:r>
              <w:t>0</w:t>
            </w:r>
          </w:p>
        </w:tc>
        <w:tc>
          <w:tcPr>
            <w:tcW w:w="2436" w:type="dxa"/>
          </w:tcPr>
          <w:p w:rsidR="006944AA" w:rsidRDefault="002333A1">
            <w:r>
              <w:t>7,578,270</w:t>
            </w:r>
          </w:p>
        </w:tc>
      </w:tr>
      <w:tr w:rsidR="006944AA" w:rsidTr="006944AA">
        <w:trPr>
          <w:jc w:val="center"/>
        </w:trPr>
        <w:tc>
          <w:tcPr>
            <w:tcW w:w="2436" w:type="dxa"/>
          </w:tcPr>
          <w:p w:rsidR="006944AA" w:rsidRDefault="002333A1">
            <w:r>
              <w:t>Limpieza y mantenimiento</w:t>
            </w:r>
          </w:p>
        </w:tc>
        <w:tc>
          <w:tcPr>
            <w:tcW w:w="2436" w:type="dxa"/>
          </w:tcPr>
          <w:p w:rsidR="006944AA" w:rsidRDefault="002333A1">
            <w:r>
              <w:t>El objetivo de la intervención es contribuir al cierre de la brecha de personal de limpieza y mantenimiento, específicamente en las IIEE públicas medianas y grandes, debido a que una mayor concentración de est</w:t>
            </w:r>
            <w:r>
              <w:t>udiantes genera una mayor necesidad de asegurar las condiciones básicas de limpieza, higiene y bioseguridad para las jornadas escolares presenciales o semipresenciales.   </w:t>
            </w:r>
          </w:p>
        </w:tc>
        <w:tc>
          <w:tcPr>
            <w:tcW w:w="2436" w:type="dxa"/>
          </w:tcPr>
          <w:p w:rsidR="006944AA" w:rsidRDefault="002333A1">
            <w:r>
              <w:t>0</w:t>
            </w:r>
          </w:p>
        </w:tc>
        <w:tc>
          <w:tcPr>
            <w:tcW w:w="2436" w:type="dxa"/>
          </w:tcPr>
          <w:p w:rsidR="006944AA" w:rsidRDefault="002333A1">
            <w:r>
              <w:t>1,130,040</w:t>
            </w:r>
          </w:p>
        </w:tc>
      </w:tr>
      <w:tr w:rsidR="006944AA" w:rsidTr="006944AA">
        <w:trPr>
          <w:jc w:val="center"/>
        </w:trPr>
        <w:tc>
          <w:tcPr>
            <w:tcW w:w="2436" w:type="dxa"/>
          </w:tcPr>
          <w:p w:rsidR="006944AA" w:rsidRDefault="002333A1">
            <w:r>
              <w:t>Plan de mejoras PP 0107</w:t>
            </w:r>
          </w:p>
        </w:tc>
        <w:tc>
          <w:tcPr>
            <w:tcW w:w="2436" w:type="dxa"/>
          </w:tcPr>
          <w:p w:rsidR="006944AA" w:rsidRDefault="006944AA"/>
        </w:tc>
        <w:tc>
          <w:tcPr>
            <w:tcW w:w="2436" w:type="dxa"/>
          </w:tcPr>
          <w:p w:rsidR="006944AA" w:rsidRDefault="002333A1">
            <w:r>
              <w:t>0</w:t>
            </w:r>
          </w:p>
        </w:tc>
        <w:tc>
          <w:tcPr>
            <w:tcW w:w="2436" w:type="dxa"/>
          </w:tcPr>
          <w:p w:rsidR="006944AA" w:rsidRDefault="002333A1">
            <w:r>
              <w:t>281,950</w:t>
            </w:r>
          </w:p>
        </w:tc>
      </w:tr>
      <w:tr w:rsidR="006944AA" w:rsidTr="006944AA">
        <w:trPr>
          <w:jc w:val="center"/>
        </w:trPr>
        <w:tc>
          <w:tcPr>
            <w:tcW w:w="2436" w:type="dxa"/>
          </w:tcPr>
          <w:p w:rsidR="006944AA" w:rsidRDefault="002333A1">
            <w:r>
              <w:t>PP 0147 IEST</w:t>
            </w:r>
          </w:p>
        </w:tc>
        <w:tc>
          <w:tcPr>
            <w:tcW w:w="2436" w:type="dxa"/>
          </w:tcPr>
          <w:p w:rsidR="006944AA" w:rsidRDefault="002333A1">
            <w:r>
              <w:t xml:space="preserve">Busca garantizar que toda la oferta educativa superior tecnológica público alcance las condiciones básicas de calidad (CBC) para el licenciamiento </w:t>
            </w:r>
            <w:r>
              <w:lastRenderedPageBreak/>
              <w:t xml:space="preserve">institucional y acceso al servicio educativo de calidad. </w:t>
            </w:r>
          </w:p>
        </w:tc>
        <w:tc>
          <w:tcPr>
            <w:tcW w:w="2436" w:type="dxa"/>
          </w:tcPr>
          <w:p w:rsidR="006944AA" w:rsidRDefault="002333A1">
            <w:r>
              <w:lastRenderedPageBreak/>
              <w:t>0</w:t>
            </w:r>
          </w:p>
        </w:tc>
        <w:tc>
          <w:tcPr>
            <w:tcW w:w="2436" w:type="dxa"/>
          </w:tcPr>
          <w:p w:rsidR="006944AA" w:rsidRDefault="002333A1">
            <w:r>
              <w:t>381,730</w:t>
            </w:r>
          </w:p>
        </w:tc>
      </w:tr>
      <w:tr w:rsidR="006944AA" w:rsidTr="006944AA">
        <w:trPr>
          <w:jc w:val="center"/>
        </w:trPr>
        <w:tc>
          <w:tcPr>
            <w:tcW w:w="2436" w:type="dxa"/>
          </w:tcPr>
          <w:p w:rsidR="006944AA" w:rsidRDefault="002333A1">
            <w:r>
              <w:t>PPoR RVcM - Programas educativos</w:t>
            </w:r>
          </w:p>
        </w:tc>
        <w:tc>
          <w:tcPr>
            <w:tcW w:w="2436" w:type="dxa"/>
          </w:tcPr>
          <w:p w:rsidR="006944AA" w:rsidRDefault="006944AA"/>
        </w:tc>
        <w:tc>
          <w:tcPr>
            <w:tcW w:w="2436" w:type="dxa"/>
          </w:tcPr>
          <w:p w:rsidR="006944AA" w:rsidRDefault="002333A1">
            <w:r>
              <w:t>0</w:t>
            </w:r>
          </w:p>
        </w:tc>
        <w:tc>
          <w:tcPr>
            <w:tcW w:w="2436" w:type="dxa"/>
          </w:tcPr>
          <w:p w:rsidR="006944AA" w:rsidRDefault="002333A1">
            <w:r>
              <w:t>338,</w:t>
            </w:r>
            <w:r>
              <w:t>982</w:t>
            </w:r>
          </w:p>
        </w:tc>
      </w:tr>
      <w:tr w:rsidR="006944AA" w:rsidTr="006944AA">
        <w:trPr>
          <w:jc w:val="center"/>
        </w:trPr>
        <w:tc>
          <w:tcPr>
            <w:tcW w:w="2436" w:type="dxa"/>
          </w:tcPr>
          <w:p w:rsidR="006944AA" w:rsidRDefault="002333A1">
            <w:r>
              <w:t>PPoR RVcM - Talleres educativos</w:t>
            </w:r>
          </w:p>
        </w:tc>
        <w:tc>
          <w:tcPr>
            <w:tcW w:w="2436" w:type="dxa"/>
          </w:tcPr>
          <w:p w:rsidR="006944AA" w:rsidRDefault="006944AA"/>
        </w:tc>
        <w:tc>
          <w:tcPr>
            <w:tcW w:w="2436" w:type="dxa"/>
          </w:tcPr>
          <w:p w:rsidR="006944AA" w:rsidRDefault="002333A1">
            <w:r>
              <w:t>0</w:t>
            </w:r>
          </w:p>
        </w:tc>
        <w:tc>
          <w:tcPr>
            <w:tcW w:w="2436" w:type="dxa"/>
          </w:tcPr>
          <w:p w:rsidR="006944AA" w:rsidRDefault="002333A1">
            <w:r>
              <w:t>87,508</w:t>
            </w:r>
          </w:p>
        </w:tc>
      </w:tr>
      <w:tr w:rsidR="006944AA" w:rsidTr="006944AA">
        <w:trPr>
          <w:jc w:val="center"/>
        </w:trPr>
        <w:tc>
          <w:tcPr>
            <w:tcW w:w="2436" w:type="dxa"/>
          </w:tcPr>
          <w:p w:rsidR="006944AA" w:rsidRDefault="002333A1">
            <w:r>
              <w:t>PRONOEI</w:t>
            </w:r>
          </w:p>
        </w:tc>
        <w:tc>
          <w:tcPr>
            <w:tcW w:w="2436" w:type="dxa"/>
          </w:tcPr>
          <w:p w:rsidR="006944AA" w:rsidRDefault="002333A1">
            <w:r>
              <w:t>Los Programas No Escolarizados de Educación Inicial (PRONOEI), son servicios educativos que atienden a niñas y niños menores de 6 años de edad y a sus familias donde no existe oferta educativa escolar</w:t>
            </w:r>
            <w:r>
              <w:t>izada y se requiere de una atención educativa flexible por las características territoriales, sociales y culturales.  </w:t>
            </w:r>
          </w:p>
        </w:tc>
        <w:tc>
          <w:tcPr>
            <w:tcW w:w="2436" w:type="dxa"/>
          </w:tcPr>
          <w:p w:rsidR="006944AA" w:rsidRDefault="002333A1">
            <w:r>
              <w:t>0</w:t>
            </w:r>
          </w:p>
        </w:tc>
        <w:tc>
          <w:tcPr>
            <w:tcW w:w="2436" w:type="dxa"/>
          </w:tcPr>
          <w:p w:rsidR="006944AA" w:rsidRDefault="002333A1">
            <w:r>
              <w:t>5,325,600</w:t>
            </w:r>
          </w:p>
        </w:tc>
      </w:tr>
      <w:tr w:rsidR="006944AA" w:rsidTr="006944AA">
        <w:trPr>
          <w:jc w:val="center"/>
        </w:trPr>
        <w:tc>
          <w:tcPr>
            <w:tcW w:w="2436" w:type="dxa"/>
          </w:tcPr>
          <w:p w:rsidR="006944AA" w:rsidRDefault="002333A1">
            <w:r>
              <w:t>Redes educativas</w:t>
            </w:r>
          </w:p>
        </w:tc>
        <w:tc>
          <w:tcPr>
            <w:tcW w:w="2436" w:type="dxa"/>
          </w:tcPr>
          <w:p w:rsidR="006944AA" w:rsidRDefault="002333A1">
            <w:r>
              <w:t>Redes Educativas de Gestión Escolar (RE) son la integración de IIEE públicas tanto de ámbito rural como urbano, que por sus características particulares requieren fortalecer su gestión escolar  </w:t>
            </w:r>
          </w:p>
        </w:tc>
        <w:tc>
          <w:tcPr>
            <w:tcW w:w="2436" w:type="dxa"/>
          </w:tcPr>
          <w:p w:rsidR="006944AA" w:rsidRDefault="002333A1">
            <w:r>
              <w:t>0</w:t>
            </w:r>
          </w:p>
        </w:tc>
        <w:tc>
          <w:tcPr>
            <w:tcW w:w="2436" w:type="dxa"/>
          </w:tcPr>
          <w:p w:rsidR="006944AA" w:rsidRDefault="002333A1">
            <w:r>
              <w:t>1,789,589</w:t>
            </w:r>
          </w:p>
        </w:tc>
      </w:tr>
      <w:tr w:rsidR="006944AA" w:rsidTr="006944AA">
        <w:trPr>
          <w:jc w:val="center"/>
        </w:trPr>
        <w:tc>
          <w:tcPr>
            <w:tcW w:w="2436" w:type="dxa"/>
          </w:tcPr>
          <w:p w:rsidR="006944AA" w:rsidRDefault="002333A1">
            <w:r>
              <w:t>Secundaria en alternancia</w:t>
            </w:r>
          </w:p>
        </w:tc>
        <w:tc>
          <w:tcPr>
            <w:tcW w:w="2436" w:type="dxa"/>
          </w:tcPr>
          <w:p w:rsidR="006944AA" w:rsidRDefault="002333A1">
            <w:r>
              <w:t xml:space="preserve"> Constituye un modelo </w:t>
            </w:r>
            <w:r>
              <w:t xml:space="preserve">de servicio educativo semipresencial para el ámbito rural que alterna dos espacios formativos en el   medio   socioeconómico   y   familiar (comunidad), y   en   la   institución   educativa denominada Centro Rural de Formación en </w:t>
            </w:r>
            <w:r>
              <w:lastRenderedPageBreak/>
              <w:t>Alternancia (CRFA) por un</w:t>
            </w:r>
            <w:r>
              <w:t xml:space="preserve"> periodo de dos semanas, en el que se contempla el servicio de residentado. El modelo responde con pertinencia a las características y demandas de las dinámicas familiares y locales del ámbito rural. </w:t>
            </w:r>
          </w:p>
        </w:tc>
        <w:tc>
          <w:tcPr>
            <w:tcW w:w="2436" w:type="dxa"/>
          </w:tcPr>
          <w:p w:rsidR="006944AA" w:rsidRDefault="002333A1">
            <w:r>
              <w:lastRenderedPageBreak/>
              <w:t>0</w:t>
            </w:r>
          </w:p>
        </w:tc>
        <w:tc>
          <w:tcPr>
            <w:tcW w:w="2436" w:type="dxa"/>
          </w:tcPr>
          <w:p w:rsidR="006944AA" w:rsidRDefault="002333A1">
            <w:r>
              <w:t>368,380</w:t>
            </w:r>
          </w:p>
        </w:tc>
      </w:tr>
      <w:tr w:rsidR="006944AA" w:rsidTr="006944AA">
        <w:trPr>
          <w:jc w:val="center"/>
        </w:trPr>
        <w:tc>
          <w:tcPr>
            <w:tcW w:w="2436" w:type="dxa"/>
          </w:tcPr>
          <w:p w:rsidR="006944AA" w:rsidRDefault="002333A1">
            <w:r>
              <w:t>Servicio hospitalario - SEHO</w:t>
            </w:r>
          </w:p>
        </w:tc>
        <w:tc>
          <w:tcPr>
            <w:tcW w:w="2436" w:type="dxa"/>
          </w:tcPr>
          <w:p w:rsidR="006944AA" w:rsidRDefault="002333A1">
            <w:r>
              <w:t>se busca atende</w:t>
            </w:r>
            <w:r>
              <w:t>r a los estudiantes que atraviesan complicaciones en su salud y se encuentran en situación de hospitalización ;esta población estudiantil se encuentra en mayor riesgo de exclusión educativa, es por ello que con esta intervención se busca promover oportunid</w:t>
            </w:r>
            <w:r>
              <w:t>ades de aprendizaje para todos  </w:t>
            </w:r>
          </w:p>
        </w:tc>
        <w:tc>
          <w:tcPr>
            <w:tcW w:w="2436" w:type="dxa"/>
          </w:tcPr>
          <w:p w:rsidR="006944AA" w:rsidRDefault="002333A1">
            <w:r>
              <w:t>0</w:t>
            </w:r>
          </w:p>
        </w:tc>
        <w:tc>
          <w:tcPr>
            <w:tcW w:w="2436" w:type="dxa"/>
          </w:tcPr>
          <w:p w:rsidR="006944AA" w:rsidRDefault="002333A1">
            <w:r>
              <w:t>131,878</w:t>
            </w:r>
          </w:p>
        </w:tc>
      </w:tr>
      <w:tr w:rsidR="006944AA" w:rsidTr="006944AA">
        <w:trPr>
          <w:jc w:val="center"/>
        </w:trPr>
        <w:tc>
          <w:tcPr>
            <w:tcW w:w="2436" w:type="dxa"/>
          </w:tcPr>
          <w:p w:rsidR="006944AA" w:rsidRDefault="002333A1">
            <w:r>
              <w:t>Talleres deportivo recreativos - Wiñaq</w:t>
            </w:r>
          </w:p>
        </w:tc>
        <w:tc>
          <w:tcPr>
            <w:tcW w:w="2436" w:type="dxa"/>
          </w:tcPr>
          <w:p w:rsidR="006944AA" w:rsidRDefault="002333A1">
            <w:r>
              <w:t>Los talleres deportivo- Recreativos es una iniciativa pedagógica cogestionada desde el MINEDU con las DRE y UGEL que implementa talleres de formación deportiva- recreativa q</w:t>
            </w:r>
            <w:r>
              <w:t>ue se dictan fuera del horario de clases a estudiantes de todos los niveles de la Educación Básica de IIEE públicas y privadas.  </w:t>
            </w:r>
          </w:p>
        </w:tc>
        <w:tc>
          <w:tcPr>
            <w:tcW w:w="2436" w:type="dxa"/>
          </w:tcPr>
          <w:p w:rsidR="006944AA" w:rsidRDefault="002333A1">
            <w:r>
              <w:t>0</w:t>
            </w:r>
          </w:p>
        </w:tc>
        <w:tc>
          <w:tcPr>
            <w:tcW w:w="2436" w:type="dxa"/>
          </w:tcPr>
          <w:p w:rsidR="006944AA" w:rsidRDefault="002333A1">
            <w:r>
              <w:t>41,974</w:t>
            </w:r>
          </w:p>
        </w:tc>
      </w:tr>
      <w:tr w:rsidR="006944AA" w:rsidTr="006944AA">
        <w:trPr>
          <w:jc w:val="center"/>
        </w:trPr>
        <w:tc>
          <w:tcPr>
            <w:tcW w:w="2436" w:type="dxa"/>
          </w:tcPr>
          <w:p w:rsidR="006944AA" w:rsidRDefault="002333A1">
            <w:r>
              <w:t>Traslado docente</w:t>
            </w:r>
          </w:p>
        </w:tc>
        <w:tc>
          <w:tcPr>
            <w:tcW w:w="2436" w:type="dxa"/>
          </w:tcPr>
          <w:p w:rsidR="006944AA" w:rsidRDefault="002333A1">
            <w:r>
              <w:t xml:space="preserve">Esta intervención cubre los </w:t>
            </w:r>
            <w:r>
              <w:lastRenderedPageBreak/>
              <w:t>desplazamientos de los miembros de los Comités de Evaluación y observad</w:t>
            </w:r>
            <w:r>
              <w:t xml:space="preserve">ores externos que son los encargados de llevar a cabo la implementación de los instrumentos de la Evaluación del Desempeño Docente. La intervención financia el pago de viáticos, pasajes y movilidad para los integrantes de los comités de evaluación, que se </w:t>
            </w:r>
            <w:r>
              <w:t>constituyen en los gobiernos regionales. </w:t>
            </w:r>
          </w:p>
        </w:tc>
        <w:tc>
          <w:tcPr>
            <w:tcW w:w="2436" w:type="dxa"/>
          </w:tcPr>
          <w:p w:rsidR="006944AA" w:rsidRDefault="002333A1">
            <w:r>
              <w:lastRenderedPageBreak/>
              <w:t>0</w:t>
            </w:r>
          </w:p>
        </w:tc>
        <w:tc>
          <w:tcPr>
            <w:tcW w:w="2436" w:type="dxa"/>
          </w:tcPr>
          <w:p w:rsidR="006944AA" w:rsidRDefault="002333A1">
            <w:r>
              <w:t>192,598</w:t>
            </w:r>
          </w:p>
        </w:tc>
      </w:tr>
      <w:tr w:rsidR="006944AA" w:rsidTr="006944AA">
        <w:trPr>
          <w:jc w:val="center"/>
        </w:trPr>
        <w:tc>
          <w:tcPr>
            <w:tcW w:w="4872" w:type="dxa"/>
            <w:gridSpan w:val="2"/>
          </w:tcPr>
          <w:p w:rsidR="006944AA" w:rsidRDefault="002333A1">
            <w:pPr>
              <w:jc w:val="center"/>
            </w:pPr>
            <w:r>
              <w:t>Total</w:t>
            </w:r>
          </w:p>
          <w:p w:rsidR="006944AA" w:rsidRDefault="006944AA">
            <w:pPr>
              <w:jc w:val="center"/>
            </w:pPr>
          </w:p>
        </w:tc>
        <w:tc>
          <w:tcPr>
            <w:tcW w:w="2436" w:type="dxa"/>
          </w:tcPr>
          <w:p w:rsidR="006944AA" w:rsidRDefault="002333A1">
            <w:r>
              <w:t>122</w:t>
            </w:r>
          </w:p>
        </w:tc>
        <w:tc>
          <w:tcPr>
            <w:tcW w:w="2436" w:type="dxa"/>
          </w:tcPr>
          <w:p w:rsidR="006944AA" w:rsidRDefault="002333A1">
            <w:r>
              <w:t>22,292,820</w:t>
            </w:r>
          </w:p>
        </w:tc>
      </w:tr>
    </w:tbl>
    <w:p w:rsidR="006944AA" w:rsidRDefault="002333A1">
      <w:pPr>
        <w:pStyle w:val="Fuentes"/>
      </w:pPr>
      <w:r>
        <w:t xml:space="preserve">Nota: De los costos que se consignan en el Oficio Múltiple N° 00023-2023-MINEDU/SPE-OPEP. Se encuentra programado un 75 % en el PIA de los GORE, el MINEDU transferirá el resto de </w:t>
      </w:r>
      <w:r>
        <w:t>recursos, según ejecución.</w:t>
      </w:r>
    </w:p>
    <w:sectPr w:rsidR="006944AA" w:rsidSect="007979C9">
      <w:headerReference w:type="default" r:id="rId31"/>
      <w:footerReference w:type="default" r:id="rId32"/>
      <w:footerReference w:type="first" r:id="rId33"/>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052E" w:rsidRDefault="0038052E" w:rsidP="005A20E2">
      <w:r>
        <w:separator/>
      </w:r>
    </w:p>
    <w:p w:rsidR="0038052E" w:rsidRDefault="0038052E"/>
    <w:p w:rsidR="0038052E" w:rsidRDefault="0038052E" w:rsidP="009B4773"/>
    <w:p w:rsidR="0038052E" w:rsidRDefault="0038052E" w:rsidP="00513832"/>
  </w:endnote>
  <w:endnote w:type="continuationSeparator" w:id="0">
    <w:p w:rsidR="0038052E" w:rsidRDefault="0038052E" w:rsidP="005A20E2">
      <w:r>
        <w:continuationSeparator/>
      </w:r>
    </w:p>
    <w:p w:rsidR="0038052E" w:rsidRDefault="0038052E"/>
    <w:p w:rsidR="0038052E" w:rsidRDefault="0038052E" w:rsidP="009B4773"/>
    <w:p w:rsidR="0038052E" w:rsidRDefault="0038052E" w:rsidP="00513832"/>
  </w:endnote>
  <w:endnote w:type="continuationNotice" w:id="1">
    <w:p w:rsidR="0038052E" w:rsidRDefault="0038052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2333A1">
      <w:rPr>
        <w:noProof/>
        <w:lang w:bidi="es-ES"/>
      </w:rPr>
      <w:t>36</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2333A1"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052E" w:rsidRDefault="0038052E" w:rsidP="005A20E2">
      <w:r>
        <w:separator/>
      </w:r>
    </w:p>
    <w:p w:rsidR="0038052E" w:rsidRDefault="0038052E"/>
    <w:p w:rsidR="0038052E" w:rsidRDefault="0038052E" w:rsidP="009B4773"/>
    <w:p w:rsidR="0038052E" w:rsidRDefault="0038052E" w:rsidP="00513832"/>
  </w:footnote>
  <w:footnote w:type="continuationSeparator" w:id="0">
    <w:p w:rsidR="0038052E" w:rsidRDefault="0038052E" w:rsidP="005A20E2">
      <w:r>
        <w:continuationSeparator/>
      </w:r>
    </w:p>
    <w:p w:rsidR="0038052E" w:rsidRDefault="0038052E"/>
    <w:p w:rsidR="0038052E" w:rsidRDefault="0038052E" w:rsidP="009B4773"/>
    <w:p w:rsidR="0038052E" w:rsidRDefault="0038052E" w:rsidP="00513832"/>
  </w:footnote>
  <w:footnote w:type="continuationNotice" w:id="1">
    <w:p w:rsidR="0038052E" w:rsidRDefault="0038052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val="es-PE" w:eastAsia="es-PE"/>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val="es-PE" w:eastAsia="es-PE"/>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val="es-PE" w:eastAsia="es-PE"/>
      </w:rPr>
      <w:drawing>
        <wp:anchor distT="0" distB="0" distL="114300" distR="114300" simplePos="0" relativeHeight="251658240" behindDoc="1" locked="0" layoutInCell="1" allowOverlap="1" wp14:anchorId="2920A92C" wp14:editId="53A59DD4">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PE" w:eastAsia="es-PE"/>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val="es-PE" w:eastAsia="es-PE"/>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646254"/>
    <w:multiLevelType w:val="hybridMultilevel"/>
    <w:tmpl w:val="F82413A2"/>
    <w:lvl w:ilvl="0" w:tplc="0DEEDEB4">
      <w:start w:val="1"/>
      <w:numFmt w:val="lowerRoman"/>
      <w:pStyle w:val="Listaconnmeros2"/>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1"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4"/>
  </w:num>
  <w:num w:numId="3">
    <w:abstractNumId w:val="6"/>
  </w:num>
  <w:num w:numId="4">
    <w:abstractNumId w:val="4"/>
  </w:num>
  <w:num w:numId="5">
    <w:abstractNumId w:val="8"/>
  </w:num>
  <w:num w:numId="6">
    <w:abstractNumId w:val="3"/>
  </w:num>
  <w:num w:numId="7">
    <w:abstractNumId w:val="11"/>
  </w:num>
  <w:num w:numId="8">
    <w:abstractNumId w:val="2"/>
  </w:num>
  <w:num w:numId="9">
    <w:abstractNumId w:val="13"/>
  </w:num>
  <w:num w:numId="10">
    <w:abstractNumId w:val="1"/>
  </w:num>
  <w:num w:numId="11">
    <w:abstractNumId w:val="0"/>
  </w:num>
  <w:num w:numId="12">
    <w:abstractNumId w:val="12"/>
  </w:num>
  <w:num w:numId="13">
    <w:abstractNumId w:val="9"/>
  </w:num>
  <w:num w:numId="14">
    <w:abstractNumId w:val="5"/>
  </w:num>
  <w:num w:numId="15">
    <w:abstractNumId w:val="5"/>
  </w:num>
  <w:num w:numId="16">
    <w:abstractNumId w:val="5"/>
  </w:num>
  <w:num w:numId="17">
    <w:abstractNumId w:val="10"/>
  </w:num>
  <w:num w:numId="1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ctiveWritingStyle w:appName="MSWord" w:lang="es-ES" w:vendorID="64" w:dllVersion="131078" w:nlCheck="1" w:checkStyle="0"/>
  <w:activeWritingStyle w:appName="MSWord" w:lang="es-PE" w:vendorID="64" w:dllVersion="131078"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48E9"/>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33A1"/>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052E"/>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44AA"/>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162"/>
    <w:rsid w:val="007979C9"/>
    <w:rsid w:val="007A7CE5"/>
    <w:rsid w:val="007B17C4"/>
    <w:rsid w:val="007B1F5A"/>
    <w:rsid w:val="007B3AB6"/>
    <w:rsid w:val="007B5AFF"/>
    <w:rsid w:val="007C136F"/>
    <w:rsid w:val="007C5AF4"/>
    <w:rsid w:val="007C6E78"/>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E214A"/>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67584"/>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9F2ED9"/>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18F1"/>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8133A"/>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91176"/>
    <w:rsid w:val="00CA223E"/>
    <w:rsid w:val="00CA4395"/>
    <w:rsid w:val="00CA61D8"/>
    <w:rsid w:val="00CB69EE"/>
    <w:rsid w:val="00CC0946"/>
    <w:rsid w:val="00CD1D98"/>
    <w:rsid w:val="00CF096A"/>
    <w:rsid w:val="00CF1267"/>
    <w:rsid w:val="00CF60E6"/>
    <w:rsid w:val="00D036C8"/>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D3B3D"/>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A1F1F"/>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967584"/>
    <w:pPr>
      <w:spacing w:before="120" w:after="18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967584"/>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036C8"/>
    <w:pPr>
      <w:numPr>
        <w:numId w:val="8"/>
      </w:numPr>
      <w:spacing w:before="240" w:after="240"/>
      <w:ind w:left="1080"/>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0748E9"/>
    <w:pPr>
      <w:numPr>
        <w:numId w:val="18"/>
      </w:numPr>
      <w:spacing w:after="200" w:line="276" w:lineRule="auto"/>
      <w:contextualSpacing/>
    </w:pPr>
    <w:rPr>
      <w:rFonts w:eastAsia="MS Mincho"/>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2.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3.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94272EA-A41D-4A60-BBEC-7FB4BC84D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36</Pages>
  <Words>5595</Words>
  <Characters>30773</Characters>
  <Application>Microsoft Office Word</Application>
  <DocSecurity>0</DocSecurity>
  <Lines>256</Lines>
  <Paragraphs>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2023-04-05T16:58:00Z</dcterms:created>
  <dcterms:modified xsi:type="dcterms:W3CDTF">2023-04-10T22:30:00Z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