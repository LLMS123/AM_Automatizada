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14,942,393</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14,942,393</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30/03/2023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30/03/2023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2D379BB" w14:textId="2E903822"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 xml:space="preserve">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717,781</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3954700E" w14:textId="74B40C45"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 xml:space="preserve">717,781</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9</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9</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HUANCAVELICA</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HUANCAVELICA</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ANCAVELICA.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8E7C99" w:rsidRDefault="00B8133A">
          <w:pPr>
            <w:pStyle w:val="TDC1"/>
            <w:tabs>
              <w:tab w:val="right" w:leader="dot" w:pos="4927"/>
            </w:tabs>
            <w:rPr>
              <w:rFonts w:eastAsiaTheme="minorEastAsia"/>
              <w:noProof/>
              <w:color w:val="auto"/>
              <w:sz w:val="22"/>
              <w:szCs w:val="22"/>
              <w:lang w:val="es-PE" w:eastAsia="es-PE"/>
            </w:rPr>
          </w:pPr>
          <w:r>
            <w:rPr>
              <w:b/>
              <w:noProof/>
              <w:lang w:bidi="es-ES"/>
            </w:rPr>
            <w:fldChar w:fldCharType="begin"/>
          </w:r>
          <w:r>
            <w:rPr>
              <w:b/>
              <w:noProof/>
              <w:lang w:bidi="es-ES"/>
            </w:rPr>
            <w:instrText xml:space="preserve"> TOC \o "1-1" \h \z \u </w:instrText>
          </w:r>
          <w:r>
            <w:rPr>
              <w:b/>
              <w:noProof/>
              <w:lang w:bidi="es-ES"/>
            </w:rPr>
            <w:fldChar w:fldCharType="separate"/>
          </w:r>
          <w:hyperlink w:anchor="_Toc132040221" w:history="1">
            <w:r w:rsidR="008E7C99" w:rsidRPr="00124AEA">
              <w:rPr>
                <w:rStyle w:val="Hipervnculo"/>
                <w:noProof/>
              </w:rPr>
              <w:t>1. Intervenciones y Acciones Pedagógicas (IAP)</w:t>
            </w:r>
            <w:r w:rsidR="008E7C99">
              <w:rPr>
                <w:noProof/>
                <w:webHidden/>
              </w:rPr>
              <w:tab/>
            </w:r>
            <w:r w:rsidR="008E7C99">
              <w:rPr>
                <w:noProof/>
                <w:webHidden/>
              </w:rPr>
              <w:fldChar w:fldCharType="begin"/>
            </w:r>
            <w:r w:rsidR="008E7C99">
              <w:rPr>
                <w:noProof/>
                <w:webHidden/>
              </w:rPr>
              <w:instrText xml:space="preserve"> PAGEREF _Toc132040221 \h </w:instrText>
            </w:r>
            <w:r w:rsidR="008E7C99">
              <w:rPr>
                <w:noProof/>
                <w:webHidden/>
              </w:rPr>
            </w:r>
            <w:r w:rsidR="008E7C99">
              <w:rPr>
                <w:noProof/>
                <w:webHidden/>
              </w:rPr>
              <w:fldChar w:fldCharType="separate"/>
            </w:r>
            <w:r w:rsidR="008E7C99">
              <w:rPr>
                <w:noProof/>
                <w:webHidden/>
              </w:rPr>
              <w:t>3</w:t>
            </w:r>
            <w:r w:rsidR="008E7C99">
              <w:rPr>
                <w:noProof/>
                <w:webHidden/>
              </w:rPr>
              <w:fldChar w:fldCharType="end"/>
            </w:r>
          </w:hyperlink>
        </w:p>
        <w:p w:rsidR="008E7C99" w:rsidRDefault="008E7C99">
          <w:pPr>
            <w:pStyle w:val="TDC1"/>
            <w:tabs>
              <w:tab w:val="right" w:leader="dot" w:pos="4927"/>
            </w:tabs>
            <w:rPr>
              <w:rFonts w:eastAsiaTheme="minorEastAsia"/>
              <w:noProof/>
              <w:color w:val="auto"/>
              <w:sz w:val="22"/>
              <w:szCs w:val="22"/>
              <w:lang w:val="es-PE" w:eastAsia="es-PE"/>
            </w:rPr>
          </w:pPr>
          <w:hyperlink w:anchor="_Toc132040222" w:history="1">
            <w:r w:rsidRPr="00124AEA">
              <w:rPr>
                <w:rStyle w:val="Hipervnculo"/>
                <w:noProof/>
              </w:rPr>
              <w:t>2. Contratación de Personal CAS para IAP</w:t>
            </w:r>
            <w:r>
              <w:rPr>
                <w:noProof/>
                <w:webHidden/>
              </w:rPr>
              <w:tab/>
            </w:r>
            <w:r>
              <w:rPr>
                <w:noProof/>
                <w:webHidden/>
              </w:rPr>
              <w:fldChar w:fldCharType="begin"/>
            </w:r>
            <w:r>
              <w:rPr>
                <w:noProof/>
                <w:webHidden/>
              </w:rPr>
              <w:instrText xml:space="preserve"> PAGEREF _Toc132040222 \h </w:instrText>
            </w:r>
            <w:r>
              <w:rPr>
                <w:noProof/>
                <w:webHidden/>
              </w:rPr>
            </w:r>
            <w:r>
              <w:rPr>
                <w:noProof/>
                <w:webHidden/>
              </w:rPr>
              <w:fldChar w:fldCharType="separate"/>
            </w:r>
            <w:r>
              <w:rPr>
                <w:noProof/>
                <w:webHidden/>
              </w:rPr>
              <w:t>7</w:t>
            </w:r>
            <w:r>
              <w:rPr>
                <w:noProof/>
                <w:webHidden/>
              </w:rPr>
              <w:fldChar w:fldCharType="end"/>
            </w:r>
          </w:hyperlink>
        </w:p>
        <w:p w:rsidR="008E7C99" w:rsidRDefault="008E7C99">
          <w:pPr>
            <w:pStyle w:val="TDC1"/>
            <w:tabs>
              <w:tab w:val="right" w:leader="dot" w:pos="4927"/>
            </w:tabs>
            <w:rPr>
              <w:rFonts w:eastAsiaTheme="minorEastAsia"/>
              <w:noProof/>
              <w:color w:val="auto"/>
              <w:sz w:val="22"/>
              <w:szCs w:val="22"/>
              <w:lang w:val="es-PE" w:eastAsia="es-PE"/>
            </w:rPr>
          </w:pPr>
          <w:hyperlink w:anchor="_Toc132040223" w:history="1">
            <w:r w:rsidRPr="00124AEA">
              <w:rPr>
                <w:rStyle w:val="Hipervnculo"/>
                <w:noProof/>
              </w:rPr>
              <w:t>6. Anexos</w:t>
            </w:r>
            <w:r>
              <w:rPr>
                <w:noProof/>
                <w:webHidden/>
              </w:rPr>
              <w:tab/>
            </w:r>
            <w:r>
              <w:rPr>
                <w:noProof/>
                <w:webHidden/>
              </w:rPr>
              <w:fldChar w:fldCharType="begin"/>
            </w:r>
            <w:r>
              <w:rPr>
                <w:noProof/>
                <w:webHidden/>
              </w:rPr>
              <w:instrText xml:space="preserve"> PAGEREF _Toc132040223 \h </w:instrText>
            </w:r>
            <w:r>
              <w:rPr>
                <w:noProof/>
                <w:webHidden/>
              </w:rPr>
            </w:r>
            <w:r>
              <w:rPr>
                <w:noProof/>
                <w:webHidden/>
              </w:rPr>
              <w:fldChar w:fldCharType="separate"/>
            </w:r>
            <w:r>
              <w:rPr>
                <w:noProof/>
                <w:webHidden/>
              </w:rPr>
              <w:t>21</w:t>
            </w:r>
            <w:r>
              <w:rPr>
                <w:noProof/>
                <w:webHidden/>
              </w:rPr>
              <w:fldChar w:fldCharType="end"/>
            </w:r>
          </w:hyperlink>
        </w:p>
        <w:p w:rsidR="000A7626" w:rsidRPr="00C16D26" w:rsidRDefault="00B8133A"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Pr>
              <w:b/>
              <w:noProof/>
              <w:lang w:bidi="es-ES"/>
            </w:rPr>
            <w:fldChar w:fldCharType="end"/>
          </w:r>
        </w:p>
      </w:sdtContent>
    </w:sdt>
    <w:p w:rsidR="000855D1" w:rsidRPr="006D66AF" w:rsidRDefault="000855D1" w:rsidP="000F23E5">
      <w:pPr>
        <w:tabs>
          <w:tab w:val="left" w:pos="6536"/>
        </w:tabs>
      </w:pPr>
    </w:p>
    <w:p w:rsidR="00FE533D" w:rsidRDefault="008E7C99">
      <w:pPr>
        <w:pStyle w:val="Ttulo1"/>
      </w:pPr>
      <w:bookmarkStart w:id="1" w:name="_Toc132040221"/>
      <w:r>
        <w:t>1.</w:t>
      </w:r>
      <w:r>
        <w:t xml:space="preserve"> Intervenciones y Acciones Pedagógicas (IAP)</w:t>
      </w:r>
      <w:bookmarkEnd w:id="1"/>
    </w:p>
    <w:p w:rsidR="00FE533D" w:rsidRDefault="008E7C99">
      <w:pPr>
        <w:pStyle w:val="Listaconvietas"/>
        <w:jc w:val="both"/>
      </w:pPr>
      <w:r>
        <w:t>Mediante el numeral 42.1 del artículo 42 de la Ley N° 31638, Ley de Presupuesto del Sector Público del Año Fiscal 2023, se autoriza al Ministerio de Educación, a realizar modificaciones presupuestales a favor de</w:t>
      </w:r>
      <w:r>
        <w:t xml:space="preserve"> los gobiernos regionales, hasta por el monto de S/ 264 531 490,00 (DOSCIENTOS SESENTA Y CUATRO MILLONES QUINIENTOS TREINTA Y UN MIL CUATROCIENTOS NOVENTA Y 00/100 SOLES), para el financiamiento y ejecución de las intervenciones y acciones pedagógicas seña</w:t>
      </w:r>
      <w:r>
        <w:t>ladas en el artículo 42 de la citada Ley.</w:t>
      </w:r>
    </w:p>
    <w:p w:rsidR="00FE533D" w:rsidRDefault="008E7C99">
      <w:pPr>
        <w:pStyle w:val="Listaconvietas"/>
        <w:jc w:val="both"/>
      </w:pPr>
      <w:r>
        <w:t>El Gobierno Regional de HUANCAVELICA tiene asignado en su presupuesto institucional de apertura un monto de S/ 14,942,393.00 para el financiamiento de las intervenciones y acciones pedagógicas. Asimismo, es importa</w:t>
      </w:r>
      <w:r>
        <w:t>nte mencionar que adicionalmente se realizará transferencias de partidas con cargo a los recursos del Ministerio de Educación a favor de los Gobierno Regionales, en base a los resultados de la ejecución de los recursos asignados, conforme lo dispuesto en e</w:t>
      </w:r>
      <w:r>
        <w:t>l marco del numeral 42.1 y 42.2 del artículo 42 de la Ley de Presupuesto 2023.</w:t>
      </w:r>
    </w:p>
    <w:p w:rsidR="00FE533D" w:rsidRDefault="008E7C99">
      <w:pPr>
        <w:pStyle w:val="Listaconvietas"/>
        <w:jc w:val="both"/>
      </w:pPr>
      <w:r>
        <w:t>En el Anexo N° 1 puede hallarse una descripción de las intervenciones asignadas a esta región, así como su costo.</w:t>
      </w:r>
    </w:p>
    <w:p w:rsidR="00FE533D" w:rsidRDefault="008E7C99">
      <w:pPr>
        <w:jc w:val="center"/>
      </w:pPr>
      <w:r>
        <w:rPr>
          <w:b/>
        </w:rPr>
        <w:t>Tabla N° 01. Costo anual de las intervenciones y recursos dispo</w:t>
      </w:r>
      <w:r>
        <w:rPr>
          <w:b/>
        </w:rPr>
        <w:t>nibles en el PIA, por Unidad Ejecutora - HUANCAVELICA</w:t>
      </w:r>
    </w:p>
    <w:tbl>
      <w:tblPr>
        <w:tblStyle w:val="tablaminedu1"/>
        <w:tblW w:w="0" w:type="auto"/>
        <w:jc w:val="center"/>
        <w:tblLayout w:type="fixed"/>
        <w:tblLook w:val="04A0" w:firstRow="1" w:lastRow="0" w:firstColumn="1" w:lastColumn="0" w:noHBand="0" w:noVBand="1"/>
      </w:tblPr>
      <w:tblGrid>
        <w:gridCol w:w="3249"/>
        <w:gridCol w:w="3249"/>
        <w:gridCol w:w="3249"/>
      </w:tblGrid>
      <w:tr w:rsidR="00FE533D" w:rsidTr="00FE533D">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FE533D" w:rsidRDefault="008E7C99">
            <w:r>
              <w:t>Unidad Ejecutora</w:t>
            </w:r>
          </w:p>
        </w:tc>
        <w:tc>
          <w:tcPr>
            <w:tcW w:w="3249" w:type="dxa"/>
          </w:tcPr>
          <w:p w:rsidR="00FE533D" w:rsidRDefault="008E7C99">
            <w:r>
              <w:t>Costo anual</w:t>
            </w:r>
          </w:p>
        </w:tc>
        <w:tc>
          <w:tcPr>
            <w:tcW w:w="3249" w:type="dxa"/>
          </w:tcPr>
          <w:p w:rsidR="00FE533D" w:rsidRDefault="008E7C99">
            <w:r>
              <w:t>PIA</w:t>
            </w:r>
          </w:p>
        </w:tc>
      </w:tr>
      <w:tr w:rsidR="00FE533D" w:rsidTr="00FE533D">
        <w:trPr>
          <w:jc w:val="center"/>
        </w:trPr>
        <w:tc>
          <w:tcPr>
            <w:tcW w:w="3249" w:type="dxa"/>
          </w:tcPr>
          <w:p w:rsidR="00FE533D" w:rsidRDefault="008E7C99">
            <w:r>
              <w:t>300. EDUCACION HUANCAVELICA</w:t>
            </w:r>
          </w:p>
        </w:tc>
        <w:tc>
          <w:tcPr>
            <w:tcW w:w="3249" w:type="dxa"/>
          </w:tcPr>
          <w:p w:rsidR="00FE533D" w:rsidRDefault="008E7C99">
            <w:r>
              <w:t>997,810</w:t>
            </w:r>
          </w:p>
        </w:tc>
        <w:tc>
          <w:tcPr>
            <w:tcW w:w="3249" w:type="dxa"/>
          </w:tcPr>
          <w:p w:rsidR="00FE533D" w:rsidRDefault="008E7C99">
            <w:r>
              <w:t>164,433</w:t>
            </w:r>
          </w:p>
        </w:tc>
      </w:tr>
      <w:tr w:rsidR="00FE533D" w:rsidTr="00FE533D">
        <w:trPr>
          <w:jc w:val="center"/>
        </w:trPr>
        <w:tc>
          <w:tcPr>
            <w:tcW w:w="3249" w:type="dxa"/>
          </w:tcPr>
          <w:p w:rsidR="00FE533D" w:rsidRDefault="008E7C99">
            <w:r>
              <w:t>307. EDUCACION UGEL ANGARAES</w:t>
            </w:r>
          </w:p>
        </w:tc>
        <w:tc>
          <w:tcPr>
            <w:tcW w:w="3249" w:type="dxa"/>
          </w:tcPr>
          <w:p w:rsidR="00FE533D" w:rsidRDefault="008E7C99">
            <w:r>
              <w:t>2,537,220</w:t>
            </w:r>
          </w:p>
        </w:tc>
        <w:tc>
          <w:tcPr>
            <w:tcW w:w="3249" w:type="dxa"/>
          </w:tcPr>
          <w:p w:rsidR="00FE533D" w:rsidRDefault="008E7C99">
            <w:r>
              <w:t>1,865,944</w:t>
            </w:r>
          </w:p>
        </w:tc>
      </w:tr>
      <w:tr w:rsidR="00FE533D" w:rsidTr="00FE533D">
        <w:trPr>
          <w:jc w:val="center"/>
        </w:trPr>
        <w:tc>
          <w:tcPr>
            <w:tcW w:w="3249" w:type="dxa"/>
          </w:tcPr>
          <w:p w:rsidR="00FE533D" w:rsidRDefault="008E7C99">
            <w:r>
              <w:t>308. UGEL SURCUBAMBA</w:t>
            </w:r>
          </w:p>
        </w:tc>
        <w:tc>
          <w:tcPr>
            <w:tcW w:w="3249" w:type="dxa"/>
          </w:tcPr>
          <w:p w:rsidR="00FE533D" w:rsidRDefault="008E7C99">
            <w:r>
              <w:t>1,693,016</w:t>
            </w:r>
          </w:p>
        </w:tc>
        <w:tc>
          <w:tcPr>
            <w:tcW w:w="3249" w:type="dxa"/>
          </w:tcPr>
          <w:p w:rsidR="00FE533D" w:rsidRDefault="008E7C99">
            <w:r>
              <w:t>1,308,973</w:t>
            </w:r>
          </w:p>
        </w:tc>
      </w:tr>
      <w:tr w:rsidR="00FE533D" w:rsidTr="00FE533D">
        <w:trPr>
          <w:jc w:val="center"/>
        </w:trPr>
        <w:tc>
          <w:tcPr>
            <w:tcW w:w="3249" w:type="dxa"/>
          </w:tcPr>
          <w:p w:rsidR="00FE533D" w:rsidRDefault="008E7C99">
            <w:r>
              <w:t>309. UGEL ACOBAMBA</w:t>
            </w:r>
          </w:p>
        </w:tc>
        <w:tc>
          <w:tcPr>
            <w:tcW w:w="3249" w:type="dxa"/>
          </w:tcPr>
          <w:p w:rsidR="00FE533D" w:rsidRDefault="008E7C99">
            <w:r>
              <w:t>1,767,530</w:t>
            </w:r>
          </w:p>
        </w:tc>
        <w:tc>
          <w:tcPr>
            <w:tcW w:w="3249" w:type="dxa"/>
          </w:tcPr>
          <w:p w:rsidR="00FE533D" w:rsidRDefault="008E7C99">
            <w:r>
              <w:t>1,380,346</w:t>
            </w:r>
          </w:p>
        </w:tc>
      </w:tr>
      <w:tr w:rsidR="00FE533D" w:rsidTr="00FE533D">
        <w:trPr>
          <w:jc w:val="center"/>
        </w:trPr>
        <w:tc>
          <w:tcPr>
            <w:tcW w:w="3249" w:type="dxa"/>
          </w:tcPr>
          <w:p w:rsidR="00FE533D" w:rsidRDefault="008E7C99">
            <w:r>
              <w:t>310. UGEL HUANCAVELICA</w:t>
            </w:r>
          </w:p>
        </w:tc>
        <w:tc>
          <w:tcPr>
            <w:tcW w:w="3249" w:type="dxa"/>
          </w:tcPr>
          <w:p w:rsidR="00FE533D" w:rsidRDefault="008E7C99">
            <w:r>
              <w:t>5,433,239</w:t>
            </w:r>
          </w:p>
        </w:tc>
        <w:tc>
          <w:tcPr>
            <w:tcW w:w="3249" w:type="dxa"/>
          </w:tcPr>
          <w:p w:rsidR="00FE533D" w:rsidRDefault="008E7C99">
            <w:r>
              <w:t>4,398,918</w:t>
            </w:r>
          </w:p>
        </w:tc>
      </w:tr>
      <w:tr w:rsidR="00FE533D" w:rsidTr="00FE533D">
        <w:trPr>
          <w:jc w:val="center"/>
        </w:trPr>
        <w:tc>
          <w:tcPr>
            <w:tcW w:w="3249" w:type="dxa"/>
          </w:tcPr>
          <w:p w:rsidR="00FE533D" w:rsidRDefault="008E7C99">
            <w:r>
              <w:t>311. UGEL HUAYTARA</w:t>
            </w:r>
          </w:p>
        </w:tc>
        <w:tc>
          <w:tcPr>
            <w:tcW w:w="3249" w:type="dxa"/>
          </w:tcPr>
          <w:p w:rsidR="00FE533D" w:rsidRDefault="008E7C99">
            <w:r>
              <w:t>1,250,017</w:t>
            </w:r>
          </w:p>
        </w:tc>
        <w:tc>
          <w:tcPr>
            <w:tcW w:w="3249" w:type="dxa"/>
          </w:tcPr>
          <w:p w:rsidR="00FE533D" w:rsidRDefault="008E7C99">
            <w:r>
              <w:t>881,803</w:t>
            </w:r>
          </w:p>
        </w:tc>
      </w:tr>
      <w:tr w:rsidR="00FE533D" w:rsidTr="00FE533D">
        <w:trPr>
          <w:jc w:val="center"/>
        </w:trPr>
        <w:tc>
          <w:tcPr>
            <w:tcW w:w="3249" w:type="dxa"/>
          </w:tcPr>
          <w:p w:rsidR="00FE533D" w:rsidRDefault="008E7C99">
            <w:r>
              <w:t>312. UGEL TAYACAJA</w:t>
            </w:r>
          </w:p>
        </w:tc>
        <w:tc>
          <w:tcPr>
            <w:tcW w:w="3249" w:type="dxa"/>
          </w:tcPr>
          <w:p w:rsidR="00FE533D" w:rsidRDefault="008E7C99">
            <w:r>
              <w:t>3,264,566</w:t>
            </w:r>
          </w:p>
        </w:tc>
        <w:tc>
          <w:tcPr>
            <w:tcW w:w="3249" w:type="dxa"/>
          </w:tcPr>
          <w:p w:rsidR="00FE533D" w:rsidRDefault="008E7C99">
            <w:r>
              <w:t>2,566,428</w:t>
            </w:r>
          </w:p>
        </w:tc>
      </w:tr>
      <w:tr w:rsidR="00FE533D" w:rsidTr="00FE533D">
        <w:trPr>
          <w:jc w:val="center"/>
        </w:trPr>
        <w:tc>
          <w:tcPr>
            <w:tcW w:w="3249" w:type="dxa"/>
          </w:tcPr>
          <w:p w:rsidR="00FE533D" w:rsidRDefault="008E7C99">
            <w:r>
              <w:t>313. UGEL CASTROVIRREYNA</w:t>
            </w:r>
          </w:p>
        </w:tc>
        <w:tc>
          <w:tcPr>
            <w:tcW w:w="3249" w:type="dxa"/>
          </w:tcPr>
          <w:p w:rsidR="00FE533D" w:rsidRDefault="008E7C99">
            <w:r>
              <w:t>1,008,347</w:t>
            </w:r>
          </w:p>
        </w:tc>
        <w:tc>
          <w:tcPr>
            <w:tcW w:w="3249" w:type="dxa"/>
          </w:tcPr>
          <w:p w:rsidR="00FE533D" w:rsidRDefault="008E7C99">
            <w:r>
              <w:t>877,276</w:t>
            </w:r>
          </w:p>
        </w:tc>
      </w:tr>
      <w:tr w:rsidR="00FE533D" w:rsidTr="00FE533D">
        <w:trPr>
          <w:jc w:val="center"/>
        </w:trPr>
        <w:tc>
          <w:tcPr>
            <w:tcW w:w="3249" w:type="dxa"/>
          </w:tcPr>
          <w:p w:rsidR="00FE533D" w:rsidRDefault="008E7C99">
            <w:r>
              <w:t>314. UGEL CHURCAMPA</w:t>
            </w:r>
          </w:p>
        </w:tc>
        <w:tc>
          <w:tcPr>
            <w:tcW w:w="3249" w:type="dxa"/>
          </w:tcPr>
          <w:p w:rsidR="00FE533D" w:rsidRDefault="008E7C99">
            <w:r>
              <w:t>1,869,623</w:t>
            </w:r>
          </w:p>
        </w:tc>
        <w:tc>
          <w:tcPr>
            <w:tcW w:w="3249" w:type="dxa"/>
          </w:tcPr>
          <w:p w:rsidR="00FE533D" w:rsidRDefault="008E7C99">
            <w:r>
              <w:t>1,498,272</w:t>
            </w:r>
          </w:p>
        </w:tc>
      </w:tr>
      <w:tr w:rsidR="00FE533D" w:rsidTr="00FE533D">
        <w:trPr>
          <w:jc w:val="center"/>
        </w:trPr>
        <w:tc>
          <w:tcPr>
            <w:tcW w:w="3249" w:type="dxa"/>
          </w:tcPr>
          <w:p w:rsidR="00FE533D" w:rsidRDefault="008E7C99">
            <w:r>
              <w:t>Total</w:t>
            </w:r>
          </w:p>
        </w:tc>
        <w:tc>
          <w:tcPr>
            <w:tcW w:w="3249" w:type="dxa"/>
          </w:tcPr>
          <w:p w:rsidR="00FE533D" w:rsidRDefault="008E7C99">
            <w:r>
              <w:t>19,821,368</w:t>
            </w:r>
          </w:p>
        </w:tc>
        <w:tc>
          <w:tcPr>
            <w:tcW w:w="3249" w:type="dxa"/>
          </w:tcPr>
          <w:p w:rsidR="00FE533D" w:rsidRDefault="008E7C99">
            <w:r>
              <w:t>14,942,393</w:t>
            </w:r>
          </w:p>
        </w:tc>
      </w:tr>
    </w:tbl>
    <w:p w:rsidR="00FE533D" w:rsidRDefault="008E7C99">
      <w:pPr>
        <w:pStyle w:val="Fuentes"/>
      </w:pPr>
      <w:r>
        <w:t xml:space="preserve">Fuente: </w:t>
      </w:r>
      <w:r>
        <w:t>Fuente: Base SIAF al corte de 19 de marzo del 2023 e informes UPP</w:t>
      </w:r>
    </w:p>
    <w:p w:rsidR="00FE533D" w:rsidRDefault="008E7C99">
      <w:pPr>
        <w:pStyle w:val="Listaconvietas"/>
        <w:jc w:val="both"/>
      </w:pPr>
      <w:r>
        <w:t>El Gobierno Regional de HUANCAVELICA ha recibido un monto S/ 1,744,692.00 en transferencias con cargo a los recursos del Ministerio de Educación a favor de los Gobierno Regionales, en base a</w:t>
      </w:r>
      <w:r>
        <w:t xml:space="preserve"> los resultados de la ejecución de los recursos asignados, conforme lo dispuesto en el marco del numeral 42.1 y 42.2 del artículo 42 de la Ley de Presupuesto 2023. </w:t>
      </w:r>
    </w:p>
    <w:p w:rsidR="00FE533D" w:rsidRDefault="008E7C99">
      <w:pPr>
        <w:jc w:val="center"/>
      </w:pPr>
      <w:r>
        <w:rPr>
          <w:b/>
        </w:rPr>
        <w:lastRenderedPageBreak/>
        <w:t>Tabla N° 02. Transferencias realizadas para el financiamiento de intervenciones - HUANCAVEL</w:t>
      </w:r>
      <w:r>
        <w:rPr>
          <w:b/>
        </w:rPr>
        <w:t>ICA</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FE533D" w:rsidTr="00FE533D">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FE533D" w:rsidRDefault="008E7C99">
            <w:r>
              <w:t>Unidad Ejecutora</w:t>
            </w:r>
          </w:p>
        </w:tc>
        <w:tc>
          <w:tcPr>
            <w:tcW w:w="2436" w:type="dxa"/>
          </w:tcPr>
          <w:p w:rsidR="00FE533D" w:rsidRDefault="008E7C99">
            <w:r>
              <w:t>PIM</w:t>
            </w:r>
          </w:p>
        </w:tc>
        <w:tc>
          <w:tcPr>
            <w:tcW w:w="2436" w:type="dxa"/>
          </w:tcPr>
          <w:p w:rsidR="00FE533D" w:rsidRDefault="008E7C99">
            <w:r>
              <w:t>Primera transferencia (DS-N°031-2023-EF)</w:t>
            </w:r>
          </w:p>
        </w:tc>
        <w:tc>
          <w:tcPr>
            <w:tcW w:w="2436" w:type="dxa"/>
          </w:tcPr>
          <w:p w:rsidR="00FE533D" w:rsidRDefault="008E7C99">
            <w:r>
              <w:t>Total transferido</w:t>
            </w:r>
          </w:p>
        </w:tc>
      </w:tr>
      <w:tr w:rsidR="00FE533D" w:rsidTr="00FE533D">
        <w:trPr>
          <w:jc w:val="center"/>
        </w:trPr>
        <w:tc>
          <w:tcPr>
            <w:tcW w:w="2436" w:type="dxa"/>
          </w:tcPr>
          <w:p w:rsidR="00FE533D" w:rsidRDefault="008E7C99">
            <w:r>
              <w:t>300. EDUCACION HUANCAVELICA</w:t>
            </w:r>
          </w:p>
        </w:tc>
        <w:tc>
          <w:tcPr>
            <w:tcW w:w="2436" w:type="dxa"/>
          </w:tcPr>
          <w:p w:rsidR="00FE533D" w:rsidRDefault="008E7C99">
            <w:r>
              <w:t>954,235</w:t>
            </w:r>
          </w:p>
        </w:tc>
        <w:tc>
          <w:tcPr>
            <w:tcW w:w="2436" w:type="dxa"/>
          </w:tcPr>
          <w:p w:rsidR="00FE533D" w:rsidRDefault="008E7C99">
            <w:r>
              <w:t>789,802</w:t>
            </w:r>
          </w:p>
        </w:tc>
        <w:tc>
          <w:tcPr>
            <w:tcW w:w="2436" w:type="dxa"/>
          </w:tcPr>
          <w:p w:rsidR="00FE533D" w:rsidRDefault="008E7C99">
            <w:r>
              <w:t>789,802</w:t>
            </w:r>
          </w:p>
        </w:tc>
      </w:tr>
      <w:tr w:rsidR="00FE533D" w:rsidTr="00FE533D">
        <w:trPr>
          <w:jc w:val="center"/>
        </w:trPr>
        <w:tc>
          <w:tcPr>
            <w:tcW w:w="2436" w:type="dxa"/>
          </w:tcPr>
          <w:p w:rsidR="00FE533D" w:rsidRDefault="008E7C99">
            <w:r>
              <w:t>307. EDUCACION UGEL ANGARAES</w:t>
            </w:r>
          </w:p>
        </w:tc>
        <w:tc>
          <w:tcPr>
            <w:tcW w:w="2436" w:type="dxa"/>
          </w:tcPr>
          <w:p w:rsidR="00FE533D" w:rsidRDefault="008E7C99">
            <w:r>
              <w:t>2,098,288</w:t>
            </w:r>
          </w:p>
        </w:tc>
        <w:tc>
          <w:tcPr>
            <w:tcW w:w="2436" w:type="dxa"/>
          </w:tcPr>
          <w:p w:rsidR="00FE533D" w:rsidRDefault="008E7C99">
            <w:r>
              <w:t>232,810</w:t>
            </w:r>
          </w:p>
        </w:tc>
        <w:tc>
          <w:tcPr>
            <w:tcW w:w="2436" w:type="dxa"/>
          </w:tcPr>
          <w:p w:rsidR="00FE533D" w:rsidRDefault="008E7C99">
            <w:r>
              <w:t>232,810</w:t>
            </w:r>
          </w:p>
        </w:tc>
      </w:tr>
      <w:tr w:rsidR="00FE533D" w:rsidTr="00FE533D">
        <w:trPr>
          <w:jc w:val="center"/>
        </w:trPr>
        <w:tc>
          <w:tcPr>
            <w:tcW w:w="2436" w:type="dxa"/>
          </w:tcPr>
          <w:p w:rsidR="00FE533D" w:rsidRDefault="008E7C99">
            <w:r>
              <w:t>308. UGEL SURCUBAMBA</w:t>
            </w:r>
          </w:p>
        </w:tc>
        <w:tc>
          <w:tcPr>
            <w:tcW w:w="2436" w:type="dxa"/>
          </w:tcPr>
          <w:p w:rsidR="00FE533D" w:rsidRDefault="008E7C99">
            <w:r>
              <w:t>1,380,232</w:t>
            </w:r>
          </w:p>
        </w:tc>
        <w:tc>
          <w:tcPr>
            <w:tcW w:w="2436" w:type="dxa"/>
          </w:tcPr>
          <w:p w:rsidR="00FE533D" w:rsidRDefault="008E7C99">
            <w:r>
              <w:t>71,259</w:t>
            </w:r>
          </w:p>
        </w:tc>
        <w:tc>
          <w:tcPr>
            <w:tcW w:w="2436" w:type="dxa"/>
          </w:tcPr>
          <w:p w:rsidR="00FE533D" w:rsidRDefault="008E7C99">
            <w:r>
              <w:t>71,259</w:t>
            </w:r>
          </w:p>
        </w:tc>
      </w:tr>
      <w:tr w:rsidR="00FE533D" w:rsidTr="00FE533D">
        <w:trPr>
          <w:jc w:val="center"/>
        </w:trPr>
        <w:tc>
          <w:tcPr>
            <w:tcW w:w="2436" w:type="dxa"/>
          </w:tcPr>
          <w:p w:rsidR="00FE533D" w:rsidRDefault="008E7C99">
            <w:r>
              <w:t xml:space="preserve">309. UGEL </w:t>
            </w:r>
            <w:r>
              <w:t>ACOBAMBA</w:t>
            </w:r>
          </w:p>
        </w:tc>
        <w:tc>
          <w:tcPr>
            <w:tcW w:w="2436" w:type="dxa"/>
          </w:tcPr>
          <w:p w:rsidR="00FE533D" w:rsidRDefault="008E7C99">
            <w:r>
              <w:t>1,436,045</w:t>
            </w:r>
          </w:p>
        </w:tc>
        <w:tc>
          <w:tcPr>
            <w:tcW w:w="2436" w:type="dxa"/>
          </w:tcPr>
          <w:p w:rsidR="00FE533D" w:rsidRDefault="008E7C99">
            <w:r>
              <w:t>55,699</w:t>
            </w:r>
          </w:p>
        </w:tc>
        <w:tc>
          <w:tcPr>
            <w:tcW w:w="2436" w:type="dxa"/>
          </w:tcPr>
          <w:p w:rsidR="00FE533D" w:rsidRDefault="008E7C99">
            <w:r>
              <w:t>55,699</w:t>
            </w:r>
          </w:p>
        </w:tc>
      </w:tr>
      <w:tr w:rsidR="00FE533D" w:rsidTr="00FE533D">
        <w:trPr>
          <w:jc w:val="center"/>
        </w:trPr>
        <w:tc>
          <w:tcPr>
            <w:tcW w:w="2436" w:type="dxa"/>
          </w:tcPr>
          <w:p w:rsidR="00FE533D" w:rsidRDefault="008E7C99">
            <w:r>
              <w:t>310. UGEL HUANCAVELICA</w:t>
            </w:r>
          </w:p>
        </w:tc>
        <w:tc>
          <w:tcPr>
            <w:tcW w:w="2436" w:type="dxa"/>
          </w:tcPr>
          <w:p w:rsidR="00FE533D" w:rsidRDefault="008E7C99">
            <w:r>
              <w:t>4,525,132</w:t>
            </w:r>
          </w:p>
        </w:tc>
        <w:tc>
          <w:tcPr>
            <w:tcW w:w="2436" w:type="dxa"/>
          </w:tcPr>
          <w:p w:rsidR="00FE533D" w:rsidRDefault="008E7C99">
            <w:r>
              <w:t>126,214</w:t>
            </w:r>
          </w:p>
        </w:tc>
        <w:tc>
          <w:tcPr>
            <w:tcW w:w="2436" w:type="dxa"/>
          </w:tcPr>
          <w:p w:rsidR="00FE533D" w:rsidRDefault="008E7C99">
            <w:r>
              <w:t>126,214</w:t>
            </w:r>
          </w:p>
        </w:tc>
      </w:tr>
      <w:tr w:rsidR="00FE533D" w:rsidTr="00FE533D">
        <w:trPr>
          <w:jc w:val="center"/>
        </w:trPr>
        <w:tc>
          <w:tcPr>
            <w:tcW w:w="2436" w:type="dxa"/>
          </w:tcPr>
          <w:p w:rsidR="00FE533D" w:rsidRDefault="008E7C99">
            <w:r>
              <w:t>311. UGEL HUAYTARA</w:t>
            </w:r>
          </w:p>
        </w:tc>
        <w:tc>
          <w:tcPr>
            <w:tcW w:w="2436" w:type="dxa"/>
          </w:tcPr>
          <w:p w:rsidR="00FE533D" w:rsidRDefault="008E7C99">
            <w:r>
              <w:t>1,144,265</w:t>
            </w:r>
          </w:p>
        </w:tc>
        <w:tc>
          <w:tcPr>
            <w:tcW w:w="2436" w:type="dxa"/>
          </w:tcPr>
          <w:p w:rsidR="00FE533D" w:rsidRDefault="008E7C99">
            <w:r>
              <w:t>262,462</w:t>
            </w:r>
          </w:p>
        </w:tc>
        <w:tc>
          <w:tcPr>
            <w:tcW w:w="2436" w:type="dxa"/>
          </w:tcPr>
          <w:p w:rsidR="00FE533D" w:rsidRDefault="008E7C99">
            <w:r>
              <w:t>262,462</w:t>
            </w:r>
          </w:p>
        </w:tc>
      </w:tr>
      <w:tr w:rsidR="00FE533D" w:rsidTr="00FE533D">
        <w:trPr>
          <w:jc w:val="center"/>
        </w:trPr>
        <w:tc>
          <w:tcPr>
            <w:tcW w:w="2436" w:type="dxa"/>
          </w:tcPr>
          <w:p w:rsidR="00FE533D" w:rsidRDefault="008E7C99">
            <w:r>
              <w:t>312. UGEL TAYACAJA</w:t>
            </w:r>
          </w:p>
        </w:tc>
        <w:tc>
          <w:tcPr>
            <w:tcW w:w="2436" w:type="dxa"/>
          </w:tcPr>
          <w:p w:rsidR="00FE533D" w:rsidRDefault="008E7C99">
            <w:r>
              <w:t>2,622,393</w:t>
            </w:r>
          </w:p>
        </w:tc>
        <w:tc>
          <w:tcPr>
            <w:tcW w:w="2436" w:type="dxa"/>
          </w:tcPr>
          <w:p w:rsidR="00FE533D" w:rsidRDefault="008E7C99">
            <w:r>
              <w:t>67,325</w:t>
            </w:r>
          </w:p>
        </w:tc>
        <w:tc>
          <w:tcPr>
            <w:tcW w:w="2436" w:type="dxa"/>
          </w:tcPr>
          <w:p w:rsidR="00FE533D" w:rsidRDefault="008E7C99">
            <w:r>
              <w:t>67,325</w:t>
            </w:r>
          </w:p>
        </w:tc>
      </w:tr>
      <w:tr w:rsidR="00FE533D" w:rsidTr="00FE533D">
        <w:trPr>
          <w:jc w:val="center"/>
        </w:trPr>
        <w:tc>
          <w:tcPr>
            <w:tcW w:w="2436" w:type="dxa"/>
          </w:tcPr>
          <w:p w:rsidR="00FE533D" w:rsidRDefault="008E7C99">
            <w:r>
              <w:t>313. UGEL CASTROVIRREYNA</w:t>
            </w:r>
          </w:p>
        </w:tc>
        <w:tc>
          <w:tcPr>
            <w:tcW w:w="2436" w:type="dxa"/>
          </w:tcPr>
          <w:p w:rsidR="00FE533D" w:rsidRDefault="008E7C99">
            <w:r>
              <w:t>952,740</w:t>
            </w:r>
          </w:p>
        </w:tc>
        <w:tc>
          <w:tcPr>
            <w:tcW w:w="2436" w:type="dxa"/>
          </w:tcPr>
          <w:p w:rsidR="00FE533D" w:rsidRDefault="008E7C99">
            <w:r>
              <w:t>75,464</w:t>
            </w:r>
          </w:p>
        </w:tc>
        <w:tc>
          <w:tcPr>
            <w:tcW w:w="2436" w:type="dxa"/>
          </w:tcPr>
          <w:p w:rsidR="00FE533D" w:rsidRDefault="008E7C99">
            <w:r>
              <w:t>75,464</w:t>
            </w:r>
          </w:p>
        </w:tc>
      </w:tr>
      <w:tr w:rsidR="00FE533D" w:rsidTr="00FE533D">
        <w:trPr>
          <w:jc w:val="center"/>
        </w:trPr>
        <w:tc>
          <w:tcPr>
            <w:tcW w:w="2436" w:type="dxa"/>
          </w:tcPr>
          <w:p w:rsidR="00FE533D" w:rsidRDefault="008E7C99">
            <w:r>
              <w:t>314. UGEL CHURCAMPA</w:t>
            </w:r>
          </w:p>
        </w:tc>
        <w:tc>
          <w:tcPr>
            <w:tcW w:w="2436" w:type="dxa"/>
          </w:tcPr>
          <w:p w:rsidR="00FE533D" w:rsidRDefault="008E7C99">
            <w:r>
              <w:t>1,561,929</w:t>
            </w:r>
          </w:p>
        </w:tc>
        <w:tc>
          <w:tcPr>
            <w:tcW w:w="2436" w:type="dxa"/>
          </w:tcPr>
          <w:p w:rsidR="00FE533D" w:rsidRDefault="008E7C99">
            <w:r>
              <w:t>63,657</w:t>
            </w:r>
          </w:p>
        </w:tc>
        <w:tc>
          <w:tcPr>
            <w:tcW w:w="2436" w:type="dxa"/>
          </w:tcPr>
          <w:p w:rsidR="00FE533D" w:rsidRDefault="008E7C99">
            <w:r>
              <w:t>63,657</w:t>
            </w:r>
          </w:p>
        </w:tc>
      </w:tr>
      <w:tr w:rsidR="00FE533D" w:rsidTr="00FE533D">
        <w:trPr>
          <w:jc w:val="center"/>
        </w:trPr>
        <w:tc>
          <w:tcPr>
            <w:tcW w:w="2436" w:type="dxa"/>
          </w:tcPr>
          <w:p w:rsidR="00FE533D" w:rsidRDefault="008E7C99">
            <w:r>
              <w:t>Total</w:t>
            </w:r>
          </w:p>
        </w:tc>
        <w:tc>
          <w:tcPr>
            <w:tcW w:w="2436" w:type="dxa"/>
          </w:tcPr>
          <w:p w:rsidR="00FE533D" w:rsidRDefault="008E7C99">
            <w:r>
              <w:t>16,675,259</w:t>
            </w:r>
          </w:p>
        </w:tc>
        <w:tc>
          <w:tcPr>
            <w:tcW w:w="2436" w:type="dxa"/>
          </w:tcPr>
          <w:p w:rsidR="00FE533D" w:rsidRDefault="008E7C99">
            <w:r>
              <w:t>1,744,692</w:t>
            </w:r>
          </w:p>
        </w:tc>
        <w:tc>
          <w:tcPr>
            <w:tcW w:w="2436" w:type="dxa"/>
          </w:tcPr>
          <w:p w:rsidR="00FE533D" w:rsidRDefault="008E7C99">
            <w:r>
              <w:t>1,744,692</w:t>
            </w:r>
          </w:p>
        </w:tc>
      </w:tr>
    </w:tbl>
    <w:p w:rsidR="00FE533D" w:rsidRDefault="008E7C99">
      <w:pPr>
        <w:pStyle w:val="Fuentes"/>
      </w:pPr>
      <w:r>
        <w:t>Fuente: Fuente: Base SIAF al corte de 19 de marzo del 2023 e informes UPP</w:t>
      </w:r>
    </w:p>
    <w:p w:rsidR="00FE533D" w:rsidRDefault="008E7C99">
      <w:pPr>
        <w:pStyle w:val="Listaconvietas"/>
        <w:jc w:val="both"/>
      </w:pPr>
      <w:r>
        <w:t>Al 19 de marzo del 2023, el Pliego Gobierno Regional de HUANCAVELICA ha ejecutado un monto total de S/ 948,659, lo que representa</w:t>
      </w:r>
      <w:r>
        <w:t xml:space="preserve"> el 18.0% del PIM.</w:t>
      </w:r>
    </w:p>
    <w:p w:rsidR="00FE533D" w:rsidRDefault="008E7C99">
      <w:pPr>
        <w:jc w:val="center"/>
      </w:pPr>
      <w:r>
        <w:rPr>
          <w:b/>
        </w:rPr>
        <w:t>Gráfico N° 01 Avance en la ejecución presupuestal por Unidad Ejecutora (Dev/PIM%)</w:t>
      </w:r>
    </w:p>
    <w:p w:rsidR="00FE533D" w:rsidRDefault="008E7C99">
      <w:pPr>
        <w:jc w:val="center"/>
      </w:pPr>
      <w:r>
        <w:rPr>
          <w:noProof/>
          <w:lang w:val="es-PE" w:eastAsia="es-PE"/>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FE533D" w:rsidRDefault="008E7C99">
      <w:pPr>
        <w:pStyle w:val="Fuentes"/>
      </w:pPr>
      <w:r>
        <w:t>Fuente: Base SIAF al corte de 19 de marzo del 2023</w:t>
      </w:r>
    </w:p>
    <w:p w:rsidR="00FE533D" w:rsidRDefault="008E7C99">
      <w:pPr>
        <w:pStyle w:val="Listaconvietas"/>
        <w:jc w:val="both"/>
      </w:pPr>
      <w:r>
        <w:lastRenderedPageBreak/>
        <w:t>El Pliego Gobierno Regional de HUANCAVELICA implementa un total de 15 de intervenciones y acciones ped</w:t>
      </w:r>
      <w:r>
        <w:t>agógicas para el Año 2023. Las cinco intervenciones que han recibido mayores recursos en el PIM al 19 de marzo del 2023 son: Jornada escolar completa (6.52 millones), PRONOEI (3.95 millones), Redes educativas (1.43 millones), Secundaria tutorial (0.89 mill</w:t>
      </w:r>
      <w:r>
        <w:t>ones) y Fortalecimiento PP 0106 (0.73 millones)</w:t>
      </w:r>
    </w:p>
    <w:p w:rsidR="00FE533D" w:rsidRDefault="008E7C99">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FE533D" w:rsidTr="00FE533D">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FE533D" w:rsidRDefault="008E7C99">
            <w:r>
              <w:t>Intervención pedagógica</w:t>
            </w:r>
          </w:p>
        </w:tc>
        <w:tc>
          <w:tcPr>
            <w:tcW w:w="3249" w:type="dxa"/>
          </w:tcPr>
          <w:p w:rsidR="00FE533D" w:rsidRDefault="008E7C99">
            <w:r>
              <w:t>Costo anual</w:t>
            </w:r>
          </w:p>
        </w:tc>
        <w:tc>
          <w:tcPr>
            <w:tcW w:w="3249" w:type="dxa"/>
          </w:tcPr>
          <w:p w:rsidR="00FE533D" w:rsidRDefault="008E7C99">
            <w:r>
              <w:t>PIA</w:t>
            </w:r>
          </w:p>
        </w:tc>
      </w:tr>
      <w:tr w:rsidR="00FE533D" w:rsidTr="00FE533D">
        <w:trPr>
          <w:jc w:val="center"/>
        </w:trPr>
        <w:tc>
          <w:tcPr>
            <w:tcW w:w="3249" w:type="dxa"/>
          </w:tcPr>
          <w:p w:rsidR="00FE533D" w:rsidRDefault="008E7C99">
            <w:r>
              <w:t>300. EDUCACION HUANCAVELICA</w:t>
            </w:r>
          </w:p>
        </w:tc>
        <w:tc>
          <w:tcPr>
            <w:tcW w:w="3249" w:type="dxa"/>
          </w:tcPr>
          <w:p w:rsidR="00FE533D" w:rsidRDefault="008E7C99">
            <w:r>
              <w:t>997,810</w:t>
            </w:r>
          </w:p>
        </w:tc>
        <w:tc>
          <w:tcPr>
            <w:tcW w:w="3249" w:type="dxa"/>
          </w:tcPr>
          <w:p w:rsidR="00FE533D" w:rsidRDefault="008E7C99">
            <w:r>
              <w:t>164,433</w:t>
            </w:r>
          </w:p>
        </w:tc>
      </w:tr>
      <w:tr w:rsidR="00FE533D" w:rsidTr="00FE533D">
        <w:trPr>
          <w:jc w:val="center"/>
        </w:trPr>
        <w:tc>
          <w:tcPr>
            <w:tcW w:w="3249" w:type="dxa"/>
          </w:tcPr>
          <w:p w:rsidR="00FE533D" w:rsidRDefault="008E7C99">
            <w:r>
              <w:t>307. EDUCACION UGEL ANGARAES</w:t>
            </w:r>
          </w:p>
        </w:tc>
        <w:tc>
          <w:tcPr>
            <w:tcW w:w="3249" w:type="dxa"/>
          </w:tcPr>
          <w:p w:rsidR="00FE533D" w:rsidRDefault="008E7C99">
            <w:r>
              <w:t>2,537,220</w:t>
            </w:r>
          </w:p>
        </w:tc>
        <w:tc>
          <w:tcPr>
            <w:tcW w:w="3249" w:type="dxa"/>
          </w:tcPr>
          <w:p w:rsidR="00FE533D" w:rsidRDefault="008E7C99">
            <w:r>
              <w:t>1,865,944</w:t>
            </w:r>
          </w:p>
        </w:tc>
      </w:tr>
      <w:tr w:rsidR="00FE533D" w:rsidTr="00FE533D">
        <w:trPr>
          <w:jc w:val="center"/>
        </w:trPr>
        <w:tc>
          <w:tcPr>
            <w:tcW w:w="3249" w:type="dxa"/>
          </w:tcPr>
          <w:p w:rsidR="00FE533D" w:rsidRDefault="008E7C99">
            <w:r>
              <w:t>308. UGEL SURCUBAMBA</w:t>
            </w:r>
          </w:p>
        </w:tc>
        <w:tc>
          <w:tcPr>
            <w:tcW w:w="3249" w:type="dxa"/>
          </w:tcPr>
          <w:p w:rsidR="00FE533D" w:rsidRDefault="008E7C99">
            <w:r>
              <w:t>1,693,016</w:t>
            </w:r>
          </w:p>
        </w:tc>
        <w:tc>
          <w:tcPr>
            <w:tcW w:w="3249" w:type="dxa"/>
          </w:tcPr>
          <w:p w:rsidR="00FE533D" w:rsidRDefault="008E7C99">
            <w:r>
              <w:t>1,308,973</w:t>
            </w:r>
          </w:p>
        </w:tc>
      </w:tr>
      <w:tr w:rsidR="00FE533D" w:rsidTr="00FE533D">
        <w:trPr>
          <w:jc w:val="center"/>
        </w:trPr>
        <w:tc>
          <w:tcPr>
            <w:tcW w:w="3249" w:type="dxa"/>
          </w:tcPr>
          <w:p w:rsidR="00FE533D" w:rsidRDefault="008E7C99">
            <w:r>
              <w:t>309. UGEL ACOBAMBA</w:t>
            </w:r>
          </w:p>
        </w:tc>
        <w:tc>
          <w:tcPr>
            <w:tcW w:w="3249" w:type="dxa"/>
          </w:tcPr>
          <w:p w:rsidR="00FE533D" w:rsidRDefault="008E7C99">
            <w:r>
              <w:t>1,767,530</w:t>
            </w:r>
          </w:p>
        </w:tc>
        <w:tc>
          <w:tcPr>
            <w:tcW w:w="3249" w:type="dxa"/>
          </w:tcPr>
          <w:p w:rsidR="00FE533D" w:rsidRDefault="008E7C99">
            <w:r>
              <w:t>1,380,346</w:t>
            </w:r>
          </w:p>
        </w:tc>
      </w:tr>
      <w:tr w:rsidR="00FE533D" w:rsidTr="00FE533D">
        <w:trPr>
          <w:jc w:val="center"/>
        </w:trPr>
        <w:tc>
          <w:tcPr>
            <w:tcW w:w="3249" w:type="dxa"/>
          </w:tcPr>
          <w:p w:rsidR="00FE533D" w:rsidRDefault="008E7C99">
            <w:r>
              <w:t>310. UGEL HUANCAVELICA</w:t>
            </w:r>
          </w:p>
        </w:tc>
        <w:tc>
          <w:tcPr>
            <w:tcW w:w="3249" w:type="dxa"/>
          </w:tcPr>
          <w:p w:rsidR="00FE533D" w:rsidRDefault="008E7C99">
            <w:r>
              <w:t>5,433,239</w:t>
            </w:r>
          </w:p>
        </w:tc>
        <w:tc>
          <w:tcPr>
            <w:tcW w:w="3249" w:type="dxa"/>
          </w:tcPr>
          <w:p w:rsidR="00FE533D" w:rsidRDefault="008E7C99">
            <w:r>
              <w:t>4,398,918</w:t>
            </w:r>
          </w:p>
        </w:tc>
      </w:tr>
      <w:tr w:rsidR="00FE533D" w:rsidTr="00FE533D">
        <w:trPr>
          <w:jc w:val="center"/>
        </w:trPr>
        <w:tc>
          <w:tcPr>
            <w:tcW w:w="3249" w:type="dxa"/>
          </w:tcPr>
          <w:p w:rsidR="00FE533D" w:rsidRDefault="008E7C99">
            <w:r>
              <w:t>311. UGEL HUAYTARA</w:t>
            </w:r>
          </w:p>
        </w:tc>
        <w:tc>
          <w:tcPr>
            <w:tcW w:w="3249" w:type="dxa"/>
          </w:tcPr>
          <w:p w:rsidR="00FE533D" w:rsidRDefault="008E7C99">
            <w:r>
              <w:t>1,250,017</w:t>
            </w:r>
          </w:p>
        </w:tc>
        <w:tc>
          <w:tcPr>
            <w:tcW w:w="3249" w:type="dxa"/>
          </w:tcPr>
          <w:p w:rsidR="00FE533D" w:rsidRDefault="008E7C99">
            <w:r>
              <w:t>881,803</w:t>
            </w:r>
          </w:p>
        </w:tc>
      </w:tr>
      <w:tr w:rsidR="00FE533D" w:rsidTr="00FE533D">
        <w:trPr>
          <w:jc w:val="center"/>
        </w:trPr>
        <w:tc>
          <w:tcPr>
            <w:tcW w:w="3249" w:type="dxa"/>
          </w:tcPr>
          <w:p w:rsidR="00FE533D" w:rsidRDefault="008E7C99">
            <w:r>
              <w:t>312. UGEL TAYACAJA</w:t>
            </w:r>
          </w:p>
        </w:tc>
        <w:tc>
          <w:tcPr>
            <w:tcW w:w="3249" w:type="dxa"/>
          </w:tcPr>
          <w:p w:rsidR="00FE533D" w:rsidRDefault="008E7C99">
            <w:r>
              <w:t>3,264,566</w:t>
            </w:r>
          </w:p>
        </w:tc>
        <w:tc>
          <w:tcPr>
            <w:tcW w:w="3249" w:type="dxa"/>
          </w:tcPr>
          <w:p w:rsidR="00FE533D" w:rsidRDefault="008E7C99">
            <w:r>
              <w:t>2,566,428</w:t>
            </w:r>
          </w:p>
        </w:tc>
      </w:tr>
      <w:tr w:rsidR="00FE533D" w:rsidTr="00FE533D">
        <w:trPr>
          <w:jc w:val="center"/>
        </w:trPr>
        <w:tc>
          <w:tcPr>
            <w:tcW w:w="3249" w:type="dxa"/>
          </w:tcPr>
          <w:p w:rsidR="00FE533D" w:rsidRDefault="008E7C99">
            <w:r>
              <w:t>313. UGEL CASTROVIRREYNA</w:t>
            </w:r>
          </w:p>
        </w:tc>
        <w:tc>
          <w:tcPr>
            <w:tcW w:w="3249" w:type="dxa"/>
          </w:tcPr>
          <w:p w:rsidR="00FE533D" w:rsidRDefault="008E7C99">
            <w:r>
              <w:t>1,008,347</w:t>
            </w:r>
          </w:p>
        </w:tc>
        <w:tc>
          <w:tcPr>
            <w:tcW w:w="3249" w:type="dxa"/>
          </w:tcPr>
          <w:p w:rsidR="00FE533D" w:rsidRDefault="008E7C99">
            <w:r>
              <w:t>877,276</w:t>
            </w:r>
          </w:p>
        </w:tc>
      </w:tr>
      <w:tr w:rsidR="00FE533D" w:rsidTr="00FE533D">
        <w:trPr>
          <w:jc w:val="center"/>
        </w:trPr>
        <w:tc>
          <w:tcPr>
            <w:tcW w:w="3249" w:type="dxa"/>
          </w:tcPr>
          <w:p w:rsidR="00FE533D" w:rsidRDefault="008E7C99">
            <w:r>
              <w:t>314. UGEL CHURCAMPA</w:t>
            </w:r>
          </w:p>
        </w:tc>
        <w:tc>
          <w:tcPr>
            <w:tcW w:w="3249" w:type="dxa"/>
          </w:tcPr>
          <w:p w:rsidR="00FE533D" w:rsidRDefault="008E7C99">
            <w:r>
              <w:t>1,869,623</w:t>
            </w:r>
          </w:p>
        </w:tc>
        <w:tc>
          <w:tcPr>
            <w:tcW w:w="3249" w:type="dxa"/>
          </w:tcPr>
          <w:p w:rsidR="00FE533D" w:rsidRDefault="008E7C99">
            <w:r>
              <w:t>1,498,272</w:t>
            </w:r>
          </w:p>
        </w:tc>
      </w:tr>
      <w:tr w:rsidR="00FE533D" w:rsidTr="00FE533D">
        <w:trPr>
          <w:jc w:val="center"/>
        </w:trPr>
        <w:tc>
          <w:tcPr>
            <w:tcW w:w="3249" w:type="dxa"/>
          </w:tcPr>
          <w:p w:rsidR="00FE533D" w:rsidRDefault="008E7C99">
            <w:r>
              <w:t>Total</w:t>
            </w:r>
          </w:p>
        </w:tc>
        <w:tc>
          <w:tcPr>
            <w:tcW w:w="3249" w:type="dxa"/>
          </w:tcPr>
          <w:p w:rsidR="00FE533D" w:rsidRDefault="008E7C99">
            <w:r>
              <w:t>19,821,368</w:t>
            </w:r>
          </w:p>
        </w:tc>
        <w:tc>
          <w:tcPr>
            <w:tcW w:w="3249" w:type="dxa"/>
          </w:tcPr>
          <w:p w:rsidR="00FE533D" w:rsidRDefault="008E7C99">
            <w:r>
              <w:t>14,942,393</w:t>
            </w:r>
          </w:p>
        </w:tc>
      </w:tr>
    </w:tbl>
    <w:p w:rsidR="00FE533D" w:rsidRDefault="008E7C99">
      <w:pPr>
        <w:pStyle w:val="Fuentes"/>
      </w:pPr>
      <w:r>
        <w:t>Fuente: Fuente: Base SIAF al corte de 19 de marzo del 2023 e informes UPP</w:t>
      </w:r>
    </w:p>
    <w:p w:rsidR="00FE533D" w:rsidRDefault="008E7C99">
      <w:pPr>
        <w:pStyle w:val="Listaconvietas"/>
        <w:jc w:val="both"/>
      </w:pPr>
      <w:r>
        <w:t>La ejecución por intervención pedagógica muestra mayor avance en: CAS UGEL, Fortalecimiento PP 0107, Ac</w:t>
      </w:r>
      <w:r>
        <w:t>ciones comunes PP 0107, PRONOEI, Jornada escolar completa, Convivencia escolar, Redes educativas, Traslado docente. Es importante resaltar que las intervenciones pedagógicas: Distribución de materiales educativos, Fortalecimiento PP 0106, Limpieza y manten</w:t>
      </w:r>
      <w:r>
        <w:t>imiento, PP 0147 IEST, Plan de mejoras PP 0107, Secundaria tutorial, Talleres deportivo recreativos - Wiñaq. Cuentan con recursos, pero no presentan avances.</w:t>
      </w:r>
    </w:p>
    <w:p w:rsidR="00FE533D" w:rsidRDefault="008E7C99">
      <w:pPr>
        <w:jc w:val="center"/>
      </w:pPr>
      <w:r>
        <w:rPr>
          <w:b/>
        </w:rPr>
        <w:t>Tabla N° 04 Avance en Ejecución Presupuestal a nivel de intervenciones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FE533D" w:rsidTr="00FE533D">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FE533D" w:rsidRDefault="008E7C99">
            <w:r>
              <w:t>Intervención pe</w:t>
            </w:r>
            <w:r>
              <w:t>dagógica</w:t>
            </w:r>
          </w:p>
        </w:tc>
        <w:tc>
          <w:tcPr>
            <w:tcW w:w="2436" w:type="dxa"/>
          </w:tcPr>
          <w:p w:rsidR="00FE533D" w:rsidRDefault="008E7C99">
            <w:r>
              <w:t>PIM</w:t>
            </w:r>
          </w:p>
        </w:tc>
        <w:tc>
          <w:tcPr>
            <w:tcW w:w="2436" w:type="dxa"/>
          </w:tcPr>
          <w:p w:rsidR="00FE533D" w:rsidRDefault="008E7C99">
            <w:r>
              <w:t>Devengado</w:t>
            </w:r>
          </w:p>
        </w:tc>
        <w:tc>
          <w:tcPr>
            <w:tcW w:w="2436" w:type="dxa"/>
          </w:tcPr>
          <w:p w:rsidR="00FE533D" w:rsidRDefault="008E7C99">
            <w:r>
              <w:t>% Ejec</w:t>
            </w:r>
          </w:p>
        </w:tc>
      </w:tr>
      <w:tr w:rsidR="00FE533D" w:rsidTr="00FE533D">
        <w:trPr>
          <w:jc w:val="center"/>
        </w:trPr>
        <w:tc>
          <w:tcPr>
            <w:tcW w:w="2436" w:type="dxa"/>
          </w:tcPr>
          <w:p w:rsidR="00FE533D" w:rsidRDefault="008E7C99">
            <w:r>
              <w:t>CAS UGEL</w:t>
            </w:r>
          </w:p>
        </w:tc>
        <w:tc>
          <w:tcPr>
            <w:tcW w:w="2436" w:type="dxa"/>
          </w:tcPr>
          <w:p w:rsidR="00FE533D" w:rsidRDefault="008E7C99">
            <w:r>
              <w:t>568,800</w:t>
            </w:r>
          </w:p>
        </w:tc>
        <w:tc>
          <w:tcPr>
            <w:tcW w:w="2436" w:type="dxa"/>
          </w:tcPr>
          <w:p w:rsidR="00FE533D" w:rsidRDefault="008E7C99">
            <w:r>
              <w:t>128,186</w:t>
            </w:r>
          </w:p>
        </w:tc>
        <w:tc>
          <w:tcPr>
            <w:tcW w:w="2436" w:type="dxa"/>
          </w:tcPr>
          <w:p w:rsidR="00FE533D" w:rsidRDefault="008E7C99">
            <w:r>
              <w:t>22.5%</w:t>
            </w:r>
          </w:p>
        </w:tc>
      </w:tr>
      <w:tr w:rsidR="00FE533D" w:rsidTr="00FE533D">
        <w:trPr>
          <w:jc w:val="center"/>
        </w:trPr>
        <w:tc>
          <w:tcPr>
            <w:tcW w:w="2436" w:type="dxa"/>
          </w:tcPr>
          <w:p w:rsidR="00FE533D" w:rsidRDefault="008E7C99">
            <w:r>
              <w:t>Fortalecimiento PP 0107</w:t>
            </w:r>
          </w:p>
        </w:tc>
        <w:tc>
          <w:tcPr>
            <w:tcW w:w="2436" w:type="dxa"/>
          </w:tcPr>
          <w:p w:rsidR="00FE533D" w:rsidRDefault="008E7C99">
            <w:r>
              <w:t>93,888</w:t>
            </w:r>
          </w:p>
        </w:tc>
        <w:tc>
          <w:tcPr>
            <w:tcW w:w="2436" w:type="dxa"/>
          </w:tcPr>
          <w:p w:rsidR="00FE533D" w:rsidRDefault="008E7C99">
            <w:r>
              <w:t>18,402</w:t>
            </w:r>
          </w:p>
        </w:tc>
        <w:tc>
          <w:tcPr>
            <w:tcW w:w="2436" w:type="dxa"/>
          </w:tcPr>
          <w:p w:rsidR="00FE533D" w:rsidRDefault="008E7C99">
            <w:r>
              <w:t>19.6%</w:t>
            </w:r>
          </w:p>
        </w:tc>
      </w:tr>
      <w:tr w:rsidR="00FE533D" w:rsidTr="00FE533D">
        <w:trPr>
          <w:jc w:val="center"/>
        </w:trPr>
        <w:tc>
          <w:tcPr>
            <w:tcW w:w="2436" w:type="dxa"/>
          </w:tcPr>
          <w:p w:rsidR="00FE533D" w:rsidRDefault="008E7C99">
            <w:r>
              <w:t>Acciones comunes PP 0107</w:t>
            </w:r>
          </w:p>
        </w:tc>
        <w:tc>
          <w:tcPr>
            <w:tcW w:w="2436" w:type="dxa"/>
          </w:tcPr>
          <w:p w:rsidR="00FE533D" w:rsidRDefault="008E7C99">
            <w:r>
              <w:t>34,140</w:t>
            </w:r>
          </w:p>
        </w:tc>
        <w:tc>
          <w:tcPr>
            <w:tcW w:w="2436" w:type="dxa"/>
          </w:tcPr>
          <w:p w:rsidR="00FE533D" w:rsidRDefault="008E7C99">
            <w:r>
              <w:t>5,529</w:t>
            </w:r>
          </w:p>
        </w:tc>
        <w:tc>
          <w:tcPr>
            <w:tcW w:w="2436" w:type="dxa"/>
          </w:tcPr>
          <w:p w:rsidR="00FE533D" w:rsidRDefault="008E7C99">
            <w:r>
              <w:t>16.2%</w:t>
            </w:r>
          </w:p>
        </w:tc>
      </w:tr>
      <w:tr w:rsidR="00FE533D" w:rsidTr="00FE533D">
        <w:trPr>
          <w:jc w:val="center"/>
        </w:trPr>
        <w:tc>
          <w:tcPr>
            <w:tcW w:w="2436" w:type="dxa"/>
          </w:tcPr>
          <w:p w:rsidR="00FE533D" w:rsidRDefault="008E7C99">
            <w:r>
              <w:t>PRONOEI</w:t>
            </w:r>
          </w:p>
        </w:tc>
        <w:tc>
          <w:tcPr>
            <w:tcW w:w="2436" w:type="dxa"/>
          </w:tcPr>
          <w:p w:rsidR="00FE533D" w:rsidRDefault="008E7C99">
            <w:r>
              <w:t>3,947,360</w:t>
            </w:r>
          </w:p>
        </w:tc>
        <w:tc>
          <w:tcPr>
            <w:tcW w:w="2436" w:type="dxa"/>
          </w:tcPr>
          <w:p w:rsidR="00FE533D" w:rsidRDefault="008E7C99">
            <w:r>
              <w:t>359,834</w:t>
            </w:r>
          </w:p>
        </w:tc>
        <w:tc>
          <w:tcPr>
            <w:tcW w:w="2436" w:type="dxa"/>
          </w:tcPr>
          <w:p w:rsidR="00FE533D" w:rsidRDefault="008E7C99">
            <w:r>
              <w:t>9.1%</w:t>
            </w:r>
          </w:p>
        </w:tc>
      </w:tr>
      <w:tr w:rsidR="00FE533D" w:rsidTr="00FE533D">
        <w:trPr>
          <w:jc w:val="center"/>
        </w:trPr>
        <w:tc>
          <w:tcPr>
            <w:tcW w:w="2436" w:type="dxa"/>
          </w:tcPr>
          <w:p w:rsidR="00FE533D" w:rsidRDefault="008E7C99">
            <w:r>
              <w:t>Jornada escolar completa</w:t>
            </w:r>
          </w:p>
        </w:tc>
        <w:tc>
          <w:tcPr>
            <w:tcW w:w="2436" w:type="dxa"/>
          </w:tcPr>
          <w:p w:rsidR="00FE533D" w:rsidRDefault="008E7C99">
            <w:r>
              <w:t>6,516,360</w:t>
            </w:r>
          </w:p>
        </w:tc>
        <w:tc>
          <w:tcPr>
            <w:tcW w:w="2436" w:type="dxa"/>
          </w:tcPr>
          <w:p w:rsidR="00FE533D" w:rsidRDefault="008E7C99">
            <w:r>
              <w:t>377,898</w:t>
            </w:r>
          </w:p>
        </w:tc>
        <w:tc>
          <w:tcPr>
            <w:tcW w:w="2436" w:type="dxa"/>
          </w:tcPr>
          <w:p w:rsidR="00FE533D" w:rsidRDefault="008E7C99">
            <w:r>
              <w:t>5.8%</w:t>
            </w:r>
          </w:p>
        </w:tc>
      </w:tr>
      <w:tr w:rsidR="00FE533D" w:rsidTr="00FE533D">
        <w:trPr>
          <w:jc w:val="center"/>
        </w:trPr>
        <w:tc>
          <w:tcPr>
            <w:tcW w:w="2436" w:type="dxa"/>
          </w:tcPr>
          <w:p w:rsidR="00FE533D" w:rsidRDefault="008E7C99">
            <w:r>
              <w:t>Convivencia escolar</w:t>
            </w:r>
          </w:p>
        </w:tc>
        <w:tc>
          <w:tcPr>
            <w:tcW w:w="2436" w:type="dxa"/>
          </w:tcPr>
          <w:p w:rsidR="00FE533D" w:rsidRDefault="008E7C99">
            <w:r>
              <w:t>669,524</w:t>
            </w:r>
          </w:p>
        </w:tc>
        <w:tc>
          <w:tcPr>
            <w:tcW w:w="2436" w:type="dxa"/>
          </w:tcPr>
          <w:p w:rsidR="00FE533D" w:rsidRDefault="008E7C99">
            <w:r>
              <w:t>33,434</w:t>
            </w:r>
          </w:p>
        </w:tc>
        <w:tc>
          <w:tcPr>
            <w:tcW w:w="2436" w:type="dxa"/>
          </w:tcPr>
          <w:p w:rsidR="00FE533D" w:rsidRDefault="008E7C99">
            <w:r>
              <w:t>5.0%</w:t>
            </w:r>
          </w:p>
        </w:tc>
      </w:tr>
      <w:tr w:rsidR="00FE533D" w:rsidTr="00FE533D">
        <w:trPr>
          <w:jc w:val="center"/>
        </w:trPr>
        <w:tc>
          <w:tcPr>
            <w:tcW w:w="2436" w:type="dxa"/>
          </w:tcPr>
          <w:p w:rsidR="00FE533D" w:rsidRDefault="008E7C99">
            <w:r>
              <w:t>Redes educativas</w:t>
            </w:r>
          </w:p>
        </w:tc>
        <w:tc>
          <w:tcPr>
            <w:tcW w:w="2436" w:type="dxa"/>
          </w:tcPr>
          <w:p w:rsidR="00FE533D" w:rsidRDefault="008E7C99">
            <w:r>
              <w:t>1,433,552</w:t>
            </w:r>
          </w:p>
        </w:tc>
        <w:tc>
          <w:tcPr>
            <w:tcW w:w="2436" w:type="dxa"/>
          </w:tcPr>
          <w:p w:rsidR="00FE533D" w:rsidRDefault="008E7C99">
            <w:r>
              <w:t>24,788</w:t>
            </w:r>
          </w:p>
        </w:tc>
        <w:tc>
          <w:tcPr>
            <w:tcW w:w="2436" w:type="dxa"/>
          </w:tcPr>
          <w:p w:rsidR="00FE533D" w:rsidRDefault="008E7C99">
            <w:r>
              <w:t>1.7%</w:t>
            </w:r>
          </w:p>
        </w:tc>
      </w:tr>
      <w:tr w:rsidR="00FE533D" w:rsidTr="00FE533D">
        <w:trPr>
          <w:jc w:val="center"/>
        </w:trPr>
        <w:tc>
          <w:tcPr>
            <w:tcW w:w="2436" w:type="dxa"/>
          </w:tcPr>
          <w:p w:rsidR="00FE533D" w:rsidRDefault="008E7C99">
            <w:r>
              <w:t>Traslado docente</w:t>
            </w:r>
          </w:p>
        </w:tc>
        <w:tc>
          <w:tcPr>
            <w:tcW w:w="2436" w:type="dxa"/>
          </w:tcPr>
          <w:p w:rsidR="00FE533D" w:rsidRDefault="008E7C99">
            <w:r>
              <w:t>178,970</w:t>
            </w:r>
          </w:p>
        </w:tc>
        <w:tc>
          <w:tcPr>
            <w:tcW w:w="2436" w:type="dxa"/>
          </w:tcPr>
          <w:p w:rsidR="00FE533D" w:rsidRDefault="008E7C99">
            <w:r>
              <w:t>588</w:t>
            </w:r>
          </w:p>
        </w:tc>
        <w:tc>
          <w:tcPr>
            <w:tcW w:w="2436" w:type="dxa"/>
          </w:tcPr>
          <w:p w:rsidR="00FE533D" w:rsidRDefault="008E7C99">
            <w:r>
              <w:t>0.3%</w:t>
            </w:r>
          </w:p>
        </w:tc>
      </w:tr>
      <w:tr w:rsidR="00FE533D" w:rsidTr="00FE533D">
        <w:trPr>
          <w:jc w:val="center"/>
        </w:trPr>
        <w:tc>
          <w:tcPr>
            <w:tcW w:w="2436" w:type="dxa"/>
          </w:tcPr>
          <w:p w:rsidR="00FE533D" w:rsidRDefault="008E7C99">
            <w:r>
              <w:t>Distribución de materiales educativos</w:t>
            </w:r>
          </w:p>
        </w:tc>
        <w:tc>
          <w:tcPr>
            <w:tcW w:w="2436" w:type="dxa"/>
          </w:tcPr>
          <w:p w:rsidR="00FE533D" w:rsidRDefault="008E7C99">
            <w:r>
              <w:t>717,781</w:t>
            </w:r>
          </w:p>
        </w:tc>
        <w:tc>
          <w:tcPr>
            <w:tcW w:w="2436" w:type="dxa"/>
          </w:tcPr>
          <w:p w:rsidR="00FE533D" w:rsidRDefault="008E7C99">
            <w:r>
              <w:t>0</w:t>
            </w:r>
          </w:p>
        </w:tc>
        <w:tc>
          <w:tcPr>
            <w:tcW w:w="2436" w:type="dxa"/>
          </w:tcPr>
          <w:p w:rsidR="00FE533D" w:rsidRDefault="008E7C99">
            <w:r>
              <w:t>0.0%</w:t>
            </w:r>
          </w:p>
        </w:tc>
      </w:tr>
      <w:tr w:rsidR="00FE533D" w:rsidTr="00FE533D">
        <w:trPr>
          <w:jc w:val="center"/>
        </w:trPr>
        <w:tc>
          <w:tcPr>
            <w:tcW w:w="2436" w:type="dxa"/>
          </w:tcPr>
          <w:p w:rsidR="00FE533D" w:rsidRDefault="008E7C99">
            <w:r>
              <w:t>Fortalecimiento PP 0106</w:t>
            </w:r>
          </w:p>
        </w:tc>
        <w:tc>
          <w:tcPr>
            <w:tcW w:w="2436" w:type="dxa"/>
          </w:tcPr>
          <w:p w:rsidR="00FE533D" w:rsidRDefault="008E7C99">
            <w:r>
              <w:t>726,173</w:t>
            </w:r>
          </w:p>
        </w:tc>
        <w:tc>
          <w:tcPr>
            <w:tcW w:w="2436" w:type="dxa"/>
          </w:tcPr>
          <w:p w:rsidR="00FE533D" w:rsidRDefault="008E7C99">
            <w:r>
              <w:t>0</w:t>
            </w:r>
          </w:p>
        </w:tc>
        <w:tc>
          <w:tcPr>
            <w:tcW w:w="2436" w:type="dxa"/>
          </w:tcPr>
          <w:p w:rsidR="00FE533D" w:rsidRDefault="008E7C99">
            <w:r>
              <w:t>0.0%</w:t>
            </w:r>
          </w:p>
        </w:tc>
      </w:tr>
      <w:tr w:rsidR="00FE533D" w:rsidTr="00FE533D">
        <w:trPr>
          <w:jc w:val="center"/>
        </w:trPr>
        <w:tc>
          <w:tcPr>
            <w:tcW w:w="2436" w:type="dxa"/>
          </w:tcPr>
          <w:p w:rsidR="00FE533D" w:rsidRDefault="008E7C99">
            <w:r>
              <w:lastRenderedPageBreak/>
              <w:t>Limpieza y mantenimiento</w:t>
            </w:r>
          </w:p>
        </w:tc>
        <w:tc>
          <w:tcPr>
            <w:tcW w:w="2436" w:type="dxa"/>
          </w:tcPr>
          <w:p w:rsidR="00FE533D" w:rsidRDefault="008E7C99">
            <w:r>
              <w:t>29,565</w:t>
            </w:r>
          </w:p>
        </w:tc>
        <w:tc>
          <w:tcPr>
            <w:tcW w:w="2436" w:type="dxa"/>
          </w:tcPr>
          <w:p w:rsidR="00FE533D" w:rsidRDefault="008E7C99">
            <w:r>
              <w:t>0</w:t>
            </w:r>
          </w:p>
        </w:tc>
        <w:tc>
          <w:tcPr>
            <w:tcW w:w="2436" w:type="dxa"/>
          </w:tcPr>
          <w:p w:rsidR="00FE533D" w:rsidRDefault="008E7C99">
            <w:r>
              <w:t>0.0%</w:t>
            </w:r>
          </w:p>
        </w:tc>
      </w:tr>
      <w:tr w:rsidR="00FE533D" w:rsidTr="00FE533D">
        <w:trPr>
          <w:jc w:val="center"/>
        </w:trPr>
        <w:tc>
          <w:tcPr>
            <w:tcW w:w="2436" w:type="dxa"/>
          </w:tcPr>
          <w:p w:rsidR="00FE533D" w:rsidRDefault="008E7C99">
            <w:r>
              <w:t>PP 0147 IEST</w:t>
            </w:r>
          </w:p>
        </w:tc>
        <w:tc>
          <w:tcPr>
            <w:tcW w:w="2436" w:type="dxa"/>
          </w:tcPr>
          <w:p w:rsidR="00FE533D" w:rsidRDefault="008E7C99">
            <w:r>
              <w:t>491,802</w:t>
            </w:r>
          </w:p>
        </w:tc>
        <w:tc>
          <w:tcPr>
            <w:tcW w:w="2436" w:type="dxa"/>
          </w:tcPr>
          <w:p w:rsidR="00FE533D" w:rsidRDefault="008E7C99">
            <w:r>
              <w:t>0</w:t>
            </w:r>
          </w:p>
        </w:tc>
        <w:tc>
          <w:tcPr>
            <w:tcW w:w="2436" w:type="dxa"/>
          </w:tcPr>
          <w:p w:rsidR="00FE533D" w:rsidRDefault="008E7C99">
            <w:r>
              <w:t>0.0%</w:t>
            </w:r>
          </w:p>
        </w:tc>
      </w:tr>
      <w:tr w:rsidR="00FE533D" w:rsidTr="00FE533D">
        <w:trPr>
          <w:jc w:val="center"/>
        </w:trPr>
        <w:tc>
          <w:tcPr>
            <w:tcW w:w="2436" w:type="dxa"/>
          </w:tcPr>
          <w:p w:rsidR="00FE533D" w:rsidRDefault="008E7C99">
            <w:r>
              <w:t>Plan de mejoras PP 0107</w:t>
            </w:r>
          </w:p>
        </w:tc>
        <w:tc>
          <w:tcPr>
            <w:tcW w:w="2436" w:type="dxa"/>
          </w:tcPr>
          <w:p w:rsidR="00FE533D" w:rsidRDefault="008E7C99">
            <w:r>
              <w:t>298,000</w:t>
            </w:r>
          </w:p>
        </w:tc>
        <w:tc>
          <w:tcPr>
            <w:tcW w:w="2436" w:type="dxa"/>
          </w:tcPr>
          <w:p w:rsidR="00FE533D" w:rsidRDefault="008E7C99">
            <w:r>
              <w:t>0</w:t>
            </w:r>
          </w:p>
        </w:tc>
        <w:tc>
          <w:tcPr>
            <w:tcW w:w="2436" w:type="dxa"/>
          </w:tcPr>
          <w:p w:rsidR="00FE533D" w:rsidRDefault="008E7C99">
            <w:r>
              <w:t>0.0%</w:t>
            </w:r>
          </w:p>
        </w:tc>
      </w:tr>
      <w:tr w:rsidR="00FE533D" w:rsidTr="00FE533D">
        <w:trPr>
          <w:jc w:val="center"/>
        </w:trPr>
        <w:tc>
          <w:tcPr>
            <w:tcW w:w="2436" w:type="dxa"/>
          </w:tcPr>
          <w:p w:rsidR="00FE533D" w:rsidRDefault="008E7C99">
            <w:r>
              <w:t>Secundaria tutorial</w:t>
            </w:r>
          </w:p>
        </w:tc>
        <w:tc>
          <w:tcPr>
            <w:tcW w:w="2436" w:type="dxa"/>
          </w:tcPr>
          <w:p w:rsidR="00FE533D" w:rsidRDefault="008E7C99">
            <w:r>
              <w:t>885,518</w:t>
            </w:r>
          </w:p>
        </w:tc>
        <w:tc>
          <w:tcPr>
            <w:tcW w:w="2436" w:type="dxa"/>
          </w:tcPr>
          <w:p w:rsidR="00FE533D" w:rsidRDefault="008E7C99">
            <w:r>
              <w:t>0</w:t>
            </w:r>
          </w:p>
        </w:tc>
        <w:tc>
          <w:tcPr>
            <w:tcW w:w="2436" w:type="dxa"/>
          </w:tcPr>
          <w:p w:rsidR="00FE533D" w:rsidRDefault="008E7C99">
            <w:r>
              <w:t>0.0%</w:t>
            </w:r>
          </w:p>
        </w:tc>
      </w:tr>
      <w:tr w:rsidR="00FE533D" w:rsidTr="00FE533D">
        <w:trPr>
          <w:jc w:val="center"/>
        </w:trPr>
        <w:tc>
          <w:tcPr>
            <w:tcW w:w="2436" w:type="dxa"/>
          </w:tcPr>
          <w:p w:rsidR="00FE533D" w:rsidRDefault="008E7C99">
            <w:r>
              <w:t>Talleres deportivo recreativos - Wiñaq</w:t>
            </w:r>
          </w:p>
        </w:tc>
        <w:tc>
          <w:tcPr>
            <w:tcW w:w="2436" w:type="dxa"/>
          </w:tcPr>
          <w:p w:rsidR="00FE533D" w:rsidRDefault="008E7C99">
            <w:r>
              <w:t>83,826</w:t>
            </w:r>
          </w:p>
        </w:tc>
        <w:tc>
          <w:tcPr>
            <w:tcW w:w="2436" w:type="dxa"/>
          </w:tcPr>
          <w:p w:rsidR="00FE533D" w:rsidRDefault="008E7C99">
            <w:r>
              <w:t>0</w:t>
            </w:r>
          </w:p>
        </w:tc>
        <w:tc>
          <w:tcPr>
            <w:tcW w:w="2436" w:type="dxa"/>
          </w:tcPr>
          <w:p w:rsidR="00FE533D" w:rsidRDefault="008E7C99">
            <w:r>
              <w:t>0.0%</w:t>
            </w:r>
          </w:p>
        </w:tc>
      </w:tr>
      <w:tr w:rsidR="00FE533D" w:rsidTr="00FE533D">
        <w:trPr>
          <w:jc w:val="center"/>
        </w:trPr>
        <w:tc>
          <w:tcPr>
            <w:tcW w:w="2436" w:type="dxa"/>
          </w:tcPr>
          <w:p w:rsidR="00FE533D" w:rsidRDefault="008E7C99">
            <w:r>
              <w:t>Total</w:t>
            </w:r>
          </w:p>
        </w:tc>
        <w:tc>
          <w:tcPr>
            <w:tcW w:w="2436" w:type="dxa"/>
          </w:tcPr>
          <w:p w:rsidR="00FE533D" w:rsidRDefault="008E7C99">
            <w:r>
              <w:t>16,675,259</w:t>
            </w:r>
          </w:p>
        </w:tc>
        <w:tc>
          <w:tcPr>
            <w:tcW w:w="2436" w:type="dxa"/>
          </w:tcPr>
          <w:p w:rsidR="00FE533D" w:rsidRDefault="008E7C99">
            <w:r>
              <w:t>948,659</w:t>
            </w:r>
          </w:p>
        </w:tc>
        <w:tc>
          <w:tcPr>
            <w:tcW w:w="2436" w:type="dxa"/>
          </w:tcPr>
          <w:p w:rsidR="00FE533D" w:rsidRDefault="008E7C99">
            <w:r>
              <w:t>80.3%</w:t>
            </w:r>
          </w:p>
        </w:tc>
      </w:tr>
    </w:tbl>
    <w:p w:rsidR="00FE533D" w:rsidRDefault="008E7C99">
      <w:pPr>
        <w:pStyle w:val="Fuentes"/>
      </w:pPr>
      <w:r>
        <w:t>Fuente: Base SIAF al corte de 19 de marzo del 2023 e informes UPP</w:t>
      </w:r>
    </w:p>
    <w:p w:rsidR="00FE533D" w:rsidRDefault="008E7C99">
      <w:r>
        <w:br w:type="page"/>
      </w:r>
    </w:p>
    <w:p w:rsidR="00FE533D" w:rsidRDefault="008E7C99">
      <w:pPr>
        <w:pStyle w:val="Ttulo1"/>
      </w:pPr>
      <w:bookmarkStart w:id="2" w:name="_Toc132040222"/>
      <w:r>
        <w:lastRenderedPageBreak/>
        <w:t xml:space="preserve">2. Contratación de </w:t>
      </w:r>
      <w:r>
        <w:t>Personal CAS para IAP</w:t>
      </w:r>
      <w:bookmarkEnd w:id="2"/>
    </w:p>
    <w:p w:rsidR="00FE533D" w:rsidRDefault="008E7C99">
      <w:pPr>
        <w:pStyle w:val="Listaconvietas"/>
        <w:jc w:val="both"/>
      </w:pPr>
      <w:r>
        <w:t>El Pliego Gobierno Regional de HUANCAVELICA tiene un total de 557 PEAS Programadas, para las 9 Unidades Ejecutoras que la conforman. En total, el costo estimado anual de las contrataciones es de S/ 13.36 millones de soles.</w:t>
      </w:r>
    </w:p>
    <w:p w:rsidR="00FE533D" w:rsidRDefault="008E7C99">
      <w:pPr>
        <w:jc w:val="center"/>
      </w:pPr>
      <w:r>
        <w:rPr>
          <w:b/>
        </w:rPr>
        <w:t>Tabla N° 05</w:t>
      </w:r>
      <w:r>
        <w:rPr>
          <w:b/>
        </w:rPr>
        <w:t xml:space="preserve"> PEAS asignadas y costo anual de contratación- HUANCAVELICA</w:t>
      </w:r>
    </w:p>
    <w:tbl>
      <w:tblPr>
        <w:tblStyle w:val="tablaminedu1"/>
        <w:tblW w:w="0" w:type="auto"/>
        <w:jc w:val="center"/>
        <w:tblLayout w:type="fixed"/>
        <w:tblLook w:val="04A0" w:firstRow="1" w:lastRow="0" w:firstColumn="1" w:lastColumn="0" w:noHBand="0" w:noVBand="1"/>
      </w:tblPr>
      <w:tblGrid>
        <w:gridCol w:w="3249"/>
        <w:gridCol w:w="3249"/>
        <w:gridCol w:w="3249"/>
      </w:tblGrid>
      <w:tr w:rsidR="00FE533D" w:rsidTr="00FE533D">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FE533D" w:rsidRDefault="008E7C99">
            <w:r>
              <w:t>Unidad Ejecutora</w:t>
            </w:r>
          </w:p>
        </w:tc>
        <w:tc>
          <w:tcPr>
            <w:tcW w:w="3249" w:type="dxa"/>
          </w:tcPr>
          <w:p w:rsidR="00FE533D" w:rsidRDefault="008E7C99">
            <w:r>
              <w:t>PEAS programadas</w:t>
            </w:r>
          </w:p>
        </w:tc>
        <w:tc>
          <w:tcPr>
            <w:tcW w:w="3249" w:type="dxa"/>
          </w:tcPr>
          <w:p w:rsidR="00FE533D" w:rsidRDefault="008E7C99">
            <w:r>
              <w:t>Costo anual estimado</w:t>
            </w:r>
          </w:p>
        </w:tc>
      </w:tr>
      <w:tr w:rsidR="00FE533D" w:rsidTr="00FE533D">
        <w:trPr>
          <w:jc w:val="center"/>
        </w:trPr>
        <w:tc>
          <w:tcPr>
            <w:tcW w:w="3249" w:type="dxa"/>
          </w:tcPr>
          <w:p w:rsidR="00FE533D" w:rsidRDefault="008E7C99">
            <w:r>
              <w:t>300. EDUCACION HUANCAVELICA</w:t>
            </w:r>
          </w:p>
        </w:tc>
        <w:tc>
          <w:tcPr>
            <w:tcW w:w="3249" w:type="dxa"/>
          </w:tcPr>
          <w:p w:rsidR="00FE533D" w:rsidRDefault="008E7C99">
            <w:r>
              <w:t>11</w:t>
            </w:r>
          </w:p>
        </w:tc>
        <w:tc>
          <w:tcPr>
            <w:tcW w:w="3249" w:type="dxa"/>
          </w:tcPr>
          <w:p w:rsidR="00FE533D" w:rsidRDefault="008E7C99">
            <w:r>
              <w:t>242,552</w:t>
            </w:r>
          </w:p>
        </w:tc>
      </w:tr>
      <w:tr w:rsidR="00FE533D" w:rsidTr="00FE533D">
        <w:trPr>
          <w:jc w:val="center"/>
        </w:trPr>
        <w:tc>
          <w:tcPr>
            <w:tcW w:w="3249" w:type="dxa"/>
          </w:tcPr>
          <w:p w:rsidR="00FE533D" w:rsidRDefault="008E7C99">
            <w:r>
              <w:t>307. EDUCACION UGEL ANGARAES</w:t>
            </w:r>
          </w:p>
        </w:tc>
        <w:tc>
          <w:tcPr>
            <w:tcW w:w="3249" w:type="dxa"/>
          </w:tcPr>
          <w:p w:rsidR="00FE533D" w:rsidRDefault="008E7C99">
            <w:r>
              <w:t>81</w:t>
            </w:r>
          </w:p>
        </w:tc>
        <w:tc>
          <w:tcPr>
            <w:tcW w:w="3249" w:type="dxa"/>
          </w:tcPr>
          <w:p w:rsidR="00FE533D" w:rsidRDefault="008E7C99">
            <w:r>
              <w:t>1,707,148</w:t>
            </w:r>
          </w:p>
        </w:tc>
      </w:tr>
      <w:tr w:rsidR="00FE533D" w:rsidTr="00FE533D">
        <w:trPr>
          <w:jc w:val="center"/>
        </w:trPr>
        <w:tc>
          <w:tcPr>
            <w:tcW w:w="3249" w:type="dxa"/>
          </w:tcPr>
          <w:p w:rsidR="00FE533D" w:rsidRDefault="008E7C99">
            <w:r>
              <w:t>308. UGEL SURCUBAMBA</w:t>
            </w:r>
          </w:p>
        </w:tc>
        <w:tc>
          <w:tcPr>
            <w:tcW w:w="3249" w:type="dxa"/>
          </w:tcPr>
          <w:p w:rsidR="00FE533D" w:rsidRDefault="008E7C99">
            <w:r>
              <w:t>53</w:t>
            </w:r>
          </w:p>
        </w:tc>
        <w:tc>
          <w:tcPr>
            <w:tcW w:w="3249" w:type="dxa"/>
          </w:tcPr>
          <w:p w:rsidR="00FE533D" w:rsidRDefault="008E7C99">
            <w:r>
              <w:t>1,334,031</w:t>
            </w:r>
          </w:p>
        </w:tc>
      </w:tr>
      <w:tr w:rsidR="00FE533D" w:rsidTr="00FE533D">
        <w:trPr>
          <w:jc w:val="center"/>
        </w:trPr>
        <w:tc>
          <w:tcPr>
            <w:tcW w:w="3249" w:type="dxa"/>
          </w:tcPr>
          <w:p w:rsidR="00FE533D" w:rsidRDefault="008E7C99">
            <w:r>
              <w:t>309. UGEL ACOBAMBA</w:t>
            </w:r>
          </w:p>
        </w:tc>
        <w:tc>
          <w:tcPr>
            <w:tcW w:w="3249" w:type="dxa"/>
          </w:tcPr>
          <w:p w:rsidR="00FE533D" w:rsidRDefault="008E7C99">
            <w:r>
              <w:t>63</w:t>
            </w:r>
          </w:p>
        </w:tc>
        <w:tc>
          <w:tcPr>
            <w:tcW w:w="3249" w:type="dxa"/>
          </w:tcPr>
          <w:p w:rsidR="00FE533D" w:rsidRDefault="008E7C99">
            <w:r>
              <w:t>1,420,087</w:t>
            </w:r>
          </w:p>
        </w:tc>
      </w:tr>
      <w:tr w:rsidR="00FE533D" w:rsidTr="00FE533D">
        <w:trPr>
          <w:jc w:val="center"/>
        </w:trPr>
        <w:tc>
          <w:tcPr>
            <w:tcW w:w="3249" w:type="dxa"/>
          </w:tcPr>
          <w:p w:rsidR="00FE533D" w:rsidRDefault="008E7C99">
            <w:r>
              <w:t>310. UGEL HUANCAVELICA</w:t>
            </w:r>
          </w:p>
        </w:tc>
        <w:tc>
          <w:tcPr>
            <w:tcW w:w="3249" w:type="dxa"/>
          </w:tcPr>
          <w:p w:rsidR="00FE533D" w:rsidRDefault="008E7C99">
            <w:r>
              <w:t>148</w:t>
            </w:r>
          </w:p>
        </w:tc>
        <w:tc>
          <w:tcPr>
            <w:tcW w:w="3249" w:type="dxa"/>
          </w:tcPr>
          <w:p w:rsidR="00FE533D" w:rsidRDefault="008E7C99">
            <w:r>
              <w:t>3,735,843</w:t>
            </w:r>
          </w:p>
        </w:tc>
      </w:tr>
      <w:tr w:rsidR="00FE533D" w:rsidTr="00FE533D">
        <w:trPr>
          <w:jc w:val="center"/>
        </w:trPr>
        <w:tc>
          <w:tcPr>
            <w:tcW w:w="3249" w:type="dxa"/>
          </w:tcPr>
          <w:p w:rsidR="00FE533D" w:rsidRDefault="008E7C99">
            <w:r>
              <w:t>311. UGEL HUAYTARA</w:t>
            </w:r>
          </w:p>
        </w:tc>
        <w:tc>
          <w:tcPr>
            <w:tcW w:w="3249" w:type="dxa"/>
          </w:tcPr>
          <w:p w:rsidR="00FE533D" w:rsidRDefault="008E7C99">
            <w:r>
              <w:t>28</w:t>
            </w:r>
          </w:p>
        </w:tc>
        <w:tc>
          <w:tcPr>
            <w:tcW w:w="3249" w:type="dxa"/>
          </w:tcPr>
          <w:p w:rsidR="00FE533D" w:rsidRDefault="008E7C99">
            <w:r>
              <w:t>753,488</w:t>
            </w:r>
          </w:p>
        </w:tc>
      </w:tr>
      <w:tr w:rsidR="00FE533D" w:rsidTr="00FE533D">
        <w:trPr>
          <w:jc w:val="center"/>
        </w:trPr>
        <w:tc>
          <w:tcPr>
            <w:tcW w:w="3249" w:type="dxa"/>
          </w:tcPr>
          <w:p w:rsidR="00FE533D" w:rsidRDefault="008E7C99">
            <w:r>
              <w:t>312. UGEL TAYACAJA</w:t>
            </w:r>
          </w:p>
        </w:tc>
        <w:tc>
          <w:tcPr>
            <w:tcW w:w="3249" w:type="dxa"/>
          </w:tcPr>
          <w:p w:rsidR="00FE533D" w:rsidRDefault="008E7C99">
            <w:r>
              <w:t>104</w:t>
            </w:r>
          </w:p>
        </w:tc>
        <w:tc>
          <w:tcPr>
            <w:tcW w:w="3249" w:type="dxa"/>
          </w:tcPr>
          <w:p w:rsidR="00FE533D" w:rsidRDefault="008E7C99">
            <w:r>
              <w:t>2,584,868</w:t>
            </w:r>
          </w:p>
        </w:tc>
      </w:tr>
      <w:tr w:rsidR="00FE533D" w:rsidTr="00FE533D">
        <w:trPr>
          <w:jc w:val="center"/>
        </w:trPr>
        <w:tc>
          <w:tcPr>
            <w:tcW w:w="3249" w:type="dxa"/>
          </w:tcPr>
          <w:p w:rsidR="00FE533D" w:rsidRDefault="008E7C99">
            <w:r>
              <w:t>313. UGEL CASTROVIRREYNA</w:t>
            </w:r>
          </w:p>
        </w:tc>
        <w:tc>
          <w:tcPr>
            <w:tcW w:w="3249" w:type="dxa"/>
          </w:tcPr>
          <w:p w:rsidR="00FE533D" w:rsidRDefault="008E7C99">
            <w:r>
              <w:t>10</w:t>
            </w:r>
          </w:p>
        </w:tc>
        <w:tc>
          <w:tcPr>
            <w:tcW w:w="3249" w:type="dxa"/>
          </w:tcPr>
          <w:p w:rsidR="00FE533D" w:rsidRDefault="008E7C99">
            <w:r>
              <w:t>257,669</w:t>
            </w:r>
          </w:p>
        </w:tc>
      </w:tr>
      <w:tr w:rsidR="00FE533D" w:rsidTr="00FE533D">
        <w:trPr>
          <w:jc w:val="center"/>
        </w:trPr>
        <w:tc>
          <w:tcPr>
            <w:tcW w:w="3249" w:type="dxa"/>
          </w:tcPr>
          <w:p w:rsidR="00FE533D" w:rsidRDefault="008E7C99">
            <w:r>
              <w:t>314. UGEL CHURCAMPA</w:t>
            </w:r>
          </w:p>
        </w:tc>
        <w:tc>
          <w:tcPr>
            <w:tcW w:w="3249" w:type="dxa"/>
          </w:tcPr>
          <w:p w:rsidR="00FE533D" w:rsidRDefault="008E7C99">
            <w:r>
              <w:t>59</w:t>
            </w:r>
          </w:p>
        </w:tc>
        <w:tc>
          <w:tcPr>
            <w:tcW w:w="3249" w:type="dxa"/>
          </w:tcPr>
          <w:p w:rsidR="00FE533D" w:rsidRDefault="008E7C99">
            <w:r>
              <w:t>1,325,072</w:t>
            </w:r>
          </w:p>
        </w:tc>
      </w:tr>
      <w:tr w:rsidR="00FE533D" w:rsidTr="00FE533D">
        <w:trPr>
          <w:jc w:val="center"/>
        </w:trPr>
        <w:tc>
          <w:tcPr>
            <w:tcW w:w="3249" w:type="dxa"/>
          </w:tcPr>
          <w:p w:rsidR="00FE533D" w:rsidRDefault="008E7C99">
            <w:r>
              <w:t>Total</w:t>
            </w:r>
          </w:p>
        </w:tc>
        <w:tc>
          <w:tcPr>
            <w:tcW w:w="3249" w:type="dxa"/>
          </w:tcPr>
          <w:p w:rsidR="00FE533D" w:rsidRDefault="008E7C99">
            <w:r>
              <w:t>557</w:t>
            </w:r>
          </w:p>
        </w:tc>
        <w:tc>
          <w:tcPr>
            <w:tcW w:w="3249" w:type="dxa"/>
          </w:tcPr>
          <w:p w:rsidR="00FE533D" w:rsidRDefault="008E7C99">
            <w:r>
              <w:t>13,360,758</w:t>
            </w:r>
          </w:p>
        </w:tc>
      </w:tr>
    </w:tbl>
    <w:p w:rsidR="00FE533D" w:rsidRDefault="008E7C99">
      <w:pPr>
        <w:pStyle w:val="Fuentes"/>
      </w:pPr>
      <w:r>
        <w:t xml:space="preserve">Fuente: Base NEXUS al corte de 30 de marzo del </w:t>
      </w:r>
      <w:r>
        <w:t>2023 e informes UPP</w:t>
      </w:r>
    </w:p>
    <w:p w:rsidR="00FE533D" w:rsidRDefault="008E7C99">
      <w:pPr>
        <w:pStyle w:val="Listaconvietas"/>
        <w:jc w:val="both"/>
      </w:pPr>
      <w:r>
        <w:t>A la fecha de corte del 30 de marzo del 2023, la Región HUANCAVELICA ha contratado 100 PEAS CAS de las 557 PEAS confirmadas, lo que representa un avance de contratación de 18.0%.</w:t>
      </w:r>
    </w:p>
    <w:p w:rsidR="00FE533D" w:rsidRDefault="008E7C99">
      <w:pPr>
        <w:pStyle w:val="Listaconvietas"/>
        <w:jc w:val="both"/>
      </w:pPr>
      <w:r>
        <w:t>A continuación, se detallarán los perfiles CAS de las int</w:t>
      </w:r>
      <w:r>
        <w:t>ervenciones y acciones pedagógicas, en función a 3 diferentes tipos:</w:t>
      </w:r>
    </w:p>
    <w:p w:rsidR="00FE533D" w:rsidRDefault="008E7C99">
      <w:pPr>
        <w:pStyle w:val="Listaconnmeros2"/>
      </w:pPr>
      <w:r>
        <w:t>Personal CAS Administrativo</w:t>
      </w:r>
    </w:p>
    <w:p w:rsidR="00FE533D" w:rsidRDefault="008E7C99">
      <w:pPr>
        <w:pStyle w:val="Listaconnmeros2"/>
      </w:pPr>
      <w:r>
        <w:t>Personal CAS de Bienestar Social</w:t>
      </w:r>
    </w:p>
    <w:p w:rsidR="00FE533D" w:rsidRDefault="008E7C99">
      <w:pPr>
        <w:pStyle w:val="Listaconnmeros2"/>
        <w:jc w:val="both"/>
      </w:pPr>
      <w:r>
        <w:t>Otros perfiles CAS</w:t>
      </w:r>
    </w:p>
    <w:p w:rsidR="00FE533D" w:rsidRDefault="008E7C99">
      <w:pPr>
        <w:pStyle w:val="Ttulo2"/>
      </w:pPr>
      <w:r>
        <w:t>PERSONAL ADMINISTRATIVO</w:t>
      </w:r>
    </w:p>
    <w:p w:rsidR="00FE533D" w:rsidRDefault="008E7C99">
      <w:pPr>
        <w:pStyle w:val="Listaconvietas"/>
        <w:jc w:val="both"/>
      </w:pPr>
      <w:r>
        <w:t>La Tabla N° 06 muestra el avance de ejecución de los perfiles correspondientes al p</w:t>
      </w:r>
      <w:r>
        <w:t>ersonal administrativo, en el marco de las intervenciones y acciones pedagógicas.</w:t>
      </w:r>
    </w:p>
    <w:p w:rsidR="00FE533D" w:rsidRDefault="008E7C99">
      <w:pPr>
        <w:jc w:val="center"/>
      </w:pPr>
      <w:r>
        <w:rPr>
          <w:b/>
        </w:rPr>
        <w:t>Tabla N° 06 Avance de contratación del Personal Administrativo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FE533D" w:rsidTr="00FE533D">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FE533D" w:rsidRDefault="008E7C99">
            <w:r>
              <w:t>Intervención Pedagógica</w:t>
            </w:r>
          </w:p>
        </w:tc>
        <w:tc>
          <w:tcPr>
            <w:tcW w:w="1949" w:type="dxa"/>
          </w:tcPr>
          <w:p w:rsidR="00FE533D" w:rsidRDefault="008E7C99">
            <w:r>
              <w:t>Perfil</w:t>
            </w:r>
          </w:p>
        </w:tc>
        <w:tc>
          <w:tcPr>
            <w:tcW w:w="1949" w:type="dxa"/>
          </w:tcPr>
          <w:p w:rsidR="00FE533D" w:rsidRDefault="008E7C99">
            <w:r>
              <w:t>PEAS programadas</w:t>
            </w:r>
          </w:p>
        </w:tc>
        <w:tc>
          <w:tcPr>
            <w:tcW w:w="1949" w:type="dxa"/>
          </w:tcPr>
          <w:p w:rsidR="00FE533D" w:rsidRDefault="008E7C99">
            <w:r>
              <w:t>PEAS  contratadas</w:t>
            </w:r>
          </w:p>
        </w:tc>
        <w:tc>
          <w:tcPr>
            <w:tcW w:w="1949" w:type="dxa"/>
          </w:tcPr>
          <w:p w:rsidR="00FE533D" w:rsidRDefault="008E7C99">
            <w:r>
              <w:t>% Avance Contratación</w:t>
            </w:r>
          </w:p>
        </w:tc>
      </w:tr>
      <w:tr w:rsidR="00FE533D" w:rsidTr="00FE533D">
        <w:trPr>
          <w:jc w:val="center"/>
        </w:trPr>
        <w:tc>
          <w:tcPr>
            <w:tcW w:w="1949" w:type="dxa"/>
          </w:tcPr>
          <w:p w:rsidR="00FE533D" w:rsidRDefault="008E7C99">
            <w:r>
              <w:t>Fortalecimiento del PP</w:t>
            </w:r>
            <w:r>
              <w:t xml:space="preserve"> 0107</w:t>
            </w:r>
          </w:p>
        </w:tc>
        <w:tc>
          <w:tcPr>
            <w:tcW w:w="1949" w:type="dxa"/>
          </w:tcPr>
          <w:p w:rsidR="00FE533D" w:rsidRDefault="008E7C99">
            <w:r>
              <w:t>Vigilante</w:t>
            </w:r>
          </w:p>
        </w:tc>
        <w:tc>
          <w:tcPr>
            <w:tcW w:w="1949" w:type="dxa"/>
          </w:tcPr>
          <w:p w:rsidR="00FE533D" w:rsidRDefault="008E7C99">
            <w:r>
              <w:t>3</w:t>
            </w:r>
          </w:p>
        </w:tc>
        <w:tc>
          <w:tcPr>
            <w:tcW w:w="1949" w:type="dxa"/>
          </w:tcPr>
          <w:p w:rsidR="00FE533D" w:rsidRDefault="008E7C99">
            <w:r>
              <w:t>2</w:t>
            </w:r>
          </w:p>
        </w:tc>
        <w:tc>
          <w:tcPr>
            <w:tcW w:w="1949" w:type="dxa"/>
          </w:tcPr>
          <w:p w:rsidR="00FE533D" w:rsidRDefault="008E7C99">
            <w:r>
              <w:t>66.7%</w:t>
            </w:r>
          </w:p>
        </w:tc>
      </w:tr>
      <w:tr w:rsidR="00FE533D" w:rsidTr="00FE533D">
        <w:trPr>
          <w:jc w:val="center"/>
        </w:trPr>
        <w:tc>
          <w:tcPr>
            <w:tcW w:w="1949" w:type="dxa"/>
          </w:tcPr>
          <w:p w:rsidR="00FE533D" w:rsidRDefault="008E7C99">
            <w:r>
              <w:t xml:space="preserve">PP0147: Fortalecimiento de la Educación </w:t>
            </w:r>
            <w:r>
              <w:lastRenderedPageBreak/>
              <w:t>Superior Tecnológica</w:t>
            </w:r>
          </w:p>
        </w:tc>
        <w:tc>
          <w:tcPr>
            <w:tcW w:w="1949" w:type="dxa"/>
          </w:tcPr>
          <w:p w:rsidR="00FE533D" w:rsidRDefault="008E7C99">
            <w:r>
              <w:lastRenderedPageBreak/>
              <w:t xml:space="preserve">Especialista de calidad del servicio educativo </w:t>
            </w:r>
            <w:r>
              <w:lastRenderedPageBreak/>
              <w:t>superior tecnológico</w:t>
            </w:r>
          </w:p>
        </w:tc>
        <w:tc>
          <w:tcPr>
            <w:tcW w:w="1949" w:type="dxa"/>
          </w:tcPr>
          <w:p w:rsidR="00FE533D" w:rsidRDefault="008E7C99">
            <w:r>
              <w:lastRenderedPageBreak/>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Convivencia Escolar</w:t>
            </w:r>
          </w:p>
        </w:tc>
        <w:tc>
          <w:tcPr>
            <w:tcW w:w="1949" w:type="dxa"/>
          </w:tcPr>
          <w:p w:rsidR="00FE533D" w:rsidRDefault="008E7C99">
            <w:r>
              <w:t>Especialista de Convivencia Escolar Regional</w:t>
            </w:r>
          </w:p>
        </w:tc>
        <w:tc>
          <w:tcPr>
            <w:tcW w:w="1949" w:type="dxa"/>
          </w:tcPr>
          <w:p w:rsidR="00FE533D" w:rsidRDefault="008E7C99">
            <w:r>
              <w:t>1</w:t>
            </w:r>
          </w:p>
        </w:tc>
        <w:tc>
          <w:tcPr>
            <w:tcW w:w="1949" w:type="dxa"/>
          </w:tcPr>
          <w:p w:rsidR="00FE533D" w:rsidRDefault="008E7C99">
            <w:r>
              <w:t>1</w:t>
            </w:r>
          </w:p>
        </w:tc>
        <w:tc>
          <w:tcPr>
            <w:tcW w:w="1949" w:type="dxa"/>
          </w:tcPr>
          <w:p w:rsidR="00FE533D" w:rsidRDefault="008E7C99">
            <w:r>
              <w:t>100.0%</w:t>
            </w:r>
          </w:p>
        </w:tc>
      </w:tr>
      <w:tr w:rsidR="00FE533D" w:rsidTr="00FE533D">
        <w:trPr>
          <w:jc w:val="center"/>
        </w:trPr>
        <w:tc>
          <w:tcPr>
            <w:tcW w:w="1949" w:type="dxa"/>
          </w:tcPr>
          <w:p w:rsidR="00FE533D" w:rsidRDefault="008E7C99">
            <w:r>
              <w:t>CAS UGEL</w:t>
            </w:r>
          </w:p>
        </w:tc>
        <w:tc>
          <w:tcPr>
            <w:tcW w:w="1949" w:type="dxa"/>
          </w:tcPr>
          <w:p w:rsidR="00FE533D" w:rsidRDefault="008E7C99">
            <w:r>
              <w:t>Especialista en Monitoreo de Evaluaciones Docentes y de Estudiantes</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Coordinador(a) de Innovación y Soporte Tecnológico</w:t>
            </w:r>
          </w:p>
        </w:tc>
        <w:tc>
          <w:tcPr>
            <w:tcW w:w="1949" w:type="dxa"/>
          </w:tcPr>
          <w:p w:rsidR="00FE533D" w:rsidRDefault="008E7C99">
            <w:r>
              <w:t>6</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Personal de Mantenimiento</w:t>
            </w:r>
          </w:p>
        </w:tc>
        <w:tc>
          <w:tcPr>
            <w:tcW w:w="1949" w:type="dxa"/>
          </w:tcPr>
          <w:p w:rsidR="00FE533D" w:rsidRDefault="008E7C99">
            <w:r>
              <w:t>7</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Person</w:t>
            </w:r>
            <w:r>
              <w:t>al de vigilancia</w:t>
            </w:r>
          </w:p>
        </w:tc>
        <w:tc>
          <w:tcPr>
            <w:tcW w:w="1949" w:type="dxa"/>
          </w:tcPr>
          <w:p w:rsidR="00FE533D" w:rsidRDefault="008E7C99">
            <w:r>
              <w:t>8</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Psicólogo(a)</w:t>
            </w:r>
          </w:p>
        </w:tc>
        <w:tc>
          <w:tcPr>
            <w:tcW w:w="1949" w:type="dxa"/>
          </w:tcPr>
          <w:p w:rsidR="00FE533D" w:rsidRDefault="008E7C99">
            <w:r>
              <w:t>6</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Fortalecimiento del PP 0106</w:t>
            </w:r>
          </w:p>
        </w:tc>
        <w:tc>
          <w:tcPr>
            <w:tcW w:w="1949" w:type="dxa"/>
          </w:tcPr>
          <w:p w:rsidR="00FE533D" w:rsidRDefault="008E7C99">
            <w:r>
              <w:t>Profesional no docente para el desarrollo de competencias de autovalimiento y tránsito a la vida adulta del Estudiante de CEBE</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CAS UGEL</w:t>
            </w:r>
          </w:p>
        </w:tc>
        <w:tc>
          <w:tcPr>
            <w:tcW w:w="1949" w:type="dxa"/>
          </w:tcPr>
          <w:p w:rsidR="00FE533D" w:rsidRDefault="008E7C99">
            <w:r>
              <w:t>Especialista de libre contratación - CAS UGEL</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Coordinador(a) de Innovación y Soporte Tecnológico</w:t>
            </w:r>
          </w:p>
        </w:tc>
        <w:tc>
          <w:tcPr>
            <w:tcW w:w="1949" w:type="dxa"/>
          </w:tcPr>
          <w:p w:rsidR="00FE533D" w:rsidRDefault="008E7C99">
            <w:r>
              <w:t>4</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Personal de vigilancia</w:t>
            </w:r>
          </w:p>
        </w:tc>
        <w:tc>
          <w:tcPr>
            <w:tcW w:w="1949" w:type="dxa"/>
          </w:tcPr>
          <w:p w:rsidR="00FE533D" w:rsidRDefault="008E7C99">
            <w:r>
              <w:t>5</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Psicólogo(a)</w:t>
            </w:r>
          </w:p>
        </w:tc>
        <w:tc>
          <w:tcPr>
            <w:tcW w:w="1949" w:type="dxa"/>
          </w:tcPr>
          <w:p w:rsidR="00FE533D" w:rsidRDefault="008E7C99">
            <w:r>
              <w:t>4</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 xml:space="preserve">Redes </w:t>
            </w:r>
            <w:r>
              <w:t>Educativas de Gestión Escolar</w:t>
            </w:r>
          </w:p>
        </w:tc>
        <w:tc>
          <w:tcPr>
            <w:tcW w:w="1949" w:type="dxa"/>
          </w:tcPr>
          <w:p w:rsidR="00FE533D" w:rsidRDefault="008E7C99">
            <w:r>
              <w:t>Coordinador(a) de RER</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Fortalecimiento del PP 0106</w:t>
            </w:r>
          </w:p>
        </w:tc>
        <w:tc>
          <w:tcPr>
            <w:tcW w:w="1949" w:type="dxa"/>
          </w:tcPr>
          <w:p w:rsidR="00FE533D" w:rsidRDefault="008E7C99">
            <w:r>
              <w:t>Profesional en Psicología</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CAS UGEL</w:t>
            </w:r>
          </w:p>
        </w:tc>
        <w:tc>
          <w:tcPr>
            <w:tcW w:w="1949" w:type="dxa"/>
          </w:tcPr>
          <w:p w:rsidR="00FE533D" w:rsidRDefault="008E7C99">
            <w:r>
              <w:t xml:space="preserve">Especialista de libre </w:t>
            </w:r>
            <w:r>
              <w:lastRenderedPageBreak/>
              <w:t>contratación - CAS UGEL</w:t>
            </w:r>
          </w:p>
        </w:tc>
        <w:tc>
          <w:tcPr>
            <w:tcW w:w="1949" w:type="dxa"/>
          </w:tcPr>
          <w:p w:rsidR="00FE533D" w:rsidRDefault="008E7C99">
            <w:r>
              <w:lastRenderedPageBreak/>
              <w:t>1</w:t>
            </w:r>
          </w:p>
        </w:tc>
        <w:tc>
          <w:tcPr>
            <w:tcW w:w="1949" w:type="dxa"/>
          </w:tcPr>
          <w:p w:rsidR="00FE533D" w:rsidRDefault="008E7C99">
            <w:r>
              <w:t>1</w:t>
            </w:r>
          </w:p>
        </w:tc>
        <w:tc>
          <w:tcPr>
            <w:tcW w:w="1949" w:type="dxa"/>
          </w:tcPr>
          <w:p w:rsidR="00FE533D" w:rsidRDefault="008E7C99">
            <w:r>
              <w:t>100.0%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Coordinador(a) de Innovación y Soporte</w:t>
            </w:r>
            <w:r>
              <w:t xml:space="preserve"> Tecnológico</w:t>
            </w:r>
          </w:p>
        </w:tc>
        <w:tc>
          <w:tcPr>
            <w:tcW w:w="1949" w:type="dxa"/>
          </w:tcPr>
          <w:p w:rsidR="00FE533D" w:rsidRDefault="008E7C99">
            <w:r>
              <w:t>5</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Personal de Mantenimiento</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Personal de vigilancia</w:t>
            </w:r>
          </w:p>
        </w:tc>
        <w:tc>
          <w:tcPr>
            <w:tcW w:w="1949" w:type="dxa"/>
          </w:tcPr>
          <w:p w:rsidR="00FE533D" w:rsidRDefault="008E7C99">
            <w:r>
              <w:t>4</w:t>
            </w:r>
          </w:p>
        </w:tc>
        <w:tc>
          <w:tcPr>
            <w:tcW w:w="1949" w:type="dxa"/>
          </w:tcPr>
          <w:p w:rsidR="00FE533D" w:rsidRDefault="008E7C99">
            <w:r>
              <w:t>3</w:t>
            </w:r>
          </w:p>
        </w:tc>
        <w:tc>
          <w:tcPr>
            <w:tcW w:w="1949" w:type="dxa"/>
          </w:tcPr>
          <w:p w:rsidR="00FE533D" w:rsidRDefault="008E7C99">
            <w:r>
              <w:t>75.0%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Psicólogo(a)</w:t>
            </w:r>
          </w:p>
        </w:tc>
        <w:tc>
          <w:tcPr>
            <w:tcW w:w="1949" w:type="dxa"/>
          </w:tcPr>
          <w:p w:rsidR="00FE533D" w:rsidRDefault="008E7C99">
            <w:r>
              <w:t>4</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Limpieza y Mantenimiento</w:t>
            </w:r>
          </w:p>
        </w:tc>
        <w:tc>
          <w:tcPr>
            <w:tcW w:w="1949" w:type="dxa"/>
          </w:tcPr>
          <w:p w:rsidR="00FE533D" w:rsidRDefault="008E7C99">
            <w:r>
              <w:t>Personal de limpieza y mantenimiento</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Convivencia Escolar</w:t>
            </w:r>
          </w:p>
        </w:tc>
        <w:tc>
          <w:tcPr>
            <w:tcW w:w="1949" w:type="dxa"/>
          </w:tcPr>
          <w:p w:rsidR="00FE533D" w:rsidRDefault="008E7C99">
            <w:r>
              <w:t>Especialista de Convivencia Escolar de la UGEL</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Convivencia Escolar</w:t>
            </w:r>
          </w:p>
        </w:tc>
        <w:tc>
          <w:tcPr>
            <w:tcW w:w="1949" w:type="dxa"/>
          </w:tcPr>
          <w:p w:rsidR="00FE533D" w:rsidRDefault="008E7C99">
            <w:r>
              <w:t>Profesional III para Equipo Itinerante de Convivencia Escolar</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CAS UGEL</w:t>
            </w:r>
          </w:p>
        </w:tc>
        <w:tc>
          <w:tcPr>
            <w:tcW w:w="1949" w:type="dxa"/>
          </w:tcPr>
          <w:p w:rsidR="00FE533D" w:rsidRDefault="008E7C99">
            <w:r>
              <w:t>Especialista de libre contratación - CAS UGEL</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CAS UGEL</w:t>
            </w:r>
          </w:p>
        </w:tc>
        <w:tc>
          <w:tcPr>
            <w:tcW w:w="1949" w:type="dxa"/>
          </w:tcPr>
          <w:p w:rsidR="00FE533D" w:rsidRDefault="008E7C99">
            <w:r>
              <w:t>Especialista en Infraestructura</w:t>
            </w:r>
          </w:p>
        </w:tc>
        <w:tc>
          <w:tcPr>
            <w:tcW w:w="1949" w:type="dxa"/>
          </w:tcPr>
          <w:p w:rsidR="00FE533D" w:rsidRDefault="008E7C99">
            <w:r>
              <w:t>1</w:t>
            </w:r>
          </w:p>
        </w:tc>
        <w:tc>
          <w:tcPr>
            <w:tcW w:w="1949" w:type="dxa"/>
          </w:tcPr>
          <w:p w:rsidR="00FE533D" w:rsidRDefault="008E7C99">
            <w:r>
              <w:t>1</w:t>
            </w:r>
          </w:p>
        </w:tc>
        <w:tc>
          <w:tcPr>
            <w:tcW w:w="1949" w:type="dxa"/>
          </w:tcPr>
          <w:p w:rsidR="00FE533D" w:rsidRDefault="008E7C99">
            <w:r>
              <w:t>100.0%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Coordinador(a) de Innovación y Soporte Tecnológico</w:t>
            </w:r>
          </w:p>
        </w:tc>
        <w:tc>
          <w:tcPr>
            <w:tcW w:w="1949" w:type="dxa"/>
          </w:tcPr>
          <w:p w:rsidR="00FE533D" w:rsidRDefault="008E7C99">
            <w:r>
              <w:t>11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Personal de Mantenimiento</w:t>
            </w:r>
          </w:p>
        </w:tc>
        <w:tc>
          <w:tcPr>
            <w:tcW w:w="1949" w:type="dxa"/>
          </w:tcPr>
          <w:p w:rsidR="00FE533D" w:rsidRDefault="008E7C99">
            <w:r>
              <w:t>2</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Personal de vigilancia</w:t>
            </w:r>
          </w:p>
        </w:tc>
        <w:tc>
          <w:tcPr>
            <w:tcW w:w="1949" w:type="dxa"/>
          </w:tcPr>
          <w:p w:rsidR="00FE533D" w:rsidRDefault="008E7C99">
            <w:r>
              <w:t>12</w:t>
            </w:r>
          </w:p>
        </w:tc>
        <w:tc>
          <w:tcPr>
            <w:tcW w:w="1949" w:type="dxa"/>
          </w:tcPr>
          <w:p w:rsidR="00FE533D" w:rsidRDefault="008E7C99">
            <w:r>
              <w:t>10</w:t>
            </w:r>
          </w:p>
        </w:tc>
        <w:tc>
          <w:tcPr>
            <w:tcW w:w="1949" w:type="dxa"/>
          </w:tcPr>
          <w:p w:rsidR="00FE533D" w:rsidRDefault="008E7C99">
            <w:r>
              <w:t>83.3%</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Psicólogo(a)</w:t>
            </w:r>
          </w:p>
        </w:tc>
        <w:tc>
          <w:tcPr>
            <w:tcW w:w="1949" w:type="dxa"/>
          </w:tcPr>
          <w:p w:rsidR="00FE533D" w:rsidRDefault="008E7C99">
            <w:r>
              <w:t>10</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Secundaria Tutorial</w:t>
            </w:r>
          </w:p>
        </w:tc>
        <w:tc>
          <w:tcPr>
            <w:tcW w:w="1949" w:type="dxa"/>
          </w:tcPr>
          <w:p w:rsidR="00FE533D" w:rsidRDefault="008E7C99">
            <w:r>
              <w:t>Coordinador(a) de Núcleo Educativo</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Secundaria Tutorial</w:t>
            </w:r>
          </w:p>
        </w:tc>
        <w:tc>
          <w:tcPr>
            <w:tcW w:w="1949" w:type="dxa"/>
          </w:tcPr>
          <w:p w:rsidR="00FE533D" w:rsidRDefault="008E7C99">
            <w:r>
              <w:t>Docente Tutorial de Ciencia y Tecnología</w:t>
            </w:r>
          </w:p>
        </w:tc>
        <w:tc>
          <w:tcPr>
            <w:tcW w:w="1949" w:type="dxa"/>
          </w:tcPr>
          <w:p w:rsidR="00FE533D" w:rsidRDefault="008E7C99">
            <w:r>
              <w:t>2</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Secundaria Tutorial</w:t>
            </w:r>
          </w:p>
        </w:tc>
        <w:tc>
          <w:tcPr>
            <w:tcW w:w="1949" w:type="dxa"/>
          </w:tcPr>
          <w:p w:rsidR="00FE533D" w:rsidRDefault="008E7C99">
            <w:r>
              <w:t>Docente Tutorial de Ciencias Sociales</w:t>
            </w:r>
          </w:p>
        </w:tc>
        <w:tc>
          <w:tcPr>
            <w:tcW w:w="1949" w:type="dxa"/>
          </w:tcPr>
          <w:p w:rsidR="00FE533D" w:rsidRDefault="008E7C99">
            <w:r>
              <w:t>2</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lastRenderedPageBreak/>
              <w:t>Secundaria Tutorial</w:t>
            </w:r>
          </w:p>
        </w:tc>
        <w:tc>
          <w:tcPr>
            <w:tcW w:w="1949" w:type="dxa"/>
          </w:tcPr>
          <w:p w:rsidR="00FE533D" w:rsidRDefault="008E7C99">
            <w:r>
              <w:t>Docente Tutorial de Comunicación</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Secundaria Tutorial</w:t>
            </w:r>
          </w:p>
        </w:tc>
        <w:tc>
          <w:tcPr>
            <w:tcW w:w="1949" w:type="dxa"/>
          </w:tcPr>
          <w:p w:rsidR="00FE533D" w:rsidRDefault="008E7C99">
            <w:r>
              <w:t>Docente Tutorial de Matemática</w:t>
            </w:r>
          </w:p>
        </w:tc>
        <w:tc>
          <w:tcPr>
            <w:tcW w:w="1949" w:type="dxa"/>
          </w:tcPr>
          <w:p w:rsidR="00FE533D" w:rsidRDefault="008E7C99">
            <w:r>
              <w:t>2</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Redes Educativas de Gestión Escolar</w:t>
            </w:r>
          </w:p>
        </w:tc>
        <w:tc>
          <w:tcPr>
            <w:tcW w:w="1949" w:type="dxa"/>
          </w:tcPr>
          <w:p w:rsidR="00FE533D" w:rsidRDefault="008E7C99">
            <w:r>
              <w:t>Coordinador(a) administrativo(a) de RER</w:t>
            </w:r>
          </w:p>
        </w:tc>
        <w:tc>
          <w:tcPr>
            <w:tcW w:w="1949" w:type="dxa"/>
          </w:tcPr>
          <w:p w:rsidR="00FE533D" w:rsidRDefault="008E7C99">
            <w:r>
              <w:t>2</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Redes Educativas de Gestión Escolar</w:t>
            </w:r>
          </w:p>
        </w:tc>
        <w:tc>
          <w:tcPr>
            <w:tcW w:w="1949" w:type="dxa"/>
          </w:tcPr>
          <w:p w:rsidR="00FE533D" w:rsidRDefault="008E7C99">
            <w:r>
              <w:t>Coordinador(a) de RER</w:t>
            </w:r>
          </w:p>
        </w:tc>
        <w:tc>
          <w:tcPr>
            <w:tcW w:w="1949" w:type="dxa"/>
          </w:tcPr>
          <w:p w:rsidR="00FE533D" w:rsidRDefault="008E7C99">
            <w:r>
              <w:t>3</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Fortalecimiento del PP 0106</w:t>
            </w:r>
          </w:p>
        </w:tc>
        <w:tc>
          <w:tcPr>
            <w:tcW w:w="1949" w:type="dxa"/>
          </w:tcPr>
          <w:p w:rsidR="00FE533D" w:rsidRDefault="008E7C99">
            <w:r>
              <w:t>Profesional en Educación Especial I para el Centro de Recursos de Educación Básica Especial - CREBE</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Convivencia Escolar</w:t>
            </w:r>
          </w:p>
        </w:tc>
        <w:tc>
          <w:tcPr>
            <w:tcW w:w="1949" w:type="dxa"/>
          </w:tcPr>
          <w:p w:rsidR="00FE533D" w:rsidRDefault="008E7C99">
            <w:r>
              <w:t>Profesional III para Equipo Itinerante de Convivencia Escolar</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Coordinador(a) de Innovación y Soporte Tecnológico</w:t>
            </w:r>
          </w:p>
        </w:tc>
        <w:tc>
          <w:tcPr>
            <w:tcW w:w="1949" w:type="dxa"/>
          </w:tcPr>
          <w:p w:rsidR="00FE533D" w:rsidRDefault="008E7C99">
            <w:r>
              <w:t>1</w:t>
            </w:r>
          </w:p>
        </w:tc>
        <w:tc>
          <w:tcPr>
            <w:tcW w:w="1949" w:type="dxa"/>
          </w:tcPr>
          <w:p w:rsidR="00FE533D" w:rsidRDefault="008E7C99">
            <w:r>
              <w:t>1</w:t>
            </w:r>
          </w:p>
        </w:tc>
        <w:tc>
          <w:tcPr>
            <w:tcW w:w="1949" w:type="dxa"/>
          </w:tcPr>
          <w:p w:rsidR="00FE533D" w:rsidRDefault="008E7C99">
            <w:r>
              <w:t>100.0%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Personal de vigilancia</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Psicólogo(a)</w:t>
            </w:r>
          </w:p>
        </w:tc>
        <w:tc>
          <w:tcPr>
            <w:tcW w:w="1949" w:type="dxa"/>
          </w:tcPr>
          <w:p w:rsidR="00FE533D" w:rsidRDefault="008E7C99">
            <w:r>
              <w:t>1</w:t>
            </w:r>
          </w:p>
        </w:tc>
        <w:tc>
          <w:tcPr>
            <w:tcW w:w="1949" w:type="dxa"/>
          </w:tcPr>
          <w:p w:rsidR="00FE533D" w:rsidRDefault="008E7C99">
            <w:r>
              <w:t>1</w:t>
            </w:r>
          </w:p>
        </w:tc>
        <w:tc>
          <w:tcPr>
            <w:tcW w:w="1949" w:type="dxa"/>
          </w:tcPr>
          <w:p w:rsidR="00FE533D" w:rsidRDefault="008E7C99">
            <w:r>
              <w:t>100.0%</w:t>
            </w:r>
          </w:p>
        </w:tc>
      </w:tr>
      <w:tr w:rsidR="00FE533D" w:rsidTr="00FE533D">
        <w:trPr>
          <w:jc w:val="center"/>
        </w:trPr>
        <w:tc>
          <w:tcPr>
            <w:tcW w:w="1949" w:type="dxa"/>
          </w:tcPr>
          <w:p w:rsidR="00FE533D" w:rsidRDefault="008E7C99">
            <w:r>
              <w:t>Secundaria Tutorial</w:t>
            </w:r>
          </w:p>
        </w:tc>
        <w:tc>
          <w:tcPr>
            <w:tcW w:w="1949" w:type="dxa"/>
          </w:tcPr>
          <w:p w:rsidR="00FE533D" w:rsidRDefault="008E7C99">
            <w:r>
              <w:t>Coordinador(a) de Núcleo Educativo</w:t>
            </w:r>
          </w:p>
        </w:tc>
        <w:tc>
          <w:tcPr>
            <w:tcW w:w="1949" w:type="dxa"/>
          </w:tcPr>
          <w:p w:rsidR="00FE533D" w:rsidRDefault="008E7C99">
            <w:r>
              <w:t>1</w:t>
            </w:r>
          </w:p>
        </w:tc>
        <w:tc>
          <w:tcPr>
            <w:tcW w:w="1949" w:type="dxa"/>
          </w:tcPr>
          <w:p w:rsidR="00FE533D" w:rsidRDefault="008E7C99">
            <w:r>
              <w:t>1</w:t>
            </w:r>
          </w:p>
        </w:tc>
        <w:tc>
          <w:tcPr>
            <w:tcW w:w="1949" w:type="dxa"/>
          </w:tcPr>
          <w:p w:rsidR="00FE533D" w:rsidRDefault="008E7C99">
            <w:r>
              <w:t>100.0%</w:t>
            </w:r>
          </w:p>
        </w:tc>
      </w:tr>
      <w:tr w:rsidR="00FE533D" w:rsidTr="00FE533D">
        <w:trPr>
          <w:jc w:val="center"/>
        </w:trPr>
        <w:tc>
          <w:tcPr>
            <w:tcW w:w="1949" w:type="dxa"/>
          </w:tcPr>
          <w:p w:rsidR="00FE533D" w:rsidRDefault="008E7C99">
            <w:r>
              <w:t>Secundaria Tutorial</w:t>
            </w:r>
          </w:p>
        </w:tc>
        <w:tc>
          <w:tcPr>
            <w:tcW w:w="1949" w:type="dxa"/>
          </w:tcPr>
          <w:p w:rsidR="00FE533D" w:rsidRDefault="008E7C99">
            <w:r>
              <w:t>Docente Tutorial de Ciencia y Tecnología</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Secundaria Tutorial</w:t>
            </w:r>
          </w:p>
        </w:tc>
        <w:tc>
          <w:tcPr>
            <w:tcW w:w="1949" w:type="dxa"/>
          </w:tcPr>
          <w:p w:rsidR="00FE533D" w:rsidRDefault="008E7C99">
            <w:r>
              <w:t>Docente Tutorial de Comunicación</w:t>
            </w:r>
          </w:p>
        </w:tc>
        <w:tc>
          <w:tcPr>
            <w:tcW w:w="1949" w:type="dxa"/>
          </w:tcPr>
          <w:p w:rsidR="00FE533D" w:rsidRDefault="008E7C99">
            <w:r>
              <w:t>1</w:t>
            </w:r>
          </w:p>
        </w:tc>
        <w:tc>
          <w:tcPr>
            <w:tcW w:w="1949" w:type="dxa"/>
          </w:tcPr>
          <w:p w:rsidR="00FE533D" w:rsidRDefault="008E7C99">
            <w:r>
              <w:t>1</w:t>
            </w:r>
          </w:p>
        </w:tc>
        <w:tc>
          <w:tcPr>
            <w:tcW w:w="1949" w:type="dxa"/>
          </w:tcPr>
          <w:p w:rsidR="00FE533D" w:rsidRDefault="008E7C99">
            <w:r>
              <w:t>100.0%</w:t>
            </w:r>
          </w:p>
        </w:tc>
      </w:tr>
      <w:tr w:rsidR="00FE533D" w:rsidTr="00FE533D">
        <w:trPr>
          <w:jc w:val="center"/>
        </w:trPr>
        <w:tc>
          <w:tcPr>
            <w:tcW w:w="1949" w:type="dxa"/>
          </w:tcPr>
          <w:p w:rsidR="00FE533D" w:rsidRDefault="008E7C99">
            <w:r>
              <w:t>Secundaria Tutorial</w:t>
            </w:r>
          </w:p>
        </w:tc>
        <w:tc>
          <w:tcPr>
            <w:tcW w:w="1949" w:type="dxa"/>
          </w:tcPr>
          <w:p w:rsidR="00FE533D" w:rsidRDefault="008E7C99">
            <w:r>
              <w:t>Docente Tutorial de Matemática</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Fortalecimiento del PP 0106</w:t>
            </w:r>
          </w:p>
        </w:tc>
        <w:tc>
          <w:tcPr>
            <w:tcW w:w="1949" w:type="dxa"/>
          </w:tcPr>
          <w:p w:rsidR="00FE533D" w:rsidRDefault="008E7C99">
            <w:r>
              <w:t xml:space="preserve">Profesional en </w:t>
            </w:r>
            <w:r>
              <w:t>Psicología</w:t>
            </w:r>
          </w:p>
        </w:tc>
        <w:tc>
          <w:tcPr>
            <w:tcW w:w="1949" w:type="dxa"/>
          </w:tcPr>
          <w:p w:rsidR="00FE533D" w:rsidRDefault="008E7C99">
            <w:r>
              <w:t>1</w:t>
            </w:r>
          </w:p>
        </w:tc>
        <w:tc>
          <w:tcPr>
            <w:tcW w:w="1949" w:type="dxa"/>
          </w:tcPr>
          <w:p w:rsidR="00FE533D" w:rsidRDefault="008E7C99">
            <w:r>
              <w:t>1</w:t>
            </w:r>
          </w:p>
        </w:tc>
        <w:tc>
          <w:tcPr>
            <w:tcW w:w="1949" w:type="dxa"/>
          </w:tcPr>
          <w:p w:rsidR="00FE533D" w:rsidRDefault="008E7C99">
            <w:r>
              <w:t>100.0%</w:t>
            </w:r>
          </w:p>
        </w:tc>
      </w:tr>
      <w:tr w:rsidR="00FE533D" w:rsidTr="00FE533D">
        <w:trPr>
          <w:jc w:val="center"/>
        </w:trPr>
        <w:tc>
          <w:tcPr>
            <w:tcW w:w="1949" w:type="dxa"/>
          </w:tcPr>
          <w:p w:rsidR="00FE533D" w:rsidRDefault="008E7C99">
            <w:r>
              <w:t>Fortalecimiento del PP 0106</w:t>
            </w:r>
          </w:p>
        </w:tc>
        <w:tc>
          <w:tcPr>
            <w:tcW w:w="1949" w:type="dxa"/>
          </w:tcPr>
          <w:p w:rsidR="00FE533D" w:rsidRDefault="008E7C99">
            <w:r>
              <w:t xml:space="preserve">Profesional no docente para el desarrollo de competencias de </w:t>
            </w:r>
            <w:r>
              <w:lastRenderedPageBreak/>
              <w:t>autovalimiento y tránsito a la vida adulta del Estudiante de CEBE</w:t>
            </w:r>
          </w:p>
        </w:tc>
        <w:tc>
          <w:tcPr>
            <w:tcW w:w="1949" w:type="dxa"/>
          </w:tcPr>
          <w:p w:rsidR="00FE533D" w:rsidRDefault="008E7C99">
            <w:r>
              <w:lastRenderedPageBreak/>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CAS UGEL</w:t>
            </w:r>
          </w:p>
        </w:tc>
        <w:tc>
          <w:tcPr>
            <w:tcW w:w="1949" w:type="dxa"/>
          </w:tcPr>
          <w:p w:rsidR="00FE533D" w:rsidRDefault="008E7C99">
            <w:r>
              <w:t>Especialista de libre contratación - CAS UGEL</w:t>
            </w:r>
          </w:p>
        </w:tc>
        <w:tc>
          <w:tcPr>
            <w:tcW w:w="1949" w:type="dxa"/>
          </w:tcPr>
          <w:p w:rsidR="00FE533D" w:rsidRDefault="008E7C99">
            <w:r>
              <w:t>1</w:t>
            </w:r>
          </w:p>
        </w:tc>
        <w:tc>
          <w:tcPr>
            <w:tcW w:w="1949" w:type="dxa"/>
          </w:tcPr>
          <w:p w:rsidR="00FE533D" w:rsidRDefault="008E7C99">
            <w:r>
              <w:t>1</w:t>
            </w:r>
          </w:p>
        </w:tc>
        <w:tc>
          <w:tcPr>
            <w:tcW w:w="1949" w:type="dxa"/>
          </w:tcPr>
          <w:p w:rsidR="00FE533D" w:rsidRDefault="008E7C99">
            <w:r>
              <w:t>100.0%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Coordinador(a) de Innovación y Soporte Tecnológico</w:t>
            </w:r>
          </w:p>
        </w:tc>
        <w:tc>
          <w:tcPr>
            <w:tcW w:w="1949" w:type="dxa"/>
          </w:tcPr>
          <w:p w:rsidR="00FE533D" w:rsidRDefault="008E7C99">
            <w:r>
              <w:t>8</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Personal de Mantenimiento</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Personal de vigilancia</w:t>
            </w:r>
          </w:p>
        </w:tc>
        <w:tc>
          <w:tcPr>
            <w:tcW w:w="1949" w:type="dxa"/>
          </w:tcPr>
          <w:p w:rsidR="00FE533D" w:rsidRDefault="008E7C99">
            <w:r>
              <w:t>7</w:t>
            </w:r>
          </w:p>
        </w:tc>
        <w:tc>
          <w:tcPr>
            <w:tcW w:w="1949" w:type="dxa"/>
          </w:tcPr>
          <w:p w:rsidR="00FE533D" w:rsidRDefault="008E7C99">
            <w:r>
              <w:t>6</w:t>
            </w:r>
          </w:p>
        </w:tc>
        <w:tc>
          <w:tcPr>
            <w:tcW w:w="1949" w:type="dxa"/>
          </w:tcPr>
          <w:p w:rsidR="00FE533D" w:rsidRDefault="008E7C99">
            <w:r>
              <w:t>85.7%</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Psicólogo(a)</w:t>
            </w:r>
          </w:p>
        </w:tc>
        <w:tc>
          <w:tcPr>
            <w:tcW w:w="1949" w:type="dxa"/>
          </w:tcPr>
          <w:p w:rsidR="00FE533D" w:rsidRDefault="008E7C99">
            <w:r>
              <w:t>6</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Redes Educativas de Gestión Escolar</w:t>
            </w:r>
          </w:p>
        </w:tc>
        <w:tc>
          <w:tcPr>
            <w:tcW w:w="1949" w:type="dxa"/>
          </w:tcPr>
          <w:p w:rsidR="00FE533D" w:rsidRDefault="008E7C99">
            <w:r>
              <w:t>Coordinador(a) administrativo(a) de RER</w:t>
            </w:r>
          </w:p>
        </w:tc>
        <w:tc>
          <w:tcPr>
            <w:tcW w:w="1949" w:type="dxa"/>
          </w:tcPr>
          <w:p w:rsidR="00FE533D" w:rsidRDefault="008E7C99">
            <w:r>
              <w:t>3</w:t>
            </w:r>
          </w:p>
        </w:tc>
        <w:tc>
          <w:tcPr>
            <w:tcW w:w="1949" w:type="dxa"/>
          </w:tcPr>
          <w:p w:rsidR="00FE533D" w:rsidRDefault="008E7C99">
            <w:r>
              <w:t>3</w:t>
            </w:r>
          </w:p>
        </w:tc>
        <w:tc>
          <w:tcPr>
            <w:tcW w:w="1949" w:type="dxa"/>
          </w:tcPr>
          <w:p w:rsidR="00FE533D" w:rsidRDefault="008E7C99">
            <w:r>
              <w:t>100.0%</w:t>
            </w:r>
          </w:p>
        </w:tc>
      </w:tr>
      <w:tr w:rsidR="00FE533D" w:rsidTr="00FE533D">
        <w:trPr>
          <w:jc w:val="center"/>
        </w:trPr>
        <w:tc>
          <w:tcPr>
            <w:tcW w:w="1949" w:type="dxa"/>
          </w:tcPr>
          <w:p w:rsidR="00FE533D" w:rsidRDefault="008E7C99">
            <w:r>
              <w:t>Redes Educativas de Gestión Escolar</w:t>
            </w:r>
          </w:p>
        </w:tc>
        <w:tc>
          <w:tcPr>
            <w:tcW w:w="1949" w:type="dxa"/>
          </w:tcPr>
          <w:p w:rsidR="00FE533D" w:rsidRDefault="008E7C99">
            <w:r>
              <w:t>Coordinador(a) de RER</w:t>
            </w:r>
          </w:p>
        </w:tc>
        <w:tc>
          <w:tcPr>
            <w:tcW w:w="1949" w:type="dxa"/>
          </w:tcPr>
          <w:p w:rsidR="00FE533D" w:rsidRDefault="008E7C99">
            <w:r>
              <w:t>2</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Fortalecimiento del PP 0106</w:t>
            </w:r>
          </w:p>
        </w:tc>
        <w:tc>
          <w:tcPr>
            <w:tcW w:w="1949" w:type="dxa"/>
          </w:tcPr>
          <w:p w:rsidR="00FE533D" w:rsidRDefault="008E7C99">
            <w:r>
              <w:t>Profesional de Terapia Física para los Programas de Intervención Tempran</w:t>
            </w:r>
            <w:r>
              <w:t>a</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Fortalecimiento del PP 0106</w:t>
            </w:r>
          </w:p>
        </w:tc>
        <w:tc>
          <w:tcPr>
            <w:tcW w:w="1949" w:type="dxa"/>
          </w:tcPr>
          <w:p w:rsidR="00FE533D" w:rsidRDefault="008E7C99">
            <w:r>
              <w:t>Profesional en Psicología</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Fortalecimiento del PP 0106</w:t>
            </w:r>
          </w:p>
        </w:tc>
        <w:tc>
          <w:tcPr>
            <w:tcW w:w="1949" w:type="dxa"/>
          </w:tcPr>
          <w:p w:rsidR="00FE533D" w:rsidRDefault="008E7C99">
            <w:r>
              <w:t>Profesional no docente para el desarrollo de competencias de autovalimiento y tránsito a la vida adulta del Estudiante de CEBE</w:t>
            </w:r>
          </w:p>
        </w:tc>
        <w:tc>
          <w:tcPr>
            <w:tcW w:w="1949" w:type="dxa"/>
          </w:tcPr>
          <w:p w:rsidR="00FE533D" w:rsidRDefault="008E7C99">
            <w:r>
              <w:t>2</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 xml:space="preserve">Convivencia </w:t>
            </w:r>
            <w:r>
              <w:t>Escolar</w:t>
            </w:r>
          </w:p>
        </w:tc>
        <w:tc>
          <w:tcPr>
            <w:tcW w:w="1949" w:type="dxa"/>
          </w:tcPr>
          <w:p w:rsidR="00FE533D" w:rsidRDefault="008E7C99">
            <w:r>
              <w:t>Especialista de Convivencia Escolar de la UGEL</w:t>
            </w:r>
          </w:p>
        </w:tc>
        <w:tc>
          <w:tcPr>
            <w:tcW w:w="1949" w:type="dxa"/>
          </w:tcPr>
          <w:p w:rsidR="00FE533D" w:rsidRDefault="008E7C99">
            <w:r>
              <w:t>1</w:t>
            </w:r>
          </w:p>
        </w:tc>
        <w:tc>
          <w:tcPr>
            <w:tcW w:w="1949" w:type="dxa"/>
          </w:tcPr>
          <w:p w:rsidR="00FE533D" w:rsidRDefault="008E7C99">
            <w:r>
              <w:t>1</w:t>
            </w:r>
          </w:p>
        </w:tc>
        <w:tc>
          <w:tcPr>
            <w:tcW w:w="1949" w:type="dxa"/>
          </w:tcPr>
          <w:p w:rsidR="00FE533D" w:rsidRDefault="008E7C99">
            <w:r>
              <w:t>100.0%</w:t>
            </w:r>
          </w:p>
        </w:tc>
      </w:tr>
      <w:tr w:rsidR="00FE533D" w:rsidTr="00FE533D">
        <w:trPr>
          <w:jc w:val="center"/>
        </w:trPr>
        <w:tc>
          <w:tcPr>
            <w:tcW w:w="1949" w:type="dxa"/>
          </w:tcPr>
          <w:p w:rsidR="00FE533D" w:rsidRDefault="008E7C99">
            <w:r>
              <w:t>CAS UGEL</w:t>
            </w:r>
          </w:p>
        </w:tc>
        <w:tc>
          <w:tcPr>
            <w:tcW w:w="1949" w:type="dxa"/>
          </w:tcPr>
          <w:p w:rsidR="00FE533D" w:rsidRDefault="008E7C99">
            <w:r>
              <w:t xml:space="preserve">Especialista de libre </w:t>
            </w:r>
            <w:r>
              <w:lastRenderedPageBreak/>
              <w:t>contratación - CAS UGEL</w:t>
            </w:r>
          </w:p>
        </w:tc>
        <w:tc>
          <w:tcPr>
            <w:tcW w:w="1949" w:type="dxa"/>
          </w:tcPr>
          <w:p w:rsidR="00FE533D" w:rsidRDefault="008E7C99">
            <w:r>
              <w:lastRenderedPageBreak/>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Coordinador(a) de Innovación y Soporte Tecnológico</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 xml:space="preserve">Personal de </w:t>
            </w:r>
            <w:r>
              <w:t>vigilancia</w:t>
            </w:r>
          </w:p>
        </w:tc>
        <w:tc>
          <w:tcPr>
            <w:tcW w:w="1949" w:type="dxa"/>
          </w:tcPr>
          <w:p w:rsidR="00FE533D" w:rsidRDefault="008E7C99">
            <w:r>
              <w:t>1</w:t>
            </w:r>
          </w:p>
        </w:tc>
        <w:tc>
          <w:tcPr>
            <w:tcW w:w="1949" w:type="dxa"/>
          </w:tcPr>
          <w:p w:rsidR="00FE533D" w:rsidRDefault="008E7C99">
            <w:r>
              <w:t>1</w:t>
            </w:r>
          </w:p>
        </w:tc>
        <w:tc>
          <w:tcPr>
            <w:tcW w:w="1949" w:type="dxa"/>
          </w:tcPr>
          <w:p w:rsidR="00FE533D" w:rsidRDefault="008E7C99">
            <w:r>
              <w:t>100.0%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Psicólogo(a)</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Coordinador(a) de Innovación y Soporte Tecnológico</w:t>
            </w:r>
          </w:p>
        </w:tc>
        <w:tc>
          <w:tcPr>
            <w:tcW w:w="1949" w:type="dxa"/>
          </w:tcPr>
          <w:p w:rsidR="00FE533D" w:rsidRDefault="008E7C99">
            <w:r>
              <w:t>2</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Personal de Mantenimiento</w:t>
            </w:r>
          </w:p>
        </w:tc>
        <w:tc>
          <w:tcPr>
            <w:tcW w:w="1949" w:type="dxa"/>
          </w:tcPr>
          <w:p w:rsidR="00FE533D" w:rsidRDefault="008E7C99">
            <w:r>
              <w:t>2</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 xml:space="preserve">Personal de </w:t>
            </w:r>
            <w:r>
              <w:t>vigilancia</w:t>
            </w:r>
          </w:p>
        </w:tc>
        <w:tc>
          <w:tcPr>
            <w:tcW w:w="1949" w:type="dxa"/>
          </w:tcPr>
          <w:p w:rsidR="00FE533D" w:rsidRDefault="008E7C99">
            <w:r>
              <w:t>8</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Psicólogo(a)</w:t>
            </w:r>
          </w:p>
        </w:tc>
        <w:tc>
          <w:tcPr>
            <w:tcW w:w="1949" w:type="dxa"/>
          </w:tcPr>
          <w:p w:rsidR="00FE533D" w:rsidRDefault="008E7C99">
            <w:r>
              <w:t>7</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Convivencia Escolar</w:t>
            </w:r>
          </w:p>
        </w:tc>
        <w:tc>
          <w:tcPr>
            <w:tcW w:w="1949" w:type="dxa"/>
          </w:tcPr>
          <w:p w:rsidR="00FE533D" w:rsidRDefault="008E7C99">
            <w:r>
              <w:t>Profesional III para Equipo Itinerante de Convivencia Escolar</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3898" w:type="dxa"/>
            <w:gridSpan w:val="2"/>
          </w:tcPr>
          <w:p w:rsidR="00FE533D" w:rsidRDefault="008E7C99">
            <w:pPr>
              <w:jc w:val="center"/>
            </w:pPr>
            <w:r>
              <w:t>Total</w:t>
            </w:r>
          </w:p>
          <w:p w:rsidR="00FE533D" w:rsidRDefault="00FE533D">
            <w:pPr>
              <w:jc w:val="center"/>
            </w:pPr>
          </w:p>
        </w:tc>
        <w:tc>
          <w:tcPr>
            <w:tcW w:w="1949" w:type="dxa"/>
          </w:tcPr>
          <w:p w:rsidR="00FE533D" w:rsidRDefault="008E7C99">
            <w:r>
              <w:t>186</w:t>
            </w:r>
          </w:p>
        </w:tc>
        <w:tc>
          <w:tcPr>
            <w:tcW w:w="1949" w:type="dxa"/>
          </w:tcPr>
          <w:p w:rsidR="00FE533D" w:rsidRDefault="008E7C99">
            <w:r>
              <w:t>35</w:t>
            </w:r>
          </w:p>
        </w:tc>
        <w:tc>
          <w:tcPr>
            <w:tcW w:w="1949" w:type="dxa"/>
          </w:tcPr>
          <w:p w:rsidR="00FE533D" w:rsidRDefault="008E7C99">
            <w:r>
              <w:t>18.8%</w:t>
            </w:r>
          </w:p>
        </w:tc>
      </w:tr>
    </w:tbl>
    <w:p w:rsidR="00FE533D" w:rsidRDefault="008E7C99">
      <w:pPr>
        <w:pStyle w:val="Fuentes"/>
      </w:pPr>
      <w:r>
        <w:t>Fuente: Módulo CAS del Sistema Nexus al corte de 30 de marzo del 2023</w:t>
      </w:r>
    </w:p>
    <w:p w:rsidR="00FE533D" w:rsidRDefault="008E7C99">
      <w:pPr>
        <w:pStyle w:val="Ttulo2"/>
      </w:pPr>
      <w:r>
        <w:t>PERSONAL CAS DE BIENESTAR SOCIOEMOCIONAL</w:t>
      </w:r>
    </w:p>
    <w:p w:rsidR="00FE533D" w:rsidRDefault="008E7C99">
      <w:pPr>
        <w:pStyle w:val="Listaconvietas"/>
        <w:jc w:val="both"/>
      </w:pPr>
      <w:r>
        <w:t xml:space="preserve">La Tabla N° 07 muestra el avance de ejecución por perfil del personal de bienestar socioemocional, en el marco de las intervenciones y acciones pedagógicas. </w:t>
      </w:r>
    </w:p>
    <w:p w:rsidR="00FE533D" w:rsidRDefault="008E7C99">
      <w:pPr>
        <w:jc w:val="center"/>
      </w:pPr>
      <w:r>
        <w:rPr>
          <w:b/>
        </w:rPr>
        <w:t>Tabla N° 07 Avance de contratación de Personal de bienest</w:t>
      </w:r>
      <w:r>
        <w:rPr>
          <w:b/>
        </w:rPr>
        <w:t>ar socioemocional</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FE533D" w:rsidTr="00FE533D">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FE533D" w:rsidRDefault="008E7C99">
            <w:r>
              <w:t>Intervención Pedagógica</w:t>
            </w:r>
          </w:p>
        </w:tc>
        <w:tc>
          <w:tcPr>
            <w:tcW w:w="1949" w:type="dxa"/>
          </w:tcPr>
          <w:p w:rsidR="00FE533D" w:rsidRDefault="008E7C99">
            <w:r>
              <w:t>Perfil</w:t>
            </w:r>
          </w:p>
        </w:tc>
        <w:tc>
          <w:tcPr>
            <w:tcW w:w="1949" w:type="dxa"/>
          </w:tcPr>
          <w:p w:rsidR="00FE533D" w:rsidRDefault="008E7C99">
            <w:r>
              <w:t>PEAS programadas</w:t>
            </w:r>
          </w:p>
        </w:tc>
        <w:tc>
          <w:tcPr>
            <w:tcW w:w="1949" w:type="dxa"/>
          </w:tcPr>
          <w:p w:rsidR="00FE533D" w:rsidRDefault="008E7C99">
            <w:r>
              <w:t>PEAS  contratadas</w:t>
            </w:r>
          </w:p>
        </w:tc>
        <w:tc>
          <w:tcPr>
            <w:tcW w:w="1949" w:type="dxa"/>
          </w:tcPr>
          <w:p w:rsidR="00FE533D" w:rsidRDefault="008E7C99">
            <w:r>
              <w:t>% Avance Contratación</w:t>
            </w:r>
          </w:p>
        </w:tc>
      </w:tr>
      <w:tr w:rsidR="00FE533D" w:rsidTr="00FE533D">
        <w:trPr>
          <w:jc w:val="center"/>
        </w:trPr>
        <w:tc>
          <w:tcPr>
            <w:tcW w:w="1949" w:type="dxa"/>
          </w:tcPr>
          <w:p w:rsidR="00FE533D" w:rsidRDefault="008E7C99">
            <w:r>
              <w:t>Fortalecimiento del PP 0107</w:t>
            </w:r>
          </w:p>
        </w:tc>
        <w:tc>
          <w:tcPr>
            <w:tcW w:w="1949" w:type="dxa"/>
          </w:tcPr>
          <w:p w:rsidR="00FE533D" w:rsidRDefault="008E7C99">
            <w:r>
              <w:t>Vigilante</w:t>
            </w:r>
          </w:p>
        </w:tc>
        <w:tc>
          <w:tcPr>
            <w:tcW w:w="1949" w:type="dxa"/>
          </w:tcPr>
          <w:p w:rsidR="00FE533D" w:rsidRDefault="008E7C99">
            <w:r>
              <w:t>3</w:t>
            </w:r>
          </w:p>
        </w:tc>
        <w:tc>
          <w:tcPr>
            <w:tcW w:w="1949" w:type="dxa"/>
          </w:tcPr>
          <w:p w:rsidR="00FE533D" w:rsidRDefault="008E7C99">
            <w:r>
              <w:t>2</w:t>
            </w:r>
          </w:p>
        </w:tc>
        <w:tc>
          <w:tcPr>
            <w:tcW w:w="1949" w:type="dxa"/>
          </w:tcPr>
          <w:p w:rsidR="00FE533D" w:rsidRDefault="008E7C99">
            <w:r>
              <w:t>66.7%</w:t>
            </w:r>
          </w:p>
        </w:tc>
      </w:tr>
      <w:tr w:rsidR="00FE533D" w:rsidTr="00FE533D">
        <w:trPr>
          <w:jc w:val="center"/>
        </w:trPr>
        <w:tc>
          <w:tcPr>
            <w:tcW w:w="1949" w:type="dxa"/>
          </w:tcPr>
          <w:p w:rsidR="00FE533D" w:rsidRDefault="008E7C99">
            <w:r>
              <w:t>CAS UGEL</w:t>
            </w:r>
          </w:p>
        </w:tc>
        <w:tc>
          <w:tcPr>
            <w:tcW w:w="1949" w:type="dxa"/>
          </w:tcPr>
          <w:p w:rsidR="00FE533D" w:rsidRDefault="008E7C99">
            <w:r>
              <w:t>Especialista de libre contratación - CAS UGEL</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Coordinador(a) de Innovación y Soporte Tecnológico</w:t>
            </w:r>
          </w:p>
        </w:tc>
        <w:tc>
          <w:tcPr>
            <w:tcW w:w="1949" w:type="dxa"/>
          </w:tcPr>
          <w:p w:rsidR="00FE533D" w:rsidRDefault="008E7C99">
            <w:r>
              <w:t>7</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lastRenderedPageBreak/>
              <w:t>Jornada Escolar Completa</w:t>
            </w:r>
          </w:p>
        </w:tc>
        <w:tc>
          <w:tcPr>
            <w:tcW w:w="1949" w:type="dxa"/>
          </w:tcPr>
          <w:p w:rsidR="00FE533D" w:rsidRDefault="008E7C99">
            <w:r>
              <w:t>Personal de Mantenimiento</w:t>
            </w:r>
          </w:p>
        </w:tc>
        <w:tc>
          <w:tcPr>
            <w:tcW w:w="1949" w:type="dxa"/>
          </w:tcPr>
          <w:p w:rsidR="00FE533D" w:rsidRDefault="008E7C99">
            <w:r>
              <w:t>2</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Personal de vigilancia</w:t>
            </w:r>
          </w:p>
        </w:tc>
        <w:tc>
          <w:tcPr>
            <w:tcW w:w="1949" w:type="dxa"/>
          </w:tcPr>
          <w:p w:rsidR="00FE533D" w:rsidRDefault="008E7C99">
            <w:r>
              <w:t>8</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Psicólogo(a)</w:t>
            </w:r>
          </w:p>
        </w:tc>
        <w:tc>
          <w:tcPr>
            <w:tcW w:w="1949" w:type="dxa"/>
          </w:tcPr>
          <w:p w:rsidR="00FE533D" w:rsidRDefault="008E7C99">
            <w:r>
              <w:t>7</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Convivencia Escolar</w:t>
            </w:r>
          </w:p>
        </w:tc>
        <w:tc>
          <w:tcPr>
            <w:tcW w:w="1949" w:type="dxa"/>
          </w:tcPr>
          <w:p w:rsidR="00FE533D" w:rsidRDefault="008E7C99">
            <w:r>
              <w:t>Especialista de Convivencia Escolar de la UGEL</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Convivencia Escolar</w:t>
            </w:r>
          </w:p>
        </w:tc>
        <w:tc>
          <w:tcPr>
            <w:tcW w:w="1949" w:type="dxa"/>
          </w:tcPr>
          <w:p w:rsidR="00FE533D" w:rsidRDefault="008E7C99">
            <w:r>
              <w:t>Profesional III para Equipo Itinerante de Convivencia Escolar</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CAS UGEL</w:t>
            </w:r>
          </w:p>
        </w:tc>
        <w:tc>
          <w:tcPr>
            <w:tcW w:w="1949" w:type="dxa"/>
          </w:tcPr>
          <w:p w:rsidR="00FE533D" w:rsidRDefault="008E7C99">
            <w:r>
              <w:t>Especialista de libre contratación - CAS UGEL</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Coordinador(a) de</w:t>
            </w:r>
            <w:r>
              <w:t xml:space="preserve"> Innovación y Soporte Tecnológico</w:t>
            </w:r>
          </w:p>
        </w:tc>
        <w:tc>
          <w:tcPr>
            <w:tcW w:w="1949" w:type="dxa"/>
          </w:tcPr>
          <w:p w:rsidR="00FE533D" w:rsidRDefault="008E7C99">
            <w:r>
              <w:t>4</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Personal de Mantenimiento</w:t>
            </w:r>
          </w:p>
        </w:tc>
        <w:tc>
          <w:tcPr>
            <w:tcW w:w="1949" w:type="dxa"/>
          </w:tcPr>
          <w:p w:rsidR="00FE533D" w:rsidRDefault="008E7C99">
            <w:r>
              <w:t>4</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Personal de vigilancia</w:t>
            </w:r>
          </w:p>
        </w:tc>
        <w:tc>
          <w:tcPr>
            <w:tcW w:w="1949" w:type="dxa"/>
          </w:tcPr>
          <w:p w:rsidR="00FE533D" w:rsidRDefault="008E7C99">
            <w:r>
              <w:t>3</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Psicólogo(a)</w:t>
            </w:r>
          </w:p>
        </w:tc>
        <w:tc>
          <w:tcPr>
            <w:tcW w:w="1949" w:type="dxa"/>
          </w:tcPr>
          <w:p w:rsidR="00FE533D" w:rsidRDefault="008E7C99">
            <w:r>
              <w:t>3</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Redes Educativas de Gestión Escolar</w:t>
            </w:r>
          </w:p>
        </w:tc>
        <w:tc>
          <w:tcPr>
            <w:tcW w:w="1949" w:type="dxa"/>
          </w:tcPr>
          <w:p w:rsidR="00FE533D" w:rsidRDefault="008E7C99">
            <w:r>
              <w:t>Coordinador(a) administrativo(a) de RER</w:t>
            </w:r>
          </w:p>
        </w:tc>
        <w:tc>
          <w:tcPr>
            <w:tcW w:w="1949" w:type="dxa"/>
          </w:tcPr>
          <w:p w:rsidR="00FE533D" w:rsidRDefault="008E7C99">
            <w:r>
              <w:t>3</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CAS UGEL</w:t>
            </w:r>
          </w:p>
        </w:tc>
        <w:tc>
          <w:tcPr>
            <w:tcW w:w="1949" w:type="dxa"/>
          </w:tcPr>
          <w:p w:rsidR="00FE533D" w:rsidRDefault="008E7C99">
            <w:r>
              <w:t>Especialista en Abastecimiento</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Coordinador(a) de Innovación y Soporte Tecnológico</w:t>
            </w:r>
          </w:p>
        </w:tc>
        <w:tc>
          <w:tcPr>
            <w:tcW w:w="1949" w:type="dxa"/>
          </w:tcPr>
          <w:p w:rsidR="00FE533D" w:rsidRDefault="008E7C99">
            <w:r>
              <w:t>3</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Personal de Mantenimiento</w:t>
            </w:r>
          </w:p>
        </w:tc>
        <w:tc>
          <w:tcPr>
            <w:tcW w:w="1949" w:type="dxa"/>
          </w:tcPr>
          <w:p w:rsidR="00FE533D" w:rsidRDefault="008E7C99">
            <w:r>
              <w:t>2</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 xml:space="preserve">Jornada </w:t>
            </w:r>
            <w:r>
              <w:t>Escolar Completa</w:t>
            </w:r>
          </w:p>
        </w:tc>
        <w:tc>
          <w:tcPr>
            <w:tcW w:w="1949" w:type="dxa"/>
          </w:tcPr>
          <w:p w:rsidR="00FE533D" w:rsidRDefault="008E7C99">
            <w:r>
              <w:t>Personal de vigilancia</w:t>
            </w:r>
          </w:p>
        </w:tc>
        <w:tc>
          <w:tcPr>
            <w:tcW w:w="1949" w:type="dxa"/>
          </w:tcPr>
          <w:p w:rsidR="00FE533D" w:rsidRDefault="008E7C99">
            <w:r>
              <w:t>8</w:t>
            </w:r>
          </w:p>
        </w:tc>
        <w:tc>
          <w:tcPr>
            <w:tcW w:w="1949" w:type="dxa"/>
          </w:tcPr>
          <w:p w:rsidR="00FE533D" w:rsidRDefault="008E7C99">
            <w:r>
              <w:t>7</w:t>
            </w:r>
          </w:p>
        </w:tc>
        <w:tc>
          <w:tcPr>
            <w:tcW w:w="1949" w:type="dxa"/>
          </w:tcPr>
          <w:p w:rsidR="00FE533D" w:rsidRDefault="008E7C99">
            <w:r>
              <w:t>87.5%</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Psicólogo(a)</w:t>
            </w:r>
          </w:p>
        </w:tc>
        <w:tc>
          <w:tcPr>
            <w:tcW w:w="1949" w:type="dxa"/>
          </w:tcPr>
          <w:p w:rsidR="00FE533D" w:rsidRDefault="008E7C99">
            <w:r>
              <w:t>7</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Fortalecimiento del PP 0106</w:t>
            </w:r>
          </w:p>
        </w:tc>
        <w:tc>
          <w:tcPr>
            <w:tcW w:w="1949" w:type="dxa"/>
          </w:tcPr>
          <w:p w:rsidR="00FE533D" w:rsidRDefault="008E7C99">
            <w:r>
              <w:t>Profesional en Educación</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Limpieza y Mantenimiento</w:t>
            </w:r>
          </w:p>
        </w:tc>
        <w:tc>
          <w:tcPr>
            <w:tcW w:w="1949" w:type="dxa"/>
          </w:tcPr>
          <w:p w:rsidR="00FE533D" w:rsidRDefault="008E7C99">
            <w:r>
              <w:t>Personal de limpieza y mantenimiento</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lastRenderedPageBreak/>
              <w:t>CAS UGEL</w:t>
            </w:r>
          </w:p>
        </w:tc>
        <w:tc>
          <w:tcPr>
            <w:tcW w:w="1949" w:type="dxa"/>
          </w:tcPr>
          <w:p w:rsidR="00FE533D" w:rsidRDefault="008E7C99">
            <w:r>
              <w:t xml:space="preserve">Especialista </w:t>
            </w:r>
            <w:r>
              <w:t>en Monitoreo de Evaluaciones Docentes y de Estudiantes</w:t>
            </w:r>
          </w:p>
        </w:tc>
        <w:tc>
          <w:tcPr>
            <w:tcW w:w="1949" w:type="dxa"/>
          </w:tcPr>
          <w:p w:rsidR="00FE533D" w:rsidRDefault="008E7C99">
            <w:r>
              <w:t>1</w:t>
            </w:r>
          </w:p>
        </w:tc>
        <w:tc>
          <w:tcPr>
            <w:tcW w:w="1949" w:type="dxa"/>
          </w:tcPr>
          <w:p w:rsidR="00FE533D" w:rsidRDefault="008E7C99">
            <w:r>
              <w:t>1</w:t>
            </w:r>
          </w:p>
        </w:tc>
        <w:tc>
          <w:tcPr>
            <w:tcW w:w="1949" w:type="dxa"/>
          </w:tcPr>
          <w:p w:rsidR="00FE533D" w:rsidRDefault="008E7C99">
            <w:r>
              <w:t>100.0%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Coordinador(a) de Innovación y Soporte Tecnológico</w:t>
            </w:r>
          </w:p>
        </w:tc>
        <w:tc>
          <w:tcPr>
            <w:tcW w:w="1949" w:type="dxa"/>
          </w:tcPr>
          <w:p w:rsidR="00FE533D" w:rsidRDefault="008E7C99">
            <w:r>
              <w:t>10</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Personal de Mantenimiento</w:t>
            </w:r>
          </w:p>
        </w:tc>
        <w:tc>
          <w:tcPr>
            <w:tcW w:w="1949" w:type="dxa"/>
          </w:tcPr>
          <w:p w:rsidR="00FE533D" w:rsidRDefault="008E7C99">
            <w:r>
              <w:t>2</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 xml:space="preserve">Personal de </w:t>
            </w:r>
            <w:r>
              <w:t>vigilancia</w:t>
            </w:r>
          </w:p>
        </w:tc>
        <w:tc>
          <w:tcPr>
            <w:tcW w:w="1949" w:type="dxa"/>
          </w:tcPr>
          <w:p w:rsidR="00FE533D" w:rsidRDefault="008E7C99">
            <w:r>
              <w:t>9</w:t>
            </w:r>
          </w:p>
        </w:tc>
        <w:tc>
          <w:tcPr>
            <w:tcW w:w="1949" w:type="dxa"/>
          </w:tcPr>
          <w:p w:rsidR="00FE533D" w:rsidRDefault="008E7C99">
            <w:r>
              <w:t>6</w:t>
            </w:r>
          </w:p>
        </w:tc>
        <w:tc>
          <w:tcPr>
            <w:tcW w:w="1949" w:type="dxa"/>
          </w:tcPr>
          <w:p w:rsidR="00FE533D" w:rsidRDefault="008E7C99">
            <w:r>
              <w:t>66.7%</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Psicólogo(a)</w:t>
            </w:r>
          </w:p>
        </w:tc>
        <w:tc>
          <w:tcPr>
            <w:tcW w:w="1949" w:type="dxa"/>
          </w:tcPr>
          <w:p w:rsidR="00FE533D" w:rsidRDefault="008E7C99">
            <w:r>
              <w:t>7</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Secundaria Tutorial</w:t>
            </w:r>
          </w:p>
        </w:tc>
        <w:tc>
          <w:tcPr>
            <w:tcW w:w="1949" w:type="dxa"/>
          </w:tcPr>
          <w:p w:rsidR="00FE533D" w:rsidRDefault="008E7C99">
            <w:r>
              <w:t>Coordinador(a) de Núcleo Educativo</w:t>
            </w:r>
          </w:p>
        </w:tc>
        <w:tc>
          <w:tcPr>
            <w:tcW w:w="1949" w:type="dxa"/>
          </w:tcPr>
          <w:p w:rsidR="00FE533D" w:rsidRDefault="008E7C99">
            <w:r>
              <w:t>2</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Secundaria Tutorial</w:t>
            </w:r>
          </w:p>
        </w:tc>
        <w:tc>
          <w:tcPr>
            <w:tcW w:w="1949" w:type="dxa"/>
          </w:tcPr>
          <w:p w:rsidR="00FE533D" w:rsidRDefault="008E7C99">
            <w:r>
              <w:t>Docente Tutorial de Ciencia y Tecnología</w:t>
            </w:r>
          </w:p>
        </w:tc>
        <w:tc>
          <w:tcPr>
            <w:tcW w:w="1949" w:type="dxa"/>
          </w:tcPr>
          <w:p w:rsidR="00FE533D" w:rsidRDefault="008E7C99">
            <w:r>
              <w:t>2</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Secundaria Tutorial</w:t>
            </w:r>
          </w:p>
        </w:tc>
        <w:tc>
          <w:tcPr>
            <w:tcW w:w="1949" w:type="dxa"/>
          </w:tcPr>
          <w:p w:rsidR="00FE533D" w:rsidRDefault="008E7C99">
            <w:r>
              <w:t xml:space="preserve">Docente Tutorial de Ciencias </w:t>
            </w:r>
            <w:r>
              <w:t>Sociales</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Secundaria Tutorial</w:t>
            </w:r>
          </w:p>
        </w:tc>
        <w:tc>
          <w:tcPr>
            <w:tcW w:w="1949" w:type="dxa"/>
          </w:tcPr>
          <w:p w:rsidR="00FE533D" w:rsidRDefault="008E7C99">
            <w:r>
              <w:t>Docente Tutorial de Comunicación</w:t>
            </w:r>
          </w:p>
        </w:tc>
        <w:tc>
          <w:tcPr>
            <w:tcW w:w="1949" w:type="dxa"/>
          </w:tcPr>
          <w:p w:rsidR="00FE533D" w:rsidRDefault="008E7C99">
            <w:r>
              <w:t>2</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Secundaria Tutorial</w:t>
            </w:r>
          </w:p>
        </w:tc>
        <w:tc>
          <w:tcPr>
            <w:tcW w:w="1949" w:type="dxa"/>
          </w:tcPr>
          <w:p w:rsidR="00FE533D" w:rsidRDefault="008E7C99">
            <w:r>
              <w:t>Docente Tutorial de Matemática</w:t>
            </w:r>
          </w:p>
        </w:tc>
        <w:tc>
          <w:tcPr>
            <w:tcW w:w="1949" w:type="dxa"/>
          </w:tcPr>
          <w:p w:rsidR="00FE533D" w:rsidRDefault="008E7C99">
            <w:r>
              <w:t>2</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Wiñaq</w:t>
            </w:r>
          </w:p>
        </w:tc>
        <w:tc>
          <w:tcPr>
            <w:tcW w:w="1949" w:type="dxa"/>
          </w:tcPr>
          <w:p w:rsidR="00FE533D" w:rsidRDefault="008E7C99">
            <w:r>
              <w:t>Docentes Responsables</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Redes Educativas de Gestión Escolar</w:t>
            </w:r>
          </w:p>
        </w:tc>
        <w:tc>
          <w:tcPr>
            <w:tcW w:w="1949" w:type="dxa"/>
          </w:tcPr>
          <w:p w:rsidR="00FE533D" w:rsidRDefault="008E7C99">
            <w:r>
              <w:t>Coordinador(a) administrativo(a) de RER</w:t>
            </w:r>
          </w:p>
        </w:tc>
        <w:tc>
          <w:tcPr>
            <w:tcW w:w="1949" w:type="dxa"/>
          </w:tcPr>
          <w:p w:rsidR="00FE533D" w:rsidRDefault="008E7C99">
            <w:r>
              <w:t>2</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Redes Educativas de Gestión Escolar</w:t>
            </w:r>
          </w:p>
        </w:tc>
        <w:tc>
          <w:tcPr>
            <w:tcW w:w="1949" w:type="dxa"/>
          </w:tcPr>
          <w:p w:rsidR="00FE533D" w:rsidRDefault="008E7C99">
            <w:r>
              <w:t>Coordinador(a) de RER</w:t>
            </w:r>
          </w:p>
        </w:tc>
        <w:tc>
          <w:tcPr>
            <w:tcW w:w="1949" w:type="dxa"/>
          </w:tcPr>
          <w:p w:rsidR="00FE533D" w:rsidRDefault="008E7C99">
            <w:r>
              <w:t>2</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Fortalecimiento del PP 0106</w:t>
            </w:r>
          </w:p>
        </w:tc>
        <w:tc>
          <w:tcPr>
            <w:tcW w:w="1949" w:type="dxa"/>
          </w:tcPr>
          <w:p w:rsidR="00FE533D" w:rsidRDefault="008E7C99">
            <w:r>
              <w:t>Profesional de Tecnología Médica para CEBE</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Fortalecimiento del PP 0106</w:t>
            </w:r>
          </w:p>
        </w:tc>
        <w:tc>
          <w:tcPr>
            <w:tcW w:w="1949" w:type="dxa"/>
          </w:tcPr>
          <w:p w:rsidR="00FE533D" w:rsidRDefault="008E7C99">
            <w:r>
              <w:t>Profesional de Terapia Física para los Programas de Intervención Tem</w:t>
            </w:r>
            <w:r>
              <w:t>prana</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Fortalecimiento del PP 0106</w:t>
            </w:r>
          </w:p>
        </w:tc>
        <w:tc>
          <w:tcPr>
            <w:tcW w:w="1949" w:type="dxa"/>
          </w:tcPr>
          <w:p w:rsidR="00FE533D" w:rsidRDefault="008E7C99">
            <w:r>
              <w:t xml:space="preserve">Profesional en Educación Especial para el </w:t>
            </w:r>
            <w:r>
              <w:lastRenderedPageBreak/>
              <w:t>Centro de Recursos de Educación Básica Especial - CREBE</w:t>
            </w:r>
          </w:p>
        </w:tc>
        <w:tc>
          <w:tcPr>
            <w:tcW w:w="1949" w:type="dxa"/>
          </w:tcPr>
          <w:p w:rsidR="00FE533D" w:rsidRDefault="008E7C99">
            <w:r>
              <w:lastRenderedPageBreak/>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Convivencia Escolar</w:t>
            </w:r>
          </w:p>
        </w:tc>
        <w:tc>
          <w:tcPr>
            <w:tcW w:w="1949" w:type="dxa"/>
          </w:tcPr>
          <w:p w:rsidR="00FE533D" w:rsidRDefault="008E7C99">
            <w:r>
              <w:t>Especialista de Convivencia Escolar de la UGEL</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Convivencia Escolar</w:t>
            </w:r>
          </w:p>
        </w:tc>
        <w:tc>
          <w:tcPr>
            <w:tcW w:w="1949" w:type="dxa"/>
          </w:tcPr>
          <w:p w:rsidR="00FE533D" w:rsidRDefault="008E7C99">
            <w:r>
              <w:t>Profesional III para Equipo Itinerante de Convivencia Escolar</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CAS UGEL</w:t>
            </w:r>
          </w:p>
        </w:tc>
        <w:tc>
          <w:tcPr>
            <w:tcW w:w="1949" w:type="dxa"/>
          </w:tcPr>
          <w:p w:rsidR="00FE533D" w:rsidRDefault="008E7C99">
            <w:r>
              <w:t>Especialista de libre contratación - CAS UGEL</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Personal de Mantenimiento</w:t>
            </w:r>
          </w:p>
        </w:tc>
        <w:tc>
          <w:tcPr>
            <w:tcW w:w="1949" w:type="dxa"/>
          </w:tcPr>
          <w:p w:rsidR="00FE533D" w:rsidRDefault="008E7C99">
            <w:r>
              <w:t>1</w:t>
            </w:r>
          </w:p>
        </w:tc>
        <w:tc>
          <w:tcPr>
            <w:tcW w:w="1949" w:type="dxa"/>
          </w:tcPr>
          <w:p w:rsidR="00FE533D" w:rsidRDefault="008E7C99">
            <w:r>
              <w:t>1</w:t>
            </w:r>
          </w:p>
        </w:tc>
        <w:tc>
          <w:tcPr>
            <w:tcW w:w="1949" w:type="dxa"/>
          </w:tcPr>
          <w:p w:rsidR="00FE533D" w:rsidRDefault="008E7C99">
            <w:r>
              <w:t>100.0%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Personal de vigilancia</w:t>
            </w:r>
          </w:p>
        </w:tc>
        <w:tc>
          <w:tcPr>
            <w:tcW w:w="1949" w:type="dxa"/>
          </w:tcPr>
          <w:p w:rsidR="00FE533D" w:rsidRDefault="008E7C99">
            <w:r>
              <w:t>2</w:t>
            </w:r>
          </w:p>
        </w:tc>
        <w:tc>
          <w:tcPr>
            <w:tcW w:w="1949" w:type="dxa"/>
          </w:tcPr>
          <w:p w:rsidR="00FE533D" w:rsidRDefault="008E7C99">
            <w:r>
              <w:t>2</w:t>
            </w:r>
          </w:p>
        </w:tc>
        <w:tc>
          <w:tcPr>
            <w:tcW w:w="1949" w:type="dxa"/>
          </w:tcPr>
          <w:p w:rsidR="00FE533D" w:rsidRDefault="008E7C99">
            <w:r>
              <w:t>100.0%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Psicólogo(a)</w:t>
            </w:r>
          </w:p>
        </w:tc>
        <w:tc>
          <w:tcPr>
            <w:tcW w:w="1949" w:type="dxa"/>
          </w:tcPr>
          <w:p w:rsidR="00FE533D" w:rsidRDefault="008E7C99">
            <w:r>
              <w:t>1</w:t>
            </w:r>
          </w:p>
        </w:tc>
        <w:tc>
          <w:tcPr>
            <w:tcW w:w="1949" w:type="dxa"/>
          </w:tcPr>
          <w:p w:rsidR="00FE533D" w:rsidRDefault="008E7C99">
            <w:r>
              <w:t>1</w:t>
            </w:r>
          </w:p>
        </w:tc>
        <w:tc>
          <w:tcPr>
            <w:tcW w:w="1949" w:type="dxa"/>
          </w:tcPr>
          <w:p w:rsidR="00FE533D" w:rsidRDefault="008E7C99">
            <w:r>
              <w:t>100.0%</w:t>
            </w:r>
          </w:p>
        </w:tc>
      </w:tr>
      <w:tr w:rsidR="00FE533D" w:rsidTr="00FE533D">
        <w:trPr>
          <w:jc w:val="center"/>
        </w:trPr>
        <w:tc>
          <w:tcPr>
            <w:tcW w:w="1949" w:type="dxa"/>
          </w:tcPr>
          <w:p w:rsidR="00FE533D" w:rsidRDefault="008E7C99">
            <w:r>
              <w:t>Secundaria Tutorial</w:t>
            </w:r>
          </w:p>
        </w:tc>
        <w:tc>
          <w:tcPr>
            <w:tcW w:w="1949" w:type="dxa"/>
          </w:tcPr>
          <w:p w:rsidR="00FE533D" w:rsidRDefault="008E7C99">
            <w:r>
              <w:t>Coordinador(a) de Núcleo Educativo</w:t>
            </w:r>
          </w:p>
        </w:tc>
        <w:tc>
          <w:tcPr>
            <w:tcW w:w="1949" w:type="dxa"/>
          </w:tcPr>
          <w:p w:rsidR="00FE533D" w:rsidRDefault="008E7C99">
            <w:r>
              <w:t>1</w:t>
            </w:r>
          </w:p>
        </w:tc>
        <w:tc>
          <w:tcPr>
            <w:tcW w:w="1949" w:type="dxa"/>
          </w:tcPr>
          <w:p w:rsidR="00FE533D" w:rsidRDefault="008E7C99">
            <w:r>
              <w:t>1</w:t>
            </w:r>
          </w:p>
        </w:tc>
        <w:tc>
          <w:tcPr>
            <w:tcW w:w="1949" w:type="dxa"/>
          </w:tcPr>
          <w:p w:rsidR="00FE533D" w:rsidRDefault="008E7C99">
            <w:r>
              <w:t>100.0%</w:t>
            </w:r>
          </w:p>
        </w:tc>
      </w:tr>
      <w:tr w:rsidR="00FE533D" w:rsidTr="00FE533D">
        <w:trPr>
          <w:jc w:val="center"/>
        </w:trPr>
        <w:tc>
          <w:tcPr>
            <w:tcW w:w="1949" w:type="dxa"/>
          </w:tcPr>
          <w:p w:rsidR="00FE533D" w:rsidRDefault="008E7C99">
            <w:r>
              <w:t>Secundaria Tutorial</w:t>
            </w:r>
          </w:p>
        </w:tc>
        <w:tc>
          <w:tcPr>
            <w:tcW w:w="1949" w:type="dxa"/>
          </w:tcPr>
          <w:p w:rsidR="00FE533D" w:rsidRDefault="008E7C99">
            <w:r>
              <w:t>Docente Tutorial de Ciencias Sociales</w:t>
            </w:r>
          </w:p>
        </w:tc>
        <w:tc>
          <w:tcPr>
            <w:tcW w:w="1949" w:type="dxa"/>
          </w:tcPr>
          <w:p w:rsidR="00FE533D" w:rsidRDefault="008E7C99">
            <w:r>
              <w:t>1</w:t>
            </w:r>
          </w:p>
        </w:tc>
        <w:tc>
          <w:tcPr>
            <w:tcW w:w="1949" w:type="dxa"/>
          </w:tcPr>
          <w:p w:rsidR="00FE533D" w:rsidRDefault="008E7C99">
            <w:r>
              <w:t>1</w:t>
            </w:r>
          </w:p>
        </w:tc>
        <w:tc>
          <w:tcPr>
            <w:tcW w:w="1949" w:type="dxa"/>
          </w:tcPr>
          <w:p w:rsidR="00FE533D" w:rsidRDefault="008E7C99">
            <w:r>
              <w:t>100.0%</w:t>
            </w:r>
          </w:p>
        </w:tc>
      </w:tr>
      <w:tr w:rsidR="00FE533D" w:rsidTr="00FE533D">
        <w:trPr>
          <w:jc w:val="center"/>
        </w:trPr>
        <w:tc>
          <w:tcPr>
            <w:tcW w:w="1949" w:type="dxa"/>
          </w:tcPr>
          <w:p w:rsidR="00FE533D" w:rsidRDefault="008E7C99">
            <w:r>
              <w:t>Secundaria Tutorial</w:t>
            </w:r>
          </w:p>
        </w:tc>
        <w:tc>
          <w:tcPr>
            <w:tcW w:w="1949" w:type="dxa"/>
          </w:tcPr>
          <w:p w:rsidR="00FE533D" w:rsidRDefault="008E7C99">
            <w:r>
              <w:t>Docente Tutorial de Comunicación</w:t>
            </w:r>
          </w:p>
        </w:tc>
        <w:tc>
          <w:tcPr>
            <w:tcW w:w="1949" w:type="dxa"/>
          </w:tcPr>
          <w:p w:rsidR="00FE533D" w:rsidRDefault="008E7C99">
            <w:r>
              <w:t>1</w:t>
            </w:r>
          </w:p>
        </w:tc>
        <w:tc>
          <w:tcPr>
            <w:tcW w:w="1949" w:type="dxa"/>
          </w:tcPr>
          <w:p w:rsidR="00FE533D" w:rsidRDefault="008E7C99">
            <w:r>
              <w:t>1</w:t>
            </w:r>
          </w:p>
        </w:tc>
        <w:tc>
          <w:tcPr>
            <w:tcW w:w="1949" w:type="dxa"/>
          </w:tcPr>
          <w:p w:rsidR="00FE533D" w:rsidRDefault="008E7C99">
            <w:r>
              <w:t>100.0%</w:t>
            </w:r>
          </w:p>
        </w:tc>
      </w:tr>
      <w:tr w:rsidR="00FE533D" w:rsidTr="00FE533D">
        <w:trPr>
          <w:jc w:val="center"/>
        </w:trPr>
        <w:tc>
          <w:tcPr>
            <w:tcW w:w="1949" w:type="dxa"/>
          </w:tcPr>
          <w:p w:rsidR="00FE533D" w:rsidRDefault="008E7C99">
            <w:r>
              <w:t>Fortalecimiento del PP 0106</w:t>
            </w:r>
          </w:p>
        </w:tc>
        <w:tc>
          <w:tcPr>
            <w:tcW w:w="1949" w:type="dxa"/>
          </w:tcPr>
          <w:p w:rsidR="00FE533D" w:rsidRDefault="008E7C99">
            <w:r>
              <w:t>Profesional no docente para el desarrollo de competencias de autovalimiento y tránsito a la vida adulta del Estudiante de CEBE</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Coordinador(a) de Innovación y Soporte Tecnológico</w:t>
            </w:r>
          </w:p>
        </w:tc>
        <w:tc>
          <w:tcPr>
            <w:tcW w:w="1949" w:type="dxa"/>
          </w:tcPr>
          <w:p w:rsidR="00FE533D" w:rsidRDefault="008E7C99">
            <w:r>
              <w:t>6</w:t>
            </w:r>
          </w:p>
        </w:tc>
        <w:tc>
          <w:tcPr>
            <w:tcW w:w="1949" w:type="dxa"/>
          </w:tcPr>
          <w:p w:rsidR="00FE533D" w:rsidRDefault="008E7C99">
            <w:r>
              <w:t>0</w:t>
            </w:r>
          </w:p>
        </w:tc>
        <w:tc>
          <w:tcPr>
            <w:tcW w:w="1949" w:type="dxa"/>
          </w:tcPr>
          <w:p w:rsidR="00FE533D" w:rsidRDefault="008E7C99">
            <w:r>
              <w:t>0.0</w:t>
            </w:r>
            <w:r>
              <w:t>%</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Personal de Mantenimiento</w:t>
            </w:r>
          </w:p>
        </w:tc>
        <w:tc>
          <w:tcPr>
            <w:tcW w:w="1949" w:type="dxa"/>
          </w:tcPr>
          <w:p w:rsidR="00FE533D" w:rsidRDefault="008E7C99">
            <w:r>
              <w:t>2</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lastRenderedPageBreak/>
              <w:t>Jornada Escolar Completa</w:t>
            </w:r>
          </w:p>
        </w:tc>
        <w:tc>
          <w:tcPr>
            <w:tcW w:w="1949" w:type="dxa"/>
          </w:tcPr>
          <w:p w:rsidR="00FE533D" w:rsidRDefault="008E7C99">
            <w:r>
              <w:t>Personal de vigilancia</w:t>
            </w:r>
          </w:p>
        </w:tc>
        <w:tc>
          <w:tcPr>
            <w:tcW w:w="1949" w:type="dxa"/>
          </w:tcPr>
          <w:p w:rsidR="00FE533D" w:rsidRDefault="008E7C99">
            <w:r>
              <w:t>8</w:t>
            </w:r>
          </w:p>
        </w:tc>
        <w:tc>
          <w:tcPr>
            <w:tcW w:w="1949" w:type="dxa"/>
          </w:tcPr>
          <w:p w:rsidR="00FE533D" w:rsidRDefault="008E7C99">
            <w:r>
              <w:t>7</w:t>
            </w:r>
          </w:p>
        </w:tc>
        <w:tc>
          <w:tcPr>
            <w:tcW w:w="1949" w:type="dxa"/>
          </w:tcPr>
          <w:p w:rsidR="00FE533D" w:rsidRDefault="008E7C99">
            <w:r>
              <w:t>87.5%</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Psicólogo(a)</w:t>
            </w:r>
          </w:p>
        </w:tc>
        <w:tc>
          <w:tcPr>
            <w:tcW w:w="1949" w:type="dxa"/>
          </w:tcPr>
          <w:p w:rsidR="00FE533D" w:rsidRDefault="008E7C99">
            <w:r>
              <w:t>7</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Redes Educativas de Gestión Escolar</w:t>
            </w:r>
          </w:p>
        </w:tc>
        <w:tc>
          <w:tcPr>
            <w:tcW w:w="1949" w:type="dxa"/>
          </w:tcPr>
          <w:p w:rsidR="00FE533D" w:rsidRDefault="008E7C99">
            <w:r>
              <w:t>Coordinador(a) administrativo(a) de RER</w:t>
            </w:r>
          </w:p>
        </w:tc>
        <w:tc>
          <w:tcPr>
            <w:tcW w:w="1949" w:type="dxa"/>
          </w:tcPr>
          <w:p w:rsidR="00FE533D" w:rsidRDefault="008E7C99">
            <w:r>
              <w:t>1</w:t>
            </w:r>
          </w:p>
        </w:tc>
        <w:tc>
          <w:tcPr>
            <w:tcW w:w="1949" w:type="dxa"/>
          </w:tcPr>
          <w:p w:rsidR="00FE533D" w:rsidRDefault="008E7C99">
            <w:r>
              <w:t>1</w:t>
            </w:r>
          </w:p>
        </w:tc>
        <w:tc>
          <w:tcPr>
            <w:tcW w:w="1949" w:type="dxa"/>
          </w:tcPr>
          <w:p w:rsidR="00FE533D" w:rsidRDefault="008E7C99">
            <w:r>
              <w:t>100.0%</w:t>
            </w:r>
          </w:p>
        </w:tc>
      </w:tr>
      <w:tr w:rsidR="00FE533D" w:rsidTr="00FE533D">
        <w:trPr>
          <w:jc w:val="center"/>
        </w:trPr>
        <w:tc>
          <w:tcPr>
            <w:tcW w:w="1949" w:type="dxa"/>
          </w:tcPr>
          <w:p w:rsidR="00FE533D" w:rsidRDefault="008E7C99">
            <w:r>
              <w:t>Redes Educativas de Gestión Escolar</w:t>
            </w:r>
          </w:p>
        </w:tc>
        <w:tc>
          <w:tcPr>
            <w:tcW w:w="1949" w:type="dxa"/>
          </w:tcPr>
          <w:p w:rsidR="00FE533D" w:rsidRDefault="008E7C99">
            <w:r>
              <w:t>Coordinador(a) de RER</w:t>
            </w:r>
          </w:p>
        </w:tc>
        <w:tc>
          <w:tcPr>
            <w:tcW w:w="1949" w:type="dxa"/>
          </w:tcPr>
          <w:p w:rsidR="00FE533D" w:rsidRDefault="008E7C99">
            <w:r>
              <w:t>3</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Fortalecimiento del PP 0106</w:t>
            </w:r>
          </w:p>
        </w:tc>
        <w:tc>
          <w:tcPr>
            <w:tcW w:w="1949" w:type="dxa"/>
          </w:tcPr>
          <w:p w:rsidR="00FE533D" w:rsidRDefault="008E7C99">
            <w:r>
              <w:t>Profesional en Psicología</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Fortalecimiento del PP 0106</w:t>
            </w:r>
          </w:p>
        </w:tc>
        <w:tc>
          <w:tcPr>
            <w:tcW w:w="1949" w:type="dxa"/>
          </w:tcPr>
          <w:p w:rsidR="00FE533D" w:rsidRDefault="008E7C99">
            <w:r>
              <w:t>Profesional no docente para el desarrollo de competencias de autovalimiento y tránsito a</w:t>
            </w:r>
            <w:r>
              <w:t xml:space="preserve"> la vida adulta del Estudiante de CEBE</w:t>
            </w:r>
          </w:p>
        </w:tc>
        <w:tc>
          <w:tcPr>
            <w:tcW w:w="1949" w:type="dxa"/>
          </w:tcPr>
          <w:p w:rsidR="00FE533D" w:rsidRDefault="008E7C99">
            <w:r>
              <w:t>2</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Convivencia Escolar</w:t>
            </w:r>
          </w:p>
        </w:tc>
        <w:tc>
          <w:tcPr>
            <w:tcW w:w="1949" w:type="dxa"/>
          </w:tcPr>
          <w:p w:rsidR="00FE533D" w:rsidRDefault="008E7C99">
            <w:r>
              <w:t>Profesional III para Equipo Itinerante de Convivencia Escolar</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Coordinador(a) de Innovación y Soporte Tecnológico</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Personal de vigilancia</w:t>
            </w:r>
          </w:p>
        </w:tc>
        <w:tc>
          <w:tcPr>
            <w:tcW w:w="1949" w:type="dxa"/>
          </w:tcPr>
          <w:p w:rsidR="00FE533D" w:rsidRDefault="008E7C99">
            <w:r>
              <w:t>1</w:t>
            </w:r>
          </w:p>
        </w:tc>
        <w:tc>
          <w:tcPr>
            <w:tcW w:w="1949" w:type="dxa"/>
          </w:tcPr>
          <w:p w:rsidR="00FE533D" w:rsidRDefault="008E7C99">
            <w:r>
              <w:t>1</w:t>
            </w:r>
          </w:p>
        </w:tc>
        <w:tc>
          <w:tcPr>
            <w:tcW w:w="1949" w:type="dxa"/>
          </w:tcPr>
          <w:p w:rsidR="00FE533D" w:rsidRDefault="008E7C99">
            <w:r>
              <w:t>100.0%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Psicólogo(a)</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Convivencia Escolar</w:t>
            </w:r>
          </w:p>
        </w:tc>
        <w:tc>
          <w:tcPr>
            <w:tcW w:w="1949" w:type="dxa"/>
          </w:tcPr>
          <w:p w:rsidR="00FE533D" w:rsidRDefault="008E7C99">
            <w:r>
              <w:t>Especialista de Convivencia Escolar de la UGEL</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CAS UGEL</w:t>
            </w:r>
          </w:p>
        </w:tc>
        <w:tc>
          <w:tcPr>
            <w:tcW w:w="1949" w:type="dxa"/>
          </w:tcPr>
          <w:p w:rsidR="00FE533D" w:rsidRDefault="008E7C99">
            <w:r>
              <w:t>Especialista de libre contratación - CAS UGEL</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Coordinador(a) de Innovación y Soporte Tecnológico</w:t>
            </w:r>
          </w:p>
        </w:tc>
        <w:tc>
          <w:tcPr>
            <w:tcW w:w="1949" w:type="dxa"/>
          </w:tcPr>
          <w:p w:rsidR="00FE533D" w:rsidRDefault="008E7C99">
            <w:r>
              <w:t>7</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Personal de Mantenimiento</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lastRenderedPageBreak/>
              <w:t>Jornada Escolar Completa</w:t>
            </w:r>
          </w:p>
        </w:tc>
        <w:tc>
          <w:tcPr>
            <w:tcW w:w="1949" w:type="dxa"/>
          </w:tcPr>
          <w:p w:rsidR="00FE533D" w:rsidRDefault="008E7C99">
            <w:r>
              <w:t>Personal de vigilancia</w:t>
            </w:r>
          </w:p>
        </w:tc>
        <w:tc>
          <w:tcPr>
            <w:tcW w:w="1949" w:type="dxa"/>
          </w:tcPr>
          <w:p w:rsidR="00FE533D" w:rsidRDefault="008E7C99">
            <w:r>
              <w:t>7</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Jornada Escolar Completa</w:t>
            </w:r>
          </w:p>
        </w:tc>
        <w:tc>
          <w:tcPr>
            <w:tcW w:w="1949" w:type="dxa"/>
          </w:tcPr>
          <w:p w:rsidR="00FE533D" w:rsidRDefault="008E7C99">
            <w:r>
              <w:t>Psicólogo(a)</w:t>
            </w:r>
          </w:p>
        </w:tc>
        <w:tc>
          <w:tcPr>
            <w:tcW w:w="1949" w:type="dxa"/>
          </w:tcPr>
          <w:p w:rsidR="00FE533D" w:rsidRDefault="008E7C99">
            <w:r>
              <w:t>5</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1949" w:type="dxa"/>
          </w:tcPr>
          <w:p w:rsidR="00FE533D" w:rsidRDefault="008E7C99">
            <w:r>
              <w:t>Fortalecimiento del PP 0106</w:t>
            </w:r>
          </w:p>
        </w:tc>
        <w:tc>
          <w:tcPr>
            <w:tcW w:w="1949" w:type="dxa"/>
          </w:tcPr>
          <w:p w:rsidR="00FE533D" w:rsidRDefault="008E7C99">
            <w:r>
              <w:t>Profesional en Psicología</w:t>
            </w:r>
          </w:p>
        </w:tc>
        <w:tc>
          <w:tcPr>
            <w:tcW w:w="1949" w:type="dxa"/>
          </w:tcPr>
          <w:p w:rsidR="00FE533D" w:rsidRDefault="008E7C99">
            <w:r>
              <w:t>1</w:t>
            </w:r>
          </w:p>
        </w:tc>
        <w:tc>
          <w:tcPr>
            <w:tcW w:w="1949" w:type="dxa"/>
          </w:tcPr>
          <w:p w:rsidR="00FE533D" w:rsidRDefault="008E7C99">
            <w:r>
              <w:t>0</w:t>
            </w:r>
          </w:p>
        </w:tc>
        <w:tc>
          <w:tcPr>
            <w:tcW w:w="1949" w:type="dxa"/>
          </w:tcPr>
          <w:p w:rsidR="00FE533D" w:rsidRDefault="008E7C99">
            <w:r>
              <w:t>0.0%</w:t>
            </w:r>
          </w:p>
        </w:tc>
      </w:tr>
      <w:tr w:rsidR="00FE533D" w:rsidTr="00FE533D">
        <w:trPr>
          <w:jc w:val="center"/>
        </w:trPr>
        <w:tc>
          <w:tcPr>
            <w:tcW w:w="3898" w:type="dxa"/>
            <w:gridSpan w:val="2"/>
          </w:tcPr>
          <w:p w:rsidR="00FE533D" w:rsidRDefault="008E7C99">
            <w:pPr>
              <w:jc w:val="center"/>
            </w:pPr>
            <w:r>
              <w:t>Total</w:t>
            </w:r>
          </w:p>
          <w:p w:rsidR="00FE533D" w:rsidRDefault="00FE533D">
            <w:pPr>
              <w:jc w:val="center"/>
            </w:pPr>
          </w:p>
        </w:tc>
        <w:tc>
          <w:tcPr>
            <w:tcW w:w="1949" w:type="dxa"/>
          </w:tcPr>
          <w:p w:rsidR="00FE533D" w:rsidRDefault="008E7C99">
            <w:r>
              <w:t>185</w:t>
            </w:r>
          </w:p>
        </w:tc>
        <w:tc>
          <w:tcPr>
            <w:tcW w:w="1949" w:type="dxa"/>
          </w:tcPr>
          <w:p w:rsidR="00FE533D" w:rsidRDefault="008E7C99">
            <w:r>
              <w:t>32</w:t>
            </w:r>
          </w:p>
        </w:tc>
        <w:tc>
          <w:tcPr>
            <w:tcW w:w="1949" w:type="dxa"/>
          </w:tcPr>
          <w:p w:rsidR="00FE533D" w:rsidRDefault="008E7C99">
            <w:r>
              <w:t>17.3%</w:t>
            </w:r>
          </w:p>
        </w:tc>
      </w:tr>
    </w:tbl>
    <w:p w:rsidR="00FE533D" w:rsidRDefault="008E7C99">
      <w:pPr>
        <w:pStyle w:val="Fuentes"/>
      </w:pPr>
      <w:r>
        <w:t>Fuente: Módulo CAS del Sistema Nexus al corte de 30 de marzo del 2023</w:t>
      </w:r>
    </w:p>
    <w:p w:rsidR="00FE533D" w:rsidRDefault="008E7C99">
      <w:pPr>
        <w:pStyle w:val="Ttulo2"/>
      </w:pPr>
      <w:r>
        <w:t>OTROS PERFILES CAS DE INTERVENCIONES</w:t>
      </w:r>
    </w:p>
    <w:p w:rsidR="00FE533D" w:rsidRDefault="008E7C99">
      <w:pPr>
        <w:pStyle w:val="Listaconvietas"/>
        <w:jc w:val="both"/>
      </w:pPr>
      <w:r>
        <w:t>Los perfiles CAS con % superior al 70% de contracción en sus perfiles CAS, son:</w:t>
      </w:r>
    </w:p>
    <w:p w:rsidR="00FE533D" w:rsidRDefault="008E7C99">
      <w:pPr>
        <w:pStyle w:val="Listaconvietas2"/>
        <w:jc w:val="both"/>
      </w:pPr>
      <w:r>
        <w:t>Coordinador(a) administrativo(a) de RER</w:t>
      </w:r>
    </w:p>
    <w:p w:rsidR="00FE533D" w:rsidRDefault="008E7C99">
      <w:pPr>
        <w:pStyle w:val="Listaconvietas2"/>
        <w:jc w:val="both"/>
      </w:pPr>
      <w:r>
        <w:t>Coordinador(a) de Innovación y Soporte Tecnológico</w:t>
      </w:r>
    </w:p>
    <w:p w:rsidR="00FE533D" w:rsidRDefault="008E7C99">
      <w:pPr>
        <w:pStyle w:val="Listaconvietas2"/>
        <w:jc w:val="both"/>
      </w:pPr>
      <w:r>
        <w:t>Coordinador(a) de Núcleo Educativo</w:t>
      </w:r>
    </w:p>
    <w:p w:rsidR="00FE533D" w:rsidRDefault="008E7C99">
      <w:pPr>
        <w:pStyle w:val="Listaconvietas2"/>
        <w:jc w:val="both"/>
      </w:pPr>
      <w:r>
        <w:t>Coordinador(a) de RER</w:t>
      </w:r>
    </w:p>
    <w:p w:rsidR="00FE533D" w:rsidRDefault="008E7C99">
      <w:pPr>
        <w:pStyle w:val="Listaconvietas2"/>
        <w:jc w:val="both"/>
      </w:pPr>
      <w:r>
        <w:t>Docente Tutorial de Ciencia y Tecnología</w:t>
      </w:r>
    </w:p>
    <w:p w:rsidR="00FE533D" w:rsidRDefault="008E7C99">
      <w:pPr>
        <w:pStyle w:val="Listaconvietas2"/>
        <w:jc w:val="both"/>
      </w:pPr>
      <w:r>
        <w:t>Docente Tutorial de Ciencias Sociales</w:t>
      </w:r>
    </w:p>
    <w:p w:rsidR="00FE533D" w:rsidRDefault="008E7C99">
      <w:pPr>
        <w:pStyle w:val="Listaconvietas2"/>
        <w:jc w:val="both"/>
      </w:pPr>
      <w:r>
        <w:t>Docente Tutorial de Comunicac</w:t>
      </w:r>
      <w:r>
        <w:t>ión</w:t>
      </w:r>
    </w:p>
    <w:p w:rsidR="00FE533D" w:rsidRDefault="008E7C99">
      <w:pPr>
        <w:pStyle w:val="Listaconvietas2"/>
        <w:jc w:val="both"/>
      </w:pPr>
      <w:r>
        <w:t>Docente Tutorial de Matemática</w:t>
      </w:r>
    </w:p>
    <w:p w:rsidR="00FE533D" w:rsidRDefault="008E7C99">
      <w:pPr>
        <w:pStyle w:val="Listaconvietas2"/>
        <w:jc w:val="both"/>
      </w:pPr>
      <w:r>
        <w:t>Docentes Responsables</w:t>
      </w:r>
    </w:p>
    <w:p w:rsidR="00FE533D" w:rsidRDefault="008E7C99">
      <w:pPr>
        <w:pStyle w:val="Listaconvietas2"/>
        <w:jc w:val="both"/>
      </w:pPr>
      <w:r>
        <w:t>Especialista de Convivencia Escolar de la UGEL</w:t>
      </w:r>
    </w:p>
    <w:p w:rsidR="00FE533D" w:rsidRDefault="008E7C99">
      <w:pPr>
        <w:pStyle w:val="Listaconvietas2"/>
        <w:jc w:val="both"/>
      </w:pPr>
      <w:r>
        <w:t>Especialista de libre contratación - CAS UGEL</w:t>
      </w:r>
    </w:p>
    <w:p w:rsidR="00FE533D" w:rsidRDefault="008E7C99">
      <w:pPr>
        <w:pStyle w:val="Listaconvietas2"/>
        <w:jc w:val="both"/>
      </w:pPr>
      <w:r>
        <w:t>Especialista en Abastecimiento</w:t>
      </w:r>
    </w:p>
    <w:p w:rsidR="00FE533D" w:rsidRDefault="008E7C99">
      <w:pPr>
        <w:pStyle w:val="Listaconvietas2"/>
        <w:jc w:val="both"/>
      </w:pPr>
      <w:r>
        <w:t>Especialista en Infraestructura</w:t>
      </w:r>
    </w:p>
    <w:p w:rsidR="00FE533D" w:rsidRDefault="008E7C99">
      <w:pPr>
        <w:pStyle w:val="Listaconvietas2"/>
        <w:jc w:val="both"/>
      </w:pPr>
      <w:r>
        <w:t xml:space="preserve">Especialista en Monitoreo de Evaluaciones </w:t>
      </w:r>
      <w:r>
        <w:t>Docentes y de Estudiantes</w:t>
      </w:r>
    </w:p>
    <w:p w:rsidR="00FE533D" w:rsidRDefault="008E7C99">
      <w:pPr>
        <w:pStyle w:val="Listaconvietas2"/>
        <w:jc w:val="both"/>
      </w:pPr>
      <w:r>
        <w:t>Especialista en seguimiento y monitoreo de institutos de formación docente</w:t>
      </w:r>
    </w:p>
    <w:p w:rsidR="00FE533D" w:rsidRDefault="008E7C99">
      <w:pPr>
        <w:pStyle w:val="Listaconvietas2"/>
        <w:jc w:val="both"/>
      </w:pPr>
      <w:r>
        <w:t>Personal de Mantenimiento</w:t>
      </w:r>
    </w:p>
    <w:p w:rsidR="00FE533D" w:rsidRDefault="008E7C99">
      <w:pPr>
        <w:pStyle w:val="Listaconvietas2"/>
        <w:jc w:val="both"/>
      </w:pPr>
      <w:r>
        <w:t>Personal de limpieza y mantenimiento</w:t>
      </w:r>
    </w:p>
    <w:p w:rsidR="00FE533D" w:rsidRDefault="008E7C99">
      <w:pPr>
        <w:pStyle w:val="Listaconvietas2"/>
        <w:jc w:val="both"/>
      </w:pPr>
      <w:r>
        <w:lastRenderedPageBreak/>
        <w:t>Personal de vigilancia</w:t>
      </w:r>
    </w:p>
    <w:p w:rsidR="00FE533D" w:rsidRDefault="008E7C99">
      <w:pPr>
        <w:pStyle w:val="Listaconvietas2"/>
        <w:jc w:val="both"/>
      </w:pPr>
      <w:r>
        <w:t>Profesional III para Equipo Itinerante de Convivencia Escolar</w:t>
      </w:r>
    </w:p>
    <w:p w:rsidR="00FE533D" w:rsidRDefault="008E7C99">
      <w:pPr>
        <w:pStyle w:val="Listaconvietas2"/>
        <w:jc w:val="both"/>
      </w:pPr>
      <w:r>
        <w:t>Profesi</w:t>
      </w:r>
      <w:r>
        <w:t>onal de Tecnología Médica para CEBE</w:t>
      </w:r>
    </w:p>
    <w:p w:rsidR="00FE533D" w:rsidRDefault="008E7C99">
      <w:pPr>
        <w:pStyle w:val="Listaconvietas2"/>
        <w:jc w:val="both"/>
      </w:pPr>
      <w:r>
        <w:t>Profesional de Terapia Física para los Programas de Intervención Temprana</w:t>
      </w:r>
    </w:p>
    <w:p w:rsidR="00FE533D" w:rsidRDefault="008E7C99">
      <w:pPr>
        <w:pStyle w:val="Listaconvietas2"/>
        <w:jc w:val="both"/>
      </w:pPr>
      <w:r>
        <w:t>Profesional en Educación</w:t>
      </w:r>
    </w:p>
    <w:p w:rsidR="00FE533D" w:rsidRDefault="008E7C99">
      <w:pPr>
        <w:pStyle w:val="Listaconvietas2"/>
        <w:jc w:val="both"/>
      </w:pPr>
      <w:r>
        <w:t>Profesional en Psicología</w:t>
      </w:r>
    </w:p>
    <w:p w:rsidR="00FE533D" w:rsidRDefault="008E7C99">
      <w:pPr>
        <w:pStyle w:val="Listaconvietas2"/>
        <w:jc w:val="both"/>
      </w:pPr>
      <w:r>
        <w:t>Profesional no docente para el desarrollo de competencias de autovalimiento y tránsito a la vid</w:t>
      </w:r>
      <w:r>
        <w:t>a adulta del Estudiante de CEBE</w:t>
      </w:r>
    </w:p>
    <w:p w:rsidR="00FE533D" w:rsidRDefault="008E7C99">
      <w:pPr>
        <w:pStyle w:val="Listaconvietas2"/>
        <w:jc w:val="both"/>
      </w:pPr>
      <w:r>
        <w:t>Psicólogo(a)</w:t>
      </w:r>
    </w:p>
    <w:p w:rsidR="00FE533D" w:rsidRDefault="008E7C99">
      <w:pPr>
        <w:pStyle w:val="Listaconvietas2"/>
        <w:jc w:val="both"/>
      </w:pPr>
      <w:r>
        <w:t>Vigilante</w:t>
      </w:r>
    </w:p>
    <w:p w:rsidR="00FE533D" w:rsidRDefault="008E7C99">
      <w:pPr>
        <w:pStyle w:val="Listaconvietas"/>
        <w:jc w:val="both"/>
      </w:pPr>
      <w:r>
        <w:t>Mientras que los perfiles CAS, que a la fecha no han logrado ser contratados son:</w:t>
      </w:r>
    </w:p>
    <w:p w:rsidR="00FE533D" w:rsidRDefault="008E7C99">
      <w:pPr>
        <w:pStyle w:val="Listaconvietas2"/>
        <w:jc w:val="both"/>
      </w:pPr>
      <w:r>
        <w:t>Coordinador(a) administrativo(a) de RER</w:t>
      </w:r>
    </w:p>
    <w:p w:rsidR="00FE533D" w:rsidRDefault="008E7C99">
      <w:pPr>
        <w:pStyle w:val="Listaconvietas2"/>
        <w:jc w:val="both"/>
      </w:pPr>
      <w:r>
        <w:t>Coordinador(a) de Innovación y Soporte Tecnológico</w:t>
      </w:r>
    </w:p>
    <w:p w:rsidR="00FE533D" w:rsidRDefault="008E7C99">
      <w:pPr>
        <w:pStyle w:val="Listaconvietas2"/>
        <w:jc w:val="both"/>
      </w:pPr>
      <w:r>
        <w:t xml:space="preserve">Coordinador(a) de Núcleo </w:t>
      </w:r>
      <w:r>
        <w:t>Educativo</w:t>
      </w:r>
    </w:p>
    <w:p w:rsidR="00FE533D" w:rsidRDefault="008E7C99">
      <w:pPr>
        <w:pStyle w:val="Listaconvietas2"/>
        <w:jc w:val="both"/>
      </w:pPr>
      <w:r>
        <w:t>Coordinador(a) de RER</w:t>
      </w:r>
    </w:p>
    <w:p w:rsidR="00FE533D" w:rsidRDefault="008E7C99">
      <w:pPr>
        <w:pStyle w:val="Listaconvietas2"/>
        <w:jc w:val="both"/>
      </w:pPr>
      <w:r>
        <w:t>Docente Tutorial de Ciencia y Tecnología</w:t>
      </w:r>
    </w:p>
    <w:p w:rsidR="00FE533D" w:rsidRDefault="008E7C99">
      <w:pPr>
        <w:pStyle w:val="Listaconvietas2"/>
        <w:jc w:val="both"/>
      </w:pPr>
      <w:r>
        <w:t>Docente Tutorial de Ciencias Sociales</w:t>
      </w:r>
    </w:p>
    <w:p w:rsidR="00FE533D" w:rsidRDefault="008E7C99">
      <w:pPr>
        <w:pStyle w:val="Listaconvietas2"/>
        <w:jc w:val="both"/>
      </w:pPr>
      <w:r>
        <w:t>Docente Tutorial de Comunicación</w:t>
      </w:r>
    </w:p>
    <w:p w:rsidR="00FE533D" w:rsidRDefault="008E7C99">
      <w:pPr>
        <w:pStyle w:val="Listaconvietas2"/>
        <w:jc w:val="both"/>
      </w:pPr>
      <w:r>
        <w:t>Docente Tutorial de Matemática</w:t>
      </w:r>
    </w:p>
    <w:p w:rsidR="00FE533D" w:rsidRDefault="008E7C99">
      <w:pPr>
        <w:pStyle w:val="Listaconvietas2"/>
        <w:jc w:val="both"/>
      </w:pPr>
      <w:r>
        <w:t>Docentes Responsables</w:t>
      </w:r>
    </w:p>
    <w:p w:rsidR="00FE533D" w:rsidRDefault="008E7C99">
      <w:pPr>
        <w:pStyle w:val="Listaconvietas2"/>
        <w:jc w:val="both"/>
      </w:pPr>
      <w:r>
        <w:t>Especialista de Convivencia Escolar de la UGEL</w:t>
      </w:r>
    </w:p>
    <w:p w:rsidR="00FE533D" w:rsidRDefault="008E7C99">
      <w:pPr>
        <w:pStyle w:val="Listaconvietas2"/>
        <w:jc w:val="both"/>
      </w:pPr>
      <w:r>
        <w:t>Especialista</w:t>
      </w:r>
      <w:r>
        <w:t xml:space="preserve"> de libre contratación - CAS UGEL</w:t>
      </w:r>
    </w:p>
    <w:p w:rsidR="00FE533D" w:rsidRDefault="008E7C99">
      <w:pPr>
        <w:pStyle w:val="Listaconvietas2"/>
        <w:jc w:val="both"/>
      </w:pPr>
      <w:r>
        <w:t>Especialista en Abastecimiento</w:t>
      </w:r>
    </w:p>
    <w:p w:rsidR="00FE533D" w:rsidRDefault="008E7C99">
      <w:pPr>
        <w:pStyle w:val="Listaconvietas2"/>
        <w:jc w:val="both"/>
      </w:pPr>
      <w:r>
        <w:t>Especialista en Infraestructura</w:t>
      </w:r>
    </w:p>
    <w:p w:rsidR="00FE533D" w:rsidRDefault="008E7C99">
      <w:pPr>
        <w:pStyle w:val="Listaconvietas2"/>
        <w:jc w:val="both"/>
      </w:pPr>
      <w:r>
        <w:t>Especialista en Monitoreo de Evaluaciones Docentes y de Estudiantes</w:t>
      </w:r>
    </w:p>
    <w:p w:rsidR="00FE533D" w:rsidRDefault="008E7C99">
      <w:pPr>
        <w:pStyle w:val="Listaconvietas2"/>
        <w:jc w:val="both"/>
      </w:pPr>
      <w:r>
        <w:lastRenderedPageBreak/>
        <w:t>Especialista en seguimiento y monitoreo de institutos de formación docente</w:t>
      </w:r>
    </w:p>
    <w:p w:rsidR="00FE533D" w:rsidRDefault="008E7C99">
      <w:pPr>
        <w:pStyle w:val="Listaconvietas2"/>
        <w:jc w:val="both"/>
      </w:pPr>
      <w:r>
        <w:t>Personal de Mant</w:t>
      </w:r>
      <w:r>
        <w:t>enimiento</w:t>
      </w:r>
    </w:p>
    <w:p w:rsidR="00FE533D" w:rsidRDefault="008E7C99">
      <w:pPr>
        <w:pStyle w:val="Listaconvietas2"/>
        <w:jc w:val="both"/>
      </w:pPr>
      <w:r>
        <w:t>Personal de limpieza y mantenimiento</w:t>
      </w:r>
    </w:p>
    <w:p w:rsidR="00FE533D" w:rsidRDefault="008E7C99">
      <w:pPr>
        <w:pStyle w:val="Listaconvietas2"/>
        <w:jc w:val="both"/>
      </w:pPr>
      <w:r>
        <w:t>Personal de vigilancia</w:t>
      </w:r>
    </w:p>
    <w:p w:rsidR="00FE533D" w:rsidRDefault="008E7C99">
      <w:pPr>
        <w:pStyle w:val="Listaconvietas2"/>
        <w:jc w:val="both"/>
      </w:pPr>
      <w:r>
        <w:t>Profesional III para Equipo Itinerante de Convivencia Escolar</w:t>
      </w:r>
    </w:p>
    <w:p w:rsidR="00FE533D" w:rsidRDefault="008E7C99">
      <w:pPr>
        <w:pStyle w:val="Listaconvietas2"/>
        <w:jc w:val="both"/>
      </w:pPr>
      <w:r>
        <w:t>Profesional de Tecnología Médica para CEBE</w:t>
      </w:r>
    </w:p>
    <w:p w:rsidR="00FE533D" w:rsidRDefault="008E7C99">
      <w:pPr>
        <w:pStyle w:val="Listaconvietas2"/>
        <w:jc w:val="both"/>
      </w:pPr>
      <w:r>
        <w:t>Profesional de Terapia Física para los Programas de Intervención Temprana</w:t>
      </w:r>
    </w:p>
    <w:p w:rsidR="00FE533D" w:rsidRDefault="008E7C99">
      <w:pPr>
        <w:pStyle w:val="Listaconvietas2"/>
        <w:jc w:val="both"/>
      </w:pPr>
      <w:r>
        <w:t>Profesi</w:t>
      </w:r>
      <w:r>
        <w:t>onal en Educación</w:t>
      </w:r>
    </w:p>
    <w:p w:rsidR="00FE533D" w:rsidRDefault="008E7C99">
      <w:pPr>
        <w:pStyle w:val="Listaconvietas2"/>
        <w:jc w:val="both"/>
      </w:pPr>
      <w:r>
        <w:t>Profesional en Psicología</w:t>
      </w:r>
    </w:p>
    <w:p w:rsidR="00FE533D" w:rsidRDefault="008E7C99">
      <w:pPr>
        <w:pStyle w:val="Listaconvietas2"/>
        <w:jc w:val="both"/>
      </w:pPr>
      <w:r>
        <w:t>Profesional no docente para el desarrollo de competencias de autovalimiento y tránsito a la vida adulta del Estudiante de CEBE</w:t>
      </w:r>
    </w:p>
    <w:p w:rsidR="00FE533D" w:rsidRDefault="008E7C99">
      <w:pPr>
        <w:pStyle w:val="Listaconvietas2"/>
        <w:jc w:val="both"/>
      </w:pPr>
      <w:r>
        <w:t>Psicólogo(a)</w:t>
      </w:r>
    </w:p>
    <w:p w:rsidR="00FE533D" w:rsidRDefault="008E7C99">
      <w:pPr>
        <w:pStyle w:val="Listaconvietas2"/>
        <w:jc w:val="both"/>
      </w:pPr>
      <w:r>
        <w:t>Vigilante</w:t>
      </w:r>
    </w:p>
    <w:p w:rsidR="00FE533D" w:rsidRDefault="008E7C99">
      <w:pPr>
        <w:pStyle w:val="Listaconvietas"/>
        <w:jc w:val="both"/>
      </w:pPr>
      <w:r>
        <w:t xml:space="preserve">Los demás perfiles CAS de intervenciones y acciones </w:t>
      </w:r>
      <w:r>
        <w:t>pedagógicas suman un total de 186 perfiles programados, de los cuales se ha contratado 33 (17.7%%). En el Anexo N° 2 se detalla, a nivel de perfiles CAS por intervenciones y acciones pedagógicas.</w:t>
      </w:r>
    </w:p>
    <w:p w:rsidR="00FE533D" w:rsidRDefault="008E7C99">
      <w:pPr>
        <w:jc w:val="center"/>
      </w:pPr>
      <w:r>
        <w:rPr>
          <w:b/>
        </w:rPr>
        <w:t>Gráfico N° 02. Avance en la contratación de plazas para inte</w:t>
      </w:r>
      <w:r>
        <w:rPr>
          <w:b/>
        </w:rPr>
        <w:t>rvenciones y acciones pedagógicas- Otras plazas(*)</w:t>
      </w:r>
    </w:p>
    <w:p w:rsidR="00FE533D" w:rsidRDefault="008E7C99">
      <w:pPr>
        <w:jc w:val="center"/>
      </w:pPr>
      <w:r>
        <w:rPr>
          <w:noProof/>
          <w:lang w:val="es-PE" w:eastAsia="es-PE"/>
        </w:rPr>
        <w:drawing>
          <wp:inline distT="0" distB="0" distL="0" distR="0">
            <wp:extent cx="6400800" cy="2926080"/>
            <wp:effectExtent l="0" t="0" r="0" b="0"/>
            <wp:docPr id="10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2.png"/>
                    <pic:cNvPicPr/>
                  </pic:nvPicPr>
                  <pic:blipFill>
                    <a:blip r:embed="rId30"/>
                    <a:stretch>
                      <a:fillRect/>
                    </a:stretch>
                  </pic:blipFill>
                  <pic:spPr>
                    <a:xfrm>
                      <a:off x="0" y="0"/>
                      <a:ext cx="6400800" cy="2926080"/>
                    </a:xfrm>
                    <a:prstGeom prst="rect">
                      <a:avLst/>
                    </a:prstGeom>
                  </pic:spPr>
                </pic:pic>
              </a:graphicData>
            </a:graphic>
          </wp:inline>
        </w:drawing>
      </w:r>
    </w:p>
    <w:p w:rsidR="00FE533D" w:rsidRDefault="008E7C99">
      <w:pPr>
        <w:pStyle w:val="Fuentes"/>
      </w:pPr>
      <w:r>
        <w:t>Fuente: Módulo CAS del Sistema Nexus al corte de 30 de marzo del 2023</w:t>
      </w:r>
    </w:p>
    <w:p w:rsidR="00FE533D" w:rsidRDefault="008E7C99">
      <w:r>
        <w:lastRenderedPageBreak/>
        <w:br w:type="page"/>
      </w:r>
    </w:p>
    <w:p w:rsidR="00FE533D" w:rsidRDefault="008E7C99">
      <w:pPr>
        <w:pStyle w:val="Ttulo1"/>
      </w:pPr>
      <w:bookmarkStart w:id="3" w:name="_Toc132040223"/>
      <w:r>
        <w:lastRenderedPageBreak/>
        <w:t>6. Anexos</w:t>
      </w:r>
      <w:bookmarkEnd w:id="3"/>
      <w:r>
        <w:t xml:space="preserve"> </w:t>
      </w:r>
    </w:p>
    <w:p w:rsidR="00FE533D" w:rsidRDefault="008E7C99">
      <w:pPr>
        <w:pStyle w:val="Ttulo2"/>
        <w:jc w:val="center"/>
      </w:pPr>
      <w:r>
        <w:t>ANEXO N° 1</w:t>
      </w:r>
    </w:p>
    <w:p w:rsidR="00FE533D" w:rsidRDefault="008E7C99">
      <w:pPr>
        <w:jc w:val="center"/>
      </w:pPr>
      <w:r>
        <w:rPr>
          <w:b/>
          <w:sz w:val="32"/>
        </w:rPr>
        <w:t>Descripción de Intervenciones y acciones Pedagógicas, y costo total</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FE533D" w:rsidTr="00FE533D">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FE533D" w:rsidRDefault="008E7C99">
            <w:r>
              <w:t>Intervención Pedagógica</w:t>
            </w:r>
          </w:p>
        </w:tc>
        <w:tc>
          <w:tcPr>
            <w:tcW w:w="2436" w:type="dxa"/>
          </w:tcPr>
          <w:p w:rsidR="00FE533D" w:rsidRDefault="008E7C99">
            <w:r>
              <w:t>Descripción</w:t>
            </w:r>
          </w:p>
        </w:tc>
        <w:tc>
          <w:tcPr>
            <w:tcW w:w="2436" w:type="dxa"/>
          </w:tcPr>
          <w:p w:rsidR="00FE533D" w:rsidRDefault="008E7C99">
            <w:r>
              <w:t xml:space="preserve">PEAS </w:t>
            </w:r>
            <w:r>
              <w:t>Programadas 2023</w:t>
            </w:r>
          </w:p>
        </w:tc>
        <w:tc>
          <w:tcPr>
            <w:tcW w:w="2436" w:type="dxa"/>
          </w:tcPr>
          <w:p w:rsidR="00FE533D" w:rsidRDefault="008E7C99">
            <w:r>
              <w:t>Costo de la Intervención (S/)</w:t>
            </w:r>
          </w:p>
        </w:tc>
      </w:tr>
      <w:tr w:rsidR="00FE533D" w:rsidTr="00FE533D">
        <w:trPr>
          <w:jc w:val="center"/>
        </w:trPr>
        <w:tc>
          <w:tcPr>
            <w:tcW w:w="2436" w:type="dxa"/>
          </w:tcPr>
          <w:p w:rsidR="00FE533D" w:rsidRDefault="008E7C99">
            <w:r>
              <w:t>Acciones comunes PP 0107</w:t>
            </w:r>
          </w:p>
        </w:tc>
        <w:tc>
          <w:tcPr>
            <w:tcW w:w="2436" w:type="dxa"/>
          </w:tcPr>
          <w:p w:rsidR="00FE533D" w:rsidRDefault="008E7C99">
            <w:r>
              <w:t>Garantiza la adecuada implementación del programa presupuestal, considerando actividades de planificación, gestión y de seguimiento, las cuales son implementadas por las DRE/GRE. Bajo</w:t>
            </w:r>
            <w:r>
              <w:t xml:space="preserve"> esta actividad se dota de recursos  </w:t>
            </w:r>
          </w:p>
        </w:tc>
        <w:tc>
          <w:tcPr>
            <w:tcW w:w="2436" w:type="dxa"/>
          </w:tcPr>
          <w:p w:rsidR="00FE533D" w:rsidRDefault="008E7C99">
            <w:r>
              <w:t>0</w:t>
            </w:r>
          </w:p>
        </w:tc>
        <w:tc>
          <w:tcPr>
            <w:tcW w:w="2436" w:type="dxa"/>
          </w:tcPr>
          <w:p w:rsidR="00FE533D" w:rsidRDefault="008E7C99">
            <w:r>
              <w:t>34,212</w:t>
            </w:r>
          </w:p>
        </w:tc>
      </w:tr>
      <w:tr w:rsidR="00FE533D" w:rsidTr="00FE533D">
        <w:trPr>
          <w:jc w:val="center"/>
        </w:trPr>
        <w:tc>
          <w:tcPr>
            <w:tcW w:w="2436" w:type="dxa"/>
          </w:tcPr>
          <w:p w:rsidR="00FE533D" w:rsidRDefault="008E7C99">
            <w:r>
              <w:t>CAS UGEL</w:t>
            </w:r>
          </w:p>
        </w:tc>
        <w:tc>
          <w:tcPr>
            <w:tcW w:w="2436" w:type="dxa"/>
          </w:tcPr>
          <w:p w:rsidR="00FE533D" w:rsidRDefault="008E7C99">
            <w:r>
              <w:t>Fortalecer a las UGEL en el aspecto administrativo e institucional para mejorar la capacidad operativa y la calidad de prestación de servicios que se brindan en estas instancias intermedias de gestió</w:t>
            </w:r>
            <w:r>
              <w:t>n educativa.  </w:t>
            </w:r>
          </w:p>
        </w:tc>
        <w:tc>
          <w:tcPr>
            <w:tcW w:w="2436" w:type="dxa"/>
          </w:tcPr>
          <w:p w:rsidR="00FE533D" w:rsidRDefault="008E7C99">
            <w:r>
              <w:t>0</w:t>
            </w:r>
          </w:p>
        </w:tc>
        <w:tc>
          <w:tcPr>
            <w:tcW w:w="2436" w:type="dxa"/>
          </w:tcPr>
          <w:p w:rsidR="00FE533D" w:rsidRDefault="008E7C99">
            <w:r>
              <w:t>660,008</w:t>
            </w:r>
          </w:p>
        </w:tc>
      </w:tr>
      <w:tr w:rsidR="00FE533D" w:rsidTr="00FE533D">
        <w:trPr>
          <w:jc w:val="center"/>
        </w:trPr>
        <w:tc>
          <w:tcPr>
            <w:tcW w:w="2436" w:type="dxa"/>
          </w:tcPr>
          <w:p w:rsidR="00FE533D" w:rsidRDefault="008E7C99">
            <w:r>
              <w:t>Convivencia escolar</w:t>
            </w:r>
          </w:p>
        </w:tc>
        <w:tc>
          <w:tcPr>
            <w:tcW w:w="2436" w:type="dxa"/>
          </w:tcPr>
          <w:p w:rsidR="00FE533D" w:rsidRDefault="008E7C99">
            <w:r>
              <w:t xml:space="preserve">Tiene como propósito “Comunidades educativas ejerzan sus derechos con responsabilidad, promueven una convivencia basada en el bien común y se relacionan democráticamente, sin violencia ni discriminación, en escuelas seguras, inclusivas, con </w:t>
            </w:r>
            <w:r>
              <w:lastRenderedPageBreak/>
              <w:t>igualdad de gén</w:t>
            </w:r>
            <w:r>
              <w:t>ero, valoración de la diversidad y basadas en un diálogo intercultural”. </w:t>
            </w:r>
          </w:p>
        </w:tc>
        <w:tc>
          <w:tcPr>
            <w:tcW w:w="2436" w:type="dxa"/>
          </w:tcPr>
          <w:p w:rsidR="00FE533D" w:rsidRDefault="008E7C99">
            <w:r>
              <w:lastRenderedPageBreak/>
              <w:t>34</w:t>
            </w:r>
          </w:p>
        </w:tc>
        <w:tc>
          <w:tcPr>
            <w:tcW w:w="2436" w:type="dxa"/>
          </w:tcPr>
          <w:p w:rsidR="00FE533D" w:rsidRDefault="008E7C99">
            <w:r>
              <w:t>850,312</w:t>
            </w:r>
          </w:p>
        </w:tc>
      </w:tr>
      <w:tr w:rsidR="00FE533D" w:rsidTr="00FE533D">
        <w:trPr>
          <w:jc w:val="center"/>
        </w:trPr>
        <w:tc>
          <w:tcPr>
            <w:tcW w:w="2436" w:type="dxa"/>
          </w:tcPr>
          <w:p w:rsidR="00FE533D" w:rsidRDefault="008E7C99">
            <w:r>
              <w:t>Distribución de materiales educativos</w:t>
            </w:r>
          </w:p>
        </w:tc>
        <w:tc>
          <w:tcPr>
            <w:tcW w:w="2436" w:type="dxa"/>
          </w:tcPr>
          <w:p w:rsidR="00FE533D" w:rsidRDefault="008E7C99">
            <w:r>
              <w:t>La distribución y almacenamiento de los materiales y recursos educativos a las instituciones educativas, a través de las direcciones</w:t>
            </w:r>
            <w:r>
              <w:t xml:space="preserve"> y/o gerencias regionales de educación y las unidades de gestión educativa local y/o la que haga de sus veces. </w:t>
            </w:r>
          </w:p>
        </w:tc>
        <w:tc>
          <w:tcPr>
            <w:tcW w:w="2436" w:type="dxa"/>
          </w:tcPr>
          <w:p w:rsidR="00FE533D" w:rsidRDefault="008E7C99">
            <w:r>
              <w:t>0</w:t>
            </w:r>
          </w:p>
        </w:tc>
        <w:tc>
          <w:tcPr>
            <w:tcW w:w="2436" w:type="dxa"/>
          </w:tcPr>
          <w:p w:rsidR="00FE533D" w:rsidRDefault="008E7C99">
            <w:r>
              <w:t>822,293</w:t>
            </w:r>
          </w:p>
        </w:tc>
      </w:tr>
      <w:tr w:rsidR="00FE533D" w:rsidTr="00FE533D">
        <w:trPr>
          <w:jc w:val="center"/>
        </w:trPr>
        <w:tc>
          <w:tcPr>
            <w:tcW w:w="2436" w:type="dxa"/>
          </w:tcPr>
          <w:p w:rsidR="00FE533D" w:rsidRDefault="008E7C99">
            <w:r>
              <w:t>Fortalecimiento PP 0106</w:t>
            </w:r>
          </w:p>
        </w:tc>
        <w:tc>
          <w:tcPr>
            <w:tcW w:w="2436" w:type="dxa"/>
          </w:tcPr>
          <w:p w:rsidR="00FE533D" w:rsidRDefault="008E7C99">
            <w:r>
              <w:t>La intervención se prevé fortalecer los servicios de EBE (CEBE, PRITE, SAANEE y CREBE) para obtener mejores a</w:t>
            </w:r>
            <w:r>
              <w:t>prendizajes y acortar la brecha de atención, mediante la asignación progresiva de plazas no docentes de los perfiles mínimos requeridos para que los servicios EBE cuenten con equipos interdisciplinarios.  </w:t>
            </w:r>
          </w:p>
        </w:tc>
        <w:tc>
          <w:tcPr>
            <w:tcW w:w="2436" w:type="dxa"/>
          </w:tcPr>
          <w:p w:rsidR="00FE533D" w:rsidRDefault="008E7C99">
            <w:r>
              <w:t>3</w:t>
            </w:r>
          </w:p>
        </w:tc>
        <w:tc>
          <w:tcPr>
            <w:tcW w:w="2436" w:type="dxa"/>
          </w:tcPr>
          <w:p w:rsidR="00FE533D" w:rsidRDefault="008E7C99">
            <w:r>
              <w:t>927,784</w:t>
            </w:r>
          </w:p>
        </w:tc>
      </w:tr>
      <w:tr w:rsidR="00FE533D" w:rsidTr="00FE533D">
        <w:trPr>
          <w:jc w:val="center"/>
        </w:trPr>
        <w:tc>
          <w:tcPr>
            <w:tcW w:w="2436" w:type="dxa"/>
          </w:tcPr>
          <w:p w:rsidR="00FE533D" w:rsidRDefault="008E7C99">
            <w:r>
              <w:t>Fortalecimiento PP 0107</w:t>
            </w:r>
          </w:p>
        </w:tc>
        <w:tc>
          <w:tcPr>
            <w:tcW w:w="2436" w:type="dxa"/>
          </w:tcPr>
          <w:p w:rsidR="00FE533D" w:rsidRDefault="008E7C99">
            <w:r>
              <w:t>Consiste en ase</w:t>
            </w:r>
            <w:r>
              <w:t xml:space="preserve">gurar la contratación oportuna y pago de planillas del personal administrativo y de apoyo que desempeña un cargo o una función no docente, para favorecer la gestión de formación profesional o la institucionalidad necesaria para el funcionamiento de </w:t>
            </w:r>
            <w:r>
              <w:lastRenderedPageBreak/>
              <w:t>las Ins</w:t>
            </w:r>
            <w:r>
              <w:t>tituciones de Educación Superior Pedagógica Pública.  </w:t>
            </w:r>
          </w:p>
        </w:tc>
        <w:tc>
          <w:tcPr>
            <w:tcW w:w="2436" w:type="dxa"/>
          </w:tcPr>
          <w:p w:rsidR="00FE533D" w:rsidRDefault="008E7C99">
            <w:r>
              <w:lastRenderedPageBreak/>
              <w:t>0</w:t>
            </w:r>
          </w:p>
        </w:tc>
        <w:tc>
          <w:tcPr>
            <w:tcW w:w="2436" w:type="dxa"/>
          </w:tcPr>
          <w:p w:rsidR="00FE533D" w:rsidRDefault="008E7C99">
            <w:r>
              <w:t>125,184</w:t>
            </w:r>
          </w:p>
        </w:tc>
      </w:tr>
      <w:tr w:rsidR="00FE533D" w:rsidTr="00FE533D">
        <w:trPr>
          <w:jc w:val="center"/>
        </w:trPr>
        <w:tc>
          <w:tcPr>
            <w:tcW w:w="2436" w:type="dxa"/>
          </w:tcPr>
          <w:p w:rsidR="00FE533D" w:rsidRDefault="008E7C99">
            <w:r>
              <w:t>Jornada escolar completa</w:t>
            </w:r>
          </w:p>
        </w:tc>
        <w:tc>
          <w:tcPr>
            <w:tcW w:w="2436" w:type="dxa"/>
          </w:tcPr>
          <w:p w:rsidR="00FE533D" w:rsidRDefault="008E7C99">
            <w:r>
              <w:t xml:space="preserve">Mejorar la calidad del servicio de educación secundaria ampliando las oportunidades de aprendizaje de las y los estudiantes de instituciones educativas públicas del </w:t>
            </w:r>
            <w:r>
              <w:t>nivel de educación secundaria, promoviendo el cierre de brechas y la equidad educativa en el país. </w:t>
            </w:r>
          </w:p>
        </w:tc>
        <w:tc>
          <w:tcPr>
            <w:tcW w:w="2436" w:type="dxa"/>
          </w:tcPr>
          <w:p w:rsidR="00FE533D" w:rsidRDefault="008E7C99">
            <w:r>
              <w:t>0</w:t>
            </w:r>
          </w:p>
        </w:tc>
        <w:tc>
          <w:tcPr>
            <w:tcW w:w="2436" w:type="dxa"/>
          </w:tcPr>
          <w:p w:rsidR="00FE533D" w:rsidRDefault="008E7C99">
            <w:r>
              <w:t>8,427,854</w:t>
            </w:r>
          </w:p>
        </w:tc>
      </w:tr>
      <w:tr w:rsidR="00FE533D" w:rsidTr="00FE533D">
        <w:trPr>
          <w:jc w:val="center"/>
        </w:trPr>
        <w:tc>
          <w:tcPr>
            <w:tcW w:w="2436" w:type="dxa"/>
          </w:tcPr>
          <w:p w:rsidR="00FE533D" w:rsidRDefault="008E7C99">
            <w:r>
              <w:t>Limpieza y mantenimiento</w:t>
            </w:r>
          </w:p>
        </w:tc>
        <w:tc>
          <w:tcPr>
            <w:tcW w:w="2436" w:type="dxa"/>
          </w:tcPr>
          <w:p w:rsidR="00FE533D" w:rsidRDefault="008E7C99">
            <w:r>
              <w:t>El objetivo de la intervención es contribuir al cierre de la brecha de personal de limpieza y mantenimiento, específicamente en las IIEE públicas medianas y grandes, debido a que una mayor concentración de estudiantes genera una mayor necesidad de asegurar</w:t>
            </w:r>
            <w:r>
              <w:t xml:space="preserve"> las condiciones básicas de limpieza, higiene y bioseguridad para las jornadas escolares presenciales o semipresenciales.   </w:t>
            </w:r>
          </w:p>
        </w:tc>
        <w:tc>
          <w:tcPr>
            <w:tcW w:w="2436" w:type="dxa"/>
          </w:tcPr>
          <w:p w:rsidR="00FE533D" w:rsidRDefault="008E7C99">
            <w:r>
              <w:t>0</w:t>
            </w:r>
          </w:p>
        </w:tc>
        <w:tc>
          <w:tcPr>
            <w:tcW w:w="2436" w:type="dxa"/>
          </w:tcPr>
          <w:p w:rsidR="00FE533D" w:rsidRDefault="008E7C99">
            <w:r>
              <w:t>39,420</w:t>
            </w:r>
          </w:p>
        </w:tc>
      </w:tr>
      <w:tr w:rsidR="00FE533D" w:rsidTr="00FE533D">
        <w:trPr>
          <w:jc w:val="center"/>
        </w:trPr>
        <w:tc>
          <w:tcPr>
            <w:tcW w:w="2436" w:type="dxa"/>
          </w:tcPr>
          <w:p w:rsidR="00FE533D" w:rsidRDefault="008E7C99">
            <w:r>
              <w:t>Plan de mejoras PP 0107</w:t>
            </w:r>
          </w:p>
        </w:tc>
        <w:tc>
          <w:tcPr>
            <w:tcW w:w="2436" w:type="dxa"/>
          </w:tcPr>
          <w:p w:rsidR="00FE533D" w:rsidRDefault="00FE533D"/>
        </w:tc>
        <w:tc>
          <w:tcPr>
            <w:tcW w:w="2436" w:type="dxa"/>
          </w:tcPr>
          <w:p w:rsidR="00FE533D" w:rsidRDefault="008E7C99">
            <w:r>
              <w:t>0</w:t>
            </w:r>
          </w:p>
        </w:tc>
        <w:tc>
          <w:tcPr>
            <w:tcW w:w="2436" w:type="dxa"/>
          </w:tcPr>
          <w:p w:rsidR="00FE533D" w:rsidRDefault="008E7C99">
            <w:r>
              <w:t>298,000</w:t>
            </w:r>
          </w:p>
        </w:tc>
      </w:tr>
      <w:tr w:rsidR="00FE533D" w:rsidTr="00FE533D">
        <w:trPr>
          <w:jc w:val="center"/>
        </w:trPr>
        <w:tc>
          <w:tcPr>
            <w:tcW w:w="2436" w:type="dxa"/>
          </w:tcPr>
          <w:p w:rsidR="00FE533D" w:rsidRDefault="008E7C99">
            <w:r>
              <w:t>PP 0147 IEST</w:t>
            </w:r>
          </w:p>
        </w:tc>
        <w:tc>
          <w:tcPr>
            <w:tcW w:w="2436" w:type="dxa"/>
          </w:tcPr>
          <w:p w:rsidR="00FE533D" w:rsidRDefault="008E7C99">
            <w:r>
              <w:t>Busca garantizar que toda la oferta educativa superior tecnológica públi</w:t>
            </w:r>
            <w:r>
              <w:t xml:space="preserve">co alcance las condiciones básicas de calidad (CBC) </w:t>
            </w:r>
            <w:r>
              <w:lastRenderedPageBreak/>
              <w:t xml:space="preserve">para el licenciamiento institucional y acceso al servicio educativo de calidad. </w:t>
            </w:r>
          </w:p>
        </w:tc>
        <w:tc>
          <w:tcPr>
            <w:tcW w:w="2436" w:type="dxa"/>
          </w:tcPr>
          <w:p w:rsidR="00FE533D" w:rsidRDefault="008E7C99">
            <w:r>
              <w:lastRenderedPageBreak/>
              <w:t>0</w:t>
            </w:r>
          </w:p>
        </w:tc>
        <w:tc>
          <w:tcPr>
            <w:tcW w:w="2436" w:type="dxa"/>
          </w:tcPr>
          <w:p w:rsidR="00FE533D" w:rsidRDefault="008E7C99">
            <w:r>
              <w:t>491,802</w:t>
            </w:r>
          </w:p>
        </w:tc>
      </w:tr>
      <w:tr w:rsidR="00FE533D" w:rsidTr="00FE533D">
        <w:trPr>
          <w:jc w:val="center"/>
        </w:trPr>
        <w:tc>
          <w:tcPr>
            <w:tcW w:w="2436" w:type="dxa"/>
          </w:tcPr>
          <w:p w:rsidR="00FE533D" w:rsidRDefault="008E7C99">
            <w:r>
              <w:t>PRONOEI</w:t>
            </w:r>
          </w:p>
        </w:tc>
        <w:tc>
          <w:tcPr>
            <w:tcW w:w="2436" w:type="dxa"/>
          </w:tcPr>
          <w:p w:rsidR="00FE533D" w:rsidRDefault="008E7C99">
            <w:r>
              <w:t>Los Programas No Escolarizados de Educación Inicial (PRONOEI), son servicios educativos que atienden a niñas y niños menores de 6 años de edad y a sus familias donde no existe oferta educativa escolarizada y se requiere de una atención educativa flexible p</w:t>
            </w:r>
            <w:r>
              <w:t>or las características territoriales, sociales y culturales.  </w:t>
            </w:r>
          </w:p>
        </w:tc>
        <w:tc>
          <w:tcPr>
            <w:tcW w:w="2436" w:type="dxa"/>
          </w:tcPr>
          <w:p w:rsidR="00FE533D" w:rsidRDefault="008E7C99">
            <w:r>
              <w:t>0</w:t>
            </w:r>
          </w:p>
        </w:tc>
        <w:tc>
          <w:tcPr>
            <w:tcW w:w="2436" w:type="dxa"/>
          </w:tcPr>
          <w:p w:rsidR="00FE533D" w:rsidRDefault="008E7C99">
            <w:r>
              <w:t>3,958,720</w:t>
            </w:r>
          </w:p>
        </w:tc>
      </w:tr>
      <w:tr w:rsidR="00FE533D" w:rsidTr="00FE533D">
        <w:trPr>
          <w:jc w:val="center"/>
        </w:trPr>
        <w:tc>
          <w:tcPr>
            <w:tcW w:w="2436" w:type="dxa"/>
          </w:tcPr>
          <w:p w:rsidR="00FE533D" w:rsidRDefault="008E7C99">
            <w:r>
              <w:t>Redes educativas</w:t>
            </w:r>
          </w:p>
        </w:tc>
        <w:tc>
          <w:tcPr>
            <w:tcW w:w="2436" w:type="dxa"/>
          </w:tcPr>
          <w:p w:rsidR="00FE533D" w:rsidRDefault="008E7C99">
            <w:r>
              <w:t xml:space="preserve">Redes Educativas de Gestión Escolar (RE) son la integración de IIEE públicas tanto de ámbito rural como urbano, que por sus características particulares requieren </w:t>
            </w:r>
            <w:r>
              <w:t>fortalecer su gestión escolar  </w:t>
            </w:r>
          </w:p>
        </w:tc>
        <w:tc>
          <w:tcPr>
            <w:tcW w:w="2436" w:type="dxa"/>
          </w:tcPr>
          <w:p w:rsidR="00FE533D" w:rsidRDefault="008E7C99">
            <w:r>
              <w:t>0</w:t>
            </w:r>
          </w:p>
        </w:tc>
        <w:tc>
          <w:tcPr>
            <w:tcW w:w="2436" w:type="dxa"/>
          </w:tcPr>
          <w:p w:rsidR="00FE533D" w:rsidRDefault="008E7C99">
            <w:r>
              <w:t>1,879,842</w:t>
            </w:r>
          </w:p>
        </w:tc>
      </w:tr>
      <w:tr w:rsidR="00FE533D" w:rsidTr="00FE533D">
        <w:trPr>
          <w:jc w:val="center"/>
        </w:trPr>
        <w:tc>
          <w:tcPr>
            <w:tcW w:w="2436" w:type="dxa"/>
          </w:tcPr>
          <w:p w:rsidR="00FE533D" w:rsidRDefault="008E7C99">
            <w:r>
              <w:t>Secundaria tutorial</w:t>
            </w:r>
          </w:p>
        </w:tc>
        <w:tc>
          <w:tcPr>
            <w:tcW w:w="2436" w:type="dxa"/>
          </w:tcPr>
          <w:p w:rsidR="00FE533D" w:rsidRDefault="00FE533D"/>
        </w:tc>
        <w:tc>
          <w:tcPr>
            <w:tcW w:w="2436" w:type="dxa"/>
          </w:tcPr>
          <w:p w:rsidR="00FE533D" w:rsidRDefault="008E7C99">
            <w:r>
              <w:t>0</w:t>
            </w:r>
          </w:p>
        </w:tc>
        <w:tc>
          <w:tcPr>
            <w:tcW w:w="2436" w:type="dxa"/>
          </w:tcPr>
          <w:p w:rsidR="00FE533D" w:rsidRDefault="008E7C99">
            <w:r>
              <w:t>1,043,910</w:t>
            </w:r>
          </w:p>
        </w:tc>
      </w:tr>
      <w:tr w:rsidR="00FE533D" w:rsidTr="00FE533D">
        <w:trPr>
          <w:jc w:val="center"/>
        </w:trPr>
        <w:tc>
          <w:tcPr>
            <w:tcW w:w="2436" w:type="dxa"/>
          </w:tcPr>
          <w:p w:rsidR="00FE533D" w:rsidRDefault="008E7C99">
            <w:r>
              <w:t>Talleres deportivo recreativos - Wiñaq</w:t>
            </w:r>
          </w:p>
        </w:tc>
        <w:tc>
          <w:tcPr>
            <w:tcW w:w="2436" w:type="dxa"/>
          </w:tcPr>
          <w:p w:rsidR="00FE533D" w:rsidRDefault="008E7C99">
            <w:r>
              <w:t>Los talleres deportivo- Recreativos es una iniciativa pedagógica cogestionada desde el MINEDU con las DRE y UGEL que implementa talleres de formación deportiva- recreativa que se dictan fuera del horario de clases a estudiantes de todos los niveles de la E</w:t>
            </w:r>
            <w:r>
              <w:t xml:space="preserve">ducación Básica </w:t>
            </w:r>
            <w:r>
              <w:lastRenderedPageBreak/>
              <w:t>de IIEE públicas y privadas.  </w:t>
            </w:r>
          </w:p>
        </w:tc>
        <w:tc>
          <w:tcPr>
            <w:tcW w:w="2436" w:type="dxa"/>
          </w:tcPr>
          <w:p w:rsidR="00FE533D" w:rsidRDefault="008E7C99">
            <w:r>
              <w:lastRenderedPageBreak/>
              <w:t>0</w:t>
            </w:r>
          </w:p>
        </w:tc>
        <w:tc>
          <w:tcPr>
            <w:tcW w:w="2436" w:type="dxa"/>
          </w:tcPr>
          <w:p w:rsidR="00FE533D" w:rsidRDefault="008E7C99">
            <w:r>
              <w:t>83,948</w:t>
            </w:r>
          </w:p>
        </w:tc>
      </w:tr>
      <w:tr w:rsidR="00FE533D" w:rsidTr="00FE533D">
        <w:trPr>
          <w:jc w:val="center"/>
        </w:trPr>
        <w:tc>
          <w:tcPr>
            <w:tcW w:w="2436" w:type="dxa"/>
          </w:tcPr>
          <w:p w:rsidR="00FE533D" w:rsidRDefault="008E7C99">
            <w:r>
              <w:t>Traslado docente</w:t>
            </w:r>
          </w:p>
        </w:tc>
        <w:tc>
          <w:tcPr>
            <w:tcW w:w="2436" w:type="dxa"/>
          </w:tcPr>
          <w:p w:rsidR="00FE533D" w:rsidRDefault="008E7C99">
            <w:r>
              <w:t>Esta intervención cubre los desplazamientos de los miembros de los Comités de Evaluación y observadores externos que son los encargados de llevar a cabo la implementación de los inst</w:t>
            </w:r>
            <w:r>
              <w:t>rumentos de la Evaluación del Desempeño Docente. La intervención financia el pago de viáticos, pasajes y movilidad para los integrantes de los comités de evaluación, que se constituyen en los gobiernos regionales. </w:t>
            </w:r>
          </w:p>
        </w:tc>
        <w:tc>
          <w:tcPr>
            <w:tcW w:w="2436" w:type="dxa"/>
          </w:tcPr>
          <w:p w:rsidR="00FE533D" w:rsidRDefault="008E7C99">
            <w:r>
              <w:t>0</w:t>
            </w:r>
          </w:p>
        </w:tc>
        <w:tc>
          <w:tcPr>
            <w:tcW w:w="2436" w:type="dxa"/>
          </w:tcPr>
          <w:p w:rsidR="00FE533D" w:rsidRDefault="008E7C99">
            <w:r>
              <w:t>178,079</w:t>
            </w:r>
          </w:p>
        </w:tc>
      </w:tr>
      <w:tr w:rsidR="00FE533D" w:rsidTr="00FE533D">
        <w:trPr>
          <w:jc w:val="center"/>
        </w:trPr>
        <w:tc>
          <w:tcPr>
            <w:tcW w:w="4872" w:type="dxa"/>
            <w:gridSpan w:val="2"/>
          </w:tcPr>
          <w:p w:rsidR="00FE533D" w:rsidRDefault="008E7C99">
            <w:pPr>
              <w:jc w:val="center"/>
            </w:pPr>
            <w:r>
              <w:t>Total</w:t>
            </w:r>
          </w:p>
          <w:p w:rsidR="00FE533D" w:rsidRDefault="00FE533D">
            <w:pPr>
              <w:jc w:val="center"/>
            </w:pPr>
          </w:p>
        </w:tc>
        <w:tc>
          <w:tcPr>
            <w:tcW w:w="2436" w:type="dxa"/>
          </w:tcPr>
          <w:p w:rsidR="00FE533D" w:rsidRDefault="008E7C99">
            <w:r>
              <w:t>37</w:t>
            </w:r>
          </w:p>
        </w:tc>
        <w:tc>
          <w:tcPr>
            <w:tcW w:w="2436" w:type="dxa"/>
          </w:tcPr>
          <w:p w:rsidR="00FE533D" w:rsidRDefault="008E7C99">
            <w:r>
              <w:t>19,821,368</w:t>
            </w:r>
          </w:p>
        </w:tc>
      </w:tr>
    </w:tbl>
    <w:p w:rsidR="00FE533D" w:rsidRDefault="008E7C99">
      <w:pPr>
        <w:pStyle w:val="Fuentes"/>
      </w:pPr>
      <w:r>
        <w:t>Nota: De</w:t>
      </w:r>
      <w:r>
        <w:t xml:space="preserve"> los costos que se consignan en el Oficio Múltiple N° 00023-2023-MINEDU/SPE-OPEP. Se encuentra programado un 75 % en el PIA de los GORE, el MINEDU transferirá el resto de recursos, según ejecución.</w:t>
      </w:r>
    </w:p>
    <w:p w:rsidR="00FE533D" w:rsidRDefault="008E7C99">
      <w:r>
        <w:br w:type="page"/>
      </w:r>
    </w:p>
    <w:p w:rsidR="00FE533D" w:rsidRDefault="008E7C99">
      <w:pPr>
        <w:pStyle w:val="Ttulo2"/>
        <w:jc w:val="center"/>
      </w:pPr>
      <w:r>
        <w:lastRenderedPageBreak/>
        <w:t>ANEXO N° 2</w:t>
      </w:r>
    </w:p>
    <w:p w:rsidR="00FE533D" w:rsidRDefault="008E7C99">
      <w:pPr>
        <w:jc w:val="center"/>
      </w:pPr>
      <w:r>
        <w:rPr>
          <w:b/>
          <w:sz w:val="32"/>
        </w:rPr>
        <w:t>Avance de contratación del Personal CAS de la</w:t>
      </w:r>
      <w:r>
        <w:rPr>
          <w:b/>
          <w:sz w:val="32"/>
        </w:rPr>
        <w:t>s intervenciones y acciones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FE533D" w:rsidTr="00FE533D">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FE533D" w:rsidRDefault="008E7C99">
            <w:r>
              <w:t>Intervención Pedagógica</w:t>
            </w:r>
          </w:p>
        </w:tc>
        <w:tc>
          <w:tcPr>
            <w:tcW w:w="2436" w:type="dxa"/>
          </w:tcPr>
          <w:p w:rsidR="00FE533D" w:rsidRDefault="008E7C99">
            <w:r>
              <w:t>Descripción</w:t>
            </w:r>
          </w:p>
        </w:tc>
        <w:tc>
          <w:tcPr>
            <w:tcW w:w="2436" w:type="dxa"/>
          </w:tcPr>
          <w:p w:rsidR="00FE533D" w:rsidRDefault="008E7C99">
            <w:r>
              <w:t>PEAS Programadas 2023</w:t>
            </w:r>
          </w:p>
        </w:tc>
        <w:tc>
          <w:tcPr>
            <w:tcW w:w="2436" w:type="dxa"/>
          </w:tcPr>
          <w:p w:rsidR="00FE533D" w:rsidRDefault="008E7C99">
            <w:r>
              <w:t>Costo de la Intervención (S/)</w:t>
            </w:r>
          </w:p>
        </w:tc>
      </w:tr>
      <w:tr w:rsidR="00FE533D" w:rsidTr="00FE533D">
        <w:trPr>
          <w:jc w:val="center"/>
        </w:trPr>
        <w:tc>
          <w:tcPr>
            <w:tcW w:w="2436" w:type="dxa"/>
          </w:tcPr>
          <w:p w:rsidR="00FE533D" w:rsidRDefault="008E7C99">
            <w:r>
              <w:t>Acciones comunes PP 0107</w:t>
            </w:r>
          </w:p>
        </w:tc>
        <w:tc>
          <w:tcPr>
            <w:tcW w:w="2436" w:type="dxa"/>
          </w:tcPr>
          <w:p w:rsidR="00FE533D" w:rsidRDefault="008E7C99">
            <w:r>
              <w:t>Garantiza la adecuada implementación del programa presupuestal, considerando actividades de planificac</w:t>
            </w:r>
            <w:r>
              <w:t>ión, gestión y de seguimiento, las cuales son implementadas por las DRE/GRE. Bajo esta actividad se dota de recursos  </w:t>
            </w:r>
          </w:p>
        </w:tc>
        <w:tc>
          <w:tcPr>
            <w:tcW w:w="2436" w:type="dxa"/>
          </w:tcPr>
          <w:p w:rsidR="00FE533D" w:rsidRDefault="008E7C99">
            <w:r>
              <w:t>0</w:t>
            </w:r>
          </w:p>
        </w:tc>
        <w:tc>
          <w:tcPr>
            <w:tcW w:w="2436" w:type="dxa"/>
          </w:tcPr>
          <w:p w:rsidR="00FE533D" w:rsidRDefault="008E7C99">
            <w:r>
              <w:t>34,212</w:t>
            </w:r>
          </w:p>
        </w:tc>
      </w:tr>
      <w:tr w:rsidR="00FE533D" w:rsidTr="00FE533D">
        <w:trPr>
          <w:jc w:val="center"/>
        </w:trPr>
        <w:tc>
          <w:tcPr>
            <w:tcW w:w="2436" w:type="dxa"/>
          </w:tcPr>
          <w:p w:rsidR="00FE533D" w:rsidRDefault="008E7C99">
            <w:r>
              <w:t>CAS UGEL</w:t>
            </w:r>
          </w:p>
        </w:tc>
        <w:tc>
          <w:tcPr>
            <w:tcW w:w="2436" w:type="dxa"/>
          </w:tcPr>
          <w:p w:rsidR="00FE533D" w:rsidRDefault="008E7C99">
            <w:r>
              <w:t>Fortalecer a las UGEL en el aspecto administrativo e institucional para mejorar la capacidad operativa y la calidad de</w:t>
            </w:r>
            <w:r>
              <w:t xml:space="preserve"> prestación de servicios que se brindan en estas instancias intermedias de gestión educativa.  </w:t>
            </w:r>
          </w:p>
        </w:tc>
        <w:tc>
          <w:tcPr>
            <w:tcW w:w="2436" w:type="dxa"/>
          </w:tcPr>
          <w:p w:rsidR="00FE533D" w:rsidRDefault="008E7C99">
            <w:r>
              <w:t>0</w:t>
            </w:r>
          </w:p>
        </w:tc>
        <w:tc>
          <w:tcPr>
            <w:tcW w:w="2436" w:type="dxa"/>
          </w:tcPr>
          <w:p w:rsidR="00FE533D" w:rsidRDefault="008E7C99">
            <w:r>
              <w:t>660,008</w:t>
            </w:r>
          </w:p>
        </w:tc>
      </w:tr>
      <w:tr w:rsidR="00FE533D" w:rsidTr="00FE533D">
        <w:trPr>
          <w:jc w:val="center"/>
        </w:trPr>
        <w:tc>
          <w:tcPr>
            <w:tcW w:w="2436" w:type="dxa"/>
          </w:tcPr>
          <w:p w:rsidR="00FE533D" w:rsidRDefault="008E7C99">
            <w:r>
              <w:t>Convivencia escolar</w:t>
            </w:r>
          </w:p>
        </w:tc>
        <w:tc>
          <w:tcPr>
            <w:tcW w:w="2436" w:type="dxa"/>
          </w:tcPr>
          <w:p w:rsidR="00FE533D" w:rsidRDefault="008E7C99">
            <w:r>
              <w:t>Tiene como propósito “Comunidades educativas ejerzan sus derechos con responsabilidad, promueven una convivencia basada en el bien común y se relacionan democráticamente, sin violencia ni discriminación, en escuelas seguras, inclusivas, con igualdad de gén</w:t>
            </w:r>
            <w:r>
              <w:t xml:space="preserve">ero, valoración de la diversidad y basadas </w:t>
            </w:r>
            <w:r>
              <w:lastRenderedPageBreak/>
              <w:t>en un diálogo intercultural”. </w:t>
            </w:r>
          </w:p>
        </w:tc>
        <w:tc>
          <w:tcPr>
            <w:tcW w:w="2436" w:type="dxa"/>
          </w:tcPr>
          <w:p w:rsidR="00FE533D" w:rsidRDefault="008E7C99">
            <w:r>
              <w:lastRenderedPageBreak/>
              <w:t>34</w:t>
            </w:r>
          </w:p>
        </w:tc>
        <w:tc>
          <w:tcPr>
            <w:tcW w:w="2436" w:type="dxa"/>
          </w:tcPr>
          <w:p w:rsidR="00FE533D" w:rsidRDefault="008E7C99">
            <w:r>
              <w:t>850,312</w:t>
            </w:r>
          </w:p>
        </w:tc>
      </w:tr>
      <w:tr w:rsidR="00FE533D" w:rsidTr="00FE533D">
        <w:trPr>
          <w:jc w:val="center"/>
        </w:trPr>
        <w:tc>
          <w:tcPr>
            <w:tcW w:w="2436" w:type="dxa"/>
          </w:tcPr>
          <w:p w:rsidR="00FE533D" w:rsidRDefault="008E7C99">
            <w:r>
              <w:t>Distribución de materiales educativos</w:t>
            </w:r>
          </w:p>
        </w:tc>
        <w:tc>
          <w:tcPr>
            <w:tcW w:w="2436" w:type="dxa"/>
          </w:tcPr>
          <w:p w:rsidR="00FE533D" w:rsidRDefault="008E7C99">
            <w:r>
              <w:t>La distribución y almacenamiento de los materiales y recursos educativos a las instituciones educativas, a través de las direcciones</w:t>
            </w:r>
            <w:r>
              <w:t xml:space="preserve"> y/o gerencias regionales de educación y las unidades de gestión educativa local y/o la que haga de sus veces. </w:t>
            </w:r>
          </w:p>
        </w:tc>
        <w:tc>
          <w:tcPr>
            <w:tcW w:w="2436" w:type="dxa"/>
          </w:tcPr>
          <w:p w:rsidR="00FE533D" w:rsidRDefault="008E7C99">
            <w:r>
              <w:t>0</w:t>
            </w:r>
          </w:p>
        </w:tc>
        <w:tc>
          <w:tcPr>
            <w:tcW w:w="2436" w:type="dxa"/>
          </w:tcPr>
          <w:p w:rsidR="00FE533D" w:rsidRDefault="008E7C99">
            <w:r>
              <w:t>822,293</w:t>
            </w:r>
          </w:p>
        </w:tc>
      </w:tr>
      <w:tr w:rsidR="00FE533D" w:rsidTr="00FE533D">
        <w:trPr>
          <w:jc w:val="center"/>
        </w:trPr>
        <w:tc>
          <w:tcPr>
            <w:tcW w:w="2436" w:type="dxa"/>
          </w:tcPr>
          <w:p w:rsidR="00FE533D" w:rsidRDefault="008E7C99">
            <w:r>
              <w:t>Fortalecimiento PP 0106</w:t>
            </w:r>
          </w:p>
        </w:tc>
        <w:tc>
          <w:tcPr>
            <w:tcW w:w="2436" w:type="dxa"/>
          </w:tcPr>
          <w:p w:rsidR="00FE533D" w:rsidRDefault="008E7C99">
            <w:r>
              <w:t>La intervención se prevé fortalecer los servicios de EBE (CEBE, PRITE, SAANEE y CREBE) para obtener mejores a</w:t>
            </w:r>
            <w:r>
              <w:t>prendizajes y acortar la brecha de atención, mediante la asignación progresiva de plazas no docentes de los perfiles mínimos requeridos para que los servicios EBE cuenten con equipos interdisciplinarios.  </w:t>
            </w:r>
          </w:p>
        </w:tc>
        <w:tc>
          <w:tcPr>
            <w:tcW w:w="2436" w:type="dxa"/>
          </w:tcPr>
          <w:p w:rsidR="00FE533D" w:rsidRDefault="008E7C99">
            <w:r>
              <w:t>3</w:t>
            </w:r>
          </w:p>
        </w:tc>
        <w:tc>
          <w:tcPr>
            <w:tcW w:w="2436" w:type="dxa"/>
          </w:tcPr>
          <w:p w:rsidR="00FE533D" w:rsidRDefault="008E7C99">
            <w:r>
              <w:t>927,784</w:t>
            </w:r>
          </w:p>
        </w:tc>
      </w:tr>
      <w:tr w:rsidR="00FE533D" w:rsidTr="00FE533D">
        <w:trPr>
          <w:jc w:val="center"/>
        </w:trPr>
        <w:tc>
          <w:tcPr>
            <w:tcW w:w="2436" w:type="dxa"/>
          </w:tcPr>
          <w:p w:rsidR="00FE533D" w:rsidRDefault="008E7C99">
            <w:r>
              <w:t>Fortalecimiento PP 0107</w:t>
            </w:r>
          </w:p>
        </w:tc>
        <w:tc>
          <w:tcPr>
            <w:tcW w:w="2436" w:type="dxa"/>
          </w:tcPr>
          <w:p w:rsidR="00FE533D" w:rsidRDefault="008E7C99">
            <w:r>
              <w:t>Consiste en asegurar la contratación oportuna y pago de planillas del personal administrativo y de apoyo que desempeña un cargo o una función no docente, para favorecer la gestión de formación profesional o la institucionalidad necesaria para el funcionami</w:t>
            </w:r>
            <w:r>
              <w:t xml:space="preserve">ento de las Instituciones de Educación Superior </w:t>
            </w:r>
            <w:r>
              <w:lastRenderedPageBreak/>
              <w:t>Pedagógica Pública.  </w:t>
            </w:r>
          </w:p>
        </w:tc>
        <w:tc>
          <w:tcPr>
            <w:tcW w:w="2436" w:type="dxa"/>
          </w:tcPr>
          <w:p w:rsidR="00FE533D" w:rsidRDefault="008E7C99">
            <w:r>
              <w:lastRenderedPageBreak/>
              <w:t>0</w:t>
            </w:r>
          </w:p>
        </w:tc>
        <w:tc>
          <w:tcPr>
            <w:tcW w:w="2436" w:type="dxa"/>
          </w:tcPr>
          <w:p w:rsidR="00FE533D" w:rsidRDefault="008E7C99">
            <w:r>
              <w:t>125,184</w:t>
            </w:r>
          </w:p>
        </w:tc>
      </w:tr>
      <w:tr w:rsidR="00FE533D" w:rsidTr="00FE533D">
        <w:trPr>
          <w:jc w:val="center"/>
        </w:trPr>
        <w:tc>
          <w:tcPr>
            <w:tcW w:w="2436" w:type="dxa"/>
          </w:tcPr>
          <w:p w:rsidR="00FE533D" w:rsidRDefault="008E7C99">
            <w:r>
              <w:t>Jornada escolar completa</w:t>
            </w:r>
          </w:p>
        </w:tc>
        <w:tc>
          <w:tcPr>
            <w:tcW w:w="2436" w:type="dxa"/>
          </w:tcPr>
          <w:p w:rsidR="00FE533D" w:rsidRDefault="008E7C99">
            <w:r>
              <w:t>Mejorar la calidad del servicio de educación secundaria ampliando las oportunidades de aprendizaje de las y los estudiantes de instituciones educativa</w:t>
            </w:r>
            <w:r>
              <w:t>s públicas del nivel de educación secundaria, promoviendo el cierre de brechas y la equidad educativa en el país. </w:t>
            </w:r>
          </w:p>
        </w:tc>
        <w:tc>
          <w:tcPr>
            <w:tcW w:w="2436" w:type="dxa"/>
          </w:tcPr>
          <w:p w:rsidR="00FE533D" w:rsidRDefault="008E7C99">
            <w:r>
              <w:t>0</w:t>
            </w:r>
          </w:p>
        </w:tc>
        <w:tc>
          <w:tcPr>
            <w:tcW w:w="2436" w:type="dxa"/>
          </w:tcPr>
          <w:p w:rsidR="00FE533D" w:rsidRDefault="008E7C99">
            <w:r>
              <w:t>8,427,854</w:t>
            </w:r>
          </w:p>
        </w:tc>
      </w:tr>
      <w:tr w:rsidR="00FE533D" w:rsidTr="00FE533D">
        <w:trPr>
          <w:jc w:val="center"/>
        </w:trPr>
        <w:tc>
          <w:tcPr>
            <w:tcW w:w="2436" w:type="dxa"/>
          </w:tcPr>
          <w:p w:rsidR="00FE533D" w:rsidRDefault="008E7C99">
            <w:r>
              <w:t>Limpieza y mantenimiento</w:t>
            </w:r>
          </w:p>
        </w:tc>
        <w:tc>
          <w:tcPr>
            <w:tcW w:w="2436" w:type="dxa"/>
          </w:tcPr>
          <w:p w:rsidR="00FE533D" w:rsidRDefault="008E7C99">
            <w:r>
              <w:t>El objetivo de la intervención es contribuir al cierre de la brecha de personal de limpieza y mantenimiento, específicamente en las IIEE públicas medianas y grandes, debido a que una mayor concentración de estudiantes genera una mayor necesidad de asegurar</w:t>
            </w:r>
            <w:r>
              <w:t xml:space="preserve"> las condiciones básicas de limpieza, higiene y bioseguridad para las jornadas escolares presenciales o semipresenciales.   </w:t>
            </w:r>
          </w:p>
        </w:tc>
        <w:tc>
          <w:tcPr>
            <w:tcW w:w="2436" w:type="dxa"/>
          </w:tcPr>
          <w:p w:rsidR="00FE533D" w:rsidRDefault="008E7C99">
            <w:r>
              <w:t>0</w:t>
            </w:r>
          </w:p>
        </w:tc>
        <w:tc>
          <w:tcPr>
            <w:tcW w:w="2436" w:type="dxa"/>
          </w:tcPr>
          <w:p w:rsidR="00FE533D" w:rsidRDefault="008E7C99">
            <w:r>
              <w:t>39,420</w:t>
            </w:r>
          </w:p>
        </w:tc>
      </w:tr>
      <w:tr w:rsidR="00FE533D" w:rsidTr="00FE533D">
        <w:trPr>
          <w:jc w:val="center"/>
        </w:trPr>
        <w:tc>
          <w:tcPr>
            <w:tcW w:w="2436" w:type="dxa"/>
          </w:tcPr>
          <w:p w:rsidR="00FE533D" w:rsidRDefault="008E7C99">
            <w:r>
              <w:t>Plan de mejoras PP 0107</w:t>
            </w:r>
          </w:p>
        </w:tc>
        <w:tc>
          <w:tcPr>
            <w:tcW w:w="2436" w:type="dxa"/>
          </w:tcPr>
          <w:p w:rsidR="00FE533D" w:rsidRDefault="00FE533D"/>
        </w:tc>
        <w:tc>
          <w:tcPr>
            <w:tcW w:w="2436" w:type="dxa"/>
          </w:tcPr>
          <w:p w:rsidR="00FE533D" w:rsidRDefault="008E7C99">
            <w:r>
              <w:t>0</w:t>
            </w:r>
          </w:p>
        </w:tc>
        <w:tc>
          <w:tcPr>
            <w:tcW w:w="2436" w:type="dxa"/>
          </w:tcPr>
          <w:p w:rsidR="00FE533D" w:rsidRDefault="008E7C99">
            <w:r>
              <w:t>298,000</w:t>
            </w:r>
          </w:p>
        </w:tc>
      </w:tr>
      <w:tr w:rsidR="00FE533D" w:rsidTr="00FE533D">
        <w:trPr>
          <w:jc w:val="center"/>
        </w:trPr>
        <w:tc>
          <w:tcPr>
            <w:tcW w:w="2436" w:type="dxa"/>
          </w:tcPr>
          <w:p w:rsidR="00FE533D" w:rsidRDefault="008E7C99">
            <w:r>
              <w:t>PP 0147 IEST</w:t>
            </w:r>
          </w:p>
        </w:tc>
        <w:tc>
          <w:tcPr>
            <w:tcW w:w="2436" w:type="dxa"/>
          </w:tcPr>
          <w:p w:rsidR="00FE533D" w:rsidRDefault="008E7C99">
            <w:r>
              <w:t>Busca garantizar que toda la oferta educativa superior tecnológica públi</w:t>
            </w:r>
            <w:r>
              <w:t xml:space="preserve">co alcance las condiciones básicas de calidad (CBC) para el licenciamiento </w:t>
            </w:r>
            <w:r>
              <w:lastRenderedPageBreak/>
              <w:t xml:space="preserve">institucional y acceso al servicio educativo de calidad. </w:t>
            </w:r>
          </w:p>
        </w:tc>
        <w:tc>
          <w:tcPr>
            <w:tcW w:w="2436" w:type="dxa"/>
          </w:tcPr>
          <w:p w:rsidR="00FE533D" w:rsidRDefault="008E7C99">
            <w:r>
              <w:lastRenderedPageBreak/>
              <w:t>0</w:t>
            </w:r>
          </w:p>
        </w:tc>
        <w:tc>
          <w:tcPr>
            <w:tcW w:w="2436" w:type="dxa"/>
          </w:tcPr>
          <w:p w:rsidR="00FE533D" w:rsidRDefault="008E7C99">
            <w:r>
              <w:t>491,802</w:t>
            </w:r>
          </w:p>
        </w:tc>
      </w:tr>
      <w:tr w:rsidR="00FE533D" w:rsidTr="00FE533D">
        <w:trPr>
          <w:jc w:val="center"/>
        </w:trPr>
        <w:tc>
          <w:tcPr>
            <w:tcW w:w="2436" w:type="dxa"/>
          </w:tcPr>
          <w:p w:rsidR="00FE533D" w:rsidRDefault="008E7C99">
            <w:r>
              <w:t>PRONOEI</w:t>
            </w:r>
          </w:p>
        </w:tc>
        <w:tc>
          <w:tcPr>
            <w:tcW w:w="2436" w:type="dxa"/>
          </w:tcPr>
          <w:p w:rsidR="00FE533D" w:rsidRDefault="008E7C99">
            <w:r>
              <w:t>Los Programas No Escolarizados de Educación Inicial (PRONOEI), son servicios educativos que atienden a n</w:t>
            </w:r>
            <w:r>
              <w:t>iñas y niños menores de 6 años de edad y a sus familias donde no existe oferta educativa escolarizada y se requiere de una atención educativa flexible por las características territoriales, sociales y culturales.  </w:t>
            </w:r>
          </w:p>
        </w:tc>
        <w:tc>
          <w:tcPr>
            <w:tcW w:w="2436" w:type="dxa"/>
          </w:tcPr>
          <w:p w:rsidR="00FE533D" w:rsidRDefault="008E7C99">
            <w:r>
              <w:t>0</w:t>
            </w:r>
          </w:p>
        </w:tc>
        <w:tc>
          <w:tcPr>
            <w:tcW w:w="2436" w:type="dxa"/>
          </w:tcPr>
          <w:p w:rsidR="00FE533D" w:rsidRDefault="008E7C99">
            <w:r>
              <w:t>3,958,720</w:t>
            </w:r>
          </w:p>
        </w:tc>
      </w:tr>
      <w:tr w:rsidR="00FE533D" w:rsidTr="00FE533D">
        <w:trPr>
          <w:jc w:val="center"/>
        </w:trPr>
        <w:tc>
          <w:tcPr>
            <w:tcW w:w="2436" w:type="dxa"/>
          </w:tcPr>
          <w:p w:rsidR="00FE533D" w:rsidRDefault="008E7C99">
            <w:r>
              <w:t>Redes educativas</w:t>
            </w:r>
          </w:p>
        </w:tc>
        <w:tc>
          <w:tcPr>
            <w:tcW w:w="2436" w:type="dxa"/>
          </w:tcPr>
          <w:p w:rsidR="00FE533D" w:rsidRDefault="008E7C99">
            <w:r>
              <w:t>Redes Educativas de Gestión Escolar (RE) son la integración de IIEE públicas tanto de ámbito rural como urbano, que por sus características particulares requieren fortalecer su gestión escolar  </w:t>
            </w:r>
          </w:p>
        </w:tc>
        <w:tc>
          <w:tcPr>
            <w:tcW w:w="2436" w:type="dxa"/>
          </w:tcPr>
          <w:p w:rsidR="00FE533D" w:rsidRDefault="008E7C99">
            <w:r>
              <w:t>0</w:t>
            </w:r>
          </w:p>
        </w:tc>
        <w:tc>
          <w:tcPr>
            <w:tcW w:w="2436" w:type="dxa"/>
          </w:tcPr>
          <w:p w:rsidR="00FE533D" w:rsidRDefault="008E7C99">
            <w:r>
              <w:t>1,879,842</w:t>
            </w:r>
          </w:p>
        </w:tc>
      </w:tr>
      <w:tr w:rsidR="00FE533D" w:rsidTr="00FE533D">
        <w:trPr>
          <w:jc w:val="center"/>
        </w:trPr>
        <w:tc>
          <w:tcPr>
            <w:tcW w:w="2436" w:type="dxa"/>
          </w:tcPr>
          <w:p w:rsidR="00FE533D" w:rsidRDefault="008E7C99">
            <w:r>
              <w:t>Secundaria tutorial</w:t>
            </w:r>
          </w:p>
        </w:tc>
        <w:tc>
          <w:tcPr>
            <w:tcW w:w="2436" w:type="dxa"/>
          </w:tcPr>
          <w:p w:rsidR="00FE533D" w:rsidRDefault="00FE533D"/>
        </w:tc>
        <w:tc>
          <w:tcPr>
            <w:tcW w:w="2436" w:type="dxa"/>
          </w:tcPr>
          <w:p w:rsidR="00FE533D" w:rsidRDefault="008E7C99">
            <w:r>
              <w:t>0</w:t>
            </w:r>
          </w:p>
        </w:tc>
        <w:tc>
          <w:tcPr>
            <w:tcW w:w="2436" w:type="dxa"/>
          </w:tcPr>
          <w:p w:rsidR="00FE533D" w:rsidRDefault="008E7C99">
            <w:r>
              <w:t>1,043,910</w:t>
            </w:r>
          </w:p>
        </w:tc>
      </w:tr>
      <w:tr w:rsidR="00FE533D" w:rsidTr="00FE533D">
        <w:trPr>
          <w:jc w:val="center"/>
        </w:trPr>
        <w:tc>
          <w:tcPr>
            <w:tcW w:w="2436" w:type="dxa"/>
          </w:tcPr>
          <w:p w:rsidR="00FE533D" w:rsidRDefault="008E7C99">
            <w:r>
              <w:t>Talleres depor</w:t>
            </w:r>
            <w:r>
              <w:t>tivo recreativos - Wiñaq</w:t>
            </w:r>
          </w:p>
        </w:tc>
        <w:tc>
          <w:tcPr>
            <w:tcW w:w="2436" w:type="dxa"/>
          </w:tcPr>
          <w:p w:rsidR="00FE533D" w:rsidRDefault="008E7C99">
            <w:r>
              <w:t xml:space="preserve">Los talleres deportivo- Recreativos es una iniciativa pedagógica cogestionada desde el MINEDU con las DRE y UGEL que implementa talleres de formación deportiva- recreativa que se dictan fuera del horario de clases a estudiantes de </w:t>
            </w:r>
            <w:r>
              <w:t>todos los niveles de la Educación Básica de IIEE públicas y privadas.  </w:t>
            </w:r>
          </w:p>
        </w:tc>
        <w:tc>
          <w:tcPr>
            <w:tcW w:w="2436" w:type="dxa"/>
          </w:tcPr>
          <w:p w:rsidR="00FE533D" w:rsidRDefault="008E7C99">
            <w:r>
              <w:t>0</w:t>
            </w:r>
          </w:p>
        </w:tc>
        <w:tc>
          <w:tcPr>
            <w:tcW w:w="2436" w:type="dxa"/>
          </w:tcPr>
          <w:p w:rsidR="00FE533D" w:rsidRDefault="008E7C99">
            <w:r>
              <w:t>83,948</w:t>
            </w:r>
          </w:p>
        </w:tc>
      </w:tr>
      <w:tr w:rsidR="00FE533D" w:rsidTr="00FE533D">
        <w:trPr>
          <w:jc w:val="center"/>
        </w:trPr>
        <w:tc>
          <w:tcPr>
            <w:tcW w:w="2436" w:type="dxa"/>
          </w:tcPr>
          <w:p w:rsidR="00FE533D" w:rsidRDefault="008E7C99">
            <w:r>
              <w:lastRenderedPageBreak/>
              <w:t>Traslado docente</w:t>
            </w:r>
          </w:p>
        </w:tc>
        <w:tc>
          <w:tcPr>
            <w:tcW w:w="2436" w:type="dxa"/>
          </w:tcPr>
          <w:p w:rsidR="00FE533D" w:rsidRDefault="008E7C99">
            <w:r>
              <w:t>Esta intervención cubre los desplazamientos de los miembros de los Comités de Evaluación y observadores externos que son los encargados de llevar a cabo la i</w:t>
            </w:r>
            <w:r>
              <w:t>mplementación de los instrumentos de la Evaluación del Desempeño Docente. La intervención financia el pago de viáticos, pasajes y movilidad para los integrantes de los comités de evaluación, que se constituyen en los gobiernos regionales. </w:t>
            </w:r>
          </w:p>
        </w:tc>
        <w:tc>
          <w:tcPr>
            <w:tcW w:w="2436" w:type="dxa"/>
          </w:tcPr>
          <w:p w:rsidR="00FE533D" w:rsidRDefault="008E7C99">
            <w:r>
              <w:t>0</w:t>
            </w:r>
          </w:p>
        </w:tc>
        <w:tc>
          <w:tcPr>
            <w:tcW w:w="2436" w:type="dxa"/>
          </w:tcPr>
          <w:p w:rsidR="00FE533D" w:rsidRDefault="008E7C99">
            <w:r>
              <w:t>178,079</w:t>
            </w:r>
          </w:p>
        </w:tc>
      </w:tr>
      <w:tr w:rsidR="00FE533D" w:rsidTr="00FE533D">
        <w:trPr>
          <w:jc w:val="center"/>
        </w:trPr>
        <w:tc>
          <w:tcPr>
            <w:tcW w:w="4872" w:type="dxa"/>
            <w:gridSpan w:val="2"/>
          </w:tcPr>
          <w:p w:rsidR="00FE533D" w:rsidRDefault="008E7C99">
            <w:pPr>
              <w:jc w:val="center"/>
            </w:pPr>
            <w:r>
              <w:t>Total</w:t>
            </w:r>
          </w:p>
          <w:p w:rsidR="00FE533D" w:rsidRDefault="00FE533D">
            <w:pPr>
              <w:jc w:val="center"/>
            </w:pPr>
          </w:p>
        </w:tc>
        <w:tc>
          <w:tcPr>
            <w:tcW w:w="2436" w:type="dxa"/>
          </w:tcPr>
          <w:p w:rsidR="00FE533D" w:rsidRDefault="008E7C99">
            <w:r>
              <w:t>37</w:t>
            </w:r>
          </w:p>
        </w:tc>
        <w:tc>
          <w:tcPr>
            <w:tcW w:w="2436" w:type="dxa"/>
          </w:tcPr>
          <w:p w:rsidR="00FE533D" w:rsidRDefault="008E7C99">
            <w:r>
              <w:t>19,821,368</w:t>
            </w:r>
          </w:p>
        </w:tc>
      </w:tr>
    </w:tbl>
    <w:p w:rsidR="00FE533D" w:rsidRDefault="008E7C99">
      <w:pPr>
        <w:pStyle w:val="Fuentes"/>
      </w:pPr>
      <w:r>
        <w:t>Nota: De los costos que se consignan en el Oficio Múltiple N° 00023-2023-MINEDU/SPE-OPEP. Se encuentra programado un 75 % en el PIA de los GORE, el MINEDU transferirá el resto de recursos, según ejecución.</w:t>
      </w:r>
    </w:p>
    <w:sectPr w:rsidR="00FE533D" w:rsidSect="007979C9">
      <w:headerReference w:type="default" r:id="rId31"/>
      <w:footerReference w:type="default" r:id="rId32"/>
      <w:footerReference w:type="first" r:id="rId33"/>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052E" w:rsidRDefault="0038052E" w:rsidP="005A20E2">
      <w:r>
        <w:separator/>
      </w:r>
    </w:p>
    <w:p w:rsidR="0038052E" w:rsidRDefault="0038052E"/>
    <w:p w:rsidR="0038052E" w:rsidRDefault="0038052E" w:rsidP="009B4773"/>
    <w:p w:rsidR="0038052E" w:rsidRDefault="0038052E" w:rsidP="00513832"/>
  </w:endnote>
  <w:endnote w:type="continuationSeparator" w:id="0">
    <w:p w:rsidR="0038052E" w:rsidRDefault="0038052E" w:rsidP="005A20E2">
      <w:r>
        <w:continuationSeparator/>
      </w:r>
    </w:p>
    <w:p w:rsidR="0038052E" w:rsidRDefault="0038052E"/>
    <w:p w:rsidR="0038052E" w:rsidRDefault="0038052E" w:rsidP="009B4773"/>
    <w:p w:rsidR="0038052E" w:rsidRDefault="0038052E" w:rsidP="00513832"/>
  </w:endnote>
  <w:endnote w:type="continuationNotice" w:id="1">
    <w:p w:rsidR="0038052E" w:rsidRDefault="0038052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8E7C99">
      <w:rPr>
        <w:noProof/>
        <w:lang w:bidi="es-ES"/>
      </w:rPr>
      <w:t>30</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8E7C99"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052E" w:rsidRDefault="0038052E" w:rsidP="005A20E2">
      <w:r>
        <w:separator/>
      </w:r>
    </w:p>
    <w:p w:rsidR="0038052E" w:rsidRDefault="0038052E"/>
    <w:p w:rsidR="0038052E" w:rsidRDefault="0038052E" w:rsidP="009B4773"/>
    <w:p w:rsidR="0038052E" w:rsidRDefault="0038052E" w:rsidP="00513832"/>
  </w:footnote>
  <w:footnote w:type="continuationSeparator" w:id="0">
    <w:p w:rsidR="0038052E" w:rsidRDefault="0038052E" w:rsidP="005A20E2">
      <w:r>
        <w:continuationSeparator/>
      </w:r>
    </w:p>
    <w:p w:rsidR="0038052E" w:rsidRDefault="0038052E"/>
    <w:p w:rsidR="0038052E" w:rsidRDefault="0038052E" w:rsidP="009B4773"/>
    <w:p w:rsidR="0038052E" w:rsidRDefault="0038052E" w:rsidP="00513832"/>
  </w:footnote>
  <w:footnote w:type="continuationNotice" w:id="1">
    <w:p w:rsidR="0038052E" w:rsidRDefault="0038052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53A59DD4">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646254"/>
    <w:multiLevelType w:val="hybridMultilevel"/>
    <w:tmpl w:val="F82413A2"/>
    <w:lvl w:ilvl="0" w:tplc="0DEEDEB4">
      <w:start w:val="1"/>
      <w:numFmt w:val="lowerRoman"/>
      <w:pStyle w:val="Listaconnmeros2"/>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4"/>
  </w:num>
  <w:num w:numId="3">
    <w:abstractNumId w:val="6"/>
  </w:num>
  <w:num w:numId="4">
    <w:abstractNumId w:val="4"/>
  </w:num>
  <w:num w:numId="5">
    <w:abstractNumId w:val="8"/>
  </w:num>
  <w:num w:numId="6">
    <w:abstractNumId w:val="3"/>
  </w:num>
  <w:num w:numId="7">
    <w:abstractNumId w:val="11"/>
  </w:num>
  <w:num w:numId="8">
    <w:abstractNumId w:val="2"/>
  </w:num>
  <w:num w:numId="9">
    <w:abstractNumId w:val="13"/>
  </w:num>
  <w:num w:numId="10">
    <w:abstractNumId w:val="1"/>
  </w:num>
  <w:num w:numId="11">
    <w:abstractNumId w:val="0"/>
  </w:num>
  <w:num w:numId="12">
    <w:abstractNumId w:val="12"/>
  </w:num>
  <w:num w:numId="13">
    <w:abstractNumId w:val="9"/>
  </w:num>
  <w:num w:numId="14">
    <w:abstractNumId w:val="5"/>
  </w:num>
  <w:num w:numId="15">
    <w:abstractNumId w:val="5"/>
  </w:num>
  <w:num w:numId="16">
    <w:abstractNumId w:val="5"/>
  </w:num>
  <w:num w:numId="17">
    <w:abstractNumId w:val="10"/>
  </w:num>
  <w:num w:numId="1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ctiveWritingStyle w:appName="MSWord" w:lang="es-ES" w:vendorID="64" w:dllVersion="131078" w:nlCheck="1" w:checkStyle="0"/>
  <w:activeWritingStyle w:appName="MSWord" w:lang="es-PE" w:vendorID="64" w:dllVersion="131078"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48E9"/>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052E"/>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162"/>
    <w:rsid w:val="007979C9"/>
    <w:rsid w:val="007A7CE5"/>
    <w:rsid w:val="007B17C4"/>
    <w:rsid w:val="007B1F5A"/>
    <w:rsid w:val="007B3AB6"/>
    <w:rsid w:val="007B5AFF"/>
    <w:rsid w:val="007C136F"/>
    <w:rsid w:val="007C5AF4"/>
    <w:rsid w:val="007C6E78"/>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E214A"/>
    <w:rsid w:val="008E7C99"/>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67584"/>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9F2ED9"/>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18F1"/>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8133A"/>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91176"/>
    <w:rsid w:val="00CA223E"/>
    <w:rsid w:val="00CA4395"/>
    <w:rsid w:val="00CA61D8"/>
    <w:rsid w:val="00CB69EE"/>
    <w:rsid w:val="00CC0946"/>
    <w:rsid w:val="00CD1D98"/>
    <w:rsid w:val="00CF096A"/>
    <w:rsid w:val="00CF1267"/>
    <w:rsid w:val="00CF60E6"/>
    <w:rsid w:val="00D036C8"/>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D3B3D"/>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A1F1F"/>
    <w:rsid w:val="00FC1405"/>
    <w:rsid w:val="00FC51DF"/>
    <w:rsid w:val="00FD3439"/>
    <w:rsid w:val="00FE44C1"/>
    <w:rsid w:val="00FE533D"/>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967584"/>
    <w:pPr>
      <w:spacing w:before="120" w:after="18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967584"/>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036C8"/>
    <w:pPr>
      <w:numPr>
        <w:numId w:val="8"/>
      </w:numPr>
      <w:spacing w:before="240" w:after="240"/>
      <w:ind w:left="1080"/>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0748E9"/>
    <w:pPr>
      <w:numPr>
        <w:numId w:val="18"/>
      </w:numPr>
      <w:spacing w:after="200" w:line="276" w:lineRule="auto"/>
      <w:contextualSpacing/>
    </w:pPr>
    <w:rPr>
      <w:rFonts w:eastAsia="MS Mincho"/>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BC93E37-6162-4CE7-B181-655D1642D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30</Pages>
  <Words>4582</Words>
  <Characters>25205</Characters>
  <Application>Microsoft Office Word</Application>
  <DocSecurity>0</DocSecurity>
  <Lines>210</Lines>
  <Paragraphs>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2023-04-05T16:58:00Z</dcterms:created>
  <dcterms:modified xsi:type="dcterms:W3CDTF">2023-04-10T22:30:00Z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