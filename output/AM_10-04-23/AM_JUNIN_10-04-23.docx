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20,116,629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20,116,629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1,139,444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1,139,444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JUNIN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JUNIN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B2770C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259" w:history="1">
            <w:r w:rsidR="00B2770C" w:rsidRPr="00201353">
              <w:rPr>
                <w:rStyle w:val="Hipervnculo"/>
                <w:noProof/>
              </w:rPr>
              <w:t>1. Intervenciones y Acciones Pedagógicas (IAP)</w:t>
            </w:r>
            <w:r w:rsidR="00B2770C">
              <w:rPr>
                <w:noProof/>
                <w:webHidden/>
              </w:rPr>
              <w:tab/>
            </w:r>
            <w:r w:rsidR="00B2770C">
              <w:rPr>
                <w:noProof/>
                <w:webHidden/>
              </w:rPr>
              <w:fldChar w:fldCharType="begin"/>
            </w:r>
            <w:r w:rsidR="00B2770C">
              <w:rPr>
                <w:noProof/>
                <w:webHidden/>
              </w:rPr>
              <w:instrText xml:space="preserve"> PAGEREF _Toc132040259 \h </w:instrText>
            </w:r>
            <w:r w:rsidR="00B2770C">
              <w:rPr>
                <w:noProof/>
                <w:webHidden/>
              </w:rPr>
            </w:r>
            <w:r w:rsidR="00B2770C">
              <w:rPr>
                <w:noProof/>
                <w:webHidden/>
              </w:rPr>
              <w:fldChar w:fldCharType="separate"/>
            </w:r>
            <w:r w:rsidR="00B2770C">
              <w:rPr>
                <w:noProof/>
                <w:webHidden/>
              </w:rPr>
              <w:t>3</w:t>
            </w:r>
            <w:r w:rsidR="00B2770C">
              <w:rPr>
                <w:noProof/>
                <w:webHidden/>
              </w:rPr>
              <w:fldChar w:fldCharType="end"/>
            </w:r>
          </w:hyperlink>
        </w:p>
        <w:p w:rsidR="00B2770C" w:rsidRDefault="00B2770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260" w:history="1">
            <w:r w:rsidRPr="00201353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770C" w:rsidRDefault="00B2770C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261" w:history="1">
            <w:r w:rsidRPr="00201353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1636B3" w:rsidRDefault="00B2770C">
      <w:pPr>
        <w:pStyle w:val="Ttulo1"/>
      </w:pPr>
      <w:bookmarkStart w:id="1" w:name="_Toc132040259"/>
      <w:r>
        <w:t xml:space="preserve">1. </w:t>
      </w:r>
      <w:r>
        <w:t>Intervenciones y Acciones Pedagógicas (IAP)</w:t>
      </w:r>
      <w:bookmarkEnd w:id="1"/>
    </w:p>
    <w:p w:rsidR="001636B3" w:rsidRDefault="00B2770C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1636B3" w:rsidRDefault="00B2770C">
      <w:pPr>
        <w:pStyle w:val="Listaconvietas"/>
        <w:jc w:val="both"/>
      </w:pPr>
      <w:r>
        <w:t>El Gobierno Regional de JUNIN tiene asignado en su presupuesto institucional de apertura un monto de S/ 20,116,629.00 para el financiamiento de las intervenciones y acciones pedagógicas. Asimismo, es importante menc</w:t>
      </w:r>
      <w:r>
        <w:t xml:space="preserve">ionar que adicionalmente se realizará transferencias de partidas con cargo a los recursos del Ministerio de Educación a favor de los Gobierno Regionales, en base a los resultados de la ejecución de los recursos asignados, conforme lo dispuesto en el marco </w:t>
      </w:r>
      <w:r>
        <w:t>del numeral 42.1 y 42.2 del artículo 42 de la Ley de Presupuesto 2023.</w:t>
      </w:r>
    </w:p>
    <w:p w:rsidR="001636B3" w:rsidRDefault="00B2770C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1636B3" w:rsidRDefault="00B2770C">
      <w:pPr>
        <w:jc w:val="center"/>
      </w:pPr>
      <w:r>
        <w:rPr>
          <w:b/>
        </w:rPr>
        <w:t>Tabla N° 01. Costo anual de las intervenciones y recursos disponibles e</w:t>
      </w:r>
      <w:r>
        <w:rPr>
          <w:b/>
        </w:rPr>
        <w:t>n el PIA, por Unidad Ejecutora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636B3" w:rsidRDefault="00B2770C">
            <w:r>
              <w:t>Unidad Ejecutora</w:t>
            </w:r>
          </w:p>
        </w:tc>
        <w:tc>
          <w:tcPr>
            <w:tcW w:w="3249" w:type="dxa"/>
          </w:tcPr>
          <w:p w:rsidR="001636B3" w:rsidRDefault="00B2770C">
            <w:r>
              <w:t>Costo anual</w:t>
            </w:r>
          </w:p>
        </w:tc>
        <w:tc>
          <w:tcPr>
            <w:tcW w:w="3249" w:type="dxa"/>
          </w:tcPr>
          <w:p w:rsidR="001636B3" w:rsidRDefault="00B2770C">
            <w:r>
              <w:t>PIA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300. EDUCACION JUNIN</w:t>
            </w:r>
          </w:p>
        </w:tc>
        <w:tc>
          <w:tcPr>
            <w:tcW w:w="3249" w:type="dxa"/>
          </w:tcPr>
          <w:p w:rsidR="001636B3" w:rsidRDefault="00B2770C">
            <w:r>
              <w:t>1,907,747</w:t>
            </w:r>
          </w:p>
        </w:tc>
        <w:tc>
          <w:tcPr>
            <w:tcW w:w="3249" w:type="dxa"/>
          </w:tcPr>
          <w:p w:rsidR="001636B3" w:rsidRDefault="00B2770C">
            <w:r>
              <w:t>435,342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301. EDUCACION TARMA</w:t>
            </w:r>
          </w:p>
        </w:tc>
        <w:tc>
          <w:tcPr>
            <w:tcW w:w="3249" w:type="dxa"/>
          </w:tcPr>
          <w:p w:rsidR="001636B3" w:rsidRDefault="00B2770C">
            <w:r>
              <w:t>1,491,835</w:t>
            </w:r>
          </w:p>
        </w:tc>
        <w:tc>
          <w:tcPr>
            <w:tcW w:w="3249" w:type="dxa"/>
          </w:tcPr>
          <w:p w:rsidR="001636B3" w:rsidRDefault="00B2770C">
            <w:r>
              <w:t>1,252,834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302. EDUCACION SATIPO</w:t>
            </w:r>
          </w:p>
        </w:tc>
        <w:tc>
          <w:tcPr>
            <w:tcW w:w="3249" w:type="dxa"/>
          </w:tcPr>
          <w:p w:rsidR="001636B3" w:rsidRDefault="00B2770C">
            <w:r>
              <w:t>2,782,018</w:t>
            </w:r>
          </w:p>
        </w:tc>
        <w:tc>
          <w:tcPr>
            <w:tcW w:w="3249" w:type="dxa"/>
          </w:tcPr>
          <w:p w:rsidR="001636B3" w:rsidRDefault="00B2770C">
            <w:r>
              <w:t>1,977,306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303. EDUCACION CHANCHAMAYO</w:t>
            </w:r>
          </w:p>
        </w:tc>
        <w:tc>
          <w:tcPr>
            <w:tcW w:w="3249" w:type="dxa"/>
          </w:tcPr>
          <w:p w:rsidR="001636B3" w:rsidRDefault="00B2770C">
            <w:r>
              <w:t>3,279,427</w:t>
            </w:r>
          </w:p>
        </w:tc>
        <w:tc>
          <w:tcPr>
            <w:tcW w:w="3249" w:type="dxa"/>
          </w:tcPr>
          <w:p w:rsidR="001636B3" w:rsidRDefault="00B2770C">
            <w:r>
              <w:t>2,619,322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 xml:space="preserve">304. </w:t>
            </w:r>
            <w:r>
              <w:t>EDUCACION HUANCAYO</w:t>
            </w:r>
          </w:p>
        </w:tc>
        <w:tc>
          <w:tcPr>
            <w:tcW w:w="3249" w:type="dxa"/>
          </w:tcPr>
          <w:p w:rsidR="001636B3" w:rsidRDefault="00B2770C">
            <w:r>
              <w:t>5,156,994</w:t>
            </w:r>
          </w:p>
        </w:tc>
        <w:tc>
          <w:tcPr>
            <w:tcW w:w="3249" w:type="dxa"/>
          </w:tcPr>
          <w:p w:rsidR="001636B3" w:rsidRDefault="00B2770C">
            <w:r>
              <w:t>4,189,614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305. EDUCACION CONCEPCION</w:t>
            </w:r>
          </w:p>
        </w:tc>
        <w:tc>
          <w:tcPr>
            <w:tcW w:w="3249" w:type="dxa"/>
          </w:tcPr>
          <w:p w:rsidR="001636B3" w:rsidRDefault="00B2770C">
            <w:r>
              <w:t>1,496,206</w:t>
            </w:r>
          </w:p>
        </w:tc>
        <w:tc>
          <w:tcPr>
            <w:tcW w:w="3249" w:type="dxa"/>
          </w:tcPr>
          <w:p w:rsidR="001636B3" w:rsidRDefault="00B2770C">
            <w:r>
              <w:t>1,232,126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306. EDUCACION CHUPACA</w:t>
            </w:r>
          </w:p>
        </w:tc>
        <w:tc>
          <w:tcPr>
            <w:tcW w:w="3249" w:type="dxa"/>
          </w:tcPr>
          <w:p w:rsidR="001636B3" w:rsidRDefault="00B2770C">
            <w:r>
              <w:t>1,510,791</w:t>
            </w:r>
          </w:p>
        </w:tc>
        <w:tc>
          <w:tcPr>
            <w:tcW w:w="3249" w:type="dxa"/>
          </w:tcPr>
          <w:p w:rsidR="001636B3" w:rsidRDefault="00B2770C">
            <w:r>
              <w:t>1,262,055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307. EDUCACION JAUJA</w:t>
            </w:r>
          </w:p>
        </w:tc>
        <w:tc>
          <w:tcPr>
            <w:tcW w:w="3249" w:type="dxa"/>
          </w:tcPr>
          <w:p w:rsidR="001636B3" w:rsidRDefault="00B2770C">
            <w:r>
              <w:t>2,564,395</w:t>
            </w:r>
          </w:p>
        </w:tc>
        <w:tc>
          <w:tcPr>
            <w:tcW w:w="3249" w:type="dxa"/>
          </w:tcPr>
          <w:p w:rsidR="001636B3" w:rsidRDefault="00B2770C">
            <w:r>
              <w:t>2,111,761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308. EDUCACION YAULI - LA OROYA</w:t>
            </w:r>
          </w:p>
        </w:tc>
        <w:tc>
          <w:tcPr>
            <w:tcW w:w="3249" w:type="dxa"/>
          </w:tcPr>
          <w:p w:rsidR="001636B3" w:rsidRDefault="00B2770C">
            <w:r>
              <w:t>858,702</w:t>
            </w:r>
          </w:p>
        </w:tc>
        <w:tc>
          <w:tcPr>
            <w:tcW w:w="3249" w:type="dxa"/>
          </w:tcPr>
          <w:p w:rsidR="001636B3" w:rsidRDefault="00B2770C">
            <w:r>
              <w:t>703,059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309. EDUCACION PROVINCIA DE JUNIN</w:t>
            </w:r>
          </w:p>
        </w:tc>
        <w:tc>
          <w:tcPr>
            <w:tcW w:w="3249" w:type="dxa"/>
          </w:tcPr>
          <w:p w:rsidR="001636B3" w:rsidRDefault="00B2770C">
            <w:r>
              <w:t>907,079</w:t>
            </w:r>
          </w:p>
        </w:tc>
        <w:tc>
          <w:tcPr>
            <w:tcW w:w="3249" w:type="dxa"/>
          </w:tcPr>
          <w:p w:rsidR="001636B3" w:rsidRDefault="00B2770C">
            <w:r>
              <w:t>735,078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310. EDUCACION PICHANAKI</w:t>
            </w:r>
          </w:p>
        </w:tc>
        <w:tc>
          <w:tcPr>
            <w:tcW w:w="3249" w:type="dxa"/>
          </w:tcPr>
          <w:p w:rsidR="001636B3" w:rsidRDefault="00B2770C">
            <w:r>
              <w:t>1,916,935</w:t>
            </w:r>
          </w:p>
        </w:tc>
        <w:tc>
          <w:tcPr>
            <w:tcW w:w="3249" w:type="dxa"/>
          </w:tcPr>
          <w:p w:rsidR="001636B3" w:rsidRDefault="00B2770C">
            <w:r>
              <w:t>1,534,757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311. EDUCACION PANGOA</w:t>
            </w:r>
          </w:p>
        </w:tc>
        <w:tc>
          <w:tcPr>
            <w:tcW w:w="3249" w:type="dxa"/>
          </w:tcPr>
          <w:p w:rsidR="001636B3" w:rsidRDefault="00B2770C">
            <w:r>
              <w:t>1,519,450</w:t>
            </w:r>
          </w:p>
        </w:tc>
        <w:tc>
          <w:tcPr>
            <w:tcW w:w="3249" w:type="dxa"/>
          </w:tcPr>
          <w:p w:rsidR="001636B3" w:rsidRDefault="00B2770C">
            <w:r>
              <w:t>1,089,403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312. EDUCACION RIO TAMBO</w:t>
            </w:r>
          </w:p>
        </w:tc>
        <w:tc>
          <w:tcPr>
            <w:tcW w:w="3249" w:type="dxa"/>
          </w:tcPr>
          <w:p w:rsidR="001636B3" w:rsidRDefault="00B2770C">
            <w:r>
              <w:t>1,395,029</w:t>
            </w:r>
          </w:p>
        </w:tc>
        <w:tc>
          <w:tcPr>
            <w:tcW w:w="3249" w:type="dxa"/>
          </w:tcPr>
          <w:p w:rsidR="001636B3" w:rsidRDefault="00B2770C">
            <w:r>
              <w:t>973,972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Total</w:t>
            </w:r>
          </w:p>
        </w:tc>
        <w:tc>
          <w:tcPr>
            <w:tcW w:w="3249" w:type="dxa"/>
          </w:tcPr>
          <w:p w:rsidR="001636B3" w:rsidRDefault="00B2770C">
            <w:r>
              <w:t>26,786,608</w:t>
            </w:r>
          </w:p>
        </w:tc>
        <w:tc>
          <w:tcPr>
            <w:tcW w:w="3249" w:type="dxa"/>
          </w:tcPr>
          <w:p w:rsidR="001636B3" w:rsidRDefault="00B2770C">
            <w:r>
              <w:t>20,116,629</w:t>
            </w:r>
          </w:p>
        </w:tc>
      </w:tr>
    </w:tbl>
    <w:p w:rsidR="001636B3" w:rsidRDefault="00B2770C">
      <w:pPr>
        <w:pStyle w:val="Fuentes"/>
      </w:pPr>
      <w:r>
        <w:lastRenderedPageBreak/>
        <w:t>Fuente: Fuente: Base SIAF al corte de 19 de marzo del 2023 e informes UPP</w:t>
      </w:r>
    </w:p>
    <w:p w:rsidR="001636B3" w:rsidRDefault="00B2770C">
      <w:pPr>
        <w:pStyle w:val="Listaconvietas"/>
        <w:jc w:val="both"/>
      </w:pPr>
      <w:r>
        <w:t>El Gobierno Regional de JUNIN ha recibido un monto S/ 2,541,865.00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1636B3" w:rsidRDefault="00B2770C">
      <w:pPr>
        <w:jc w:val="center"/>
      </w:pPr>
      <w:r>
        <w:rPr>
          <w:b/>
        </w:rPr>
        <w:t>Tabla N° 02. Transferencias realizadas para el financiamiento de intervenciones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636B3" w:rsidRDefault="00B2770C">
            <w:r>
              <w:t>Unidad Ejecutora</w:t>
            </w:r>
          </w:p>
        </w:tc>
        <w:tc>
          <w:tcPr>
            <w:tcW w:w="2436" w:type="dxa"/>
          </w:tcPr>
          <w:p w:rsidR="001636B3" w:rsidRDefault="00B2770C">
            <w:r>
              <w:t>PIM</w:t>
            </w:r>
          </w:p>
        </w:tc>
        <w:tc>
          <w:tcPr>
            <w:tcW w:w="2436" w:type="dxa"/>
          </w:tcPr>
          <w:p w:rsidR="001636B3" w:rsidRDefault="00B2770C">
            <w:r>
              <w:t>Primera transferencia (DS-N°031-2023-EF)</w:t>
            </w:r>
          </w:p>
        </w:tc>
        <w:tc>
          <w:tcPr>
            <w:tcW w:w="2436" w:type="dxa"/>
          </w:tcPr>
          <w:p w:rsidR="001636B3" w:rsidRDefault="00B2770C">
            <w:r>
              <w:t>Total transfer</w:t>
            </w:r>
            <w:r>
              <w:t>ido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300. EDUCACION JUNIN</w:t>
            </w:r>
          </w:p>
        </w:tc>
        <w:tc>
          <w:tcPr>
            <w:tcW w:w="2436" w:type="dxa"/>
          </w:tcPr>
          <w:p w:rsidR="001636B3" w:rsidRDefault="00B2770C">
            <w:r>
              <w:t>1,773,989</w:t>
            </w:r>
          </w:p>
        </w:tc>
        <w:tc>
          <w:tcPr>
            <w:tcW w:w="2436" w:type="dxa"/>
          </w:tcPr>
          <w:p w:rsidR="001636B3" w:rsidRDefault="00B2770C">
            <w:r>
              <w:t>1,338,647</w:t>
            </w:r>
          </w:p>
        </w:tc>
        <w:tc>
          <w:tcPr>
            <w:tcW w:w="2436" w:type="dxa"/>
          </w:tcPr>
          <w:p w:rsidR="001636B3" w:rsidRDefault="00B2770C">
            <w:r>
              <w:t>1,338,647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301. EDUCACION TARMA</w:t>
            </w:r>
          </w:p>
        </w:tc>
        <w:tc>
          <w:tcPr>
            <w:tcW w:w="2436" w:type="dxa"/>
          </w:tcPr>
          <w:p w:rsidR="001636B3" w:rsidRDefault="00B2770C">
            <w:r>
              <w:t>1,284,095</w:t>
            </w:r>
          </w:p>
        </w:tc>
        <w:tc>
          <w:tcPr>
            <w:tcW w:w="2436" w:type="dxa"/>
          </w:tcPr>
          <w:p w:rsidR="001636B3" w:rsidRDefault="00B2770C">
            <w:r>
              <w:t>31,261</w:t>
            </w:r>
          </w:p>
        </w:tc>
        <w:tc>
          <w:tcPr>
            <w:tcW w:w="2436" w:type="dxa"/>
          </w:tcPr>
          <w:p w:rsidR="001636B3" w:rsidRDefault="00B2770C">
            <w:r>
              <w:t>31,261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302. EDUCACION SATIPO</w:t>
            </w:r>
          </w:p>
        </w:tc>
        <w:tc>
          <w:tcPr>
            <w:tcW w:w="2436" w:type="dxa"/>
          </w:tcPr>
          <w:p w:rsidR="001636B3" w:rsidRDefault="00B2770C">
            <w:r>
              <w:t>2,311,085</w:t>
            </w:r>
          </w:p>
        </w:tc>
        <w:tc>
          <w:tcPr>
            <w:tcW w:w="2436" w:type="dxa"/>
          </w:tcPr>
          <w:p w:rsidR="001636B3" w:rsidRDefault="00B2770C">
            <w:r>
              <w:t>333,779</w:t>
            </w:r>
          </w:p>
        </w:tc>
        <w:tc>
          <w:tcPr>
            <w:tcW w:w="2436" w:type="dxa"/>
          </w:tcPr>
          <w:p w:rsidR="001636B3" w:rsidRDefault="00B2770C">
            <w:r>
              <w:t>333,779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303. EDUCACION CHANCHAMAYO</w:t>
            </w:r>
          </w:p>
        </w:tc>
        <w:tc>
          <w:tcPr>
            <w:tcW w:w="2436" w:type="dxa"/>
          </w:tcPr>
          <w:p w:rsidR="001636B3" w:rsidRDefault="00B2770C">
            <w:r>
              <w:t>2,746,391</w:t>
            </w:r>
          </w:p>
        </w:tc>
        <w:tc>
          <w:tcPr>
            <w:tcW w:w="2436" w:type="dxa"/>
          </w:tcPr>
          <w:p w:rsidR="001636B3" w:rsidRDefault="00B2770C">
            <w:r>
              <w:t>127,069</w:t>
            </w:r>
          </w:p>
        </w:tc>
        <w:tc>
          <w:tcPr>
            <w:tcW w:w="2436" w:type="dxa"/>
          </w:tcPr>
          <w:p w:rsidR="001636B3" w:rsidRDefault="00B2770C">
            <w:r>
              <w:t>127,069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304. EDUCACION HUANCAYO</w:t>
            </w:r>
          </w:p>
        </w:tc>
        <w:tc>
          <w:tcPr>
            <w:tcW w:w="2436" w:type="dxa"/>
          </w:tcPr>
          <w:p w:rsidR="001636B3" w:rsidRDefault="00B2770C">
            <w:r>
              <w:t>4,359,806</w:t>
            </w:r>
          </w:p>
        </w:tc>
        <w:tc>
          <w:tcPr>
            <w:tcW w:w="2436" w:type="dxa"/>
          </w:tcPr>
          <w:p w:rsidR="001636B3" w:rsidRDefault="00B2770C">
            <w:r>
              <w:t>170,192</w:t>
            </w:r>
          </w:p>
        </w:tc>
        <w:tc>
          <w:tcPr>
            <w:tcW w:w="2436" w:type="dxa"/>
          </w:tcPr>
          <w:p w:rsidR="001636B3" w:rsidRDefault="00B2770C">
            <w:r>
              <w:t>170,192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305. EDUCACION CONCEPCION</w:t>
            </w:r>
          </w:p>
        </w:tc>
        <w:tc>
          <w:tcPr>
            <w:tcW w:w="2436" w:type="dxa"/>
          </w:tcPr>
          <w:p w:rsidR="001636B3" w:rsidRDefault="00B2770C">
            <w:r>
              <w:t>1,299,254</w:t>
            </w:r>
          </w:p>
        </w:tc>
        <w:tc>
          <w:tcPr>
            <w:tcW w:w="2436" w:type="dxa"/>
          </w:tcPr>
          <w:p w:rsidR="001636B3" w:rsidRDefault="00B2770C">
            <w:r>
              <w:t>67,128</w:t>
            </w:r>
          </w:p>
        </w:tc>
        <w:tc>
          <w:tcPr>
            <w:tcW w:w="2436" w:type="dxa"/>
          </w:tcPr>
          <w:p w:rsidR="001636B3" w:rsidRDefault="00B2770C">
            <w:r>
              <w:t>67,128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306. EDUCACION CHUPACA</w:t>
            </w:r>
          </w:p>
        </w:tc>
        <w:tc>
          <w:tcPr>
            <w:tcW w:w="2436" w:type="dxa"/>
          </w:tcPr>
          <w:p w:rsidR="001636B3" w:rsidRDefault="00B2770C">
            <w:r>
              <w:t>1,288,064</w:t>
            </w:r>
          </w:p>
        </w:tc>
        <w:tc>
          <w:tcPr>
            <w:tcW w:w="2436" w:type="dxa"/>
          </w:tcPr>
          <w:p w:rsidR="001636B3" w:rsidRDefault="00B2770C">
            <w:r>
              <w:t>26,009</w:t>
            </w:r>
          </w:p>
        </w:tc>
        <w:tc>
          <w:tcPr>
            <w:tcW w:w="2436" w:type="dxa"/>
          </w:tcPr>
          <w:p w:rsidR="001636B3" w:rsidRDefault="00B2770C">
            <w:r>
              <w:t>26,009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307. EDUCACION JAUJA</w:t>
            </w:r>
          </w:p>
        </w:tc>
        <w:tc>
          <w:tcPr>
            <w:tcW w:w="2436" w:type="dxa"/>
          </w:tcPr>
          <w:p w:rsidR="001636B3" w:rsidRDefault="00B2770C">
            <w:r>
              <w:t>2,152,933</w:t>
            </w:r>
          </w:p>
        </w:tc>
        <w:tc>
          <w:tcPr>
            <w:tcW w:w="2436" w:type="dxa"/>
          </w:tcPr>
          <w:p w:rsidR="001636B3" w:rsidRDefault="00B2770C">
            <w:r>
              <w:t>41,172</w:t>
            </w:r>
          </w:p>
        </w:tc>
        <w:tc>
          <w:tcPr>
            <w:tcW w:w="2436" w:type="dxa"/>
          </w:tcPr>
          <w:p w:rsidR="001636B3" w:rsidRDefault="00B2770C">
            <w:r>
              <w:t>41,172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308. EDUCACION YAULI - LA OROYA</w:t>
            </w:r>
          </w:p>
        </w:tc>
        <w:tc>
          <w:tcPr>
            <w:tcW w:w="2436" w:type="dxa"/>
          </w:tcPr>
          <w:p w:rsidR="001636B3" w:rsidRDefault="00B2770C">
            <w:r>
              <w:t>715,456</w:t>
            </w:r>
          </w:p>
        </w:tc>
        <w:tc>
          <w:tcPr>
            <w:tcW w:w="2436" w:type="dxa"/>
          </w:tcPr>
          <w:p w:rsidR="001636B3" w:rsidRDefault="00B2770C">
            <w:r>
              <w:t>12,397</w:t>
            </w:r>
          </w:p>
        </w:tc>
        <w:tc>
          <w:tcPr>
            <w:tcW w:w="2436" w:type="dxa"/>
          </w:tcPr>
          <w:p w:rsidR="001636B3" w:rsidRDefault="00B2770C">
            <w:r>
              <w:t>12,397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309. EDUCACION PROVINCIA DE JUNIN</w:t>
            </w:r>
          </w:p>
        </w:tc>
        <w:tc>
          <w:tcPr>
            <w:tcW w:w="2436" w:type="dxa"/>
          </w:tcPr>
          <w:p w:rsidR="001636B3" w:rsidRDefault="00B2770C">
            <w:r>
              <w:t>752,187</w:t>
            </w:r>
          </w:p>
        </w:tc>
        <w:tc>
          <w:tcPr>
            <w:tcW w:w="2436" w:type="dxa"/>
          </w:tcPr>
          <w:p w:rsidR="001636B3" w:rsidRDefault="00B2770C">
            <w:r>
              <w:t>17,109</w:t>
            </w:r>
          </w:p>
        </w:tc>
        <w:tc>
          <w:tcPr>
            <w:tcW w:w="2436" w:type="dxa"/>
          </w:tcPr>
          <w:p w:rsidR="001636B3" w:rsidRDefault="00B2770C">
            <w:r>
              <w:t>17,109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310. EDUCACION PICHANAKI</w:t>
            </w:r>
          </w:p>
        </w:tc>
        <w:tc>
          <w:tcPr>
            <w:tcW w:w="2436" w:type="dxa"/>
          </w:tcPr>
          <w:p w:rsidR="001636B3" w:rsidRDefault="00B2770C">
            <w:r>
              <w:t>1,617,720</w:t>
            </w:r>
          </w:p>
        </w:tc>
        <w:tc>
          <w:tcPr>
            <w:tcW w:w="2436" w:type="dxa"/>
          </w:tcPr>
          <w:p w:rsidR="001636B3" w:rsidRDefault="00B2770C">
            <w:r>
              <w:t>82,963</w:t>
            </w:r>
          </w:p>
        </w:tc>
        <w:tc>
          <w:tcPr>
            <w:tcW w:w="2436" w:type="dxa"/>
          </w:tcPr>
          <w:p w:rsidR="001636B3" w:rsidRDefault="00B2770C">
            <w:r>
              <w:t>82,963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311. EDUCACION PANGOA</w:t>
            </w:r>
          </w:p>
        </w:tc>
        <w:tc>
          <w:tcPr>
            <w:tcW w:w="2436" w:type="dxa"/>
          </w:tcPr>
          <w:p w:rsidR="001636B3" w:rsidRDefault="00B2770C">
            <w:r>
              <w:t>1,175,552</w:t>
            </w:r>
          </w:p>
        </w:tc>
        <w:tc>
          <w:tcPr>
            <w:tcW w:w="2436" w:type="dxa"/>
          </w:tcPr>
          <w:p w:rsidR="001636B3" w:rsidRDefault="00B2770C">
            <w:r>
              <w:t>143,869</w:t>
            </w:r>
          </w:p>
        </w:tc>
        <w:tc>
          <w:tcPr>
            <w:tcW w:w="2436" w:type="dxa"/>
          </w:tcPr>
          <w:p w:rsidR="001636B3" w:rsidRDefault="00B2770C">
            <w:r>
              <w:t>143,869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312. EDUCACION RIO TAMBO</w:t>
            </w:r>
          </w:p>
        </w:tc>
        <w:tc>
          <w:tcPr>
            <w:tcW w:w="2436" w:type="dxa"/>
          </w:tcPr>
          <w:p w:rsidR="001636B3" w:rsidRDefault="00B2770C">
            <w:r>
              <w:t>1,094,002</w:t>
            </w:r>
          </w:p>
        </w:tc>
        <w:tc>
          <w:tcPr>
            <w:tcW w:w="2436" w:type="dxa"/>
          </w:tcPr>
          <w:p w:rsidR="001636B3" w:rsidRDefault="00B2770C">
            <w:r>
              <w:t>150,270</w:t>
            </w:r>
          </w:p>
        </w:tc>
        <w:tc>
          <w:tcPr>
            <w:tcW w:w="2436" w:type="dxa"/>
          </w:tcPr>
          <w:p w:rsidR="001636B3" w:rsidRDefault="00B2770C">
            <w:r>
              <w:t>150,270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Total</w:t>
            </w:r>
          </w:p>
        </w:tc>
        <w:tc>
          <w:tcPr>
            <w:tcW w:w="2436" w:type="dxa"/>
          </w:tcPr>
          <w:p w:rsidR="001636B3" w:rsidRDefault="00B2770C">
            <w:r>
              <w:t>22,570,534</w:t>
            </w:r>
          </w:p>
        </w:tc>
        <w:tc>
          <w:tcPr>
            <w:tcW w:w="2436" w:type="dxa"/>
          </w:tcPr>
          <w:p w:rsidR="001636B3" w:rsidRDefault="00B2770C">
            <w:r>
              <w:t>2,541,865</w:t>
            </w:r>
          </w:p>
        </w:tc>
        <w:tc>
          <w:tcPr>
            <w:tcW w:w="2436" w:type="dxa"/>
          </w:tcPr>
          <w:p w:rsidR="001636B3" w:rsidRDefault="00B2770C">
            <w:r>
              <w:t>2,541,865</w:t>
            </w:r>
          </w:p>
        </w:tc>
      </w:tr>
    </w:tbl>
    <w:p w:rsidR="001636B3" w:rsidRDefault="00B2770C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1636B3" w:rsidRDefault="00B2770C">
      <w:pPr>
        <w:pStyle w:val="Listaconvietas"/>
        <w:jc w:val="both"/>
      </w:pPr>
      <w:r>
        <w:t>Al 19 de marzo del 2023, el Pliego Gobierno Regional de JUNIN ha ejecutado un monto total de S/ 973,451, lo que representa el 9.8% del PIM.</w:t>
      </w:r>
    </w:p>
    <w:p w:rsidR="001636B3" w:rsidRDefault="00B2770C">
      <w:pPr>
        <w:jc w:val="center"/>
      </w:pPr>
      <w:r>
        <w:rPr>
          <w:b/>
        </w:rPr>
        <w:t>Gráfico N° 01 Avance en la ejecución presupuestal por Unidad Ejecutora (Dev/PIM%)</w:t>
      </w:r>
    </w:p>
    <w:p w:rsidR="001636B3" w:rsidRDefault="00B2770C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B3" w:rsidRDefault="00B2770C">
      <w:pPr>
        <w:pStyle w:val="Fuentes"/>
      </w:pPr>
      <w:r>
        <w:t>Fuente: Base SIAF a</w:t>
      </w:r>
      <w:r>
        <w:t>l corte de 19 de marzo del 2023</w:t>
      </w:r>
    </w:p>
    <w:p w:rsidR="001636B3" w:rsidRDefault="00B2770C">
      <w:pPr>
        <w:pStyle w:val="Listaconvietas"/>
        <w:jc w:val="both"/>
      </w:pPr>
      <w:r>
        <w:t xml:space="preserve">El Pliego Gobierno Regional de JUNIN implementa un total de 20 de intervenciones y acciones pedagógicas para el Año 2023. Las cinco intervenciones que han recibido mayores recursos en el PIM al 19 de marzo del 2023 son: </w:t>
      </w:r>
      <w:r>
        <w:t>Jornada escolar completa (6.02 millones), PRONOEI (5.21 millones), Secundaria tutorial (2.26 millones), Convivencia escolar (1.55 millones) y CAS UGEL (1.25 millones)</w:t>
      </w:r>
    </w:p>
    <w:p w:rsidR="001636B3" w:rsidRDefault="00B2770C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636B3" w:rsidRDefault="00B2770C">
            <w:r>
              <w:t>Inter</w:t>
            </w:r>
            <w:r>
              <w:t>vención pedagógica</w:t>
            </w:r>
          </w:p>
        </w:tc>
        <w:tc>
          <w:tcPr>
            <w:tcW w:w="3249" w:type="dxa"/>
          </w:tcPr>
          <w:p w:rsidR="001636B3" w:rsidRDefault="00B2770C">
            <w:r>
              <w:t>Costo anual</w:t>
            </w:r>
          </w:p>
        </w:tc>
        <w:tc>
          <w:tcPr>
            <w:tcW w:w="3249" w:type="dxa"/>
          </w:tcPr>
          <w:p w:rsidR="001636B3" w:rsidRDefault="00B2770C">
            <w:r>
              <w:t>PIA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300. EDUCACION JUNIN</w:t>
            </w:r>
          </w:p>
        </w:tc>
        <w:tc>
          <w:tcPr>
            <w:tcW w:w="3249" w:type="dxa"/>
          </w:tcPr>
          <w:p w:rsidR="001636B3" w:rsidRDefault="00B2770C">
            <w:r>
              <w:t>1,907,747</w:t>
            </w:r>
          </w:p>
        </w:tc>
        <w:tc>
          <w:tcPr>
            <w:tcW w:w="3249" w:type="dxa"/>
          </w:tcPr>
          <w:p w:rsidR="001636B3" w:rsidRDefault="00B2770C">
            <w:r>
              <w:t>435,342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301. EDUCACION TARMA</w:t>
            </w:r>
          </w:p>
        </w:tc>
        <w:tc>
          <w:tcPr>
            <w:tcW w:w="3249" w:type="dxa"/>
          </w:tcPr>
          <w:p w:rsidR="001636B3" w:rsidRDefault="00B2770C">
            <w:r>
              <w:t>1,491,835</w:t>
            </w:r>
          </w:p>
        </w:tc>
        <w:tc>
          <w:tcPr>
            <w:tcW w:w="3249" w:type="dxa"/>
          </w:tcPr>
          <w:p w:rsidR="001636B3" w:rsidRDefault="00B2770C">
            <w:r>
              <w:t>1,252,834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302. EDUCACION SATIPO</w:t>
            </w:r>
          </w:p>
        </w:tc>
        <w:tc>
          <w:tcPr>
            <w:tcW w:w="3249" w:type="dxa"/>
          </w:tcPr>
          <w:p w:rsidR="001636B3" w:rsidRDefault="00B2770C">
            <w:r>
              <w:t>2,782,018</w:t>
            </w:r>
          </w:p>
        </w:tc>
        <w:tc>
          <w:tcPr>
            <w:tcW w:w="3249" w:type="dxa"/>
          </w:tcPr>
          <w:p w:rsidR="001636B3" w:rsidRDefault="00B2770C">
            <w:r>
              <w:t>1,977,306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303. EDUCACION CHANCHAMAYO</w:t>
            </w:r>
          </w:p>
        </w:tc>
        <w:tc>
          <w:tcPr>
            <w:tcW w:w="3249" w:type="dxa"/>
          </w:tcPr>
          <w:p w:rsidR="001636B3" w:rsidRDefault="00B2770C">
            <w:r>
              <w:t>3,279,427</w:t>
            </w:r>
          </w:p>
        </w:tc>
        <w:tc>
          <w:tcPr>
            <w:tcW w:w="3249" w:type="dxa"/>
          </w:tcPr>
          <w:p w:rsidR="001636B3" w:rsidRDefault="00B2770C">
            <w:r>
              <w:t>2,619,322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304. EDUCACION HUANCAYO</w:t>
            </w:r>
          </w:p>
        </w:tc>
        <w:tc>
          <w:tcPr>
            <w:tcW w:w="3249" w:type="dxa"/>
          </w:tcPr>
          <w:p w:rsidR="001636B3" w:rsidRDefault="00B2770C">
            <w:r>
              <w:t>5,156,994</w:t>
            </w:r>
          </w:p>
        </w:tc>
        <w:tc>
          <w:tcPr>
            <w:tcW w:w="3249" w:type="dxa"/>
          </w:tcPr>
          <w:p w:rsidR="001636B3" w:rsidRDefault="00B2770C">
            <w:r>
              <w:t>4,189,614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305. EDUCACION CONCEPCION</w:t>
            </w:r>
          </w:p>
        </w:tc>
        <w:tc>
          <w:tcPr>
            <w:tcW w:w="3249" w:type="dxa"/>
          </w:tcPr>
          <w:p w:rsidR="001636B3" w:rsidRDefault="00B2770C">
            <w:r>
              <w:t>1,496,206</w:t>
            </w:r>
          </w:p>
        </w:tc>
        <w:tc>
          <w:tcPr>
            <w:tcW w:w="3249" w:type="dxa"/>
          </w:tcPr>
          <w:p w:rsidR="001636B3" w:rsidRDefault="00B2770C">
            <w:r>
              <w:t>1,232,126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306. EDUCACION CHUPACA</w:t>
            </w:r>
          </w:p>
        </w:tc>
        <w:tc>
          <w:tcPr>
            <w:tcW w:w="3249" w:type="dxa"/>
          </w:tcPr>
          <w:p w:rsidR="001636B3" w:rsidRDefault="00B2770C">
            <w:r>
              <w:t>1,510,791</w:t>
            </w:r>
          </w:p>
        </w:tc>
        <w:tc>
          <w:tcPr>
            <w:tcW w:w="3249" w:type="dxa"/>
          </w:tcPr>
          <w:p w:rsidR="001636B3" w:rsidRDefault="00B2770C">
            <w:r>
              <w:t>1,262,055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307. EDUCACION JAUJA</w:t>
            </w:r>
          </w:p>
        </w:tc>
        <w:tc>
          <w:tcPr>
            <w:tcW w:w="3249" w:type="dxa"/>
          </w:tcPr>
          <w:p w:rsidR="001636B3" w:rsidRDefault="00B2770C">
            <w:r>
              <w:t>2,564,395</w:t>
            </w:r>
          </w:p>
        </w:tc>
        <w:tc>
          <w:tcPr>
            <w:tcW w:w="3249" w:type="dxa"/>
          </w:tcPr>
          <w:p w:rsidR="001636B3" w:rsidRDefault="00B2770C">
            <w:r>
              <w:t>2,111,761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308. EDUCACION YAULI - LA OROYA</w:t>
            </w:r>
          </w:p>
        </w:tc>
        <w:tc>
          <w:tcPr>
            <w:tcW w:w="3249" w:type="dxa"/>
          </w:tcPr>
          <w:p w:rsidR="001636B3" w:rsidRDefault="00B2770C">
            <w:r>
              <w:t>858,702</w:t>
            </w:r>
          </w:p>
        </w:tc>
        <w:tc>
          <w:tcPr>
            <w:tcW w:w="3249" w:type="dxa"/>
          </w:tcPr>
          <w:p w:rsidR="001636B3" w:rsidRDefault="00B2770C">
            <w:r>
              <w:t>703,059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309. EDUCACION PROVINCIA DE JUNIN</w:t>
            </w:r>
          </w:p>
        </w:tc>
        <w:tc>
          <w:tcPr>
            <w:tcW w:w="3249" w:type="dxa"/>
          </w:tcPr>
          <w:p w:rsidR="001636B3" w:rsidRDefault="00B2770C">
            <w:r>
              <w:t>907,079</w:t>
            </w:r>
          </w:p>
        </w:tc>
        <w:tc>
          <w:tcPr>
            <w:tcW w:w="3249" w:type="dxa"/>
          </w:tcPr>
          <w:p w:rsidR="001636B3" w:rsidRDefault="00B2770C">
            <w:r>
              <w:t>735,078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 xml:space="preserve">310. EDUCACION </w:t>
            </w:r>
            <w:r>
              <w:t>PICHANAKI</w:t>
            </w:r>
          </w:p>
        </w:tc>
        <w:tc>
          <w:tcPr>
            <w:tcW w:w="3249" w:type="dxa"/>
          </w:tcPr>
          <w:p w:rsidR="001636B3" w:rsidRDefault="00B2770C">
            <w:r>
              <w:t>1,916,935</w:t>
            </w:r>
          </w:p>
        </w:tc>
        <w:tc>
          <w:tcPr>
            <w:tcW w:w="3249" w:type="dxa"/>
          </w:tcPr>
          <w:p w:rsidR="001636B3" w:rsidRDefault="00B2770C">
            <w:r>
              <w:t>1,534,757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311. EDUCACION PANGOA</w:t>
            </w:r>
          </w:p>
        </w:tc>
        <w:tc>
          <w:tcPr>
            <w:tcW w:w="3249" w:type="dxa"/>
          </w:tcPr>
          <w:p w:rsidR="001636B3" w:rsidRDefault="00B2770C">
            <w:r>
              <w:t>1,519,450</w:t>
            </w:r>
          </w:p>
        </w:tc>
        <w:tc>
          <w:tcPr>
            <w:tcW w:w="3249" w:type="dxa"/>
          </w:tcPr>
          <w:p w:rsidR="001636B3" w:rsidRDefault="00B2770C">
            <w:r>
              <w:t>1,089,403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312. EDUCACION RIO TAMBO</w:t>
            </w:r>
          </w:p>
        </w:tc>
        <w:tc>
          <w:tcPr>
            <w:tcW w:w="3249" w:type="dxa"/>
          </w:tcPr>
          <w:p w:rsidR="001636B3" w:rsidRDefault="00B2770C">
            <w:r>
              <w:t>1,395,029</w:t>
            </w:r>
          </w:p>
        </w:tc>
        <w:tc>
          <w:tcPr>
            <w:tcW w:w="3249" w:type="dxa"/>
          </w:tcPr>
          <w:p w:rsidR="001636B3" w:rsidRDefault="00B2770C">
            <w:r>
              <w:t>973,972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lastRenderedPageBreak/>
              <w:t>Total</w:t>
            </w:r>
          </w:p>
        </w:tc>
        <w:tc>
          <w:tcPr>
            <w:tcW w:w="3249" w:type="dxa"/>
          </w:tcPr>
          <w:p w:rsidR="001636B3" w:rsidRDefault="00B2770C">
            <w:r>
              <w:t>26,786,608</w:t>
            </w:r>
          </w:p>
        </w:tc>
        <w:tc>
          <w:tcPr>
            <w:tcW w:w="3249" w:type="dxa"/>
          </w:tcPr>
          <w:p w:rsidR="001636B3" w:rsidRDefault="00B2770C">
            <w:r>
              <w:t>20,116,629</w:t>
            </w:r>
          </w:p>
        </w:tc>
      </w:tr>
    </w:tbl>
    <w:p w:rsidR="001636B3" w:rsidRDefault="00B2770C">
      <w:pPr>
        <w:pStyle w:val="Fuentes"/>
      </w:pPr>
      <w:r>
        <w:t>Fuente: Fuente: Base SIAF al corte de 19 de marzo del 2023 e informes UPP</w:t>
      </w:r>
    </w:p>
    <w:p w:rsidR="001636B3" w:rsidRDefault="00B2770C">
      <w:pPr>
        <w:pStyle w:val="Listaconvietas"/>
        <w:jc w:val="both"/>
      </w:pPr>
      <w:r>
        <w:t xml:space="preserve">La ejecución por intervención </w:t>
      </w:r>
      <w:r>
        <w:t>pedagógica muestra mayor avance en: Supervisión de IIEE privadas, Convivencia escolar, PRONOEI, Jornada escolar completa, Secundaria tutorial, CAS UGEL, Secundaria en alternancia, Fortalecimiento PP 0106, Secundaria con residencia estudiantil, Limpieza y m</w:t>
      </w:r>
      <w:r>
        <w:t>antenimiento. Es importante resaltar que las intervenciones pedagógicas: Absorción de matrícula, Talleres deportivo recreativos - Wiñaq, Servicio hospitalario - SEHO, PP 0147 IEST, Plan de mejoras PP 0107, Acciones comunes PP 0107, Orquestando, Fortalecimi</w:t>
      </w:r>
      <w:r>
        <w:t>ento PP 0107, Distribución de materiales educativos, Traslado docente. Cuentan con recursos, pero no presentan avances.</w:t>
      </w:r>
    </w:p>
    <w:p w:rsidR="001636B3" w:rsidRDefault="00B2770C">
      <w:pPr>
        <w:jc w:val="center"/>
      </w:pPr>
      <w:r>
        <w:rPr>
          <w:b/>
        </w:rPr>
        <w:t>Tabla N° 04 Avance en Ejecución Presupuestal a nivel de intervenciones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636B3" w:rsidRDefault="00B2770C">
            <w:r>
              <w:t>Intervención pedagógica</w:t>
            </w:r>
          </w:p>
        </w:tc>
        <w:tc>
          <w:tcPr>
            <w:tcW w:w="2436" w:type="dxa"/>
          </w:tcPr>
          <w:p w:rsidR="001636B3" w:rsidRDefault="00B2770C">
            <w:r>
              <w:t>PIM</w:t>
            </w:r>
          </w:p>
        </w:tc>
        <w:tc>
          <w:tcPr>
            <w:tcW w:w="2436" w:type="dxa"/>
          </w:tcPr>
          <w:p w:rsidR="001636B3" w:rsidRDefault="00B2770C">
            <w:r>
              <w:t>Devengado</w:t>
            </w:r>
          </w:p>
        </w:tc>
        <w:tc>
          <w:tcPr>
            <w:tcW w:w="2436" w:type="dxa"/>
          </w:tcPr>
          <w:p w:rsidR="001636B3" w:rsidRDefault="00B2770C">
            <w:r>
              <w:t>% Ejec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Supervisión de IIEE privadas</w:t>
            </w:r>
          </w:p>
        </w:tc>
        <w:tc>
          <w:tcPr>
            <w:tcW w:w="2436" w:type="dxa"/>
          </w:tcPr>
          <w:p w:rsidR="001636B3" w:rsidRDefault="00B2770C">
            <w:r>
              <w:t>615,690</w:t>
            </w:r>
          </w:p>
        </w:tc>
        <w:tc>
          <w:tcPr>
            <w:tcW w:w="2436" w:type="dxa"/>
          </w:tcPr>
          <w:p w:rsidR="001636B3" w:rsidRDefault="00B2770C">
            <w:r>
              <w:t>58,784</w:t>
            </w:r>
          </w:p>
        </w:tc>
        <w:tc>
          <w:tcPr>
            <w:tcW w:w="2436" w:type="dxa"/>
          </w:tcPr>
          <w:p w:rsidR="001636B3" w:rsidRDefault="00B2770C">
            <w:r>
              <w:t>9.5%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Convivencia escolar</w:t>
            </w:r>
          </w:p>
        </w:tc>
        <w:tc>
          <w:tcPr>
            <w:tcW w:w="2436" w:type="dxa"/>
          </w:tcPr>
          <w:p w:rsidR="001636B3" w:rsidRDefault="00B2770C">
            <w:r>
              <w:t>1,552,287</w:t>
            </w:r>
          </w:p>
        </w:tc>
        <w:tc>
          <w:tcPr>
            <w:tcW w:w="2436" w:type="dxa"/>
          </w:tcPr>
          <w:p w:rsidR="001636B3" w:rsidRDefault="00B2770C">
            <w:r>
              <w:t>105,931</w:t>
            </w:r>
          </w:p>
        </w:tc>
        <w:tc>
          <w:tcPr>
            <w:tcW w:w="2436" w:type="dxa"/>
          </w:tcPr>
          <w:p w:rsidR="001636B3" w:rsidRDefault="00B2770C">
            <w:r>
              <w:t>6.8%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PRONOEI</w:t>
            </w:r>
          </w:p>
        </w:tc>
        <w:tc>
          <w:tcPr>
            <w:tcW w:w="2436" w:type="dxa"/>
          </w:tcPr>
          <w:p w:rsidR="001636B3" w:rsidRDefault="00B2770C">
            <w:r>
              <w:t>5,209,380</w:t>
            </w:r>
          </w:p>
        </w:tc>
        <w:tc>
          <w:tcPr>
            <w:tcW w:w="2436" w:type="dxa"/>
          </w:tcPr>
          <w:p w:rsidR="001636B3" w:rsidRDefault="00B2770C">
            <w:r>
              <w:t>302,832</w:t>
            </w:r>
          </w:p>
        </w:tc>
        <w:tc>
          <w:tcPr>
            <w:tcW w:w="2436" w:type="dxa"/>
          </w:tcPr>
          <w:p w:rsidR="001636B3" w:rsidRDefault="00B2770C">
            <w:r>
              <w:t>5.8%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Jornada escolar completa</w:t>
            </w:r>
          </w:p>
        </w:tc>
        <w:tc>
          <w:tcPr>
            <w:tcW w:w="2436" w:type="dxa"/>
          </w:tcPr>
          <w:p w:rsidR="001636B3" w:rsidRDefault="00B2770C">
            <w:r>
              <w:t>6,019,587</w:t>
            </w:r>
          </w:p>
        </w:tc>
        <w:tc>
          <w:tcPr>
            <w:tcW w:w="2436" w:type="dxa"/>
          </w:tcPr>
          <w:p w:rsidR="001636B3" w:rsidRDefault="00B2770C">
            <w:r>
              <w:t>327,448</w:t>
            </w:r>
          </w:p>
        </w:tc>
        <w:tc>
          <w:tcPr>
            <w:tcW w:w="2436" w:type="dxa"/>
          </w:tcPr>
          <w:p w:rsidR="001636B3" w:rsidRDefault="00B2770C">
            <w:r>
              <w:t>5.4%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tutorial</w:t>
            </w:r>
          </w:p>
        </w:tc>
        <w:tc>
          <w:tcPr>
            <w:tcW w:w="2436" w:type="dxa"/>
          </w:tcPr>
          <w:p w:rsidR="001636B3" w:rsidRDefault="00B2770C">
            <w:r>
              <w:t>2,263,357</w:t>
            </w:r>
          </w:p>
        </w:tc>
        <w:tc>
          <w:tcPr>
            <w:tcW w:w="2436" w:type="dxa"/>
          </w:tcPr>
          <w:p w:rsidR="001636B3" w:rsidRDefault="00B2770C">
            <w:r>
              <w:t>101,079</w:t>
            </w:r>
          </w:p>
        </w:tc>
        <w:tc>
          <w:tcPr>
            <w:tcW w:w="2436" w:type="dxa"/>
          </w:tcPr>
          <w:p w:rsidR="001636B3" w:rsidRDefault="00B2770C">
            <w:r>
              <w:t>4.5%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CAS UGEL</w:t>
            </w:r>
          </w:p>
        </w:tc>
        <w:tc>
          <w:tcPr>
            <w:tcW w:w="2436" w:type="dxa"/>
          </w:tcPr>
          <w:p w:rsidR="001636B3" w:rsidRDefault="00B2770C">
            <w:r>
              <w:t>1,249,920</w:t>
            </w:r>
          </w:p>
        </w:tc>
        <w:tc>
          <w:tcPr>
            <w:tcW w:w="2436" w:type="dxa"/>
          </w:tcPr>
          <w:p w:rsidR="001636B3" w:rsidRDefault="00B2770C">
            <w:r>
              <w:t>53,104</w:t>
            </w:r>
          </w:p>
        </w:tc>
        <w:tc>
          <w:tcPr>
            <w:tcW w:w="2436" w:type="dxa"/>
          </w:tcPr>
          <w:p w:rsidR="001636B3" w:rsidRDefault="00B2770C">
            <w:r>
              <w:t>4.2%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en alternancia</w:t>
            </w:r>
          </w:p>
        </w:tc>
        <w:tc>
          <w:tcPr>
            <w:tcW w:w="2436" w:type="dxa"/>
          </w:tcPr>
          <w:p w:rsidR="001636B3" w:rsidRDefault="00B2770C">
            <w:r>
              <w:t>263,700</w:t>
            </w:r>
          </w:p>
        </w:tc>
        <w:tc>
          <w:tcPr>
            <w:tcW w:w="2436" w:type="dxa"/>
          </w:tcPr>
          <w:p w:rsidR="001636B3" w:rsidRDefault="00B2770C">
            <w:r>
              <w:t>9,254</w:t>
            </w:r>
          </w:p>
        </w:tc>
        <w:tc>
          <w:tcPr>
            <w:tcW w:w="2436" w:type="dxa"/>
          </w:tcPr>
          <w:p w:rsidR="001636B3" w:rsidRDefault="00B2770C">
            <w:r>
              <w:t>3.5%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0106</w:t>
            </w:r>
          </w:p>
        </w:tc>
        <w:tc>
          <w:tcPr>
            <w:tcW w:w="2436" w:type="dxa"/>
          </w:tcPr>
          <w:p w:rsidR="001636B3" w:rsidRDefault="00B2770C">
            <w:r>
              <w:t>653,993</w:t>
            </w:r>
          </w:p>
        </w:tc>
        <w:tc>
          <w:tcPr>
            <w:tcW w:w="2436" w:type="dxa"/>
          </w:tcPr>
          <w:p w:rsidR="001636B3" w:rsidRDefault="00B2770C">
            <w:r>
              <w:t>8,829</w:t>
            </w:r>
          </w:p>
        </w:tc>
        <w:tc>
          <w:tcPr>
            <w:tcW w:w="2436" w:type="dxa"/>
          </w:tcPr>
          <w:p w:rsidR="001636B3" w:rsidRDefault="00B2770C">
            <w:r>
              <w:t>1.3%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2436" w:type="dxa"/>
          </w:tcPr>
          <w:p w:rsidR="001636B3" w:rsidRDefault="00B2770C">
            <w:r>
              <w:t>844,416</w:t>
            </w:r>
          </w:p>
        </w:tc>
        <w:tc>
          <w:tcPr>
            <w:tcW w:w="2436" w:type="dxa"/>
          </w:tcPr>
          <w:p w:rsidR="001636B3" w:rsidRDefault="00B2770C">
            <w:r>
              <w:t>3,654</w:t>
            </w:r>
          </w:p>
        </w:tc>
        <w:tc>
          <w:tcPr>
            <w:tcW w:w="2436" w:type="dxa"/>
          </w:tcPr>
          <w:p w:rsidR="001636B3" w:rsidRDefault="00B2770C">
            <w:r>
              <w:t>0.4%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Limpieza y mantenimiento</w:t>
            </w:r>
          </w:p>
        </w:tc>
        <w:tc>
          <w:tcPr>
            <w:tcW w:w="2436" w:type="dxa"/>
          </w:tcPr>
          <w:p w:rsidR="001636B3" w:rsidRDefault="00B2770C">
            <w:r>
              <w:t>591,300</w:t>
            </w:r>
          </w:p>
        </w:tc>
        <w:tc>
          <w:tcPr>
            <w:tcW w:w="2436" w:type="dxa"/>
          </w:tcPr>
          <w:p w:rsidR="001636B3" w:rsidRDefault="00B2770C">
            <w:r>
              <w:t>2,536</w:t>
            </w:r>
          </w:p>
        </w:tc>
        <w:tc>
          <w:tcPr>
            <w:tcW w:w="2436" w:type="dxa"/>
          </w:tcPr>
          <w:p w:rsidR="001636B3" w:rsidRDefault="00B2770C">
            <w:r>
              <w:t>0.4%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Absorción de matrícula</w:t>
            </w:r>
          </w:p>
        </w:tc>
        <w:tc>
          <w:tcPr>
            <w:tcW w:w="2436" w:type="dxa"/>
          </w:tcPr>
          <w:p w:rsidR="001636B3" w:rsidRDefault="00B2770C">
            <w:r>
              <w:t>54,324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1636B3" w:rsidRDefault="00B2770C">
            <w:r>
              <w:t>41,913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Servicio hospitalario - SEHO</w:t>
            </w:r>
          </w:p>
        </w:tc>
        <w:tc>
          <w:tcPr>
            <w:tcW w:w="2436" w:type="dxa"/>
          </w:tcPr>
          <w:p w:rsidR="001636B3" w:rsidRDefault="00B2770C">
            <w:r>
              <w:t>132,136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PP 0147 IEST</w:t>
            </w:r>
          </w:p>
        </w:tc>
        <w:tc>
          <w:tcPr>
            <w:tcW w:w="2436" w:type="dxa"/>
          </w:tcPr>
          <w:p w:rsidR="001636B3" w:rsidRDefault="00B2770C">
            <w:r>
              <w:t>792,946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Plan de mejoras PP 0107</w:t>
            </w:r>
          </w:p>
        </w:tc>
        <w:tc>
          <w:tcPr>
            <w:tcW w:w="2436" w:type="dxa"/>
          </w:tcPr>
          <w:p w:rsidR="001636B3" w:rsidRDefault="00B2770C">
            <w:r>
              <w:t>545,701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Acciones comunes PP 0107</w:t>
            </w:r>
          </w:p>
        </w:tc>
        <w:tc>
          <w:tcPr>
            <w:tcW w:w="2436" w:type="dxa"/>
          </w:tcPr>
          <w:p w:rsidR="001636B3" w:rsidRDefault="00B2770C">
            <w:r>
              <w:t>34,140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Orquestando</w:t>
            </w:r>
          </w:p>
        </w:tc>
        <w:tc>
          <w:tcPr>
            <w:tcW w:w="2436" w:type="dxa"/>
          </w:tcPr>
          <w:p w:rsidR="001636B3" w:rsidRDefault="00B2770C">
            <w:r>
              <w:t>205,380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0107</w:t>
            </w:r>
          </w:p>
        </w:tc>
        <w:tc>
          <w:tcPr>
            <w:tcW w:w="2436" w:type="dxa"/>
          </w:tcPr>
          <w:p w:rsidR="001636B3" w:rsidRDefault="00B2770C">
            <w:r>
              <w:t>140,832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Distribución de materiales educativos</w:t>
            </w:r>
          </w:p>
        </w:tc>
        <w:tc>
          <w:tcPr>
            <w:tcW w:w="2436" w:type="dxa"/>
          </w:tcPr>
          <w:p w:rsidR="001636B3" w:rsidRDefault="00B2770C">
            <w:r>
              <w:t>1,139,444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Traslado docente</w:t>
            </w:r>
          </w:p>
        </w:tc>
        <w:tc>
          <w:tcPr>
            <w:tcW w:w="2436" w:type="dxa"/>
          </w:tcPr>
          <w:p w:rsidR="001636B3" w:rsidRDefault="00B2770C">
            <w:r>
              <w:t>220,088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lastRenderedPageBreak/>
              <w:t>Total</w:t>
            </w:r>
          </w:p>
        </w:tc>
        <w:tc>
          <w:tcPr>
            <w:tcW w:w="2436" w:type="dxa"/>
          </w:tcPr>
          <w:p w:rsidR="001636B3" w:rsidRDefault="00B2770C">
            <w:r>
              <w:t>22,570,534</w:t>
            </w:r>
          </w:p>
        </w:tc>
        <w:tc>
          <w:tcPr>
            <w:tcW w:w="2436" w:type="dxa"/>
          </w:tcPr>
          <w:p w:rsidR="001636B3" w:rsidRDefault="00B2770C">
            <w:r>
              <w:t>973,451</w:t>
            </w:r>
          </w:p>
        </w:tc>
        <w:tc>
          <w:tcPr>
            <w:tcW w:w="2436" w:type="dxa"/>
          </w:tcPr>
          <w:p w:rsidR="001636B3" w:rsidRDefault="00B2770C">
            <w:r>
              <w:t>42.1%</w:t>
            </w:r>
          </w:p>
        </w:tc>
      </w:tr>
    </w:tbl>
    <w:p w:rsidR="001636B3" w:rsidRDefault="00B2770C">
      <w:pPr>
        <w:pStyle w:val="Fuentes"/>
      </w:pPr>
      <w:r>
        <w:t>Fuente: Base SIAF al corte de 19 de marzo del 2023 e informes UPP</w:t>
      </w:r>
    </w:p>
    <w:p w:rsidR="001636B3" w:rsidRDefault="00B2770C">
      <w:r>
        <w:br w:type="page"/>
      </w:r>
    </w:p>
    <w:p w:rsidR="001636B3" w:rsidRDefault="00B2770C">
      <w:pPr>
        <w:pStyle w:val="Ttulo1"/>
      </w:pPr>
      <w:bookmarkStart w:id="2" w:name="_Toc132040260"/>
      <w:r>
        <w:lastRenderedPageBreak/>
        <w:t>2. Contratación de Personal CAS para IAP</w:t>
      </w:r>
      <w:bookmarkEnd w:id="2"/>
    </w:p>
    <w:p w:rsidR="001636B3" w:rsidRDefault="00B2770C">
      <w:pPr>
        <w:pStyle w:val="Listaconvietas"/>
        <w:jc w:val="both"/>
      </w:pPr>
      <w:r>
        <w:t xml:space="preserve">El Pliego Gobierno </w:t>
      </w:r>
      <w:r>
        <w:t>Regional de JUNIN tiene un total de 773 PEAS Programadas, para las 13 Unidades Ejecutoras que la conforman. En total, el costo estimado anual de las contrataciones es de S/ 18.20 millones de soles.</w:t>
      </w:r>
    </w:p>
    <w:p w:rsidR="001636B3" w:rsidRDefault="00B2770C">
      <w:pPr>
        <w:jc w:val="center"/>
      </w:pPr>
      <w:r>
        <w:rPr>
          <w:b/>
        </w:rPr>
        <w:t xml:space="preserve">Tabla N° 05 PEAS asignadas y costo anual de contratación- </w:t>
      </w:r>
      <w:r>
        <w:rPr>
          <w:b/>
        </w:rPr>
        <w:t>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1636B3" w:rsidRDefault="00B2770C">
            <w:r>
              <w:t>Unidad Ejecutora</w:t>
            </w:r>
          </w:p>
        </w:tc>
        <w:tc>
          <w:tcPr>
            <w:tcW w:w="3249" w:type="dxa"/>
          </w:tcPr>
          <w:p w:rsidR="001636B3" w:rsidRDefault="00B2770C">
            <w:r>
              <w:t>PEAS programadas</w:t>
            </w:r>
          </w:p>
        </w:tc>
        <w:tc>
          <w:tcPr>
            <w:tcW w:w="3249" w:type="dxa"/>
          </w:tcPr>
          <w:p w:rsidR="001636B3" w:rsidRDefault="00B2770C">
            <w:r>
              <w:t>Costo anual estimado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300. EDUCACION JUNIN</w:t>
            </w:r>
          </w:p>
        </w:tc>
        <w:tc>
          <w:tcPr>
            <w:tcW w:w="3249" w:type="dxa"/>
          </w:tcPr>
          <w:p w:rsidR="001636B3" w:rsidRDefault="00B2770C">
            <w:r>
              <w:t>20</w:t>
            </w:r>
          </w:p>
        </w:tc>
        <w:tc>
          <w:tcPr>
            <w:tcW w:w="3249" w:type="dxa"/>
          </w:tcPr>
          <w:p w:rsidR="001636B3" w:rsidRDefault="00B2770C">
            <w:r>
              <w:t>602,149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301. EDUCACION TARMA</w:t>
            </w:r>
          </w:p>
        </w:tc>
        <w:tc>
          <w:tcPr>
            <w:tcW w:w="3249" w:type="dxa"/>
          </w:tcPr>
          <w:p w:rsidR="001636B3" w:rsidRDefault="00B2770C">
            <w:r>
              <w:t>40</w:t>
            </w:r>
          </w:p>
        </w:tc>
        <w:tc>
          <w:tcPr>
            <w:tcW w:w="3249" w:type="dxa"/>
          </w:tcPr>
          <w:p w:rsidR="001636B3" w:rsidRDefault="00B2770C">
            <w:r>
              <w:t>908,538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302. EDUCACION SATIPO</w:t>
            </w:r>
          </w:p>
        </w:tc>
        <w:tc>
          <w:tcPr>
            <w:tcW w:w="3249" w:type="dxa"/>
          </w:tcPr>
          <w:p w:rsidR="001636B3" w:rsidRDefault="00B2770C">
            <w:r>
              <w:t>79</w:t>
            </w:r>
          </w:p>
        </w:tc>
        <w:tc>
          <w:tcPr>
            <w:tcW w:w="3249" w:type="dxa"/>
          </w:tcPr>
          <w:p w:rsidR="001636B3" w:rsidRDefault="00B2770C">
            <w:r>
              <w:t>1,760,881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303. EDUCACION CHANCHAMAYO</w:t>
            </w:r>
          </w:p>
        </w:tc>
        <w:tc>
          <w:tcPr>
            <w:tcW w:w="3249" w:type="dxa"/>
          </w:tcPr>
          <w:p w:rsidR="001636B3" w:rsidRDefault="00B2770C">
            <w:r>
              <w:t>100</w:t>
            </w:r>
          </w:p>
        </w:tc>
        <w:tc>
          <w:tcPr>
            <w:tcW w:w="3249" w:type="dxa"/>
          </w:tcPr>
          <w:p w:rsidR="001636B3" w:rsidRDefault="00B2770C">
            <w:r>
              <w:t>2,494,069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304. EDUCACION HUANCAYO</w:t>
            </w:r>
          </w:p>
        </w:tc>
        <w:tc>
          <w:tcPr>
            <w:tcW w:w="3249" w:type="dxa"/>
          </w:tcPr>
          <w:p w:rsidR="001636B3" w:rsidRDefault="00B2770C">
            <w:r>
              <w:t>140</w:t>
            </w:r>
          </w:p>
        </w:tc>
        <w:tc>
          <w:tcPr>
            <w:tcW w:w="3249" w:type="dxa"/>
          </w:tcPr>
          <w:p w:rsidR="001636B3" w:rsidRDefault="00B2770C">
            <w:r>
              <w:t>3,496,007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1636B3" w:rsidRDefault="00B2770C">
            <w:r>
              <w:t>37</w:t>
            </w:r>
          </w:p>
        </w:tc>
        <w:tc>
          <w:tcPr>
            <w:tcW w:w="3249" w:type="dxa"/>
          </w:tcPr>
          <w:p w:rsidR="001636B3" w:rsidRDefault="00B2770C">
            <w:r>
              <w:t>939,267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306. EDUCACION CHUPACA</w:t>
            </w:r>
          </w:p>
        </w:tc>
        <w:tc>
          <w:tcPr>
            <w:tcW w:w="3249" w:type="dxa"/>
          </w:tcPr>
          <w:p w:rsidR="001636B3" w:rsidRDefault="00B2770C">
            <w:r>
              <w:t>45</w:t>
            </w:r>
          </w:p>
        </w:tc>
        <w:tc>
          <w:tcPr>
            <w:tcW w:w="3249" w:type="dxa"/>
          </w:tcPr>
          <w:p w:rsidR="001636B3" w:rsidRDefault="00B2770C">
            <w:r>
              <w:t>1,119,542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307. EDUCACION JAUJA</w:t>
            </w:r>
          </w:p>
        </w:tc>
        <w:tc>
          <w:tcPr>
            <w:tcW w:w="3249" w:type="dxa"/>
          </w:tcPr>
          <w:p w:rsidR="001636B3" w:rsidRDefault="00B2770C">
            <w:r>
              <w:t>84</w:t>
            </w:r>
          </w:p>
        </w:tc>
        <w:tc>
          <w:tcPr>
            <w:tcW w:w="3249" w:type="dxa"/>
          </w:tcPr>
          <w:p w:rsidR="001636B3" w:rsidRDefault="00B2770C">
            <w:r>
              <w:t>1,882,673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308. EDUCACION YAULI - LA OROYA</w:t>
            </w:r>
          </w:p>
        </w:tc>
        <w:tc>
          <w:tcPr>
            <w:tcW w:w="3249" w:type="dxa"/>
          </w:tcPr>
          <w:p w:rsidR="001636B3" w:rsidRDefault="00B2770C">
            <w:r>
              <w:t>25</w:t>
            </w:r>
          </w:p>
        </w:tc>
        <w:tc>
          <w:tcPr>
            <w:tcW w:w="3249" w:type="dxa"/>
          </w:tcPr>
          <w:p w:rsidR="001636B3" w:rsidRDefault="00B2770C">
            <w:r>
              <w:t>611,633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309. EDUCACION PROVINCIA DE JUNIN</w:t>
            </w:r>
          </w:p>
        </w:tc>
        <w:tc>
          <w:tcPr>
            <w:tcW w:w="3249" w:type="dxa"/>
          </w:tcPr>
          <w:p w:rsidR="001636B3" w:rsidRDefault="00B2770C">
            <w:r>
              <w:t>27</w:t>
            </w:r>
          </w:p>
        </w:tc>
        <w:tc>
          <w:tcPr>
            <w:tcW w:w="3249" w:type="dxa"/>
          </w:tcPr>
          <w:p w:rsidR="001636B3" w:rsidRDefault="00B2770C">
            <w:r>
              <w:t>658,779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310. EDUCACION PICHANAKI</w:t>
            </w:r>
          </w:p>
        </w:tc>
        <w:tc>
          <w:tcPr>
            <w:tcW w:w="3249" w:type="dxa"/>
          </w:tcPr>
          <w:p w:rsidR="001636B3" w:rsidRDefault="00B2770C">
            <w:r>
              <w:t>69</w:t>
            </w:r>
          </w:p>
        </w:tc>
        <w:tc>
          <w:tcPr>
            <w:tcW w:w="3249" w:type="dxa"/>
          </w:tcPr>
          <w:p w:rsidR="001636B3" w:rsidRDefault="00B2770C">
            <w:r>
              <w:t>1,581,425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311. EDUCACION PANGOA</w:t>
            </w:r>
          </w:p>
        </w:tc>
        <w:tc>
          <w:tcPr>
            <w:tcW w:w="3249" w:type="dxa"/>
          </w:tcPr>
          <w:p w:rsidR="001636B3" w:rsidRDefault="00B2770C">
            <w:r>
              <w:t>53</w:t>
            </w:r>
          </w:p>
        </w:tc>
        <w:tc>
          <w:tcPr>
            <w:tcW w:w="3249" w:type="dxa"/>
          </w:tcPr>
          <w:p w:rsidR="001636B3" w:rsidRDefault="00B2770C">
            <w:r>
              <w:t>1,102,138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312. EDUCACION RIO TAMBO</w:t>
            </w:r>
          </w:p>
        </w:tc>
        <w:tc>
          <w:tcPr>
            <w:tcW w:w="3249" w:type="dxa"/>
          </w:tcPr>
          <w:p w:rsidR="001636B3" w:rsidRDefault="00B2770C">
            <w:r>
              <w:t>54</w:t>
            </w:r>
          </w:p>
        </w:tc>
        <w:tc>
          <w:tcPr>
            <w:tcW w:w="3249" w:type="dxa"/>
          </w:tcPr>
          <w:p w:rsidR="001636B3" w:rsidRDefault="00B2770C">
            <w:r>
              <w:t>1,045,236</w:t>
            </w:r>
          </w:p>
        </w:tc>
      </w:tr>
      <w:tr w:rsidR="001636B3" w:rsidTr="001636B3">
        <w:trPr>
          <w:jc w:val="center"/>
        </w:trPr>
        <w:tc>
          <w:tcPr>
            <w:tcW w:w="3249" w:type="dxa"/>
          </w:tcPr>
          <w:p w:rsidR="001636B3" w:rsidRDefault="00B2770C">
            <w:r>
              <w:t>Total</w:t>
            </w:r>
          </w:p>
        </w:tc>
        <w:tc>
          <w:tcPr>
            <w:tcW w:w="3249" w:type="dxa"/>
          </w:tcPr>
          <w:p w:rsidR="001636B3" w:rsidRDefault="00B2770C">
            <w:r>
              <w:t>773</w:t>
            </w:r>
          </w:p>
        </w:tc>
        <w:tc>
          <w:tcPr>
            <w:tcW w:w="3249" w:type="dxa"/>
          </w:tcPr>
          <w:p w:rsidR="001636B3" w:rsidRDefault="00B2770C">
            <w:r>
              <w:t>18,202,337</w:t>
            </w:r>
          </w:p>
        </w:tc>
      </w:tr>
    </w:tbl>
    <w:p w:rsidR="001636B3" w:rsidRDefault="00B2770C">
      <w:pPr>
        <w:pStyle w:val="Fuentes"/>
      </w:pPr>
      <w:r>
        <w:t>Fuente: Base NEXUS al corte de 30 de marzo del 2023 e informes UPP</w:t>
      </w:r>
    </w:p>
    <w:p w:rsidR="001636B3" w:rsidRDefault="00B2770C">
      <w:pPr>
        <w:pStyle w:val="Listaconvietas"/>
        <w:jc w:val="both"/>
      </w:pPr>
      <w:r>
        <w:t xml:space="preserve">A la fecha de corte del 30 de marzo del 2023, la Región JUNIN ha contratado 76 PEAS CAS de las 773 PEAS </w:t>
      </w:r>
      <w:r>
        <w:t>confirmadas, lo que representa un avance de contratación de 9.8%.</w:t>
      </w:r>
    </w:p>
    <w:p w:rsidR="001636B3" w:rsidRDefault="00B2770C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1636B3" w:rsidRDefault="00B2770C">
      <w:pPr>
        <w:pStyle w:val="Listaconnmeros2"/>
      </w:pPr>
      <w:r>
        <w:t>Personal CAS Administrativo</w:t>
      </w:r>
    </w:p>
    <w:p w:rsidR="001636B3" w:rsidRDefault="00B2770C">
      <w:pPr>
        <w:pStyle w:val="Listaconnmeros2"/>
      </w:pPr>
      <w:r>
        <w:t>Personal CAS de Bienestar Social</w:t>
      </w:r>
    </w:p>
    <w:p w:rsidR="001636B3" w:rsidRDefault="00B2770C">
      <w:pPr>
        <w:pStyle w:val="Listaconnmeros2"/>
        <w:jc w:val="both"/>
      </w:pPr>
      <w:r>
        <w:t>Otr</w:t>
      </w:r>
      <w:r>
        <w:t>os perfiles CAS</w:t>
      </w:r>
    </w:p>
    <w:p w:rsidR="001636B3" w:rsidRDefault="00B2770C">
      <w:pPr>
        <w:pStyle w:val="Ttulo2"/>
      </w:pPr>
      <w:r>
        <w:t>PERSONAL ADMINISTRATIVO</w:t>
      </w:r>
    </w:p>
    <w:p w:rsidR="001636B3" w:rsidRDefault="00B2770C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1636B3" w:rsidRDefault="00B2770C">
      <w:pPr>
        <w:jc w:val="center"/>
      </w:pPr>
      <w:r>
        <w:rPr>
          <w:b/>
        </w:rPr>
        <w:t>Tabla N° 06 Avance de contratación del Personal Adm</w:t>
      </w:r>
      <w:r>
        <w:rPr>
          <w:b/>
        </w:rPr>
        <w:t>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Intervención Pedagógica</w:t>
            </w:r>
          </w:p>
        </w:tc>
        <w:tc>
          <w:tcPr>
            <w:tcW w:w="1949" w:type="dxa"/>
          </w:tcPr>
          <w:p w:rsidR="001636B3" w:rsidRDefault="00B2770C">
            <w:r>
              <w:t>Perfil</w:t>
            </w:r>
          </w:p>
        </w:tc>
        <w:tc>
          <w:tcPr>
            <w:tcW w:w="1949" w:type="dxa"/>
          </w:tcPr>
          <w:p w:rsidR="001636B3" w:rsidRDefault="00B2770C">
            <w:r>
              <w:t>PEAS programadas</w:t>
            </w:r>
          </w:p>
        </w:tc>
        <w:tc>
          <w:tcPr>
            <w:tcW w:w="1949" w:type="dxa"/>
          </w:tcPr>
          <w:p w:rsidR="001636B3" w:rsidRDefault="00B2770C">
            <w:r>
              <w:t>PEAS  contratadas</w:t>
            </w:r>
          </w:p>
        </w:tc>
        <w:tc>
          <w:tcPr>
            <w:tcW w:w="1949" w:type="dxa"/>
          </w:tcPr>
          <w:p w:rsidR="001636B3" w:rsidRDefault="00B2770C">
            <w:r>
              <w:t>% Avance Contratación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0107</w:t>
            </w:r>
          </w:p>
        </w:tc>
        <w:tc>
          <w:tcPr>
            <w:tcW w:w="1949" w:type="dxa"/>
          </w:tcPr>
          <w:p w:rsidR="001636B3" w:rsidRDefault="00B2770C">
            <w:r>
              <w:t>Vigilante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PP0147: Fortalecimiento de la Educación Superior Tecnológica</w:t>
            </w:r>
          </w:p>
        </w:tc>
        <w:tc>
          <w:tcPr>
            <w:tcW w:w="1949" w:type="dxa"/>
          </w:tcPr>
          <w:p w:rsidR="001636B3" w:rsidRDefault="00B2770C">
            <w:r>
              <w:t>Especialista de calidad del servicio educativo</w:t>
            </w:r>
            <w:r>
              <w:t xml:space="preserve"> superior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Coordinadores DRE/GRE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Especialistas DRE/GRE -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</w:t>
            </w:r>
            <w:r>
              <w:t>en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en Alternancia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de Tecnología Médica para CEBE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 xml:space="preserve">Coordinador(a) de Innovación y </w:t>
            </w:r>
            <w:r>
              <w:lastRenderedPageBreak/>
              <w:t>Soporte Tecnológico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6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Coordinador(a) de residencia estudiantil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de vida saludable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cocina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</w:t>
            </w:r>
            <w:r>
              <w:t>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seguridad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 xml:space="preserve">Coordinador(a) de Núcleo </w:t>
            </w:r>
            <w:r>
              <w:t>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 xml:space="preserve">Docente </w:t>
            </w:r>
            <w:r>
              <w:t>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75.0%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5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60.0%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 xml:space="preserve">Docente Tutorial de </w:t>
            </w:r>
            <w:r>
              <w:t>Comunicación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Orquestando</w:t>
            </w:r>
          </w:p>
        </w:tc>
        <w:tc>
          <w:tcPr>
            <w:tcW w:w="1949" w:type="dxa"/>
          </w:tcPr>
          <w:p w:rsidR="001636B3" w:rsidRDefault="00B2770C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de Terapia Física para los Programas de Intervención </w:t>
            </w:r>
            <w:r>
              <w:t>Temprana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no docente para el desarrollo de competencias de autovalimiento y tránsito a la vida adulta del </w:t>
            </w:r>
            <w:r>
              <w:lastRenderedPageBreak/>
              <w:t>Estudiante de CEBE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10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12</w:t>
            </w:r>
          </w:p>
        </w:tc>
        <w:tc>
          <w:tcPr>
            <w:tcW w:w="1949" w:type="dxa"/>
          </w:tcPr>
          <w:p w:rsidR="001636B3" w:rsidRDefault="00B2770C">
            <w:r>
              <w:t>11</w:t>
            </w:r>
          </w:p>
        </w:tc>
        <w:tc>
          <w:tcPr>
            <w:tcW w:w="1949" w:type="dxa"/>
          </w:tcPr>
          <w:p w:rsidR="001636B3" w:rsidRDefault="00B2770C">
            <w:r>
              <w:t>91.7%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10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SEHO</w:t>
            </w:r>
          </w:p>
        </w:tc>
        <w:tc>
          <w:tcPr>
            <w:tcW w:w="1949" w:type="dxa"/>
          </w:tcPr>
          <w:p w:rsidR="001636B3" w:rsidRDefault="00B2770C">
            <w:r>
              <w:t>Especialista Pedagógico para la atención educativa en el Servicio Educativo Hospitalario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Absorción de Matrícula</w:t>
            </w:r>
          </w:p>
        </w:tc>
        <w:tc>
          <w:tcPr>
            <w:tcW w:w="1949" w:type="dxa"/>
          </w:tcPr>
          <w:p w:rsidR="001636B3" w:rsidRDefault="00B2770C">
            <w:r>
              <w:t>Coordinador(a) Administrativo(a) de IE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Wiñaq</w:t>
            </w:r>
          </w:p>
        </w:tc>
        <w:tc>
          <w:tcPr>
            <w:tcW w:w="1949" w:type="dxa"/>
          </w:tcPr>
          <w:p w:rsidR="001636B3" w:rsidRDefault="00B2770C">
            <w:r>
              <w:t>Docentes Responsables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Económico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Legal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Pedagogía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Intérprete de lengua de señas peruana para EBR/EBA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de Terapia Física para los Programas de </w:t>
            </w:r>
            <w:r>
              <w:t>Intervención Temprana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no docente para el desarrollo de competencias de autovalimiento y tránsito a la vida adulta del Estudiante de CEBE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d</w:t>
            </w:r>
            <w:r>
              <w:t>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en Psicología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</w:t>
            </w:r>
            <w:r>
              <w:t>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Orquestando</w:t>
            </w:r>
          </w:p>
        </w:tc>
        <w:tc>
          <w:tcPr>
            <w:tcW w:w="1949" w:type="dxa"/>
          </w:tcPr>
          <w:p w:rsidR="001636B3" w:rsidRDefault="00B2770C">
            <w:r>
              <w:t xml:space="preserve">Educador Musical de la </w:t>
            </w:r>
            <w:r>
              <w:t>iniciativa pedagógica Orquestando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5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Gestor(a) Educativo(a) de Educación para </w:t>
            </w:r>
            <w:r>
              <w:t>el Trabajo (EPT)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Promotor(a) de </w:t>
            </w:r>
            <w:r>
              <w:t>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Responsable de bienestar SRE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de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en Psicología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en </w:t>
            </w:r>
            <w:r>
              <w:t>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 xml:space="preserve">Docente </w:t>
            </w:r>
            <w:r>
              <w:t>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6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de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Recursos Humanos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Responsable </w:t>
            </w:r>
            <w:r>
              <w:t>de bienestar SRE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5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en Psicología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con Residencia </w:t>
            </w:r>
            <w:r>
              <w:t>Estudiantil</w:t>
            </w:r>
          </w:p>
        </w:tc>
        <w:tc>
          <w:tcPr>
            <w:tcW w:w="1949" w:type="dxa"/>
          </w:tcPr>
          <w:p w:rsidR="001636B3" w:rsidRDefault="00B2770C">
            <w:r>
              <w:t>Gestor(a) socio familiar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seguridad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Secundaria en Alternancia</w:t>
            </w:r>
          </w:p>
        </w:tc>
        <w:tc>
          <w:tcPr>
            <w:tcW w:w="1949" w:type="dxa"/>
          </w:tcPr>
          <w:p w:rsidR="001636B3" w:rsidRDefault="00B2770C">
            <w:r>
              <w:t>Personal de cocina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</w:t>
            </w:r>
            <w:r>
              <w:t>en Alternancia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en Alternancia</w:t>
            </w:r>
          </w:p>
        </w:tc>
        <w:tc>
          <w:tcPr>
            <w:tcW w:w="1949" w:type="dxa"/>
          </w:tcPr>
          <w:p w:rsidR="001636B3" w:rsidRDefault="00B2770C">
            <w:r>
              <w:t>Responsable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I para Equipo Itinerante de Convivencia </w:t>
            </w:r>
            <w:r>
              <w:t>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3898" w:type="dxa"/>
            <w:gridSpan w:val="2"/>
          </w:tcPr>
          <w:p w:rsidR="001636B3" w:rsidRDefault="00B2770C">
            <w:pPr>
              <w:jc w:val="center"/>
            </w:pPr>
            <w:r>
              <w:t>Total</w:t>
            </w:r>
          </w:p>
          <w:p w:rsidR="001636B3" w:rsidRDefault="001636B3">
            <w:pPr>
              <w:jc w:val="center"/>
            </w:pPr>
          </w:p>
        </w:tc>
        <w:tc>
          <w:tcPr>
            <w:tcW w:w="1949" w:type="dxa"/>
          </w:tcPr>
          <w:p w:rsidR="001636B3" w:rsidRDefault="00B2770C">
            <w:r>
              <w:t>257</w:t>
            </w:r>
          </w:p>
        </w:tc>
        <w:tc>
          <w:tcPr>
            <w:tcW w:w="1949" w:type="dxa"/>
          </w:tcPr>
          <w:p w:rsidR="001636B3" w:rsidRDefault="00B2770C">
            <w:r>
              <w:t>27</w:t>
            </w:r>
          </w:p>
        </w:tc>
        <w:tc>
          <w:tcPr>
            <w:tcW w:w="1949" w:type="dxa"/>
          </w:tcPr>
          <w:p w:rsidR="001636B3" w:rsidRDefault="00B2770C">
            <w:r>
              <w:t>10.5%</w:t>
            </w:r>
          </w:p>
        </w:tc>
      </w:tr>
    </w:tbl>
    <w:p w:rsidR="001636B3" w:rsidRDefault="00B2770C">
      <w:pPr>
        <w:pStyle w:val="Fuentes"/>
      </w:pPr>
      <w:r>
        <w:t>Fuente: Módulo CAS del Sistema Nexus al corte de 30 de marzo del 2023</w:t>
      </w:r>
    </w:p>
    <w:p w:rsidR="001636B3" w:rsidRDefault="00B2770C">
      <w:pPr>
        <w:pStyle w:val="Ttulo2"/>
      </w:pPr>
      <w:r>
        <w:t>PERSONAL CAS DE BIENESTAR SOCIOEMOCIONAL</w:t>
      </w:r>
    </w:p>
    <w:p w:rsidR="001636B3" w:rsidRDefault="00B2770C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1636B3" w:rsidRDefault="00B2770C">
      <w:pPr>
        <w:jc w:val="center"/>
      </w:pPr>
      <w:r>
        <w:rPr>
          <w:b/>
        </w:rPr>
        <w:t>Tabla N° 07 Avance de contratación de Personal de bienestar 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1636B3" w:rsidRDefault="00B2770C">
            <w:r>
              <w:t>Intervención Pedagógica</w:t>
            </w:r>
          </w:p>
        </w:tc>
        <w:tc>
          <w:tcPr>
            <w:tcW w:w="1949" w:type="dxa"/>
          </w:tcPr>
          <w:p w:rsidR="001636B3" w:rsidRDefault="00B2770C">
            <w:r>
              <w:t>Perfil</w:t>
            </w:r>
          </w:p>
        </w:tc>
        <w:tc>
          <w:tcPr>
            <w:tcW w:w="1949" w:type="dxa"/>
          </w:tcPr>
          <w:p w:rsidR="001636B3" w:rsidRDefault="00B2770C">
            <w:r>
              <w:t>PEAS programadas</w:t>
            </w:r>
          </w:p>
        </w:tc>
        <w:tc>
          <w:tcPr>
            <w:tcW w:w="1949" w:type="dxa"/>
          </w:tcPr>
          <w:p w:rsidR="001636B3" w:rsidRDefault="00B2770C">
            <w:r>
              <w:t>PEAS  contratadas</w:t>
            </w:r>
          </w:p>
        </w:tc>
        <w:tc>
          <w:tcPr>
            <w:tcW w:w="1949" w:type="dxa"/>
          </w:tcPr>
          <w:p w:rsidR="001636B3" w:rsidRDefault="00B2770C">
            <w:r>
              <w:t>% Avance Contratación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0107</w:t>
            </w:r>
          </w:p>
        </w:tc>
        <w:tc>
          <w:tcPr>
            <w:tcW w:w="1949" w:type="dxa"/>
          </w:tcPr>
          <w:p w:rsidR="001636B3" w:rsidRDefault="00B2770C">
            <w:r>
              <w:t>Vigilante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Especialistas DRE/GRE - Económico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Especialistas DRE/GRE - Pedagogía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Regional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 xml:space="preserve">Personal de </w:t>
            </w:r>
            <w:r>
              <w:t>vigilancia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en Alternancia</w:t>
            </w:r>
          </w:p>
        </w:tc>
        <w:tc>
          <w:tcPr>
            <w:tcW w:w="1949" w:type="dxa"/>
          </w:tcPr>
          <w:p w:rsidR="001636B3" w:rsidRDefault="00B2770C">
            <w:r>
              <w:t>Personal de cocina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en Alternancia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de Terapia Física para los </w:t>
            </w:r>
            <w:r>
              <w:t>Programas de Intervención Temprana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socio familiar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</w:t>
            </w:r>
            <w:r>
              <w:t>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de Convivencia </w:t>
            </w:r>
            <w:r>
              <w:lastRenderedPageBreak/>
              <w:t>Escolar de la UGEL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</w:t>
            </w:r>
            <w:r>
              <w:t xml:space="preserve">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33.3%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50.0%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</w:t>
            </w:r>
            <w:r>
              <w:t>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50.0%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Orquestando</w:t>
            </w:r>
          </w:p>
        </w:tc>
        <w:tc>
          <w:tcPr>
            <w:tcW w:w="1949" w:type="dxa"/>
          </w:tcPr>
          <w:p w:rsidR="001636B3" w:rsidRDefault="00B2770C">
            <w:r>
              <w:t>Educador Musical de la iniciativa pedagógica Orquestando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de libre </w:t>
            </w:r>
            <w:r>
              <w:lastRenderedPageBreak/>
              <w:t>contratación - CAS UGEL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Abastecimiento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8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25.0%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7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28.6%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9</w:t>
            </w:r>
          </w:p>
        </w:tc>
        <w:tc>
          <w:tcPr>
            <w:tcW w:w="1949" w:type="dxa"/>
          </w:tcPr>
          <w:p w:rsidR="001636B3" w:rsidRDefault="00B2770C">
            <w:r>
              <w:t>7</w:t>
            </w:r>
          </w:p>
        </w:tc>
        <w:tc>
          <w:tcPr>
            <w:tcW w:w="1949" w:type="dxa"/>
          </w:tcPr>
          <w:p w:rsidR="001636B3" w:rsidRDefault="00B2770C">
            <w:r>
              <w:t>77.8%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8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12.5%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SEHO</w:t>
            </w:r>
          </w:p>
        </w:tc>
        <w:tc>
          <w:tcPr>
            <w:tcW w:w="1949" w:type="dxa"/>
          </w:tcPr>
          <w:p w:rsidR="001636B3" w:rsidRDefault="00B2770C">
            <w:r>
              <w:t>Psicólogo(a) del Servicio Educativo Hospitalario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Absorción de Matrícula</w:t>
            </w:r>
          </w:p>
        </w:tc>
        <w:tc>
          <w:tcPr>
            <w:tcW w:w="1949" w:type="dxa"/>
          </w:tcPr>
          <w:p w:rsidR="001636B3" w:rsidRDefault="00B2770C">
            <w:r>
              <w:t>Coordinador(a) Administrativo(a) de IE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Económico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Supervisión IIEEs privadas</w:t>
            </w:r>
          </w:p>
        </w:tc>
        <w:tc>
          <w:tcPr>
            <w:tcW w:w="1949" w:type="dxa"/>
          </w:tcPr>
          <w:p w:rsidR="001636B3" w:rsidRDefault="00B2770C">
            <w:r>
              <w:t>Supervisores UGEL REGIONES - Pedagogía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Intérprete de lengua de señas </w:t>
            </w:r>
            <w:r>
              <w:lastRenderedPageBreak/>
              <w:t>peruana para EBR/EBA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Modelo Lingüístico de Lengua de Señas Peruana para EBR/EBE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</w:t>
            </w:r>
            <w:r>
              <w:t xml:space="preserve"> PP 0106</w:t>
            </w:r>
          </w:p>
        </w:tc>
        <w:tc>
          <w:tcPr>
            <w:tcW w:w="1949" w:type="dxa"/>
          </w:tcPr>
          <w:p w:rsidR="001636B3" w:rsidRDefault="00B2770C">
            <w:r>
              <w:t>Modelo Lingüístico de lengua de señas peruana EBR/EBA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de Tecnología Médica para CEBE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en Psicología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Orquestando</w:t>
            </w:r>
          </w:p>
        </w:tc>
        <w:tc>
          <w:tcPr>
            <w:tcW w:w="1949" w:type="dxa"/>
          </w:tcPr>
          <w:p w:rsidR="001636B3" w:rsidRDefault="00B2770C">
            <w:r>
              <w:t>Educador Musical</w:t>
            </w:r>
            <w:r>
              <w:t xml:space="preserve"> de la iniciativa pedagógica Orquestando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no docente para el desarrollo de </w:t>
            </w:r>
            <w:r>
              <w:lastRenderedPageBreak/>
              <w:t>competencias de autovalimiento y tránsito a la vida adulta del Estudiante de CEBE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 xml:space="preserve">Especialista de </w:t>
            </w:r>
            <w:r>
              <w:t>Convivencia Escolar de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 xml:space="preserve">Coordinador(a) de Innovación y </w:t>
            </w:r>
            <w:r>
              <w:t>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 xml:space="preserve">Docente Tutorial de Ciencia y </w:t>
            </w:r>
            <w:r>
              <w:t>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en </w:t>
            </w:r>
            <w:r>
              <w:t>Psicología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7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9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7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Coordinador(a) de residencia estudiantil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Gestor(a) Educativo(a) </w:t>
            </w:r>
            <w:r>
              <w:t>de Comunicación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de vida saludable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cocina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</w:t>
            </w:r>
            <w:r>
              <w:t>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 xml:space="preserve">Profesional de Terapia Física para los Programas de </w:t>
            </w:r>
            <w:r>
              <w:lastRenderedPageBreak/>
              <w:t>Intervención Temprana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de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Recursos Humanos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</w:t>
            </w:r>
            <w:r>
              <w:t xml:space="preserve">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3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</w:t>
            </w:r>
            <w:r>
              <w:t xml:space="preserve"> Tutorial</w:t>
            </w:r>
          </w:p>
        </w:tc>
        <w:tc>
          <w:tcPr>
            <w:tcW w:w="1949" w:type="dxa"/>
          </w:tcPr>
          <w:p w:rsidR="001636B3" w:rsidRDefault="00B2770C">
            <w:r>
              <w:t>Coordinador(a) de Núcleo Educativo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 y Tecnología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Ciencias Sociales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Comunicación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Tutorial</w:t>
            </w:r>
          </w:p>
        </w:tc>
        <w:tc>
          <w:tcPr>
            <w:tcW w:w="1949" w:type="dxa"/>
          </w:tcPr>
          <w:p w:rsidR="001636B3" w:rsidRDefault="00B2770C">
            <w:r>
              <w:t>Docente Tutorial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en Educación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5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 para Equipo Itinerante de</w:t>
            </w:r>
            <w:r>
              <w:t xml:space="preserve">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de libre contratación - CAS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Infraestructura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Coordinador(a) de residencia estudiantil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Gestor(a) Educativo(a) de </w:t>
            </w:r>
            <w:r>
              <w:lastRenderedPageBreak/>
              <w:t>Educación para el Trabajo (EPT)</w:t>
            </w:r>
          </w:p>
        </w:tc>
        <w:tc>
          <w:tcPr>
            <w:tcW w:w="1949" w:type="dxa"/>
          </w:tcPr>
          <w:p w:rsidR="001636B3" w:rsidRDefault="00B2770C">
            <w:r>
              <w:lastRenderedPageBreak/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de vida saludable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cocina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Secundaria con </w:t>
            </w:r>
            <w:r>
              <w:t>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seguridad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Fortalecimiento del PP 0106</w:t>
            </w:r>
          </w:p>
        </w:tc>
        <w:tc>
          <w:tcPr>
            <w:tcW w:w="1949" w:type="dxa"/>
          </w:tcPr>
          <w:p w:rsidR="001636B3" w:rsidRDefault="00B2770C">
            <w:r>
              <w:t>Profesional de Tecnología Médica para CEBE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</w:t>
            </w:r>
            <w:r>
              <w:t xml:space="preserve"> mantenimiento</w:t>
            </w:r>
          </w:p>
        </w:tc>
        <w:tc>
          <w:tcPr>
            <w:tcW w:w="1949" w:type="dxa"/>
          </w:tcPr>
          <w:p w:rsidR="001636B3" w:rsidRDefault="00B2770C">
            <w:r>
              <w:t>4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Especialista de Convivencia Escolar de la UGEL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en Psicología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CAS UGEL</w:t>
            </w:r>
          </w:p>
        </w:tc>
        <w:tc>
          <w:tcPr>
            <w:tcW w:w="1949" w:type="dxa"/>
          </w:tcPr>
          <w:p w:rsidR="001636B3" w:rsidRDefault="00B2770C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Jornada </w:t>
            </w:r>
            <w:r>
              <w:t>Escolar Completa</w:t>
            </w:r>
          </w:p>
        </w:tc>
        <w:tc>
          <w:tcPr>
            <w:tcW w:w="1949" w:type="dxa"/>
          </w:tcPr>
          <w:p w:rsidR="001636B3" w:rsidRDefault="00B2770C">
            <w:r>
              <w:t>Coordinador(a) de Innovación y Soporte Tecnológico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Personal de vigilancia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2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Jornada Escolar Completa</w:t>
            </w:r>
          </w:p>
        </w:tc>
        <w:tc>
          <w:tcPr>
            <w:tcW w:w="1949" w:type="dxa"/>
          </w:tcPr>
          <w:p w:rsidR="001636B3" w:rsidRDefault="00B2770C">
            <w:r>
              <w:t>Psicólogo(a)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Educación para el Trabajo (EPT)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Gestor(a) Educativo(a) de Matemática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lastRenderedPageBreak/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 xml:space="preserve">Personal de limpieza y </w:t>
            </w:r>
            <w:r>
              <w:t>mantenimiento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Personal de seguridad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Promotor(a) de Bienestar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1949" w:type="dxa"/>
          </w:tcPr>
          <w:p w:rsidR="001636B3" w:rsidRDefault="00B2770C">
            <w:r>
              <w:t>Responsable de bienestar SRE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 xml:space="preserve">Limpieza y </w:t>
            </w:r>
            <w:r>
              <w:t>Mantenimiento</w:t>
            </w:r>
          </w:p>
        </w:tc>
        <w:tc>
          <w:tcPr>
            <w:tcW w:w="1949" w:type="dxa"/>
          </w:tcPr>
          <w:p w:rsidR="001636B3" w:rsidRDefault="00B2770C">
            <w:r>
              <w:t>Personal de limpieza y mantenimiento</w:t>
            </w:r>
          </w:p>
        </w:tc>
        <w:tc>
          <w:tcPr>
            <w:tcW w:w="1949" w:type="dxa"/>
          </w:tcPr>
          <w:p w:rsidR="001636B3" w:rsidRDefault="00B2770C">
            <w:r>
              <w:t>5</w:t>
            </w:r>
          </w:p>
        </w:tc>
        <w:tc>
          <w:tcPr>
            <w:tcW w:w="1949" w:type="dxa"/>
          </w:tcPr>
          <w:p w:rsidR="001636B3" w:rsidRDefault="00B2770C">
            <w:r>
              <w:t>0</w:t>
            </w:r>
          </w:p>
        </w:tc>
        <w:tc>
          <w:tcPr>
            <w:tcW w:w="1949" w:type="dxa"/>
          </w:tcPr>
          <w:p w:rsidR="001636B3" w:rsidRDefault="00B2770C">
            <w:r>
              <w:t>0.0%</w:t>
            </w:r>
          </w:p>
        </w:tc>
      </w:tr>
      <w:tr w:rsidR="001636B3" w:rsidTr="001636B3">
        <w:trPr>
          <w:jc w:val="center"/>
        </w:trPr>
        <w:tc>
          <w:tcPr>
            <w:tcW w:w="1949" w:type="dxa"/>
          </w:tcPr>
          <w:p w:rsidR="001636B3" w:rsidRDefault="00B2770C">
            <w:r>
              <w:t>Convivencia Escolar</w:t>
            </w:r>
          </w:p>
        </w:tc>
        <w:tc>
          <w:tcPr>
            <w:tcW w:w="1949" w:type="dxa"/>
          </w:tcPr>
          <w:p w:rsidR="001636B3" w:rsidRDefault="00B2770C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</w:t>
            </w:r>
          </w:p>
        </w:tc>
        <w:tc>
          <w:tcPr>
            <w:tcW w:w="1949" w:type="dxa"/>
          </w:tcPr>
          <w:p w:rsidR="001636B3" w:rsidRDefault="00B2770C">
            <w:r>
              <w:t>100.0%</w:t>
            </w:r>
          </w:p>
        </w:tc>
      </w:tr>
      <w:tr w:rsidR="001636B3" w:rsidTr="001636B3">
        <w:trPr>
          <w:jc w:val="center"/>
        </w:trPr>
        <w:tc>
          <w:tcPr>
            <w:tcW w:w="3898" w:type="dxa"/>
            <w:gridSpan w:val="2"/>
          </w:tcPr>
          <w:p w:rsidR="001636B3" w:rsidRDefault="00B2770C">
            <w:pPr>
              <w:jc w:val="center"/>
            </w:pPr>
            <w:r>
              <w:t>Total</w:t>
            </w:r>
          </w:p>
          <w:p w:rsidR="001636B3" w:rsidRDefault="001636B3">
            <w:pPr>
              <w:jc w:val="center"/>
            </w:pPr>
          </w:p>
        </w:tc>
        <w:tc>
          <w:tcPr>
            <w:tcW w:w="1949" w:type="dxa"/>
          </w:tcPr>
          <w:p w:rsidR="001636B3" w:rsidRDefault="00B2770C">
            <w:r>
              <w:t>258</w:t>
            </w:r>
          </w:p>
        </w:tc>
        <w:tc>
          <w:tcPr>
            <w:tcW w:w="1949" w:type="dxa"/>
          </w:tcPr>
          <w:p w:rsidR="001636B3" w:rsidRDefault="00B2770C">
            <w:r>
              <w:t>25</w:t>
            </w:r>
          </w:p>
        </w:tc>
        <w:tc>
          <w:tcPr>
            <w:tcW w:w="1949" w:type="dxa"/>
          </w:tcPr>
          <w:p w:rsidR="001636B3" w:rsidRDefault="00B2770C">
            <w:r>
              <w:t>9.7%</w:t>
            </w:r>
          </w:p>
        </w:tc>
      </w:tr>
    </w:tbl>
    <w:p w:rsidR="001636B3" w:rsidRDefault="00B2770C">
      <w:pPr>
        <w:pStyle w:val="Fuentes"/>
      </w:pPr>
      <w:r>
        <w:t>Fuente: Módulo CAS del Sistema Nexus al corte de 30 de marzo del 2023</w:t>
      </w:r>
    </w:p>
    <w:p w:rsidR="001636B3" w:rsidRDefault="00B2770C">
      <w:pPr>
        <w:pStyle w:val="Ttulo2"/>
      </w:pPr>
      <w:r>
        <w:t xml:space="preserve">OTROS </w:t>
      </w:r>
      <w:r>
        <w:t>PERFILES CAS DE INTERVENCIONES</w:t>
      </w:r>
    </w:p>
    <w:p w:rsidR="001636B3" w:rsidRDefault="00B2770C">
      <w:pPr>
        <w:pStyle w:val="Listaconvietas"/>
        <w:jc w:val="both"/>
      </w:pPr>
      <w:r>
        <w:t>Los perfiles CAS con % superior al 70% de contracción en sus perfiles CAS, son:</w:t>
      </w:r>
    </w:p>
    <w:p w:rsidR="001636B3" w:rsidRDefault="00B2770C">
      <w:pPr>
        <w:pStyle w:val="Listaconvietas2"/>
        <w:jc w:val="both"/>
      </w:pPr>
      <w:r>
        <w:t>Coordinador(a) Administrativo(a) de IE</w:t>
      </w:r>
    </w:p>
    <w:p w:rsidR="001636B3" w:rsidRDefault="00B2770C">
      <w:pPr>
        <w:pStyle w:val="Listaconvietas2"/>
        <w:jc w:val="both"/>
      </w:pPr>
      <w:r>
        <w:t>Coordinador(a) Educativo para el Servicio Educativo Hospitalario</w:t>
      </w:r>
    </w:p>
    <w:p w:rsidR="001636B3" w:rsidRDefault="00B2770C">
      <w:pPr>
        <w:pStyle w:val="Listaconvietas2"/>
        <w:jc w:val="both"/>
      </w:pPr>
      <w:r>
        <w:t>Coordinador(a) de CRFA</w:t>
      </w:r>
    </w:p>
    <w:p w:rsidR="001636B3" w:rsidRDefault="00B2770C">
      <w:pPr>
        <w:pStyle w:val="Listaconvietas2"/>
        <w:jc w:val="both"/>
      </w:pPr>
      <w:r>
        <w:t xml:space="preserve">Coordinador(a) de </w:t>
      </w:r>
      <w:r>
        <w:t>Innovación y Soporte Tecnológico</w:t>
      </w:r>
    </w:p>
    <w:p w:rsidR="001636B3" w:rsidRDefault="00B2770C">
      <w:pPr>
        <w:pStyle w:val="Listaconvietas2"/>
        <w:jc w:val="both"/>
      </w:pPr>
      <w:r>
        <w:t>Coordinador(a) de Núcleo Educativo</w:t>
      </w:r>
    </w:p>
    <w:p w:rsidR="001636B3" w:rsidRDefault="00B2770C">
      <w:pPr>
        <w:pStyle w:val="Listaconvietas2"/>
        <w:jc w:val="both"/>
      </w:pPr>
      <w:r>
        <w:t>Coordinador(a) de residencia estudiantil</w:t>
      </w:r>
    </w:p>
    <w:p w:rsidR="001636B3" w:rsidRDefault="00B2770C">
      <w:pPr>
        <w:pStyle w:val="Listaconvietas2"/>
        <w:jc w:val="both"/>
      </w:pPr>
      <w:r>
        <w:t>Coordinadores de UGEL REGIONES</w:t>
      </w:r>
    </w:p>
    <w:p w:rsidR="001636B3" w:rsidRDefault="00B2770C">
      <w:pPr>
        <w:pStyle w:val="Listaconvietas2"/>
        <w:jc w:val="both"/>
      </w:pPr>
      <w:r>
        <w:t>Docente Tutorial de Ciencia y Tecnología</w:t>
      </w:r>
    </w:p>
    <w:p w:rsidR="001636B3" w:rsidRDefault="00B2770C">
      <w:pPr>
        <w:pStyle w:val="Listaconvietas2"/>
        <w:jc w:val="both"/>
      </w:pPr>
      <w:r>
        <w:t>Docente Tutorial de Ciencias Sociales</w:t>
      </w:r>
    </w:p>
    <w:p w:rsidR="001636B3" w:rsidRDefault="00B2770C">
      <w:pPr>
        <w:pStyle w:val="Listaconvietas2"/>
        <w:jc w:val="both"/>
      </w:pPr>
      <w:r>
        <w:t>Docente Tutorial de Comunicación</w:t>
      </w:r>
    </w:p>
    <w:p w:rsidR="001636B3" w:rsidRDefault="00B2770C">
      <w:pPr>
        <w:pStyle w:val="Listaconvietas2"/>
        <w:jc w:val="both"/>
      </w:pPr>
      <w:r>
        <w:lastRenderedPageBreak/>
        <w:t>Doce</w:t>
      </w:r>
      <w:r>
        <w:t>nte Tutorial de Matemática</w:t>
      </w:r>
    </w:p>
    <w:p w:rsidR="001636B3" w:rsidRDefault="00B2770C">
      <w:pPr>
        <w:pStyle w:val="Listaconvietas2"/>
        <w:jc w:val="both"/>
      </w:pPr>
      <w:r>
        <w:t>Educador Musical de la iniciativa pedagógica Orquestando</w:t>
      </w:r>
    </w:p>
    <w:p w:rsidR="001636B3" w:rsidRDefault="00B2770C">
      <w:pPr>
        <w:pStyle w:val="Listaconvietas2"/>
        <w:jc w:val="both"/>
      </w:pPr>
      <w:r>
        <w:t>Especialista de Convivencia Escolar de la UGEL</w:t>
      </w:r>
    </w:p>
    <w:p w:rsidR="001636B3" w:rsidRDefault="00B2770C">
      <w:pPr>
        <w:pStyle w:val="Listaconvietas2"/>
        <w:jc w:val="both"/>
      </w:pPr>
      <w:r>
        <w:t>Especialista de libre contratación - CAS UGEL</w:t>
      </w:r>
    </w:p>
    <w:p w:rsidR="001636B3" w:rsidRDefault="00B2770C">
      <w:pPr>
        <w:pStyle w:val="Listaconvietas2"/>
        <w:jc w:val="both"/>
      </w:pPr>
      <w:r>
        <w:t>Especialista en Abastecimiento</w:t>
      </w:r>
    </w:p>
    <w:p w:rsidR="001636B3" w:rsidRDefault="00B2770C">
      <w:pPr>
        <w:pStyle w:val="Listaconvietas2"/>
        <w:jc w:val="both"/>
      </w:pPr>
      <w:r>
        <w:t>Especialista en Infraestructura</w:t>
      </w:r>
    </w:p>
    <w:p w:rsidR="001636B3" w:rsidRDefault="00B2770C">
      <w:pPr>
        <w:pStyle w:val="Listaconvietas2"/>
        <w:jc w:val="both"/>
      </w:pPr>
      <w:r>
        <w:t xml:space="preserve">Especialista en </w:t>
      </w:r>
      <w:r>
        <w:t>Monitoreo de Evaluaciones Docentes y de Estudiantes</w:t>
      </w:r>
    </w:p>
    <w:p w:rsidR="001636B3" w:rsidRDefault="00B2770C">
      <w:pPr>
        <w:pStyle w:val="Listaconvietas2"/>
        <w:jc w:val="both"/>
      </w:pPr>
      <w:r>
        <w:t>Especialista en Recursos Humanos</w:t>
      </w:r>
    </w:p>
    <w:p w:rsidR="001636B3" w:rsidRDefault="00B2770C">
      <w:pPr>
        <w:pStyle w:val="Listaconvietas2"/>
        <w:jc w:val="both"/>
      </w:pPr>
      <w:r>
        <w:t>Especialista en seguimiento y monitoreo de institutos de formación docente</w:t>
      </w:r>
    </w:p>
    <w:p w:rsidR="001636B3" w:rsidRDefault="00B2770C">
      <w:pPr>
        <w:pStyle w:val="Listaconvietas2"/>
        <w:jc w:val="both"/>
      </w:pPr>
      <w:r>
        <w:t>Especialistas DRE/GRE - Legal</w:t>
      </w:r>
    </w:p>
    <w:p w:rsidR="001636B3" w:rsidRDefault="00B2770C">
      <w:pPr>
        <w:pStyle w:val="Listaconvietas2"/>
        <w:jc w:val="both"/>
      </w:pPr>
      <w:r>
        <w:t>Gestor(a) Educativo(a) de Comunicación</w:t>
      </w:r>
    </w:p>
    <w:p w:rsidR="001636B3" w:rsidRDefault="00B2770C">
      <w:pPr>
        <w:pStyle w:val="Listaconvietas2"/>
        <w:jc w:val="both"/>
      </w:pPr>
      <w:r>
        <w:t>Gestor(a) Educativo(a) de E</w:t>
      </w:r>
      <w:r>
        <w:t>ducación para el Trabajo (EPT)</w:t>
      </w:r>
    </w:p>
    <w:p w:rsidR="001636B3" w:rsidRDefault="00B2770C">
      <w:pPr>
        <w:pStyle w:val="Listaconvietas2"/>
        <w:jc w:val="both"/>
      </w:pPr>
      <w:r>
        <w:t>Gestor(a) Educativo(a) de Matemática</w:t>
      </w:r>
    </w:p>
    <w:p w:rsidR="001636B3" w:rsidRDefault="00B2770C">
      <w:pPr>
        <w:pStyle w:val="Listaconvietas2"/>
        <w:jc w:val="both"/>
      </w:pPr>
      <w:r>
        <w:t>Gestor(a) de vida saludable</w:t>
      </w:r>
    </w:p>
    <w:p w:rsidR="001636B3" w:rsidRDefault="00B2770C">
      <w:pPr>
        <w:pStyle w:val="Listaconvietas2"/>
        <w:jc w:val="both"/>
      </w:pPr>
      <w:r>
        <w:t>Gestor(a) socio familiar</w:t>
      </w:r>
    </w:p>
    <w:p w:rsidR="001636B3" w:rsidRDefault="00B2770C">
      <w:pPr>
        <w:pStyle w:val="Listaconvietas2"/>
        <w:jc w:val="both"/>
      </w:pPr>
      <w:r>
        <w:t>Intérprete de lengua de señas peruana para EBR/EBA</w:t>
      </w:r>
    </w:p>
    <w:p w:rsidR="001636B3" w:rsidRDefault="00B2770C">
      <w:pPr>
        <w:pStyle w:val="Listaconvietas2"/>
        <w:jc w:val="both"/>
      </w:pPr>
      <w:r>
        <w:t>Modelo Lingüístico de lengua de señas peruana EBR/EBA</w:t>
      </w:r>
    </w:p>
    <w:p w:rsidR="001636B3" w:rsidRDefault="00B2770C">
      <w:pPr>
        <w:pStyle w:val="Listaconvietas2"/>
        <w:jc w:val="both"/>
      </w:pPr>
      <w:r>
        <w:t>Personal de Mantenimiento</w:t>
      </w:r>
    </w:p>
    <w:p w:rsidR="001636B3" w:rsidRDefault="00B2770C">
      <w:pPr>
        <w:pStyle w:val="Listaconvietas2"/>
        <w:jc w:val="both"/>
      </w:pPr>
      <w:r>
        <w:t>Personal de cocina</w:t>
      </w:r>
    </w:p>
    <w:p w:rsidR="001636B3" w:rsidRDefault="00B2770C">
      <w:pPr>
        <w:pStyle w:val="Listaconvietas2"/>
        <w:jc w:val="both"/>
      </w:pPr>
      <w:r>
        <w:t>Personal de limpieza y mantenimiento</w:t>
      </w:r>
    </w:p>
    <w:p w:rsidR="001636B3" w:rsidRDefault="00B2770C">
      <w:pPr>
        <w:pStyle w:val="Listaconvietas2"/>
        <w:jc w:val="both"/>
      </w:pPr>
      <w:r>
        <w:t>Personal de mantenimiento</w:t>
      </w:r>
    </w:p>
    <w:p w:rsidR="001636B3" w:rsidRDefault="00B2770C">
      <w:pPr>
        <w:pStyle w:val="Listaconvietas2"/>
        <w:jc w:val="both"/>
      </w:pPr>
      <w:r>
        <w:t>Personal de seguridad</w:t>
      </w:r>
    </w:p>
    <w:p w:rsidR="001636B3" w:rsidRDefault="00B2770C">
      <w:pPr>
        <w:pStyle w:val="Listaconvietas2"/>
        <w:jc w:val="both"/>
      </w:pPr>
      <w:r>
        <w:t>Personal de vigilancia</w:t>
      </w:r>
    </w:p>
    <w:p w:rsidR="001636B3" w:rsidRDefault="00B2770C">
      <w:pPr>
        <w:pStyle w:val="Listaconvietas2"/>
        <w:jc w:val="both"/>
      </w:pPr>
      <w:r>
        <w:t>Profesional I para Equipo Itinerante de Convivencia Escolar</w:t>
      </w:r>
    </w:p>
    <w:p w:rsidR="001636B3" w:rsidRDefault="00B2770C">
      <w:pPr>
        <w:pStyle w:val="Listaconvietas2"/>
        <w:jc w:val="both"/>
      </w:pPr>
      <w:r>
        <w:t>Profesional II para Equipo Itinerante de Convivencia Escolar</w:t>
      </w:r>
    </w:p>
    <w:p w:rsidR="001636B3" w:rsidRDefault="00B2770C">
      <w:pPr>
        <w:pStyle w:val="Listaconvietas2"/>
        <w:jc w:val="both"/>
      </w:pPr>
      <w:r>
        <w:lastRenderedPageBreak/>
        <w:t>Profesio</w:t>
      </w:r>
      <w:r>
        <w:t>nal III para Equipo Itinerante de Convivencia Escolar</w:t>
      </w:r>
    </w:p>
    <w:p w:rsidR="001636B3" w:rsidRDefault="00B2770C">
      <w:pPr>
        <w:pStyle w:val="Listaconvietas2"/>
        <w:jc w:val="both"/>
      </w:pPr>
      <w:r>
        <w:t>Profesional de Tecnología Médica para CEBE</w:t>
      </w:r>
    </w:p>
    <w:p w:rsidR="001636B3" w:rsidRDefault="00B2770C">
      <w:pPr>
        <w:pStyle w:val="Listaconvietas2"/>
        <w:jc w:val="both"/>
      </w:pPr>
      <w:r>
        <w:t>Profesional de Terapia Física para los Programas de Intervención Temprana</w:t>
      </w:r>
    </w:p>
    <w:p w:rsidR="001636B3" w:rsidRDefault="00B2770C">
      <w:pPr>
        <w:pStyle w:val="Listaconvietas2"/>
        <w:jc w:val="both"/>
      </w:pPr>
      <w:r>
        <w:t>Profesional en Psicología</w:t>
      </w:r>
    </w:p>
    <w:p w:rsidR="001636B3" w:rsidRDefault="00B2770C">
      <w:pPr>
        <w:pStyle w:val="Listaconvietas2"/>
        <w:jc w:val="both"/>
      </w:pPr>
      <w:r>
        <w:t>Profesional no docente para el desarrollo de competencias d</w:t>
      </w:r>
      <w:r>
        <w:t>e autovalimiento y tránsito a la vida adulta del Estudiante de CEBE</w:t>
      </w:r>
    </w:p>
    <w:p w:rsidR="001636B3" w:rsidRDefault="00B2770C">
      <w:pPr>
        <w:pStyle w:val="Listaconvietas2"/>
        <w:jc w:val="both"/>
      </w:pPr>
      <w:r>
        <w:t>Promotor(a) de Bienestar</w:t>
      </w:r>
    </w:p>
    <w:p w:rsidR="001636B3" w:rsidRDefault="00B2770C">
      <w:pPr>
        <w:pStyle w:val="Listaconvietas2"/>
        <w:jc w:val="both"/>
      </w:pPr>
      <w:r>
        <w:t>Psicólogo(a)</w:t>
      </w:r>
    </w:p>
    <w:p w:rsidR="001636B3" w:rsidRDefault="00B2770C">
      <w:pPr>
        <w:pStyle w:val="Listaconvietas2"/>
        <w:jc w:val="both"/>
      </w:pPr>
      <w:r>
        <w:t>Responsable de bienestar</w:t>
      </w:r>
    </w:p>
    <w:p w:rsidR="001636B3" w:rsidRDefault="00B2770C">
      <w:pPr>
        <w:pStyle w:val="Listaconvietas2"/>
        <w:jc w:val="both"/>
      </w:pPr>
      <w:r>
        <w:t>Responsable de bienestar SRE</w:t>
      </w:r>
    </w:p>
    <w:p w:rsidR="001636B3" w:rsidRDefault="00B2770C">
      <w:pPr>
        <w:pStyle w:val="Listaconvietas2"/>
        <w:jc w:val="both"/>
      </w:pPr>
      <w:r>
        <w:t>Supervisores UGEL REGIONES - Infraestructura</w:t>
      </w:r>
    </w:p>
    <w:p w:rsidR="001636B3" w:rsidRDefault="00B2770C">
      <w:pPr>
        <w:pStyle w:val="Listaconvietas2"/>
        <w:jc w:val="both"/>
      </w:pPr>
      <w:r>
        <w:t>Supervisores UGEL REGIONES - Legal</w:t>
      </w:r>
    </w:p>
    <w:p w:rsidR="001636B3" w:rsidRDefault="00B2770C">
      <w:pPr>
        <w:pStyle w:val="Listaconvietas2"/>
        <w:jc w:val="both"/>
      </w:pPr>
      <w:r>
        <w:t>Vigilante</w:t>
      </w:r>
    </w:p>
    <w:p w:rsidR="001636B3" w:rsidRDefault="00B2770C">
      <w:pPr>
        <w:pStyle w:val="Listaconvietas"/>
        <w:jc w:val="both"/>
      </w:pPr>
      <w:r>
        <w:t>Mientras que los perfiles CAS, que a la fecha no han logrado ser contratados son:</w:t>
      </w:r>
    </w:p>
    <w:p w:rsidR="001636B3" w:rsidRDefault="00B2770C">
      <w:pPr>
        <w:pStyle w:val="Listaconvietas2"/>
        <w:jc w:val="both"/>
      </w:pPr>
      <w:r>
        <w:t>Coordinador(a) Administrativo(a) de IE</w:t>
      </w:r>
    </w:p>
    <w:p w:rsidR="001636B3" w:rsidRDefault="00B2770C">
      <w:pPr>
        <w:pStyle w:val="Listaconvietas2"/>
        <w:jc w:val="both"/>
      </w:pPr>
      <w:r>
        <w:t>Coordinador(a) Educativo para el Servicio Educativo Hospitalario</w:t>
      </w:r>
    </w:p>
    <w:p w:rsidR="001636B3" w:rsidRDefault="00B2770C">
      <w:pPr>
        <w:pStyle w:val="Listaconvietas2"/>
        <w:jc w:val="both"/>
      </w:pPr>
      <w:r>
        <w:t>Coordinador(a) de CRFA</w:t>
      </w:r>
    </w:p>
    <w:p w:rsidR="001636B3" w:rsidRDefault="00B2770C">
      <w:pPr>
        <w:pStyle w:val="Listaconvietas2"/>
        <w:jc w:val="both"/>
      </w:pPr>
      <w:r>
        <w:t>Coordinador(a) de Innovación y Soporte Tecnológ</w:t>
      </w:r>
      <w:r>
        <w:t>ico</w:t>
      </w:r>
    </w:p>
    <w:p w:rsidR="001636B3" w:rsidRDefault="00B2770C">
      <w:pPr>
        <w:pStyle w:val="Listaconvietas2"/>
        <w:jc w:val="both"/>
      </w:pPr>
      <w:r>
        <w:t>Coordinador(a) de Núcleo Educativo</w:t>
      </w:r>
    </w:p>
    <w:p w:rsidR="001636B3" w:rsidRDefault="00B2770C">
      <w:pPr>
        <w:pStyle w:val="Listaconvietas2"/>
        <w:jc w:val="both"/>
      </w:pPr>
      <w:r>
        <w:t>Coordinador(a) de residencia estudiantil</w:t>
      </w:r>
    </w:p>
    <w:p w:rsidR="001636B3" w:rsidRDefault="00B2770C">
      <w:pPr>
        <w:pStyle w:val="Listaconvietas2"/>
        <w:jc w:val="both"/>
      </w:pPr>
      <w:r>
        <w:t>Coordinadores de UGEL REGIONES</w:t>
      </w:r>
    </w:p>
    <w:p w:rsidR="001636B3" w:rsidRDefault="00B2770C">
      <w:pPr>
        <w:pStyle w:val="Listaconvietas2"/>
        <w:jc w:val="both"/>
      </w:pPr>
      <w:r>
        <w:t>Docente Tutorial de Ciencia y Tecnología</w:t>
      </w:r>
    </w:p>
    <w:p w:rsidR="001636B3" w:rsidRDefault="00B2770C">
      <w:pPr>
        <w:pStyle w:val="Listaconvietas2"/>
        <w:jc w:val="both"/>
      </w:pPr>
      <w:r>
        <w:t>Docente Tutorial de Ciencias Sociales</w:t>
      </w:r>
    </w:p>
    <w:p w:rsidR="001636B3" w:rsidRDefault="00B2770C">
      <w:pPr>
        <w:pStyle w:val="Listaconvietas2"/>
        <w:jc w:val="both"/>
      </w:pPr>
      <w:r>
        <w:t>Docente Tutorial de Comunicación</w:t>
      </w:r>
    </w:p>
    <w:p w:rsidR="001636B3" w:rsidRDefault="00B2770C">
      <w:pPr>
        <w:pStyle w:val="Listaconvietas2"/>
        <w:jc w:val="both"/>
      </w:pPr>
      <w:r>
        <w:t>Docente Tutorial de Matemática</w:t>
      </w:r>
    </w:p>
    <w:p w:rsidR="001636B3" w:rsidRDefault="00B2770C">
      <w:pPr>
        <w:pStyle w:val="Listaconvietas2"/>
        <w:jc w:val="both"/>
      </w:pPr>
      <w:r>
        <w:lastRenderedPageBreak/>
        <w:t>Ed</w:t>
      </w:r>
      <w:r>
        <w:t>ucador Musical de la iniciativa pedagógica Orquestando</w:t>
      </w:r>
    </w:p>
    <w:p w:rsidR="001636B3" w:rsidRDefault="00B2770C">
      <w:pPr>
        <w:pStyle w:val="Listaconvietas2"/>
        <w:jc w:val="both"/>
      </w:pPr>
      <w:r>
        <w:t>Especialista de Convivencia Escolar de la UGEL</w:t>
      </w:r>
    </w:p>
    <w:p w:rsidR="001636B3" w:rsidRDefault="00B2770C">
      <w:pPr>
        <w:pStyle w:val="Listaconvietas2"/>
        <w:jc w:val="both"/>
      </w:pPr>
      <w:r>
        <w:t>Especialista de libre contratación - CAS UGEL</w:t>
      </w:r>
    </w:p>
    <w:p w:rsidR="001636B3" w:rsidRDefault="00B2770C">
      <w:pPr>
        <w:pStyle w:val="Listaconvietas2"/>
        <w:jc w:val="both"/>
      </w:pPr>
      <w:r>
        <w:t>Especialista en Abastecimiento</w:t>
      </w:r>
    </w:p>
    <w:p w:rsidR="001636B3" w:rsidRDefault="00B2770C">
      <w:pPr>
        <w:pStyle w:val="Listaconvietas2"/>
        <w:jc w:val="both"/>
      </w:pPr>
      <w:r>
        <w:t>Especialista en Infraestructura</w:t>
      </w:r>
    </w:p>
    <w:p w:rsidR="001636B3" w:rsidRDefault="00B2770C">
      <w:pPr>
        <w:pStyle w:val="Listaconvietas2"/>
        <w:jc w:val="both"/>
      </w:pPr>
      <w:r>
        <w:t>Especialista en Monitoreo de Evaluaciones Doc</w:t>
      </w:r>
      <w:r>
        <w:t>entes y de Estudiantes</w:t>
      </w:r>
    </w:p>
    <w:p w:rsidR="001636B3" w:rsidRDefault="00B2770C">
      <w:pPr>
        <w:pStyle w:val="Listaconvietas2"/>
        <w:jc w:val="both"/>
      </w:pPr>
      <w:r>
        <w:t>Especialista en Recursos Humanos</w:t>
      </w:r>
    </w:p>
    <w:p w:rsidR="001636B3" w:rsidRDefault="00B2770C">
      <w:pPr>
        <w:pStyle w:val="Listaconvietas2"/>
        <w:jc w:val="both"/>
      </w:pPr>
      <w:r>
        <w:t>Especialista en seguimiento y monitoreo de institutos de formación docente</w:t>
      </w:r>
    </w:p>
    <w:p w:rsidR="001636B3" w:rsidRDefault="00B2770C">
      <w:pPr>
        <w:pStyle w:val="Listaconvietas2"/>
        <w:jc w:val="both"/>
      </w:pPr>
      <w:r>
        <w:t>Especialistas DRE/GRE - Legal</w:t>
      </w:r>
    </w:p>
    <w:p w:rsidR="001636B3" w:rsidRDefault="00B2770C">
      <w:pPr>
        <w:pStyle w:val="Listaconvietas2"/>
        <w:jc w:val="both"/>
      </w:pPr>
      <w:r>
        <w:t>Gestor(a) Educativo(a) de Comunicación</w:t>
      </w:r>
    </w:p>
    <w:p w:rsidR="001636B3" w:rsidRDefault="00B2770C">
      <w:pPr>
        <w:pStyle w:val="Listaconvietas2"/>
        <w:jc w:val="both"/>
      </w:pPr>
      <w:r>
        <w:t xml:space="preserve">Gestor(a) Educativo(a) de Educación para el Trabajo </w:t>
      </w:r>
      <w:r>
        <w:t>(EPT)</w:t>
      </w:r>
    </w:p>
    <w:p w:rsidR="001636B3" w:rsidRDefault="00B2770C">
      <w:pPr>
        <w:pStyle w:val="Listaconvietas2"/>
        <w:jc w:val="both"/>
      </w:pPr>
      <w:r>
        <w:t>Gestor(a) Educativo(a) de Matemática</w:t>
      </w:r>
    </w:p>
    <w:p w:rsidR="001636B3" w:rsidRDefault="00B2770C">
      <w:pPr>
        <w:pStyle w:val="Listaconvietas2"/>
        <w:jc w:val="both"/>
      </w:pPr>
      <w:r>
        <w:t>Gestor(a) de vida saludable</w:t>
      </w:r>
    </w:p>
    <w:p w:rsidR="001636B3" w:rsidRDefault="00B2770C">
      <w:pPr>
        <w:pStyle w:val="Listaconvietas2"/>
        <w:jc w:val="both"/>
      </w:pPr>
      <w:r>
        <w:t>Gestor(a) socio familiar</w:t>
      </w:r>
    </w:p>
    <w:p w:rsidR="001636B3" w:rsidRDefault="00B2770C">
      <w:pPr>
        <w:pStyle w:val="Listaconvietas2"/>
        <w:jc w:val="both"/>
      </w:pPr>
      <w:r>
        <w:t>Intérprete de lengua de señas peruana para EBR/EBA</w:t>
      </w:r>
    </w:p>
    <w:p w:rsidR="001636B3" w:rsidRDefault="00B2770C">
      <w:pPr>
        <w:pStyle w:val="Listaconvietas2"/>
        <w:jc w:val="both"/>
      </w:pPr>
      <w:r>
        <w:t>Modelo Lingüístico de lengua de señas peruana EBR/EBA</w:t>
      </w:r>
    </w:p>
    <w:p w:rsidR="001636B3" w:rsidRDefault="00B2770C">
      <w:pPr>
        <w:pStyle w:val="Listaconvietas2"/>
        <w:jc w:val="both"/>
      </w:pPr>
      <w:r>
        <w:t>Personal de Mantenimiento</w:t>
      </w:r>
    </w:p>
    <w:p w:rsidR="001636B3" w:rsidRDefault="00B2770C">
      <w:pPr>
        <w:pStyle w:val="Listaconvietas2"/>
        <w:jc w:val="both"/>
      </w:pPr>
      <w:r>
        <w:t>Personal de cocina</w:t>
      </w:r>
    </w:p>
    <w:p w:rsidR="001636B3" w:rsidRDefault="00B2770C">
      <w:pPr>
        <w:pStyle w:val="Listaconvietas2"/>
        <w:jc w:val="both"/>
      </w:pPr>
      <w:r>
        <w:t xml:space="preserve">Personal </w:t>
      </w:r>
      <w:r>
        <w:t>de limpieza y mantenimiento</w:t>
      </w:r>
    </w:p>
    <w:p w:rsidR="001636B3" w:rsidRDefault="00B2770C">
      <w:pPr>
        <w:pStyle w:val="Listaconvietas2"/>
        <w:jc w:val="both"/>
      </w:pPr>
      <w:r>
        <w:t>Personal de mantenimiento</w:t>
      </w:r>
    </w:p>
    <w:p w:rsidR="001636B3" w:rsidRDefault="00B2770C">
      <w:pPr>
        <w:pStyle w:val="Listaconvietas2"/>
        <w:jc w:val="both"/>
      </w:pPr>
      <w:r>
        <w:t>Personal de seguridad</w:t>
      </w:r>
    </w:p>
    <w:p w:rsidR="001636B3" w:rsidRDefault="00B2770C">
      <w:pPr>
        <w:pStyle w:val="Listaconvietas2"/>
        <w:jc w:val="both"/>
      </w:pPr>
      <w:r>
        <w:t>Personal de vigilancia</w:t>
      </w:r>
    </w:p>
    <w:p w:rsidR="001636B3" w:rsidRDefault="00B2770C">
      <w:pPr>
        <w:pStyle w:val="Listaconvietas2"/>
        <w:jc w:val="both"/>
      </w:pPr>
      <w:r>
        <w:t>Profesional I para Equipo Itinerante de Convivencia Escolar</w:t>
      </w:r>
    </w:p>
    <w:p w:rsidR="001636B3" w:rsidRDefault="00B2770C">
      <w:pPr>
        <w:pStyle w:val="Listaconvietas2"/>
        <w:jc w:val="both"/>
      </w:pPr>
      <w:r>
        <w:t>Profesional II para Equipo Itinerante de Convivencia Escolar</w:t>
      </w:r>
    </w:p>
    <w:p w:rsidR="001636B3" w:rsidRDefault="00B2770C">
      <w:pPr>
        <w:pStyle w:val="Listaconvietas2"/>
        <w:jc w:val="both"/>
      </w:pPr>
      <w:r>
        <w:t>Profesional III para Equipo Itineran</w:t>
      </w:r>
      <w:r>
        <w:t>te de Convivencia Escolar</w:t>
      </w:r>
    </w:p>
    <w:p w:rsidR="001636B3" w:rsidRDefault="00B2770C">
      <w:pPr>
        <w:pStyle w:val="Listaconvietas2"/>
        <w:jc w:val="both"/>
      </w:pPr>
      <w:r>
        <w:lastRenderedPageBreak/>
        <w:t>Profesional de Tecnología Médica para CEBE</w:t>
      </w:r>
    </w:p>
    <w:p w:rsidR="001636B3" w:rsidRDefault="00B2770C">
      <w:pPr>
        <w:pStyle w:val="Listaconvietas2"/>
        <w:jc w:val="both"/>
      </w:pPr>
      <w:r>
        <w:t>Profesional de Terapia Física para los Programas de Intervención Temprana</w:t>
      </w:r>
    </w:p>
    <w:p w:rsidR="001636B3" w:rsidRDefault="00B2770C">
      <w:pPr>
        <w:pStyle w:val="Listaconvietas2"/>
        <w:jc w:val="both"/>
      </w:pPr>
      <w:r>
        <w:t>Profesional en Psicología</w:t>
      </w:r>
    </w:p>
    <w:p w:rsidR="001636B3" w:rsidRDefault="00B2770C">
      <w:pPr>
        <w:pStyle w:val="Listaconvietas2"/>
        <w:jc w:val="both"/>
      </w:pPr>
      <w:r>
        <w:t xml:space="preserve">Profesional no docente para el desarrollo de competencias de autovalimiento y tránsito </w:t>
      </w:r>
      <w:r>
        <w:t>a la vida adulta del Estudiante de CEBE</w:t>
      </w:r>
    </w:p>
    <w:p w:rsidR="001636B3" w:rsidRDefault="00B2770C">
      <w:pPr>
        <w:pStyle w:val="Listaconvietas2"/>
        <w:jc w:val="both"/>
      </w:pPr>
      <w:r>
        <w:t>Promotor(a) de Bienestar</w:t>
      </w:r>
    </w:p>
    <w:p w:rsidR="001636B3" w:rsidRDefault="00B2770C">
      <w:pPr>
        <w:pStyle w:val="Listaconvietas2"/>
        <w:jc w:val="both"/>
      </w:pPr>
      <w:r>
        <w:t>Psicólogo(a)</w:t>
      </w:r>
    </w:p>
    <w:p w:rsidR="001636B3" w:rsidRDefault="00B2770C">
      <w:pPr>
        <w:pStyle w:val="Listaconvietas2"/>
        <w:jc w:val="both"/>
      </w:pPr>
      <w:r>
        <w:t>Responsable de bienestar</w:t>
      </w:r>
    </w:p>
    <w:p w:rsidR="001636B3" w:rsidRDefault="00B2770C">
      <w:pPr>
        <w:pStyle w:val="Listaconvietas2"/>
        <w:jc w:val="both"/>
      </w:pPr>
      <w:r>
        <w:t>Responsable de bienestar SRE</w:t>
      </w:r>
    </w:p>
    <w:p w:rsidR="001636B3" w:rsidRDefault="00B2770C">
      <w:pPr>
        <w:pStyle w:val="Listaconvietas2"/>
        <w:jc w:val="both"/>
      </w:pPr>
      <w:r>
        <w:t>Supervisores UGEL REGIONES - Infraestructura</w:t>
      </w:r>
    </w:p>
    <w:p w:rsidR="001636B3" w:rsidRDefault="00B2770C">
      <w:pPr>
        <w:pStyle w:val="Listaconvietas2"/>
        <w:jc w:val="both"/>
      </w:pPr>
      <w:r>
        <w:t>Supervisores UGEL REGIONES - Legal</w:t>
      </w:r>
    </w:p>
    <w:p w:rsidR="001636B3" w:rsidRDefault="00B2770C">
      <w:pPr>
        <w:pStyle w:val="Listaconvietas2"/>
        <w:jc w:val="both"/>
      </w:pPr>
      <w:r>
        <w:t>Vigilante</w:t>
      </w:r>
    </w:p>
    <w:p w:rsidR="001636B3" w:rsidRDefault="00B2770C">
      <w:pPr>
        <w:pStyle w:val="Listaconvietas"/>
        <w:jc w:val="both"/>
      </w:pPr>
      <w:r>
        <w:t>Los demás perfiles CAS de interven</w:t>
      </w:r>
      <w:r>
        <w:t>ciones y acciones pedagógicas suman un total de 258 perfiles programados, de los cuales se ha contratado 24 (9.3%%). En el Anexo N° 2 se detalla, a nivel de perfiles CAS por intervenciones y acciones pedagógicas.</w:t>
      </w:r>
    </w:p>
    <w:p w:rsidR="001636B3" w:rsidRDefault="00B2770C">
      <w:pPr>
        <w:jc w:val="center"/>
      </w:pPr>
      <w:r>
        <w:rPr>
          <w:b/>
        </w:rPr>
        <w:t>Gráfico N° 02. Avance en la contratación de</w:t>
      </w:r>
      <w:r>
        <w:rPr>
          <w:b/>
        </w:rPr>
        <w:t xml:space="preserve"> plazas para intervenciones y acciones pedagógicas- Otras plazas(*)</w:t>
      </w:r>
    </w:p>
    <w:p w:rsidR="001636B3" w:rsidRDefault="00B2770C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B3" w:rsidRDefault="00B2770C">
      <w:pPr>
        <w:pStyle w:val="Fuentes"/>
      </w:pPr>
      <w:r>
        <w:t>Fuente: Módulo CAS del Sistema Nexus al corte de 30 de marzo del 2023</w:t>
      </w:r>
    </w:p>
    <w:p w:rsidR="001636B3" w:rsidRDefault="00B2770C">
      <w:r>
        <w:br w:type="page"/>
      </w:r>
    </w:p>
    <w:p w:rsidR="001636B3" w:rsidRDefault="00B2770C">
      <w:pPr>
        <w:pStyle w:val="Ttulo1"/>
      </w:pPr>
      <w:bookmarkStart w:id="3" w:name="_Toc132040261"/>
      <w:r>
        <w:lastRenderedPageBreak/>
        <w:t>6. Anexos</w:t>
      </w:r>
      <w:bookmarkEnd w:id="3"/>
      <w:r>
        <w:t xml:space="preserve"> </w:t>
      </w:r>
    </w:p>
    <w:p w:rsidR="001636B3" w:rsidRDefault="00B2770C">
      <w:pPr>
        <w:pStyle w:val="Ttulo2"/>
        <w:jc w:val="center"/>
      </w:pPr>
      <w:r>
        <w:t>ANEXO N° 1</w:t>
      </w:r>
    </w:p>
    <w:p w:rsidR="001636B3" w:rsidRDefault="00B2770C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636B3" w:rsidRDefault="00B2770C">
            <w:r>
              <w:t>Intervención Pedagógica</w:t>
            </w:r>
          </w:p>
        </w:tc>
        <w:tc>
          <w:tcPr>
            <w:tcW w:w="2436" w:type="dxa"/>
          </w:tcPr>
          <w:p w:rsidR="001636B3" w:rsidRDefault="00B2770C">
            <w:r>
              <w:t>Descripción</w:t>
            </w:r>
          </w:p>
        </w:tc>
        <w:tc>
          <w:tcPr>
            <w:tcW w:w="2436" w:type="dxa"/>
          </w:tcPr>
          <w:p w:rsidR="001636B3" w:rsidRDefault="00B2770C">
            <w:r>
              <w:t>PEAS Programadas 2023</w:t>
            </w:r>
          </w:p>
        </w:tc>
        <w:tc>
          <w:tcPr>
            <w:tcW w:w="2436" w:type="dxa"/>
          </w:tcPr>
          <w:p w:rsidR="001636B3" w:rsidRDefault="00B2770C">
            <w:r>
              <w:t>Costo de la Intervención (S/)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Absorción de matrícula</w:t>
            </w:r>
          </w:p>
        </w:tc>
        <w:tc>
          <w:tcPr>
            <w:tcW w:w="2436" w:type="dxa"/>
          </w:tcPr>
          <w:p w:rsidR="001636B3" w:rsidRDefault="00B2770C">
            <w:r>
              <w:t>Tiene como objetivo el fortalecimiento de la oferta pública educativa a través de la incorporación de personal administrativo identificado como prioritario para atender</w:t>
            </w:r>
            <w:r>
              <w:t xml:space="preserve"> el incremento de la carga administrativa de las IIEE, en el marco del incremento de matrícula,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72,432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Acciones comunes PP 0107</w:t>
            </w:r>
          </w:p>
        </w:tc>
        <w:tc>
          <w:tcPr>
            <w:tcW w:w="2436" w:type="dxa"/>
          </w:tcPr>
          <w:p w:rsidR="001636B3" w:rsidRDefault="00B2770C">
            <w:r>
              <w:t>Garantiza la</w:t>
            </w:r>
            <w:r>
              <w:t xml:space="preserve">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34,212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CAS UGEL</w:t>
            </w:r>
          </w:p>
        </w:tc>
        <w:tc>
          <w:tcPr>
            <w:tcW w:w="2436" w:type="dxa"/>
          </w:tcPr>
          <w:p w:rsidR="001636B3" w:rsidRDefault="00B2770C">
            <w:r>
              <w:t xml:space="preserve">Fortalecer a las UGEL en el aspecto administrativo e institucional para mejorar la capacidad </w:t>
            </w:r>
            <w:r>
              <w:lastRenderedPageBreak/>
              <w:t>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71</w:t>
            </w:r>
          </w:p>
        </w:tc>
        <w:tc>
          <w:tcPr>
            <w:tcW w:w="2436" w:type="dxa"/>
          </w:tcPr>
          <w:p w:rsidR="001636B3" w:rsidRDefault="00B2770C">
            <w:r>
              <w:t>1,519,880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Convivencia escolar</w:t>
            </w:r>
          </w:p>
        </w:tc>
        <w:tc>
          <w:tcPr>
            <w:tcW w:w="2436" w:type="dxa"/>
          </w:tcPr>
          <w:p w:rsidR="001636B3" w:rsidRDefault="00B2770C">
            <w:r>
              <w:t>Tiene co</w:t>
            </w:r>
            <w:r>
              <w:t>mo propósito “Comunidades educativas ejerzan sus derechos con responsabilidad, promueven una convivencia basada en el bien común y se relacionan democráticamente, sin violencia ni discriminación, en escuelas seguras, inclusivas, con igualdad de género, val</w:t>
            </w:r>
            <w:r>
              <w:t>oración de la diversidad y basadas en un diálogo intercultural”.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2,025,510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Distribución de materiales educativos</w:t>
            </w:r>
          </w:p>
        </w:tc>
        <w:tc>
          <w:tcPr>
            <w:tcW w:w="2436" w:type="dxa"/>
          </w:tcPr>
          <w:p w:rsidR="001636B3" w:rsidRDefault="00B2770C">
            <w:r>
              <w:t>La distribución y almacenamiento de los materiales y recursos educativos a las instituciones educativas, a través de las direcciones 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1,144,125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0106</w:t>
            </w:r>
          </w:p>
        </w:tc>
        <w:tc>
          <w:tcPr>
            <w:tcW w:w="2436" w:type="dxa"/>
          </w:tcPr>
          <w:p w:rsidR="001636B3" w:rsidRDefault="00B2770C">
            <w:r>
              <w:t xml:space="preserve">La intervención se prevé fortalecer los servicios de EBE (CEBE, PRITE, SAANEE y CREBE) para obtener mejores aprendizajes y acortar la brecha de atención, mediante la asignación progresiva de plazas </w:t>
            </w:r>
            <w:r>
              <w:lastRenderedPageBreak/>
              <w:t>no docentes de los perfiles mínim</w:t>
            </w:r>
            <w:r>
              <w:t>os requeridos para que los servicios EBE cuenten con equipos interdisciplinarios.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60</w:t>
            </w:r>
          </w:p>
        </w:tc>
        <w:tc>
          <w:tcPr>
            <w:tcW w:w="2436" w:type="dxa"/>
          </w:tcPr>
          <w:p w:rsidR="001636B3" w:rsidRDefault="00B2770C">
            <w:r>
              <w:t>877,728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0107</w:t>
            </w:r>
          </w:p>
        </w:tc>
        <w:tc>
          <w:tcPr>
            <w:tcW w:w="2436" w:type="dxa"/>
          </w:tcPr>
          <w:p w:rsidR="001636B3" w:rsidRDefault="00B2770C">
            <w:r>
              <w:t>Consiste en asegurar la contratación oportuna y pago de planillas del personal administrativo y de apoyo que desempeña un cargo o una fu</w:t>
            </w:r>
            <w:r>
              <w:t>nción no docente, para favorecer la gestión de formación profesional o la institucionalidad necesaria para el funcionamiento de las Instituciones de Educación Superior Pedagógica Pública.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187,776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Jornada escolar completa</w:t>
            </w:r>
          </w:p>
        </w:tc>
        <w:tc>
          <w:tcPr>
            <w:tcW w:w="2436" w:type="dxa"/>
          </w:tcPr>
          <w:p w:rsidR="001636B3" w:rsidRDefault="00B2770C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7,857,520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Limpieza y mantenimiento</w:t>
            </w:r>
          </w:p>
        </w:tc>
        <w:tc>
          <w:tcPr>
            <w:tcW w:w="2436" w:type="dxa"/>
          </w:tcPr>
          <w:p w:rsidR="001636B3" w:rsidRDefault="00B2770C">
            <w:r>
              <w:t xml:space="preserve">El objetivo de la intervención es contribuir al cierre de la brecha de personal de limpieza y mantenimiento, específicamente en las IIEE públicas medianas y grandes, </w:t>
            </w:r>
            <w:r>
              <w:lastRenderedPageBreak/>
              <w:t>debido a que una mayor concentración de est</w:t>
            </w:r>
            <w:r>
              <w:t>udiantes genera una mayor 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788,400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Orquestando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205,632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Plan de mejoras PP 0107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545,701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PP 0147 IEST</w:t>
            </w:r>
          </w:p>
        </w:tc>
        <w:tc>
          <w:tcPr>
            <w:tcW w:w="2436" w:type="dxa"/>
          </w:tcPr>
          <w:p w:rsidR="001636B3" w:rsidRDefault="00B2770C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792,946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PRONOEI</w:t>
            </w:r>
          </w:p>
        </w:tc>
        <w:tc>
          <w:tcPr>
            <w:tcW w:w="2436" w:type="dxa"/>
          </w:tcPr>
          <w:p w:rsidR="001636B3" w:rsidRDefault="00B2770C">
            <w:r>
              <w:t>Los Programas No Escolarizados de Educación Inicial (PRONOEI), son servicios educativos que atienden a niñas y niños menores de 6 años de edad y a sus familias donde no existe oferta educativa escolarizada y se requiere de una atención educativa flexible p</w:t>
            </w:r>
            <w:r>
              <w:t>or las características territoriales, sociales y culturales.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5,297,340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1,244,540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en alternancia</w:t>
            </w:r>
          </w:p>
        </w:tc>
        <w:tc>
          <w:tcPr>
            <w:tcW w:w="2436" w:type="dxa"/>
          </w:tcPr>
          <w:p w:rsidR="001636B3" w:rsidRDefault="00B2770C">
            <w:r>
              <w:t xml:space="preserve"> Constituye un modelo de servicio educativo </w:t>
            </w:r>
            <w:r>
              <w:lastRenderedPageBreak/>
              <w:t>semipresencial para el ámbito rural que alterna dos espaci</w:t>
            </w:r>
            <w:r>
              <w:t>os formativos en el   medio   socioeconómico   y   familiar (comunidad), y   en   la   institución   educativa denominada Centro Rural de Formación en Alternancia (CRFA) por un periodo de dos semanas, en el que se contempla el servicio de residentado. El m</w:t>
            </w:r>
            <w:r>
              <w:t>odelo responde con pertinencia a las características y demandas de las dinámicas familiares y locales del ámbito rural.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292,710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tutorial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2,684,340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Servicio hospitalario - SEHO</w:t>
            </w:r>
          </w:p>
        </w:tc>
        <w:tc>
          <w:tcPr>
            <w:tcW w:w="2436" w:type="dxa"/>
          </w:tcPr>
          <w:p w:rsidR="001636B3" w:rsidRDefault="00B2770C">
            <w:r>
              <w:t>se busca atender a los estudiantes que atraviesan complicacio</w:t>
            </w:r>
            <w:r>
              <w:t>nes en su salud y se encuentran en situación de hospitalización ;esta población estudiantil se encuentra en mayor riesgo de exclusión educativa, es por ello que con esta intervención se busca promover oportunidades de aprendizaje para todos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132,352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Supervisión de IIEE privadas</w:t>
            </w:r>
          </w:p>
        </w:tc>
        <w:tc>
          <w:tcPr>
            <w:tcW w:w="2436" w:type="dxa"/>
          </w:tcPr>
          <w:p w:rsidR="001636B3" w:rsidRDefault="00B2770C">
            <w:r>
              <w:t xml:space="preserve">Tiene  como  objetivo  fortalecer  las  capacidades  de  las  instancias  de  gestión educativa descentralizada del sector educación </w:t>
            </w:r>
            <w:r>
              <w:lastRenderedPageBreak/>
              <w:t>(DRE/GRE y UGEL) mediante la dotación de personal  a  cargo  de  las  labores  de  supervisión  del  cumplimiento  de  las </w:t>
            </w:r>
            <w:r>
              <w:t xml:space="preserve"> obligaciones, prohibiciones y otras limitaciones exigibles a las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820,488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Talleres deportivo recreativos - Wiñaq</w:t>
            </w:r>
          </w:p>
        </w:tc>
        <w:tc>
          <w:tcPr>
            <w:tcW w:w="2436" w:type="dxa"/>
          </w:tcPr>
          <w:p w:rsidR="001636B3" w:rsidRDefault="00B2770C">
            <w:r>
              <w:t>Los talleres deportivo- Recreativos es una ini</w:t>
            </w:r>
            <w:r>
              <w:t>ciativa pedagógica cogestionada desde el MINEDU con las DRE y UGEL que implementa talleres de formación deportiva- recreativa que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41,974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Traslado docente</w:t>
            </w:r>
          </w:p>
        </w:tc>
        <w:tc>
          <w:tcPr>
            <w:tcW w:w="2436" w:type="dxa"/>
          </w:tcPr>
          <w:p w:rsidR="001636B3" w:rsidRDefault="00B2770C">
            <w:r>
              <w:t>Esta intervención cubre los desplazamientos de los miembros de los Comités de Evaluación y observadores externos que son los encargados de llevar a cabo la implementación de los instrumentos de la Evaluación del Desempeño Docent</w:t>
            </w:r>
            <w:r>
              <w:t xml:space="preserve">e. La intervención financia el pago de viáticos, pasajes y movilidad </w:t>
            </w:r>
            <w:r>
              <w:lastRenderedPageBreak/>
              <w:t>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221,002</w:t>
            </w:r>
          </w:p>
        </w:tc>
      </w:tr>
      <w:tr w:rsidR="001636B3" w:rsidTr="001636B3">
        <w:trPr>
          <w:jc w:val="center"/>
        </w:trPr>
        <w:tc>
          <w:tcPr>
            <w:tcW w:w="4872" w:type="dxa"/>
            <w:gridSpan w:val="2"/>
          </w:tcPr>
          <w:p w:rsidR="001636B3" w:rsidRDefault="00B2770C">
            <w:pPr>
              <w:jc w:val="center"/>
            </w:pPr>
            <w:r>
              <w:t>Total</w:t>
            </w:r>
          </w:p>
          <w:p w:rsidR="001636B3" w:rsidRDefault="001636B3">
            <w:pPr>
              <w:jc w:val="center"/>
            </w:pPr>
          </w:p>
        </w:tc>
        <w:tc>
          <w:tcPr>
            <w:tcW w:w="2436" w:type="dxa"/>
          </w:tcPr>
          <w:p w:rsidR="001636B3" w:rsidRDefault="00B2770C">
            <w:r>
              <w:t>131</w:t>
            </w:r>
          </w:p>
        </w:tc>
        <w:tc>
          <w:tcPr>
            <w:tcW w:w="2436" w:type="dxa"/>
          </w:tcPr>
          <w:p w:rsidR="001636B3" w:rsidRDefault="00B2770C">
            <w:r>
              <w:t>26,786,608</w:t>
            </w:r>
          </w:p>
        </w:tc>
      </w:tr>
    </w:tbl>
    <w:p w:rsidR="001636B3" w:rsidRDefault="00B2770C">
      <w:pPr>
        <w:pStyle w:val="Fuentes"/>
      </w:pPr>
      <w:r>
        <w:t xml:space="preserve">Nota: De los costos que se consignan en el Oficio </w:t>
      </w:r>
      <w:r>
        <w:t>Múltiple N° 00023-2023-MINEDU/SPE-OPEP. Se encuentra programado un 75 % en el PIA de los GORE, el MINEDU transferirá el resto de recursos, según ejecución.</w:t>
      </w:r>
    </w:p>
    <w:p w:rsidR="001636B3" w:rsidRDefault="00B2770C">
      <w:r>
        <w:br w:type="page"/>
      </w:r>
    </w:p>
    <w:p w:rsidR="001636B3" w:rsidRDefault="00B2770C">
      <w:pPr>
        <w:pStyle w:val="Ttulo2"/>
        <w:jc w:val="center"/>
      </w:pPr>
      <w:r>
        <w:lastRenderedPageBreak/>
        <w:t>ANEXO N° 2</w:t>
      </w:r>
    </w:p>
    <w:p w:rsidR="001636B3" w:rsidRDefault="00B2770C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1636B3" w:rsidTr="001636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1636B3" w:rsidRDefault="00B2770C">
            <w:r>
              <w:t>In</w:t>
            </w:r>
            <w:r>
              <w:t>tervención Pedagógica</w:t>
            </w:r>
          </w:p>
        </w:tc>
        <w:tc>
          <w:tcPr>
            <w:tcW w:w="2436" w:type="dxa"/>
          </w:tcPr>
          <w:p w:rsidR="001636B3" w:rsidRDefault="00B2770C">
            <w:r>
              <w:t>Descripción</w:t>
            </w:r>
          </w:p>
        </w:tc>
        <w:tc>
          <w:tcPr>
            <w:tcW w:w="2436" w:type="dxa"/>
          </w:tcPr>
          <w:p w:rsidR="001636B3" w:rsidRDefault="00B2770C">
            <w:r>
              <w:t>PEAS Programadas 2023</w:t>
            </w:r>
          </w:p>
        </w:tc>
        <w:tc>
          <w:tcPr>
            <w:tcW w:w="2436" w:type="dxa"/>
          </w:tcPr>
          <w:p w:rsidR="001636B3" w:rsidRDefault="00B2770C">
            <w:r>
              <w:t>Costo de la Intervención (S/)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Absorción de matrícula</w:t>
            </w:r>
          </w:p>
        </w:tc>
        <w:tc>
          <w:tcPr>
            <w:tcW w:w="2436" w:type="dxa"/>
          </w:tcPr>
          <w:p w:rsidR="001636B3" w:rsidRDefault="00B2770C">
            <w:r>
              <w:t>Tiene como objetivo el fortalecimiento de la oferta pública educativa a través de la incorporación de personal administrativo identificado como pr</w:t>
            </w:r>
            <w:r>
              <w:t>ioritario para atender el incremento de la carga administrativa de las IIEE, en el marco del incremento de matrícula,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72,432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Acciones comune</w:t>
            </w:r>
            <w:r>
              <w:t>s PP 0107</w:t>
            </w:r>
          </w:p>
        </w:tc>
        <w:tc>
          <w:tcPr>
            <w:tcW w:w="2436" w:type="dxa"/>
          </w:tcPr>
          <w:p w:rsidR="001636B3" w:rsidRDefault="00B2770C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34,212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CAS UGEL</w:t>
            </w:r>
          </w:p>
        </w:tc>
        <w:tc>
          <w:tcPr>
            <w:tcW w:w="2436" w:type="dxa"/>
          </w:tcPr>
          <w:p w:rsidR="001636B3" w:rsidRDefault="00B2770C">
            <w:r>
              <w:t xml:space="preserve">Fortalecer a las UGEL en el aspecto administrativo e institucional para mejorar la capacidad operativa y la calidad de prestación de servicios que se brindan en estas </w:t>
            </w:r>
            <w:r>
              <w:lastRenderedPageBreak/>
              <w:t>instancias intermedias de gestión educativa.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71</w:t>
            </w:r>
          </w:p>
        </w:tc>
        <w:tc>
          <w:tcPr>
            <w:tcW w:w="2436" w:type="dxa"/>
          </w:tcPr>
          <w:p w:rsidR="001636B3" w:rsidRDefault="00B2770C">
            <w:r>
              <w:t>1,519,880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Convivencia escolar</w:t>
            </w:r>
          </w:p>
        </w:tc>
        <w:tc>
          <w:tcPr>
            <w:tcW w:w="2436" w:type="dxa"/>
          </w:tcPr>
          <w:p w:rsidR="001636B3" w:rsidRDefault="00B2770C">
            <w:r>
              <w:t>Tiene co</w:t>
            </w:r>
            <w:r>
              <w:t>mo propósito “Comunidades educativas ejerzan sus derechos con responsabilidad, promueven una convivencia basada en el bien común y se relacionan democráticamente, sin violencia ni discriminación, en escuelas seguras, inclusivas, con igualdad de género, val</w:t>
            </w:r>
            <w:r>
              <w:t>oración de la diversidad y basadas en un diálogo intercultural”.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2,025,510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Distribución de materiales educativos</w:t>
            </w:r>
          </w:p>
        </w:tc>
        <w:tc>
          <w:tcPr>
            <w:tcW w:w="2436" w:type="dxa"/>
          </w:tcPr>
          <w:p w:rsidR="001636B3" w:rsidRDefault="00B2770C">
            <w:r>
              <w:t>La distribución y almacenamiento de los materiales y recursos educativos a las instituciones educativas, a través de las direcciones y/o ge</w:t>
            </w:r>
            <w:r>
              <w:t>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1,144,125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0106</w:t>
            </w:r>
          </w:p>
        </w:tc>
        <w:tc>
          <w:tcPr>
            <w:tcW w:w="2436" w:type="dxa"/>
          </w:tcPr>
          <w:p w:rsidR="001636B3" w:rsidRDefault="00B2770C">
            <w:r>
              <w:t>La intervención se prevé fortalecer los servicios de EBE (CEBE, PRITE, SAANEE y CREBE) para obtener mejores aprend</w:t>
            </w:r>
            <w:r>
              <w:t xml:space="preserve">izajes y acortar la brecha de atención, mediante la asignación progresiva de plazas no docentes de los perfiles mínimos requeridos para que los servicios EBE </w:t>
            </w:r>
            <w:r>
              <w:lastRenderedPageBreak/>
              <w:t>cuenten con equipos interdisciplinarios.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60</w:t>
            </w:r>
          </w:p>
        </w:tc>
        <w:tc>
          <w:tcPr>
            <w:tcW w:w="2436" w:type="dxa"/>
          </w:tcPr>
          <w:p w:rsidR="001636B3" w:rsidRDefault="00B2770C">
            <w:r>
              <w:t>877,728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Fortalecimiento PP 0107</w:t>
            </w:r>
          </w:p>
        </w:tc>
        <w:tc>
          <w:tcPr>
            <w:tcW w:w="2436" w:type="dxa"/>
          </w:tcPr>
          <w:p w:rsidR="001636B3" w:rsidRDefault="00B2770C">
            <w:r>
              <w:t>Consiste en asegura</w:t>
            </w:r>
            <w:r>
              <w:t>r la contratación oportuna y pago de planillas del personal administrativo y de apoyo que desempeña un cargo o una función no docente, para favorecer la gestión de formación profesional o la institucionalidad necesaria para el funcionamiento de las Institu</w:t>
            </w:r>
            <w:r>
              <w:t>ciones de Educación Superior Pedagógica Pública.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187,776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Jornada escolar completa</w:t>
            </w:r>
          </w:p>
        </w:tc>
        <w:tc>
          <w:tcPr>
            <w:tcW w:w="2436" w:type="dxa"/>
          </w:tcPr>
          <w:p w:rsidR="001636B3" w:rsidRDefault="00B2770C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7,857,520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Limpieza y mantenimiento</w:t>
            </w:r>
          </w:p>
        </w:tc>
        <w:tc>
          <w:tcPr>
            <w:tcW w:w="2436" w:type="dxa"/>
          </w:tcPr>
          <w:p w:rsidR="001636B3" w:rsidRDefault="00B2770C">
            <w:r>
              <w:t>El objetivo de la intervención es contribuir al cierre de la brecha de personal de limpieza y mantenimiento, específicamente en las IIEE públicas medianas y grandes, debido a que una mayor concentración de est</w:t>
            </w:r>
            <w:r>
              <w:t xml:space="preserve">udiantes genera una mayor </w:t>
            </w:r>
            <w:r>
              <w:lastRenderedPageBreak/>
              <w:t>necesidad de asegurar las condiciones básicas de limpieza, higiene y bioseguridad para las jornadas escolares presenciales o semipresenciales.  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788,400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Orquestando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205,632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Plan de mejoras PP 0107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545,701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PP 0147 IEST</w:t>
            </w:r>
          </w:p>
        </w:tc>
        <w:tc>
          <w:tcPr>
            <w:tcW w:w="2436" w:type="dxa"/>
          </w:tcPr>
          <w:p w:rsidR="001636B3" w:rsidRDefault="00B2770C">
            <w:r>
              <w:t xml:space="preserve">Busca garantizar que toda la oferta educativa superior tecnológica público alcance las condiciones básicas de calidad (CBC) para el licenciamiento institucional y acceso al servicio educativo de calidad. 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792,946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PRONOEI</w:t>
            </w:r>
          </w:p>
        </w:tc>
        <w:tc>
          <w:tcPr>
            <w:tcW w:w="2436" w:type="dxa"/>
          </w:tcPr>
          <w:p w:rsidR="001636B3" w:rsidRDefault="00B2770C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5,297,340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con residencia estudiantil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1,244,540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en alternancia</w:t>
            </w:r>
          </w:p>
        </w:tc>
        <w:tc>
          <w:tcPr>
            <w:tcW w:w="2436" w:type="dxa"/>
          </w:tcPr>
          <w:p w:rsidR="001636B3" w:rsidRDefault="00B2770C">
            <w:r>
              <w:t xml:space="preserve"> Constituye un modelo de servicio educativo semipresencial para el ámbito rural que alterna dos espacios formativos en </w:t>
            </w:r>
            <w:r>
              <w:lastRenderedPageBreak/>
              <w:t>el   medio   so</w:t>
            </w:r>
            <w:r>
              <w:t>cioeconómico   y   familiar (comunidad), y   en   la   institución   educativa denominada Centro Rural de Formación en Alternancia (CRFA) por un periodo de dos semanas, en el que se contempla el servicio de residentado. El modelo responde con pertinencia a</w:t>
            </w:r>
            <w:r>
              <w:t xml:space="preserve"> las características y demandas de las dinámicas familiares y locales del ámbito rural.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292,710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Secundaria tutorial</w:t>
            </w:r>
          </w:p>
        </w:tc>
        <w:tc>
          <w:tcPr>
            <w:tcW w:w="2436" w:type="dxa"/>
          </w:tcPr>
          <w:p w:rsidR="001636B3" w:rsidRDefault="001636B3"/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2,684,340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Servicio hospitalario - SEHO</w:t>
            </w:r>
          </w:p>
        </w:tc>
        <w:tc>
          <w:tcPr>
            <w:tcW w:w="2436" w:type="dxa"/>
          </w:tcPr>
          <w:p w:rsidR="001636B3" w:rsidRDefault="00B2770C">
            <w:r>
              <w:t>se busca atender a los estudiantes que atraviesan complicaciones en su salud y se encuentran en situación de hospitalización ;esta población estudiantil se encuentra en mayor riesgo de exclusión educativa, es por ello que con esta intervención se busca pro</w:t>
            </w:r>
            <w:r>
              <w:t>mover oportunidades de aprendizaje para todos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132,352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Supervisión de IIEE privadas</w:t>
            </w:r>
          </w:p>
        </w:tc>
        <w:tc>
          <w:tcPr>
            <w:tcW w:w="2436" w:type="dxa"/>
          </w:tcPr>
          <w:p w:rsidR="001636B3" w:rsidRDefault="00B2770C">
            <w:r>
              <w:t>Tiene  como  objetivo  fortalecer  las  capacidades  de  las  instancias  de  gestión educativa descentralizada del sector educación (DRE/GRE y UGEL) mediante la dotaci</w:t>
            </w:r>
            <w:r>
              <w:t>ón de personal  a  cargo  d</w:t>
            </w:r>
            <w:r>
              <w:lastRenderedPageBreak/>
              <w:t>e  las  labores  de  supervisión  del  cumplimiento  de  las  obligaciones, prohibiciones y otras limitaciones exigibles a las Instituciones Educativas Privadas (IEP) que hayan sido establecidas por la normativa vigente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820,48</w:t>
            </w:r>
            <w:r>
              <w:t>8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Talleres deportivo recreativos - Wiñaq</w:t>
            </w:r>
          </w:p>
        </w:tc>
        <w:tc>
          <w:tcPr>
            <w:tcW w:w="2436" w:type="dxa"/>
          </w:tcPr>
          <w:p w:rsidR="001636B3" w:rsidRDefault="00B2770C">
            <w:r>
              <w:t xml:space="preserve">Los talleres deportivo- Recreativos es una iniciativa pedagógica cogestionada desde el MINEDU con las DRE y UGEL que implementa talleres de formación deportiva- recreativa que se dictan fuera del horario de clases </w:t>
            </w:r>
            <w:r>
              <w:t>a estudiantes de todos los niveles de la Educación Básica de IIEE públicas y privadas.  </w:t>
            </w:r>
          </w:p>
        </w:tc>
        <w:tc>
          <w:tcPr>
            <w:tcW w:w="2436" w:type="dxa"/>
          </w:tcPr>
          <w:p w:rsidR="001636B3" w:rsidRDefault="00B2770C">
            <w:r>
              <w:t>0</w:t>
            </w:r>
          </w:p>
        </w:tc>
        <w:tc>
          <w:tcPr>
            <w:tcW w:w="2436" w:type="dxa"/>
          </w:tcPr>
          <w:p w:rsidR="001636B3" w:rsidRDefault="00B2770C">
            <w:r>
              <w:t>41,974</w:t>
            </w:r>
          </w:p>
        </w:tc>
      </w:tr>
      <w:tr w:rsidR="001636B3" w:rsidTr="001636B3">
        <w:trPr>
          <w:jc w:val="center"/>
        </w:trPr>
        <w:tc>
          <w:tcPr>
            <w:tcW w:w="2436" w:type="dxa"/>
          </w:tcPr>
          <w:p w:rsidR="001636B3" w:rsidRDefault="00B2770C">
            <w:r>
              <w:t>Traslado docente</w:t>
            </w:r>
          </w:p>
        </w:tc>
        <w:tc>
          <w:tcPr>
            <w:tcW w:w="2436" w:type="dxa"/>
          </w:tcPr>
          <w:p w:rsidR="001636B3" w:rsidRDefault="00B2770C">
            <w:r>
              <w:t>Esta intervención cubre los desplazamientos de los miembros de los Comités de Evaluación y observadores externos que son los encargados de l</w:t>
            </w:r>
            <w:r>
              <w:t xml:space="preserve">levar a cabo la implementación de los instrumentos de la Evaluación del Desempeño Docente. La intervención financia el pago de viáticos, pasajes y movilidad para los integrantes de los comités de evaluación, que se constituyen en los </w:t>
            </w:r>
            <w:r>
              <w:lastRenderedPageBreak/>
              <w:t>gobiernos regionales. </w:t>
            </w:r>
          </w:p>
        </w:tc>
        <w:tc>
          <w:tcPr>
            <w:tcW w:w="2436" w:type="dxa"/>
          </w:tcPr>
          <w:p w:rsidR="001636B3" w:rsidRDefault="00B2770C">
            <w:r>
              <w:lastRenderedPageBreak/>
              <w:t>0</w:t>
            </w:r>
          </w:p>
        </w:tc>
        <w:tc>
          <w:tcPr>
            <w:tcW w:w="2436" w:type="dxa"/>
          </w:tcPr>
          <w:p w:rsidR="001636B3" w:rsidRDefault="00B2770C">
            <w:r>
              <w:t>221,002</w:t>
            </w:r>
          </w:p>
        </w:tc>
      </w:tr>
      <w:tr w:rsidR="001636B3" w:rsidTr="001636B3">
        <w:trPr>
          <w:jc w:val="center"/>
        </w:trPr>
        <w:tc>
          <w:tcPr>
            <w:tcW w:w="4872" w:type="dxa"/>
            <w:gridSpan w:val="2"/>
          </w:tcPr>
          <w:p w:rsidR="001636B3" w:rsidRDefault="00B2770C">
            <w:pPr>
              <w:jc w:val="center"/>
            </w:pPr>
            <w:r>
              <w:t>Total</w:t>
            </w:r>
          </w:p>
          <w:p w:rsidR="001636B3" w:rsidRDefault="001636B3">
            <w:pPr>
              <w:jc w:val="center"/>
            </w:pPr>
          </w:p>
        </w:tc>
        <w:tc>
          <w:tcPr>
            <w:tcW w:w="2436" w:type="dxa"/>
          </w:tcPr>
          <w:p w:rsidR="001636B3" w:rsidRDefault="00B2770C">
            <w:r>
              <w:t>131</w:t>
            </w:r>
          </w:p>
        </w:tc>
        <w:tc>
          <w:tcPr>
            <w:tcW w:w="2436" w:type="dxa"/>
          </w:tcPr>
          <w:p w:rsidR="001636B3" w:rsidRDefault="00B2770C">
            <w:r>
              <w:t>26,786,608</w:t>
            </w:r>
          </w:p>
        </w:tc>
      </w:tr>
    </w:tbl>
    <w:p w:rsidR="001636B3" w:rsidRDefault="00B2770C">
      <w:pPr>
        <w:pStyle w:val="Fuentes"/>
      </w:pPr>
      <w:r>
        <w:t>Nota: De los costos que se consignan en el Oficio Múltiple N° 00023-2023-MINEDU/SPE-OPEP. Se encuentra programado un 75 % en el PIA de los GORE, el MINEDU transferirá el resto de recursos, según ejecución.</w:t>
      </w:r>
    </w:p>
    <w:sectPr w:rsidR="001636B3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B2770C">
      <w:rPr>
        <w:noProof/>
        <w:lang w:bidi="es-ES"/>
      </w:rPr>
      <w:t>46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B2770C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36B3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2770C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8D3C40-21BB-410E-9F4E-CDA220ADA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46</Pages>
  <Words>7276</Words>
  <Characters>40021</Characters>
  <Application>Microsoft Office Word</Application>
  <DocSecurity>0</DocSecurity>
  <Lines>333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