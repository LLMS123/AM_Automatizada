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MOQUEGUA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MOQUEGUA tiene asignado en su presupuesto institucional de apertura un monto de S/ 3,406,870.00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MOQUEGUA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MOQUEGUA</w:t>
            </w:r>
          </w:p>
        </w:tc>
        <w:tc>
          <w:tcPr>
            <w:tcW w:type="dxa" w:w="3249"/>
          </w:tcPr>
          <w:p>
            <w:r>
              <w:t>1,199,792</w:t>
            </w:r>
          </w:p>
        </w:tc>
        <w:tc>
          <w:tcPr>
            <w:tcW w:type="dxa" w:w="3249"/>
          </w:tcPr>
          <w:p>
            <w:r>
              <w:t>516,337</w:t>
            </w:r>
          </w:p>
        </w:tc>
      </w:tr>
      <w:tr>
        <w:tc>
          <w:tcPr>
            <w:tcW w:type="dxa" w:w="3249"/>
          </w:tcPr>
          <w:p>
            <w:r>
              <w:t>301. EDUCACION ILO</w:t>
            </w:r>
          </w:p>
        </w:tc>
        <w:tc>
          <w:tcPr>
            <w:tcW w:type="dxa" w:w="3249"/>
          </w:tcPr>
          <w:p>
            <w:r>
              <w:t>1,019,379</w:t>
            </w:r>
          </w:p>
        </w:tc>
        <w:tc>
          <w:tcPr>
            <w:tcW w:type="dxa" w:w="3249"/>
          </w:tcPr>
          <w:p>
            <w:r>
              <w:t>849,425</w:t>
            </w:r>
          </w:p>
        </w:tc>
      </w:tr>
      <w:tr>
        <w:tc>
          <w:tcPr>
            <w:tcW w:type="dxa" w:w="3249"/>
          </w:tcPr>
          <w:p>
            <w:r>
              <w:t>302. EDUCACION MARISCAL NIETO</w:t>
            </w:r>
          </w:p>
        </w:tc>
        <w:tc>
          <w:tcPr>
            <w:tcW w:type="dxa" w:w="3249"/>
          </w:tcPr>
          <w:p>
            <w:r>
              <w:t>1,557,456</w:t>
            </w:r>
          </w:p>
        </w:tc>
        <w:tc>
          <w:tcPr>
            <w:tcW w:type="dxa" w:w="3249"/>
          </w:tcPr>
          <w:p>
            <w:r>
              <w:t>1,327,383</w:t>
            </w:r>
          </w:p>
        </w:tc>
      </w:tr>
      <w:tr>
        <w:tc>
          <w:tcPr>
            <w:tcW w:type="dxa" w:w="3249"/>
          </w:tcPr>
          <w:p>
            <w:r>
              <w:t>303. EDUCACION SANCHEZ CERRO</w:t>
            </w:r>
          </w:p>
        </w:tc>
        <w:tc>
          <w:tcPr>
            <w:tcW w:type="dxa" w:w="3249"/>
          </w:tcPr>
          <w:p>
            <w:r>
              <w:t>794,652</w:t>
            </w:r>
          </w:p>
        </w:tc>
        <w:tc>
          <w:tcPr>
            <w:tcW w:type="dxa" w:w="3249"/>
          </w:tcPr>
          <w:p>
            <w:r>
              <w:t>713,725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4,571,279</w:t>
            </w:r>
          </w:p>
        </w:tc>
        <w:tc>
          <w:tcPr>
            <w:tcW w:type="dxa" w:w="3249"/>
          </w:tcPr>
          <w:p>
            <w:r>
              <w:t>3,406,870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{region} ha recibido un monto S/ {tr_intervenciones_region}.00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MOQUEGUA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MOQUEGUA</w:t>
            </w:r>
          </w:p>
        </w:tc>
        <w:tc>
          <w:tcPr>
            <w:tcW w:type="dxa" w:w="1949"/>
          </w:tcPr>
          <w:p>
            <w:r>
              <w:t>514,837</w:t>
            </w:r>
          </w:p>
        </w:tc>
        <w:tc>
          <w:tcPr>
            <w:tcW w:type="dxa" w:w="1949"/>
          </w:tcPr>
          <w:p>
            <w:r>
              <w:t>72,000</w:t>
            </w:r>
          </w:p>
        </w:tc>
        <w:tc>
          <w:tcPr>
            <w:tcW w:type="dxa" w:w="1949"/>
          </w:tcPr>
          <w:p>
            <w:r>
              <w:t>180,000</w:t>
            </w:r>
          </w:p>
        </w:tc>
        <w:tc>
          <w:tcPr>
            <w:tcW w:type="dxa" w:w="1949"/>
          </w:tcPr>
          <w:p>
            <w:r>
              <w:t>252,000</w:t>
            </w:r>
          </w:p>
        </w:tc>
      </w:tr>
      <w:tr>
        <w:tc>
          <w:tcPr>
            <w:tcW w:type="dxa" w:w="1949"/>
          </w:tcPr>
          <w:p>
            <w:r>
              <w:t>301. EDUCACION ILO</w:t>
            </w:r>
          </w:p>
        </w:tc>
        <w:tc>
          <w:tcPr>
            <w:tcW w:type="dxa" w:w="1949"/>
          </w:tcPr>
          <w:p>
            <w:r>
              <w:t>849,425</w:t>
            </w:r>
          </w:p>
        </w:tc>
        <w:tc>
          <w:tcPr>
            <w:tcW w:type="dxa" w:w="1949"/>
          </w:tcPr>
          <w:p>
            <w:r>
              <w:t>106,000</w:t>
            </w:r>
          </w:p>
        </w:tc>
        <w:tc>
          <w:tcPr>
            <w:tcW w:type="dxa" w:w="1949"/>
          </w:tcPr>
          <w:p>
            <w:r>
              <w:t>265,000</w:t>
            </w:r>
          </w:p>
        </w:tc>
        <w:tc>
          <w:tcPr>
            <w:tcW w:type="dxa" w:w="1949"/>
          </w:tcPr>
          <w:p>
            <w:r>
              <w:t>371,000</w:t>
            </w:r>
          </w:p>
        </w:tc>
      </w:tr>
      <w:tr>
        <w:tc>
          <w:tcPr>
            <w:tcW w:type="dxa" w:w="1949"/>
          </w:tcPr>
          <w:p>
            <w:r>
              <w:t>302. EDUCACION MARISCAL NIETO</w:t>
            </w:r>
          </w:p>
        </w:tc>
        <w:tc>
          <w:tcPr>
            <w:tcW w:type="dxa" w:w="1949"/>
          </w:tcPr>
          <w:p>
            <w:r>
              <w:t>1,316,580</w:t>
            </w:r>
          </w:p>
        </w:tc>
        <w:tc>
          <w:tcPr>
            <w:tcW w:type="dxa" w:w="1949"/>
          </w:tcPr>
          <w:p>
            <w:r>
              <w:t>124,000</w:t>
            </w:r>
          </w:p>
        </w:tc>
        <w:tc>
          <w:tcPr>
            <w:tcW w:type="dxa" w:w="1949"/>
          </w:tcPr>
          <w:p>
            <w:r>
              <w:t>310,000</w:t>
            </w:r>
          </w:p>
        </w:tc>
        <w:tc>
          <w:tcPr>
            <w:tcW w:type="dxa" w:w="1949"/>
          </w:tcPr>
          <w:p>
            <w:r>
              <w:t>434,000</w:t>
            </w:r>
          </w:p>
        </w:tc>
      </w:tr>
      <w:tr>
        <w:tc>
          <w:tcPr>
            <w:tcW w:type="dxa" w:w="1949"/>
          </w:tcPr>
          <w:p>
            <w:r>
              <w:t>303. EDUCACION SANCHEZ CERRO</w:t>
            </w:r>
          </w:p>
        </w:tc>
        <w:tc>
          <w:tcPr>
            <w:tcW w:type="dxa" w:w="1949"/>
          </w:tcPr>
          <w:p>
            <w:r>
              <w:t>713,725</w:t>
            </w:r>
          </w:p>
        </w:tc>
        <w:tc>
          <w:tcPr>
            <w:tcW w:type="dxa" w:w="1949"/>
          </w:tcPr>
          <w:p>
            <w:r>
              <w:t>78,000</w:t>
            </w:r>
          </w:p>
        </w:tc>
        <w:tc>
          <w:tcPr>
            <w:tcW w:type="dxa" w:w="1949"/>
          </w:tcPr>
          <w:p>
            <w:r>
              <w:t>195,000</w:t>
            </w:r>
          </w:p>
        </w:tc>
        <w:tc>
          <w:tcPr>
            <w:tcW w:type="dxa" w:w="1949"/>
          </w:tcPr>
          <w:p>
            <w:r>
              <w:t>273,000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3,394,567</w:t>
            </w:r>
          </w:p>
        </w:tc>
        <w:tc>
          <w:tcPr>
            <w:tcW w:type="dxa" w:w="1949"/>
          </w:tcPr>
          <w:p>
            <w:r>
              <w:t>380,000</w:t>
            </w:r>
          </w:p>
        </w:tc>
        <w:tc>
          <w:tcPr>
            <w:tcW w:type="dxa" w:w="1949"/>
          </w:tcPr>
          <w:p>
            <w:r>
              <w:t>950,000</w:t>
            </w:r>
          </w:p>
        </w:tc>
        <w:tc>
          <w:tcPr>
            <w:tcW w:type="dxa" w:w="1949"/>
          </w:tcPr>
          <w:p>
            <w:r>
              <w:t>1,330,000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MOQUEGUA ha ejecutado un monto total de S/ 233,079, lo que representa el 6.9%%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