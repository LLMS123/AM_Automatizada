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HUANCAVELICA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HUANCAVELICA tiene asignado en su presupuesto institucional de apertura un monto de S/ 14,942,393.00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HUANCAVELICA</w:t>
            </w:r>
          </w:p>
        </w:tc>
        <w:tc>
          <w:tcPr>
            <w:tcW w:type="dxa" w:w="1949"/>
          </w:tcPr>
          <w:p>
            <w:r>
              <w:t>164,433</w:t>
            </w:r>
          </w:p>
        </w:tc>
        <w:tc>
          <w:tcPr>
            <w:tcW w:type="dxa" w:w="1949"/>
          </w:tcPr>
          <w:p>
            <w:r>
              <w:t>32,000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</w:tr>
      <w:tr>
        <w:tc>
          <w:tcPr>
            <w:tcW w:type="dxa" w:w="1949"/>
          </w:tcPr>
          <w:p>
            <w:r>
              <w:t>307. EDUCACION UGEL ANGARAES</w:t>
            </w:r>
          </w:p>
        </w:tc>
        <w:tc>
          <w:tcPr>
            <w:tcW w:type="dxa" w:w="1949"/>
          </w:tcPr>
          <w:p>
            <w:r>
              <w:t>1,865,944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308. UGEL SURCUBAMBA</w:t>
            </w:r>
          </w:p>
        </w:tc>
        <w:tc>
          <w:tcPr>
            <w:tcW w:type="dxa" w:w="1949"/>
          </w:tcPr>
          <w:p>
            <w:r>
              <w:t>1,308,973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309. UGEL ACOBAMBA</w:t>
            </w:r>
          </w:p>
        </w:tc>
        <w:tc>
          <w:tcPr>
            <w:tcW w:type="dxa" w:w="1949"/>
          </w:tcPr>
          <w:p>
            <w:r>
              <w:t>1,380,346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310. UGEL HUANCAVELICA</w:t>
            </w:r>
          </w:p>
        </w:tc>
        <w:tc>
          <w:tcPr>
            <w:tcW w:type="dxa" w:w="1949"/>
          </w:tcPr>
          <w:p>
            <w:r>
              <w:t>4,398,918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  <w:tc>
          <w:tcPr>
            <w:tcW w:type="dxa" w:w="1949"/>
          </w:tcPr>
          <w:p>
            <w:r>
              <w:t>539,000</w:t>
            </w:r>
          </w:p>
        </w:tc>
      </w:tr>
      <w:tr>
        <w:tc>
          <w:tcPr>
            <w:tcW w:type="dxa" w:w="1949"/>
          </w:tcPr>
          <w:p>
            <w:r>
              <w:t>311. UGEL HUAYTARA</w:t>
            </w:r>
          </w:p>
        </w:tc>
        <w:tc>
          <w:tcPr>
            <w:tcW w:type="dxa" w:w="1949"/>
          </w:tcPr>
          <w:p>
            <w:r>
              <w:t>881,803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312. UGEL TAYACAJA</w:t>
            </w:r>
          </w:p>
        </w:tc>
        <w:tc>
          <w:tcPr>
            <w:tcW w:type="dxa" w:w="1949"/>
          </w:tcPr>
          <w:p>
            <w:r>
              <w:t>2,566,428</w:t>
            </w:r>
          </w:p>
        </w:tc>
        <w:tc>
          <w:tcPr>
            <w:tcW w:type="dxa" w:w="1949"/>
          </w:tcPr>
          <w:p>
            <w:r>
              <w:t>138,000</w:t>
            </w:r>
          </w:p>
        </w:tc>
        <w:tc>
          <w:tcPr>
            <w:tcW w:type="dxa" w:w="1949"/>
          </w:tcPr>
          <w:p>
            <w:r>
              <w:t>345,000</w:t>
            </w:r>
          </w:p>
        </w:tc>
        <w:tc>
          <w:tcPr>
            <w:tcW w:type="dxa" w:w="1949"/>
          </w:tcPr>
          <w:p>
            <w:r>
              <w:t>483,000</w:t>
            </w:r>
          </w:p>
        </w:tc>
      </w:tr>
      <w:tr>
        <w:tc>
          <w:tcPr>
            <w:tcW w:type="dxa" w:w="1949"/>
          </w:tcPr>
          <w:p>
            <w:r>
              <w:t>313. UGEL CASTROVIRREYNA</w:t>
            </w:r>
          </w:p>
        </w:tc>
        <w:tc>
          <w:tcPr>
            <w:tcW w:type="dxa" w:w="1949"/>
          </w:tcPr>
          <w:p>
            <w:r>
              <w:t>877,276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314. UGEL CHURCAMPA</w:t>
            </w:r>
          </w:p>
        </w:tc>
        <w:tc>
          <w:tcPr>
            <w:tcW w:type="dxa" w:w="1949"/>
          </w:tcPr>
          <w:p>
            <w:r>
              <w:t>1,498,272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14,942,393</w:t>
            </w:r>
          </w:p>
        </w:tc>
        <w:tc>
          <w:tcPr>
            <w:tcW w:type="dxa" w:w="1949"/>
          </w:tcPr>
          <w:p>
            <w:r>
              <w:t>870,000</w:t>
            </w:r>
          </w:p>
        </w:tc>
        <w:tc>
          <w:tcPr>
            <w:tcW w:type="dxa" w:w="1949"/>
          </w:tcPr>
          <w:p>
            <w:r>
              <w:t>2,175,000</w:t>
            </w:r>
          </w:p>
        </w:tc>
        <w:tc>
          <w:tcPr>
            <w:tcW w:type="dxa" w:w="1949"/>
          </w:tcPr>
          <w:p>
            <w:r>
              <w:t>3,045,000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HUANCAVELICA ha ejecutado un monto total de S/ 455,107, lo que representa el 3.0%%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