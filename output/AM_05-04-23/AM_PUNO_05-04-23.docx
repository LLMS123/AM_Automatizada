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830,317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830,317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PUNO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EF5368"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782" w:history="1">
            <w:r w:rsidR="00EF5368" w:rsidRPr="009875E5">
              <w:rPr>
                <w:rStyle w:val="Hipervnculo"/>
                <w:noProof/>
              </w:rPr>
              <w:t>1. Intervenciones y Acciones Pedagógicas (IAP)</w:t>
            </w:r>
            <w:r w:rsidR="00EF5368">
              <w:rPr>
                <w:noProof/>
                <w:webHidden/>
              </w:rPr>
              <w:tab/>
            </w:r>
            <w:r w:rsidR="00EF5368">
              <w:rPr>
                <w:noProof/>
                <w:webHidden/>
              </w:rPr>
              <w:fldChar w:fldCharType="begin"/>
            </w:r>
            <w:r w:rsidR="00EF5368">
              <w:rPr>
                <w:noProof/>
                <w:webHidden/>
              </w:rPr>
              <w:instrText xml:space="preserve"> PAGEREF _Toc131599782 \h </w:instrText>
            </w:r>
            <w:r w:rsidR="00EF5368">
              <w:rPr>
                <w:noProof/>
                <w:webHidden/>
              </w:rPr>
            </w:r>
            <w:r w:rsidR="00EF5368">
              <w:rPr>
                <w:noProof/>
                <w:webHidden/>
              </w:rPr>
              <w:fldChar w:fldCharType="separate"/>
            </w:r>
            <w:r w:rsidR="00EF5368">
              <w:rPr>
                <w:noProof/>
                <w:webHidden/>
              </w:rPr>
              <w:t>3</w:t>
            </w:r>
            <w:r w:rsidR="00EF5368">
              <w:rPr>
                <w:noProof/>
                <w:webHidden/>
              </w:rPr>
              <w:fldChar w:fldCharType="end"/>
            </w:r>
          </w:hyperlink>
        </w:p>
        <w:p w:rsidR="00EF5368" w:rsidRDefault="00EF5368">
          <w:pPr>
            <w:pStyle w:val="TDC1"/>
            <w:tabs>
              <w:tab w:val="right" w:leader="dot" w:pos="4927"/>
            </w:tabs>
            <w:rPr>
              <w:rFonts w:eastAsiaTheme="minorEastAsia"/>
              <w:noProof/>
              <w:color w:val="auto"/>
              <w:sz w:val="22"/>
              <w:szCs w:val="22"/>
              <w:lang w:val="es-PE" w:eastAsia="es-PE"/>
            </w:rPr>
          </w:pPr>
          <w:hyperlink w:anchor="_Toc131599783" w:history="1">
            <w:r w:rsidRPr="009875E5">
              <w:rPr>
                <w:rStyle w:val="Hipervnculo"/>
                <w:noProof/>
              </w:rPr>
              <w:t>2. Contratación de Personal CAS para IAP</w:t>
            </w:r>
            <w:r>
              <w:rPr>
                <w:noProof/>
                <w:webHidden/>
              </w:rPr>
              <w:tab/>
            </w:r>
            <w:r>
              <w:rPr>
                <w:noProof/>
                <w:webHidden/>
              </w:rPr>
              <w:fldChar w:fldCharType="begin"/>
            </w:r>
            <w:r>
              <w:rPr>
                <w:noProof/>
                <w:webHidden/>
              </w:rPr>
              <w:instrText xml:space="preserve"> PAGEREF _Toc131599783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7D1FAE" w:rsidRDefault="00EF5368">
      <w:pPr>
        <w:pStyle w:val="Ttulo1"/>
      </w:pPr>
      <w:bookmarkStart w:id="1" w:name="_Toc131599782"/>
      <w:r>
        <w:t xml:space="preserve">1. </w:t>
      </w:r>
      <w:r>
        <w:t>Intervenciones y Acciones Pedagógicas (IAP)</w:t>
      </w:r>
      <w:bookmarkEnd w:id="1"/>
    </w:p>
    <w:p w:rsidR="007D1FAE" w:rsidRDefault="00EF5368">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7D1FAE" w:rsidRDefault="00EF5368">
      <w:pPr>
        <w:pStyle w:val="Listaconvietas"/>
        <w:jc w:val="both"/>
      </w:pPr>
      <w:r>
        <w:t>El Gobierno Regional de PUNO tiene asignado en su presupuesto institucional de apertura un monto de S/ 28,990,861.00 para el financiamiento de las intervenciones y acciones pedagógicas. Asimismo, es importante menci</w:t>
      </w:r>
      <w:r>
        <w:t>onar que adicionalmente se realizará transferencias de partidas con cargo a los recursos del Ministerio de Educación a favor de los Gobierno Regionales, en base a los resultados de la ejecución de los recursos asignados, conforme lo dispuesto en el marco d</w:t>
      </w:r>
      <w:r>
        <w:t>el numeral 42.1 y 42.2 del artículo 42 de la Ley de Presupuesto 2023.</w:t>
      </w:r>
    </w:p>
    <w:p w:rsidR="007D1FAE" w:rsidRDefault="00EF5368">
      <w:pPr>
        <w:pStyle w:val="Listaconvietas"/>
        <w:jc w:val="both"/>
      </w:pPr>
      <w:r>
        <w:t>En el Anexo N° 1 puede hallarse una descripción de las intervenciones asignadas a esta región, así como su costo.</w:t>
      </w:r>
    </w:p>
    <w:p w:rsidR="007D1FAE" w:rsidRDefault="00EF5368">
      <w:pPr>
        <w:jc w:val="center"/>
      </w:pPr>
      <w:r>
        <w:rPr>
          <w:b/>
        </w:rPr>
        <w:t>Tabla N° 01. Costo anual de las intervenciones y recursos disponibles en</w:t>
      </w:r>
      <w:r>
        <w:rPr>
          <w:b/>
        </w:rPr>
        <w:t xml:space="preserve"> el PIA, por Unidad Ejecutora -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7D1FAE" w:rsidRDefault="00EF5368">
            <w:r>
              <w:t>Unidad Ejecutora</w:t>
            </w:r>
          </w:p>
        </w:tc>
        <w:tc>
          <w:tcPr>
            <w:tcW w:w="3249" w:type="dxa"/>
          </w:tcPr>
          <w:p w:rsidR="007D1FAE" w:rsidRDefault="00EF5368">
            <w:r>
              <w:t>Costo anual</w:t>
            </w:r>
          </w:p>
        </w:tc>
        <w:tc>
          <w:tcPr>
            <w:tcW w:w="3249" w:type="dxa"/>
          </w:tcPr>
          <w:p w:rsidR="007D1FAE" w:rsidRDefault="00EF5368">
            <w:r>
              <w:t>PIA</w:t>
            </w:r>
          </w:p>
        </w:tc>
      </w:tr>
      <w:tr w:rsidR="007D1FAE" w:rsidTr="007D1FAE">
        <w:trPr>
          <w:jc w:val="center"/>
        </w:trPr>
        <w:tc>
          <w:tcPr>
            <w:tcW w:w="3249" w:type="dxa"/>
          </w:tcPr>
          <w:p w:rsidR="007D1FAE" w:rsidRDefault="00EF5368">
            <w:r>
              <w:t>300. EDUCACION PUNO</w:t>
            </w:r>
          </w:p>
        </w:tc>
        <w:tc>
          <w:tcPr>
            <w:tcW w:w="3249" w:type="dxa"/>
          </w:tcPr>
          <w:p w:rsidR="007D1FAE" w:rsidRDefault="00EF5368">
            <w:r>
              <w:t>1,925,326</w:t>
            </w:r>
          </w:p>
        </w:tc>
        <w:tc>
          <w:tcPr>
            <w:tcW w:w="3249" w:type="dxa"/>
          </w:tcPr>
          <w:p w:rsidR="007D1FAE" w:rsidRDefault="00EF5368">
            <w:r>
              <w:t>438,093</w:t>
            </w:r>
          </w:p>
        </w:tc>
      </w:tr>
      <w:tr w:rsidR="007D1FAE" w:rsidTr="007D1FAE">
        <w:trPr>
          <w:jc w:val="center"/>
        </w:trPr>
        <w:tc>
          <w:tcPr>
            <w:tcW w:w="3249" w:type="dxa"/>
          </w:tcPr>
          <w:p w:rsidR="007D1FAE" w:rsidRDefault="00EF5368">
            <w:r>
              <w:t>301. EDUCACION SAN ROMAN</w:t>
            </w:r>
          </w:p>
        </w:tc>
        <w:tc>
          <w:tcPr>
            <w:tcW w:w="3249" w:type="dxa"/>
          </w:tcPr>
          <w:p w:rsidR="007D1FAE" w:rsidRDefault="00EF5368">
            <w:r>
              <w:t>2,269,816</w:t>
            </w:r>
          </w:p>
        </w:tc>
        <w:tc>
          <w:tcPr>
            <w:tcW w:w="3249" w:type="dxa"/>
          </w:tcPr>
          <w:p w:rsidR="007D1FAE" w:rsidRDefault="00EF5368">
            <w:r>
              <w:t>1,850,391</w:t>
            </w:r>
          </w:p>
        </w:tc>
      </w:tr>
      <w:tr w:rsidR="007D1FAE" w:rsidTr="007D1FAE">
        <w:trPr>
          <w:jc w:val="center"/>
        </w:trPr>
        <w:tc>
          <w:tcPr>
            <w:tcW w:w="3249" w:type="dxa"/>
          </w:tcPr>
          <w:p w:rsidR="007D1FAE" w:rsidRDefault="00EF5368">
            <w:r>
              <w:t>302. EDUCACION MELGAR</w:t>
            </w:r>
          </w:p>
        </w:tc>
        <w:tc>
          <w:tcPr>
            <w:tcW w:w="3249" w:type="dxa"/>
          </w:tcPr>
          <w:p w:rsidR="007D1FAE" w:rsidRDefault="00EF5368">
            <w:r>
              <w:t>2,842,908</w:t>
            </w:r>
          </w:p>
        </w:tc>
        <w:tc>
          <w:tcPr>
            <w:tcW w:w="3249" w:type="dxa"/>
          </w:tcPr>
          <w:p w:rsidR="007D1FAE" w:rsidRDefault="00EF5368">
            <w:r>
              <w:t>2,353,195</w:t>
            </w:r>
          </w:p>
        </w:tc>
      </w:tr>
      <w:tr w:rsidR="007D1FAE" w:rsidTr="007D1FAE">
        <w:trPr>
          <w:jc w:val="center"/>
        </w:trPr>
        <w:tc>
          <w:tcPr>
            <w:tcW w:w="3249" w:type="dxa"/>
          </w:tcPr>
          <w:p w:rsidR="007D1FAE" w:rsidRDefault="00EF5368">
            <w:r>
              <w:t>303. EDUCACION AZANGARO</w:t>
            </w:r>
          </w:p>
        </w:tc>
        <w:tc>
          <w:tcPr>
            <w:tcW w:w="3249" w:type="dxa"/>
          </w:tcPr>
          <w:p w:rsidR="007D1FAE" w:rsidRDefault="00EF5368">
            <w:r>
              <w:t>5,291,452</w:t>
            </w:r>
          </w:p>
        </w:tc>
        <w:tc>
          <w:tcPr>
            <w:tcW w:w="3249" w:type="dxa"/>
          </w:tcPr>
          <w:p w:rsidR="007D1FAE" w:rsidRDefault="00EF5368">
            <w:r>
              <w:t>4,554,893</w:t>
            </w:r>
          </w:p>
        </w:tc>
      </w:tr>
      <w:tr w:rsidR="007D1FAE" w:rsidTr="007D1FAE">
        <w:trPr>
          <w:jc w:val="center"/>
        </w:trPr>
        <w:tc>
          <w:tcPr>
            <w:tcW w:w="3249" w:type="dxa"/>
          </w:tcPr>
          <w:p w:rsidR="007D1FAE" w:rsidRDefault="00EF5368">
            <w:r>
              <w:t xml:space="preserve">304. </w:t>
            </w:r>
            <w:r>
              <w:t>EDUCACION HUANCANE</w:t>
            </w:r>
          </w:p>
        </w:tc>
        <w:tc>
          <w:tcPr>
            <w:tcW w:w="3249" w:type="dxa"/>
          </w:tcPr>
          <w:p w:rsidR="007D1FAE" w:rsidRDefault="00EF5368">
            <w:r>
              <w:t>2,095,679</w:t>
            </w:r>
          </w:p>
        </w:tc>
        <w:tc>
          <w:tcPr>
            <w:tcW w:w="3249" w:type="dxa"/>
          </w:tcPr>
          <w:p w:rsidR="007D1FAE" w:rsidRDefault="00EF5368">
            <w:r>
              <w:t>1,824,665</w:t>
            </w:r>
          </w:p>
        </w:tc>
      </w:tr>
      <w:tr w:rsidR="007D1FAE" w:rsidTr="007D1FAE">
        <w:trPr>
          <w:jc w:val="center"/>
        </w:trPr>
        <w:tc>
          <w:tcPr>
            <w:tcW w:w="3249" w:type="dxa"/>
          </w:tcPr>
          <w:p w:rsidR="007D1FAE" w:rsidRDefault="00EF5368">
            <w:r>
              <w:t>305. EDUCACION PUTINA</w:t>
            </w:r>
          </w:p>
        </w:tc>
        <w:tc>
          <w:tcPr>
            <w:tcW w:w="3249" w:type="dxa"/>
          </w:tcPr>
          <w:p w:rsidR="007D1FAE" w:rsidRDefault="00EF5368">
            <w:r>
              <w:t>1,132,329</w:t>
            </w:r>
          </w:p>
        </w:tc>
        <w:tc>
          <w:tcPr>
            <w:tcW w:w="3249" w:type="dxa"/>
          </w:tcPr>
          <w:p w:rsidR="007D1FAE" w:rsidRDefault="00EF5368">
            <w:r>
              <w:t>934,538</w:t>
            </w:r>
          </w:p>
        </w:tc>
      </w:tr>
      <w:tr w:rsidR="007D1FAE" w:rsidTr="007D1FAE">
        <w:trPr>
          <w:jc w:val="center"/>
        </w:trPr>
        <w:tc>
          <w:tcPr>
            <w:tcW w:w="3249" w:type="dxa"/>
          </w:tcPr>
          <w:p w:rsidR="007D1FAE" w:rsidRDefault="00EF5368">
            <w:r>
              <w:t>306. EDUCACION COLLAO</w:t>
            </w:r>
          </w:p>
        </w:tc>
        <w:tc>
          <w:tcPr>
            <w:tcW w:w="3249" w:type="dxa"/>
          </w:tcPr>
          <w:p w:rsidR="007D1FAE" w:rsidRDefault="00EF5368">
            <w:r>
              <w:t>2,022,204</w:t>
            </w:r>
          </w:p>
        </w:tc>
        <w:tc>
          <w:tcPr>
            <w:tcW w:w="3249" w:type="dxa"/>
          </w:tcPr>
          <w:p w:rsidR="007D1FAE" w:rsidRDefault="00EF5368">
            <w:r>
              <w:t>1,804,743</w:t>
            </w:r>
          </w:p>
        </w:tc>
      </w:tr>
      <w:tr w:rsidR="007D1FAE" w:rsidTr="007D1FAE">
        <w:trPr>
          <w:jc w:val="center"/>
        </w:trPr>
        <w:tc>
          <w:tcPr>
            <w:tcW w:w="3249" w:type="dxa"/>
          </w:tcPr>
          <w:p w:rsidR="007D1FAE" w:rsidRDefault="00EF5368">
            <w:r>
              <w:t>307. EDUCACION CHUCUITO - JULI</w:t>
            </w:r>
          </w:p>
        </w:tc>
        <w:tc>
          <w:tcPr>
            <w:tcW w:w="3249" w:type="dxa"/>
          </w:tcPr>
          <w:p w:rsidR="007D1FAE" w:rsidRDefault="00EF5368">
            <w:r>
              <w:t>3,691,305</w:t>
            </w:r>
          </w:p>
        </w:tc>
        <w:tc>
          <w:tcPr>
            <w:tcW w:w="3249" w:type="dxa"/>
          </w:tcPr>
          <w:p w:rsidR="007D1FAE" w:rsidRDefault="00EF5368">
            <w:r>
              <w:t>3,185,852</w:t>
            </w:r>
          </w:p>
        </w:tc>
      </w:tr>
      <w:tr w:rsidR="007D1FAE" w:rsidTr="007D1FAE">
        <w:trPr>
          <w:jc w:val="center"/>
        </w:trPr>
        <w:tc>
          <w:tcPr>
            <w:tcW w:w="3249" w:type="dxa"/>
          </w:tcPr>
          <w:p w:rsidR="007D1FAE" w:rsidRDefault="00EF5368">
            <w:r>
              <w:t>308. EDUCACION YUNGUYO</w:t>
            </w:r>
          </w:p>
        </w:tc>
        <w:tc>
          <w:tcPr>
            <w:tcW w:w="3249" w:type="dxa"/>
          </w:tcPr>
          <w:p w:rsidR="007D1FAE" w:rsidRDefault="00EF5368">
            <w:r>
              <w:t>1,331,352</w:t>
            </w:r>
          </w:p>
        </w:tc>
        <w:tc>
          <w:tcPr>
            <w:tcW w:w="3249" w:type="dxa"/>
          </w:tcPr>
          <w:p w:rsidR="007D1FAE" w:rsidRDefault="00EF5368">
            <w:r>
              <w:t>1,126,700</w:t>
            </w:r>
          </w:p>
        </w:tc>
      </w:tr>
      <w:tr w:rsidR="007D1FAE" w:rsidTr="007D1FAE">
        <w:trPr>
          <w:jc w:val="center"/>
        </w:trPr>
        <w:tc>
          <w:tcPr>
            <w:tcW w:w="3249" w:type="dxa"/>
          </w:tcPr>
          <w:p w:rsidR="007D1FAE" w:rsidRDefault="00EF5368">
            <w:r>
              <w:t>309. EDUCACION CARABAYA - MACUSANI</w:t>
            </w:r>
          </w:p>
        </w:tc>
        <w:tc>
          <w:tcPr>
            <w:tcW w:w="3249" w:type="dxa"/>
          </w:tcPr>
          <w:p w:rsidR="007D1FAE" w:rsidRDefault="00EF5368">
            <w:r>
              <w:t>1,647,849</w:t>
            </w:r>
          </w:p>
        </w:tc>
        <w:tc>
          <w:tcPr>
            <w:tcW w:w="3249" w:type="dxa"/>
          </w:tcPr>
          <w:p w:rsidR="007D1FAE" w:rsidRDefault="00EF5368">
            <w:r>
              <w:t>1,331,098</w:t>
            </w:r>
          </w:p>
        </w:tc>
      </w:tr>
      <w:tr w:rsidR="007D1FAE" w:rsidTr="007D1FAE">
        <w:trPr>
          <w:jc w:val="center"/>
        </w:trPr>
        <w:tc>
          <w:tcPr>
            <w:tcW w:w="3249" w:type="dxa"/>
          </w:tcPr>
          <w:p w:rsidR="007D1FAE" w:rsidRDefault="00EF5368">
            <w:r>
              <w:t>310. EDUCACION SANDIA</w:t>
            </w:r>
          </w:p>
        </w:tc>
        <w:tc>
          <w:tcPr>
            <w:tcW w:w="3249" w:type="dxa"/>
          </w:tcPr>
          <w:p w:rsidR="007D1FAE" w:rsidRDefault="00EF5368">
            <w:r>
              <w:t>1,756,571</w:t>
            </w:r>
          </w:p>
        </w:tc>
        <w:tc>
          <w:tcPr>
            <w:tcW w:w="3249" w:type="dxa"/>
          </w:tcPr>
          <w:p w:rsidR="007D1FAE" w:rsidRDefault="00EF5368">
            <w:r>
              <w:t>1,553,043</w:t>
            </w:r>
          </w:p>
        </w:tc>
      </w:tr>
      <w:tr w:rsidR="007D1FAE" w:rsidTr="007D1FAE">
        <w:trPr>
          <w:jc w:val="center"/>
        </w:trPr>
        <w:tc>
          <w:tcPr>
            <w:tcW w:w="3249" w:type="dxa"/>
          </w:tcPr>
          <w:p w:rsidR="007D1FAE" w:rsidRDefault="00EF5368">
            <w:r>
              <w:t>311. UGEL PUNO</w:t>
            </w:r>
          </w:p>
        </w:tc>
        <w:tc>
          <w:tcPr>
            <w:tcW w:w="3249" w:type="dxa"/>
          </w:tcPr>
          <w:p w:rsidR="007D1FAE" w:rsidRDefault="00EF5368">
            <w:r>
              <w:t>5,045,711</w:t>
            </w:r>
          </w:p>
        </w:tc>
        <w:tc>
          <w:tcPr>
            <w:tcW w:w="3249" w:type="dxa"/>
          </w:tcPr>
          <w:p w:rsidR="007D1FAE" w:rsidRDefault="00EF5368">
            <w:r>
              <w:t>4,428,188</w:t>
            </w:r>
          </w:p>
        </w:tc>
      </w:tr>
      <w:tr w:rsidR="007D1FAE" w:rsidTr="007D1FAE">
        <w:trPr>
          <w:jc w:val="center"/>
        </w:trPr>
        <w:tc>
          <w:tcPr>
            <w:tcW w:w="3249" w:type="dxa"/>
          </w:tcPr>
          <w:p w:rsidR="007D1FAE" w:rsidRDefault="00EF5368">
            <w:r>
              <w:t>312. EDUCACION LAMPA</w:t>
            </w:r>
          </w:p>
        </w:tc>
        <w:tc>
          <w:tcPr>
            <w:tcW w:w="3249" w:type="dxa"/>
          </w:tcPr>
          <w:p w:rsidR="007D1FAE" w:rsidRDefault="00EF5368">
            <w:r>
              <w:t>1,481,585</w:t>
            </w:r>
          </w:p>
        </w:tc>
        <w:tc>
          <w:tcPr>
            <w:tcW w:w="3249" w:type="dxa"/>
          </w:tcPr>
          <w:p w:rsidR="007D1FAE" w:rsidRDefault="00EF5368">
            <w:r>
              <w:t>1,250,332</w:t>
            </w:r>
          </w:p>
        </w:tc>
      </w:tr>
      <w:tr w:rsidR="007D1FAE" w:rsidTr="007D1FAE">
        <w:trPr>
          <w:jc w:val="center"/>
        </w:trPr>
        <w:tc>
          <w:tcPr>
            <w:tcW w:w="3249" w:type="dxa"/>
          </w:tcPr>
          <w:p w:rsidR="007D1FAE" w:rsidRDefault="00EF5368">
            <w:r>
              <w:t>313. EDUCACION MOHO</w:t>
            </w:r>
          </w:p>
        </w:tc>
        <w:tc>
          <w:tcPr>
            <w:tcW w:w="3249" w:type="dxa"/>
          </w:tcPr>
          <w:p w:rsidR="007D1FAE" w:rsidRDefault="00EF5368">
            <w:r>
              <w:t>1,695,100</w:t>
            </w:r>
          </w:p>
        </w:tc>
        <w:tc>
          <w:tcPr>
            <w:tcW w:w="3249" w:type="dxa"/>
          </w:tcPr>
          <w:p w:rsidR="007D1FAE" w:rsidRDefault="00EF5368">
            <w:r>
              <w:t>1,397,691</w:t>
            </w:r>
          </w:p>
        </w:tc>
      </w:tr>
      <w:tr w:rsidR="007D1FAE" w:rsidTr="007D1FAE">
        <w:trPr>
          <w:jc w:val="center"/>
        </w:trPr>
        <w:tc>
          <w:tcPr>
            <w:tcW w:w="3249" w:type="dxa"/>
          </w:tcPr>
          <w:p w:rsidR="007D1FAE" w:rsidRDefault="00EF5368">
            <w:r>
              <w:t>314. EDUCACION CRUCERO</w:t>
            </w:r>
          </w:p>
        </w:tc>
        <w:tc>
          <w:tcPr>
            <w:tcW w:w="3249" w:type="dxa"/>
          </w:tcPr>
          <w:p w:rsidR="007D1FAE" w:rsidRDefault="00EF5368">
            <w:r>
              <w:t>1,164,943</w:t>
            </w:r>
          </w:p>
        </w:tc>
        <w:tc>
          <w:tcPr>
            <w:tcW w:w="3249" w:type="dxa"/>
          </w:tcPr>
          <w:p w:rsidR="007D1FAE" w:rsidRDefault="00EF5368">
            <w:r>
              <w:t>957,439</w:t>
            </w:r>
          </w:p>
        </w:tc>
      </w:tr>
      <w:tr w:rsidR="007D1FAE" w:rsidTr="007D1FAE">
        <w:trPr>
          <w:jc w:val="center"/>
        </w:trPr>
        <w:tc>
          <w:tcPr>
            <w:tcW w:w="3249" w:type="dxa"/>
          </w:tcPr>
          <w:p w:rsidR="007D1FAE" w:rsidRDefault="00EF5368">
            <w:r>
              <w:lastRenderedPageBreak/>
              <w:t>Total</w:t>
            </w:r>
          </w:p>
        </w:tc>
        <w:tc>
          <w:tcPr>
            <w:tcW w:w="3249" w:type="dxa"/>
          </w:tcPr>
          <w:p w:rsidR="007D1FAE" w:rsidRDefault="00EF5368">
            <w:r>
              <w:t>35,394,128</w:t>
            </w:r>
          </w:p>
        </w:tc>
        <w:tc>
          <w:tcPr>
            <w:tcW w:w="3249" w:type="dxa"/>
          </w:tcPr>
          <w:p w:rsidR="007D1FAE" w:rsidRDefault="00EF5368">
            <w:r>
              <w:t>28,990,861</w:t>
            </w:r>
          </w:p>
        </w:tc>
      </w:tr>
    </w:tbl>
    <w:p w:rsidR="007D1FAE" w:rsidRDefault="00EF5368">
      <w:pPr>
        <w:pStyle w:val="Fuentes"/>
      </w:pPr>
      <w:r>
        <w:t>Fuente: Fuente: Base SIAF al corte de 19 de marzo del 2023 e informes UPP</w:t>
      </w:r>
    </w:p>
    <w:p w:rsidR="007D1FAE" w:rsidRDefault="00EF5368">
      <w:pPr>
        <w:pStyle w:val="Listaconvietas"/>
        <w:jc w:val="both"/>
      </w:pPr>
      <w:r>
        <w:t>El Gobierno Regional de PUNO ha recibido un monto S/ 2,230,247.00 en transferencias con cargo a los recursos del Ministerio de Educación a favor de los Gobierno Regionales, en base a</w:t>
      </w:r>
      <w:r>
        <w:t xml:space="preserve"> los resultados de la ejecución de los recursos asignados, conforme lo dispuesto en el marco del numeral 42.1 y 42.2 del artículo 42 de la Ley de Presupuesto 2023. </w:t>
      </w:r>
    </w:p>
    <w:p w:rsidR="007D1FAE" w:rsidRDefault="00EF5368">
      <w:pPr>
        <w:jc w:val="center"/>
      </w:pPr>
      <w:r>
        <w:rPr>
          <w:b/>
        </w:rPr>
        <w:t>Tabla N° 02. Transferencias realizadas para el financiamiento de intervenciones - PUNO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7D1FAE" w:rsidRDefault="00EF5368">
            <w:r>
              <w:t>Unid</w:t>
            </w:r>
            <w:r>
              <w:t>ad Ejecutora</w:t>
            </w:r>
          </w:p>
        </w:tc>
        <w:tc>
          <w:tcPr>
            <w:tcW w:w="2436" w:type="dxa"/>
          </w:tcPr>
          <w:p w:rsidR="007D1FAE" w:rsidRDefault="00EF5368">
            <w:r>
              <w:t>PIM</w:t>
            </w:r>
          </w:p>
        </w:tc>
        <w:tc>
          <w:tcPr>
            <w:tcW w:w="2436" w:type="dxa"/>
          </w:tcPr>
          <w:p w:rsidR="007D1FAE" w:rsidRDefault="00EF5368">
            <w:r>
              <w:t>Primera transferencia (DS-N°031-2023-EF)</w:t>
            </w:r>
          </w:p>
        </w:tc>
        <w:tc>
          <w:tcPr>
            <w:tcW w:w="2436" w:type="dxa"/>
          </w:tcPr>
          <w:p w:rsidR="007D1FAE" w:rsidRDefault="00EF5368">
            <w:r>
              <w:t>Total transferido</w:t>
            </w:r>
          </w:p>
        </w:tc>
      </w:tr>
      <w:tr w:rsidR="007D1FAE" w:rsidTr="007D1FAE">
        <w:trPr>
          <w:jc w:val="center"/>
        </w:trPr>
        <w:tc>
          <w:tcPr>
            <w:tcW w:w="2436" w:type="dxa"/>
          </w:tcPr>
          <w:p w:rsidR="007D1FAE" w:rsidRDefault="00EF5368">
            <w:r>
              <w:t>300. EDUCACION PUNO</w:t>
            </w:r>
          </w:p>
        </w:tc>
        <w:tc>
          <w:tcPr>
            <w:tcW w:w="2436" w:type="dxa"/>
          </w:tcPr>
          <w:p w:rsidR="007D1FAE" w:rsidRDefault="00EF5368">
            <w:r>
              <w:t>1,803,439</w:t>
            </w:r>
          </w:p>
        </w:tc>
        <w:tc>
          <w:tcPr>
            <w:tcW w:w="2436" w:type="dxa"/>
          </w:tcPr>
          <w:p w:rsidR="007D1FAE" w:rsidRDefault="00EF5368">
            <w:r>
              <w:t>1,365,346</w:t>
            </w:r>
          </w:p>
        </w:tc>
        <w:tc>
          <w:tcPr>
            <w:tcW w:w="2436" w:type="dxa"/>
          </w:tcPr>
          <w:p w:rsidR="007D1FAE" w:rsidRDefault="00EF5368">
            <w:r>
              <w:t>1,365,346</w:t>
            </w:r>
          </w:p>
        </w:tc>
      </w:tr>
      <w:tr w:rsidR="007D1FAE" w:rsidTr="007D1FAE">
        <w:trPr>
          <w:jc w:val="center"/>
        </w:trPr>
        <w:tc>
          <w:tcPr>
            <w:tcW w:w="2436" w:type="dxa"/>
          </w:tcPr>
          <w:p w:rsidR="007D1FAE" w:rsidRDefault="00EF5368">
            <w:r>
              <w:t>301. EDUCACION SAN ROMAN</w:t>
            </w:r>
          </w:p>
        </w:tc>
        <w:tc>
          <w:tcPr>
            <w:tcW w:w="2436" w:type="dxa"/>
          </w:tcPr>
          <w:p w:rsidR="007D1FAE" w:rsidRDefault="00EF5368">
            <w:r>
              <w:t>1,957,223</w:t>
            </w:r>
          </w:p>
        </w:tc>
        <w:tc>
          <w:tcPr>
            <w:tcW w:w="2436" w:type="dxa"/>
          </w:tcPr>
          <w:p w:rsidR="007D1FAE" w:rsidRDefault="00EF5368">
            <w:r>
              <w:t>106,832</w:t>
            </w:r>
          </w:p>
        </w:tc>
        <w:tc>
          <w:tcPr>
            <w:tcW w:w="2436" w:type="dxa"/>
          </w:tcPr>
          <w:p w:rsidR="007D1FAE" w:rsidRDefault="00EF5368">
            <w:r>
              <w:t>106,832</w:t>
            </w:r>
          </w:p>
        </w:tc>
      </w:tr>
      <w:tr w:rsidR="007D1FAE" w:rsidTr="007D1FAE">
        <w:trPr>
          <w:jc w:val="center"/>
        </w:trPr>
        <w:tc>
          <w:tcPr>
            <w:tcW w:w="2436" w:type="dxa"/>
          </w:tcPr>
          <w:p w:rsidR="007D1FAE" w:rsidRDefault="00EF5368">
            <w:r>
              <w:t>302. EDUCACION MELGAR</w:t>
            </w:r>
          </w:p>
        </w:tc>
        <w:tc>
          <w:tcPr>
            <w:tcW w:w="2436" w:type="dxa"/>
          </w:tcPr>
          <w:p w:rsidR="007D1FAE" w:rsidRDefault="00EF5368">
            <w:r>
              <w:t>2,386,778</w:t>
            </w:r>
          </w:p>
        </w:tc>
        <w:tc>
          <w:tcPr>
            <w:tcW w:w="2436" w:type="dxa"/>
          </w:tcPr>
          <w:p w:rsidR="007D1FAE" w:rsidRDefault="00EF5368">
            <w:r>
              <w:t>33,583</w:t>
            </w:r>
          </w:p>
        </w:tc>
        <w:tc>
          <w:tcPr>
            <w:tcW w:w="2436" w:type="dxa"/>
          </w:tcPr>
          <w:p w:rsidR="007D1FAE" w:rsidRDefault="00EF5368">
            <w:r>
              <w:t>33,583</w:t>
            </w:r>
          </w:p>
        </w:tc>
      </w:tr>
      <w:tr w:rsidR="007D1FAE" w:rsidTr="007D1FAE">
        <w:trPr>
          <w:jc w:val="center"/>
        </w:trPr>
        <w:tc>
          <w:tcPr>
            <w:tcW w:w="2436" w:type="dxa"/>
          </w:tcPr>
          <w:p w:rsidR="007D1FAE" w:rsidRDefault="00EF5368">
            <w:r>
              <w:t>303. EDUCACION AZANGARO</w:t>
            </w:r>
          </w:p>
        </w:tc>
        <w:tc>
          <w:tcPr>
            <w:tcW w:w="2436" w:type="dxa"/>
          </w:tcPr>
          <w:p w:rsidR="007D1FAE" w:rsidRDefault="00EF5368">
            <w:r>
              <w:t>4,633,032</w:t>
            </w:r>
          </w:p>
        </w:tc>
        <w:tc>
          <w:tcPr>
            <w:tcW w:w="2436" w:type="dxa"/>
          </w:tcPr>
          <w:p w:rsidR="007D1FAE" w:rsidRDefault="00EF5368">
            <w:r>
              <w:t>78,139</w:t>
            </w:r>
          </w:p>
        </w:tc>
        <w:tc>
          <w:tcPr>
            <w:tcW w:w="2436" w:type="dxa"/>
          </w:tcPr>
          <w:p w:rsidR="007D1FAE" w:rsidRDefault="00EF5368">
            <w:r>
              <w:t>78,139</w:t>
            </w:r>
          </w:p>
        </w:tc>
      </w:tr>
      <w:tr w:rsidR="007D1FAE" w:rsidTr="007D1FAE">
        <w:trPr>
          <w:jc w:val="center"/>
        </w:trPr>
        <w:tc>
          <w:tcPr>
            <w:tcW w:w="2436" w:type="dxa"/>
          </w:tcPr>
          <w:p w:rsidR="007D1FAE" w:rsidRDefault="00EF5368">
            <w:r>
              <w:t>304. EDUCACION HUANCANE</w:t>
            </w:r>
          </w:p>
        </w:tc>
        <w:tc>
          <w:tcPr>
            <w:tcW w:w="2436" w:type="dxa"/>
          </w:tcPr>
          <w:p w:rsidR="007D1FAE" w:rsidRDefault="00EF5368">
            <w:r>
              <w:t>1,869,218</w:t>
            </w:r>
          </w:p>
        </w:tc>
        <w:tc>
          <w:tcPr>
            <w:tcW w:w="2436" w:type="dxa"/>
          </w:tcPr>
          <w:p w:rsidR="007D1FAE" w:rsidRDefault="00EF5368">
            <w:r>
              <w:t>44,553</w:t>
            </w:r>
          </w:p>
        </w:tc>
        <w:tc>
          <w:tcPr>
            <w:tcW w:w="2436" w:type="dxa"/>
          </w:tcPr>
          <w:p w:rsidR="007D1FAE" w:rsidRDefault="00EF5368">
            <w:r>
              <w:t>44,553</w:t>
            </w:r>
          </w:p>
        </w:tc>
      </w:tr>
      <w:tr w:rsidR="007D1FAE" w:rsidTr="007D1FAE">
        <w:trPr>
          <w:jc w:val="center"/>
        </w:trPr>
        <w:tc>
          <w:tcPr>
            <w:tcW w:w="2436" w:type="dxa"/>
          </w:tcPr>
          <w:p w:rsidR="007D1FAE" w:rsidRDefault="00EF5368">
            <w:r>
              <w:t>305. EDUCACION PUTINA</w:t>
            </w:r>
          </w:p>
        </w:tc>
        <w:tc>
          <w:tcPr>
            <w:tcW w:w="2436" w:type="dxa"/>
          </w:tcPr>
          <w:p w:rsidR="007D1FAE" w:rsidRDefault="00EF5368">
            <w:r>
              <w:t>972,552</w:t>
            </w:r>
          </w:p>
        </w:tc>
        <w:tc>
          <w:tcPr>
            <w:tcW w:w="2436" w:type="dxa"/>
          </w:tcPr>
          <w:p w:rsidR="007D1FAE" w:rsidRDefault="00EF5368">
            <w:r>
              <w:t>38,014</w:t>
            </w:r>
          </w:p>
        </w:tc>
        <w:tc>
          <w:tcPr>
            <w:tcW w:w="2436" w:type="dxa"/>
          </w:tcPr>
          <w:p w:rsidR="007D1FAE" w:rsidRDefault="00EF5368">
            <w:r>
              <w:t>38,014</w:t>
            </w:r>
          </w:p>
        </w:tc>
      </w:tr>
      <w:tr w:rsidR="007D1FAE" w:rsidTr="007D1FAE">
        <w:trPr>
          <w:jc w:val="center"/>
        </w:trPr>
        <w:tc>
          <w:tcPr>
            <w:tcW w:w="2436" w:type="dxa"/>
          </w:tcPr>
          <w:p w:rsidR="007D1FAE" w:rsidRDefault="00EF5368">
            <w:r>
              <w:t>306. EDUCACION COLLAO</w:t>
            </w:r>
          </w:p>
        </w:tc>
        <w:tc>
          <w:tcPr>
            <w:tcW w:w="2436" w:type="dxa"/>
          </w:tcPr>
          <w:p w:rsidR="007D1FAE" w:rsidRDefault="00EF5368">
            <w:r>
              <w:t>1,861,805</w:t>
            </w:r>
          </w:p>
        </w:tc>
        <w:tc>
          <w:tcPr>
            <w:tcW w:w="2436" w:type="dxa"/>
          </w:tcPr>
          <w:p w:rsidR="007D1FAE" w:rsidRDefault="00EF5368">
            <w:r>
              <w:t>57,062</w:t>
            </w:r>
          </w:p>
        </w:tc>
        <w:tc>
          <w:tcPr>
            <w:tcW w:w="2436" w:type="dxa"/>
          </w:tcPr>
          <w:p w:rsidR="007D1FAE" w:rsidRDefault="00EF5368">
            <w:r>
              <w:t>57,062</w:t>
            </w:r>
          </w:p>
        </w:tc>
      </w:tr>
      <w:tr w:rsidR="007D1FAE" w:rsidTr="007D1FAE">
        <w:trPr>
          <w:jc w:val="center"/>
        </w:trPr>
        <w:tc>
          <w:tcPr>
            <w:tcW w:w="2436" w:type="dxa"/>
          </w:tcPr>
          <w:p w:rsidR="007D1FAE" w:rsidRDefault="00EF5368">
            <w:r>
              <w:t>307. EDUCACION CHUCUITO - JULI</w:t>
            </w:r>
          </w:p>
        </w:tc>
        <w:tc>
          <w:tcPr>
            <w:tcW w:w="2436" w:type="dxa"/>
          </w:tcPr>
          <w:p w:rsidR="007D1FAE" w:rsidRDefault="00EF5368">
            <w:r>
              <w:t>3,300,097</w:t>
            </w:r>
          </w:p>
        </w:tc>
        <w:tc>
          <w:tcPr>
            <w:tcW w:w="2436" w:type="dxa"/>
          </w:tcPr>
          <w:p w:rsidR="007D1FAE" w:rsidRDefault="00EF5368">
            <w:r>
              <w:t>114,245</w:t>
            </w:r>
          </w:p>
        </w:tc>
        <w:tc>
          <w:tcPr>
            <w:tcW w:w="2436" w:type="dxa"/>
          </w:tcPr>
          <w:p w:rsidR="007D1FAE" w:rsidRDefault="00EF5368">
            <w:r>
              <w:t>114,245</w:t>
            </w:r>
          </w:p>
        </w:tc>
      </w:tr>
      <w:tr w:rsidR="007D1FAE" w:rsidTr="007D1FAE">
        <w:trPr>
          <w:jc w:val="center"/>
        </w:trPr>
        <w:tc>
          <w:tcPr>
            <w:tcW w:w="2436" w:type="dxa"/>
          </w:tcPr>
          <w:p w:rsidR="007D1FAE" w:rsidRDefault="00EF5368">
            <w:r>
              <w:t>308. EDUCACION YUNGUYO</w:t>
            </w:r>
          </w:p>
        </w:tc>
        <w:tc>
          <w:tcPr>
            <w:tcW w:w="2436" w:type="dxa"/>
          </w:tcPr>
          <w:p w:rsidR="007D1FAE" w:rsidRDefault="00EF5368">
            <w:r>
              <w:t>1,164,431</w:t>
            </w:r>
          </w:p>
        </w:tc>
        <w:tc>
          <w:tcPr>
            <w:tcW w:w="2436" w:type="dxa"/>
          </w:tcPr>
          <w:p w:rsidR="007D1FAE" w:rsidRDefault="00EF5368">
            <w:r>
              <w:t>37,731</w:t>
            </w:r>
          </w:p>
        </w:tc>
        <w:tc>
          <w:tcPr>
            <w:tcW w:w="2436" w:type="dxa"/>
          </w:tcPr>
          <w:p w:rsidR="007D1FAE" w:rsidRDefault="00EF5368">
            <w:r>
              <w:t>37,731</w:t>
            </w:r>
          </w:p>
        </w:tc>
      </w:tr>
      <w:tr w:rsidR="007D1FAE" w:rsidTr="007D1FAE">
        <w:trPr>
          <w:jc w:val="center"/>
        </w:trPr>
        <w:tc>
          <w:tcPr>
            <w:tcW w:w="2436" w:type="dxa"/>
          </w:tcPr>
          <w:p w:rsidR="007D1FAE" w:rsidRDefault="00EF5368">
            <w:r>
              <w:t>309. EDUCACION CARABAYA - MACUSANI</w:t>
            </w:r>
          </w:p>
        </w:tc>
        <w:tc>
          <w:tcPr>
            <w:tcW w:w="2436" w:type="dxa"/>
          </w:tcPr>
          <w:p w:rsidR="007D1FAE" w:rsidRDefault="00EF5368">
            <w:r>
              <w:t>1,378,604</w:t>
            </w:r>
          </w:p>
        </w:tc>
        <w:tc>
          <w:tcPr>
            <w:tcW w:w="2436" w:type="dxa"/>
          </w:tcPr>
          <w:p w:rsidR="007D1FAE" w:rsidRDefault="00EF5368">
            <w:r>
              <w:t>47,506</w:t>
            </w:r>
          </w:p>
        </w:tc>
        <w:tc>
          <w:tcPr>
            <w:tcW w:w="2436" w:type="dxa"/>
          </w:tcPr>
          <w:p w:rsidR="007D1FAE" w:rsidRDefault="00EF5368">
            <w:r>
              <w:t>47,506</w:t>
            </w:r>
          </w:p>
        </w:tc>
      </w:tr>
      <w:tr w:rsidR="007D1FAE" w:rsidTr="007D1FAE">
        <w:trPr>
          <w:jc w:val="center"/>
        </w:trPr>
        <w:tc>
          <w:tcPr>
            <w:tcW w:w="2436" w:type="dxa"/>
          </w:tcPr>
          <w:p w:rsidR="007D1FAE" w:rsidRDefault="00EF5368">
            <w:r>
              <w:t>310. EDUCACION SANDIA</w:t>
            </w:r>
          </w:p>
        </w:tc>
        <w:tc>
          <w:tcPr>
            <w:tcW w:w="2436" w:type="dxa"/>
          </w:tcPr>
          <w:p w:rsidR="007D1FAE" w:rsidRDefault="00EF5368">
            <w:r>
              <w:t>1,657,246</w:t>
            </w:r>
          </w:p>
        </w:tc>
        <w:tc>
          <w:tcPr>
            <w:tcW w:w="2436" w:type="dxa"/>
          </w:tcPr>
          <w:p w:rsidR="007D1FAE" w:rsidRDefault="00EF5368">
            <w:r>
              <w:t>104,203</w:t>
            </w:r>
          </w:p>
        </w:tc>
        <w:tc>
          <w:tcPr>
            <w:tcW w:w="2436" w:type="dxa"/>
          </w:tcPr>
          <w:p w:rsidR="007D1FAE" w:rsidRDefault="00EF5368">
            <w:r>
              <w:t>104,203</w:t>
            </w:r>
          </w:p>
        </w:tc>
      </w:tr>
      <w:tr w:rsidR="007D1FAE" w:rsidTr="007D1FAE">
        <w:trPr>
          <w:jc w:val="center"/>
        </w:trPr>
        <w:tc>
          <w:tcPr>
            <w:tcW w:w="2436" w:type="dxa"/>
          </w:tcPr>
          <w:p w:rsidR="007D1FAE" w:rsidRDefault="00EF5368">
            <w:r>
              <w:t>311. UGEL PUNO</w:t>
            </w:r>
          </w:p>
        </w:tc>
        <w:tc>
          <w:tcPr>
            <w:tcW w:w="2436" w:type="dxa"/>
          </w:tcPr>
          <w:p w:rsidR="007D1FAE" w:rsidRDefault="00EF5368">
            <w:r>
              <w:t>4,487,157</w:t>
            </w:r>
          </w:p>
        </w:tc>
        <w:tc>
          <w:tcPr>
            <w:tcW w:w="2436" w:type="dxa"/>
          </w:tcPr>
          <w:p w:rsidR="007D1FAE" w:rsidRDefault="00EF5368">
            <w:r>
              <w:t>60,359</w:t>
            </w:r>
          </w:p>
        </w:tc>
        <w:tc>
          <w:tcPr>
            <w:tcW w:w="2436" w:type="dxa"/>
          </w:tcPr>
          <w:p w:rsidR="007D1FAE" w:rsidRDefault="00EF5368">
            <w:r>
              <w:t>60,359</w:t>
            </w:r>
          </w:p>
        </w:tc>
      </w:tr>
      <w:tr w:rsidR="007D1FAE" w:rsidTr="007D1FAE">
        <w:trPr>
          <w:jc w:val="center"/>
        </w:trPr>
        <w:tc>
          <w:tcPr>
            <w:tcW w:w="2436" w:type="dxa"/>
          </w:tcPr>
          <w:p w:rsidR="007D1FAE" w:rsidRDefault="00EF5368">
            <w:r>
              <w:t>312. EDUCACION LAMPA</w:t>
            </w:r>
          </w:p>
        </w:tc>
        <w:tc>
          <w:tcPr>
            <w:tcW w:w="2436" w:type="dxa"/>
          </w:tcPr>
          <w:p w:rsidR="007D1FAE" w:rsidRDefault="00EF5368">
            <w:r>
              <w:t>1,306,824</w:t>
            </w:r>
          </w:p>
        </w:tc>
        <w:tc>
          <w:tcPr>
            <w:tcW w:w="2436" w:type="dxa"/>
          </w:tcPr>
          <w:p w:rsidR="007D1FAE" w:rsidRDefault="00EF5368">
            <w:r>
              <w:t>56,492</w:t>
            </w:r>
          </w:p>
        </w:tc>
        <w:tc>
          <w:tcPr>
            <w:tcW w:w="2436" w:type="dxa"/>
          </w:tcPr>
          <w:p w:rsidR="007D1FAE" w:rsidRDefault="00EF5368">
            <w:r>
              <w:t>56,492</w:t>
            </w:r>
          </w:p>
        </w:tc>
      </w:tr>
      <w:tr w:rsidR="007D1FAE" w:rsidTr="007D1FAE">
        <w:trPr>
          <w:jc w:val="center"/>
        </w:trPr>
        <w:tc>
          <w:tcPr>
            <w:tcW w:w="2436" w:type="dxa"/>
          </w:tcPr>
          <w:p w:rsidR="007D1FAE" w:rsidRDefault="00EF5368">
            <w:r>
              <w:t>313. EDUCACION MOHO</w:t>
            </w:r>
          </w:p>
        </w:tc>
        <w:tc>
          <w:tcPr>
            <w:tcW w:w="2436" w:type="dxa"/>
          </w:tcPr>
          <w:p w:rsidR="007D1FAE" w:rsidRDefault="00EF5368">
            <w:r>
              <w:t>1,442,059</w:t>
            </w:r>
          </w:p>
        </w:tc>
        <w:tc>
          <w:tcPr>
            <w:tcW w:w="2436" w:type="dxa"/>
          </w:tcPr>
          <w:p w:rsidR="007D1FAE" w:rsidRDefault="00EF5368">
            <w:r>
              <w:t>44,368</w:t>
            </w:r>
          </w:p>
        </w:tc>
        <w:tc>
          <w:tcPr>
            <w:tcW w:w="2436" w:type="dxa"/>
          </w:tcPr>
          <w:p w:rsidR="007D1FAE" w:rsidRDefault="00EF5368">
            <w:r>
              <w:t>44,368</w:t>
            </w:r>
          </w:p>
        </w:tc>
      </w:tr>
      <w:tr w:rsidR="007D1FAE" w:rsidTr="007D1FAE">
        <w:trPr>
          <w:jc w:val="center"/>
        </w:trPr>
        <w:tc>
          <w:tcPr>
            <w:tcW w:w="2436" w:type="dxa"/>
          </w:tcPr>
          <w:p w:rsidR="007D1FAE" w:rsidRDefault="00EF5368">
            <w:r>
              <w:t>314. EDUCACION CRUCERO</w:t>
            </w:r>
          </w:p>
        </w:tc>
        <w:tc>
          <w:tcPr>
            <w:tcW w:w="2436" w:type="dxa"/>
          </w:tcPr>
          <w:p w:rsidR="007D1FAE" w:rsidRDefault="00EF5368">
            <w:r>
              <w:t>999,253</w:t>
            </w:r>
          </w:p>
        </w:tc>
        <w:tc>
          <w:tcPr>
            <w:tcW w:w="2436" w:type="dxa"/>
          </w:tcPr>
          <w:p w:rsidR="007D1FAE" w:rsidRDefault="00EF5368">
            <w:r>
              <w:t>41,814</w:t>
            </w:r>
          </w:p>
        </w:tc>
        <w:tc>
          <w:tcPr>
            <w:tcW w:w="2436" w:type="dxa"/>
          </w:tcPr>
          <w:p w:rsidR="007D1FAE" w:rsidRDefault="00EF5368">
            <w:r>
              <w:t>41,814</w:t>
            </w:r>
          </w:p>
        </w:tc>
      </w:tr>
      <w:tr w:rsidR="007D1FAE" w:rsidTr="007D1FAE">
        <w:trPr>
          <w:jc w:val="center"/>
        </w:trPr>
        <w:tc>
          <w:tcPr>
            <w:tcW w:w="2436" w:type="dxa"/>
          </w:tcPr>
          <w:p w:rsidR="007D1FAE" w:rsidRDefault="00EF5368">
            <w:r>
              <w:t>Total</w:t>
            </w:r>
          </w:p>
        </w:tc>
        <w:tc>
          <w:tcPr>
            <w:tcW w:w="2436" w:type="dxa"/>
          </w:tcPr>
          <w:p w:rsidR="007D1FAE" w:rsidRDefault="00EF5368">
            <w:r>
              <w:t>31,219,718</w:t>
            </w:r>
          </w:p>
        </w:tc>
        <w:tc>
          <w:tcPr>
            <w:tcW w:w="2436" w:type="dxa"/>
          </w:tcPr>
          <w:p w:rsidR="007D1FAE" w:rsidRDefault="00EF5368">
            <w:r>
              <w:t>2,230,247</w:t>
            </w:r>
          </w:p>
        </w:tc>
        <w:tc>
          <w:tcPr>
            <w:tcW w:w="2436" w:type="dxa"/>
          </w:tcPr>
          <w:p w:rsidR="007D1FAE" w:rsidRDefault="00EF5368">
            <w:r>
              <w:t>2,230,247</w:t>
            </w:r>
          </w:p>
        </w:tc>
      </w:tr>
    </w:tbl>
    <w:p w:rsidR="007D1FAE" w:rsidRDefault="00EF5368">
      <w:pPr>
        <w:pStyle w:val="Fuentes"/>
      </w:pPr>
      <w:r>
        <w:t>Fuente: Fuente: Base SIAF al corte de 19 de marzo del 2023 e informes UPP</w:t>
      </w:r>
    </w:p>
    <w:p w:rsidR="007D1FAE" w:rsidRDefault="00EF5368">
      <w:pPr>
        <w:pStyle w:val="Listaconvietas"/>
        <w:jc w:val="both"/>
      </w:pPr>
      <w:r>
        <w:t xml:space="preserve">Al 19 de marzo del 2023, el Pliego Gobierno Regional de PUNO ha ejecutado un monto total de S/ </w:t>
      </w:r>
      <w:r>
        <w:t>898,004, lo que representa el 47.7% del PIM.</w:t>
      </w:r>
    </w:p>
    <w:p w:rsidR="007D1FAE" w:rsidRDefault="00EF5368">
      <w:pPr>
        <w:jc w:val="center"/>
      </w:pPr>
      <w:r>
        <w:rPr>
          <w:b/>
        </w:rPr>
        <w:t>Gráfico N° 01 Avance en la ejecución presupuestal por Unidad Ejecutora (Dev/PIM%)</w:t>
      </w:r>
    </w:p>
    <w:p w:rsidR="007D1FAE" w:rsidRDefault="00EF5368">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7D1FAE" w:rsidRDefault="00EF5368">
      <w:pPr>
        <w:pStyle w:val="Fuentes"/>
      </w:pPr>
      <w:r>
        <w:t>Fuente: Base SIAF al corte de 19 de marzo del 2023</w:t>
      </w:r>
    </w:p>
    <w:p w:rsidR="007D1FAE" w:rsidRDefault="00EF5368">
      <w:pPr>
        <w:pStyle w:val="Listaconvietas"/>
        <w:jc w:val="both"/>
      </w:pPr>
      <w:r>
        <w:t>El Pliego Gobierno Regional de PUNO implementa un total de 18 de intervencio</w:t>
      </w:r>
      <w:r>
        <w:t>nes y acciones pedagógicas para el Año 2023. Las cinco intervenciones que han recibido mayores recursos en el PIM al 19 de marzo del 2023 son: PRONOEI (13.95 millones), Jornada escolar completa (9.47 millones), Convivencia escolar (1.50 millones), CAS UGEL</w:t>
      </w:r>
      <w:r>
        <w:t xml:space="preserve"> (1.25 millones) y Distribución de materiales educativos (0.95 millones)</w:t>
      </w:r>
    </w:p>
    <w:p w:rsidR="007D1FAE" w:rsidRDefault="00EF5368">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7D1FAE" w:rsidRDefault="00EF5368">
            <w:r>
              <w:t>Intervención pedagógica</w:t>
            </w:r>
          </w:p>
        </w:tc>
        <w:tc>
          <w:tcPr>
            <w:tcW w:w="3249" w:type="dxa"/>
          </w:tcPr>
          <w:p w:rsidR="007D1FAE" w:rsidRDefault="00EF5368">
            <w:r>
              <w:t>Costo anual</w:t>
            </w:r>
          </w:p>
        </w:tc>
        <w:tc>
          <w:tcPr>
            <w:tcW w:w="3249" w:type="dxa"/>
          </w:tcPr>
          <w:p w:rsidR="007D1FAE" w:rsidRDefault="00EF5368">
            <w:r>
              <w:t>PIA</w:t>
            </w:r>
          </w:p>
        </w:tc>
      </w:tr>
      <w:tr w:rsidR="007D1FAE" w:rsidTr="007D1FAE">
        <w:trPr>
          <w:jc w:val="center"/>
        </w:trPr>
        <w:tc>
          <w:tcPr>
            <w:tcW w:w="3249" w:type="dxa"/>
          </w:tcPr>
          <w:p w:rsidR="007D1FAE" w:rsidRDefault="00EF5368">
            <w:r>
              <w:t>300. EDUCACION PUNO</w:t>
            </w:r>
          </w:p>
        </w:tc>
        <w:tc>
          <w:tcPr>
            <w:tcW w:w="3249" w:type="dxa"/>
          </w:tcPr>
          <w:p w:rsidR="007D1FAE" w:rsidRDefault="00EF5368">
            <w:r>
              <w:t>1,925,326</w:t>
            </w:r>
          </w:p>
        </w:tc>
        <w:tc>
          <w:tcPr>
            <w:tcW w:w="3249" w:type="dxa"/>
          </w:tcPr>
          <w:p w:rsidR="007D1FAE" w:rsidRDefault="00EF5368">
            <w:r>
              <w:t>438,093</w:t>
            </w:r>
          </w:p>
        </w:tc>
      </w:tr>
      <w:tr w:rsidR="007D1FAE" w:rsidTr="007D1FAE">
        <w:trPr>
          <w:jc w:val="center"/>
        </w:trPr>
        <w:tc>
          <w:tcPr>
            <w:tcW w:w="3249" w:type="dxa"/>
          </w:tcPr>
          <w:p w:rsidR="007D1FAE" w:rsidRDefault="00EF5368">
            <w:r>
              <w:t xml:space="preserve">301. EDUCACION SAN </w:t>
            </w:r>
            <w:r>
              <w:t>ROMAN</w:t>
            </w:r>
          </w:p>
        </w:tc>
        <w:tc>
          <w:tcPr>
            <w:tcW w:w="3249" w:type="dxa"/>
          </w:tcPr>
          <w:p w:rsidR="007D1FAE" w:rsidRDefault="00EF5368">
            <w:r>
              <w:t>2,269,816</w:t>
            </w:r>
          </w:p>
        </w:tc>
        <w:tc>
          <w:tcPr>
            <w:tcW w:w="3249" w:type="dxa"/>
          </w:tcPr>
          <w:p w:rsidR="007D1FAE" w:rsidRDefault="00EF5368">
            <w:r>
              <w:t>1,850,391</w:t>
            </w:r>
          </w:p>
        </w:tc>
      </w:tr>
      <w:tr w:rsidR="007D1FAE" w:rsidTr="007D1FAE">
        <w:trPr>
          <w:jc w:val="center"/>
        </w:trPr>
        <w:tc>
          <w:tcPr>
            <w:tcW w:w="3249" w:type="dxa"/>
          </w:tcPr>
          <w:p w:rsidR="007D1FAE" w:rsidRDefault="00EF5368">
            <w:r>
              <w:t>302. EDUCACION MELGAR</w:t>
            </w:r>
          </w:p>
        </w:tc>
        <w:tc>
          <w:tcPr>
            <w:tcW w:w="3249" w:type="dxa"/>
          </w:tcPr>
          <w:p w:rsidR="007D1FAE" w:rsidRDefault="00EF5368">
            <w:r>
              <w:t>2,842,908</w:t>
            </w:r>
          </w:p>
        </w:tc>
        <w:tc>
          <w:tcPr>
            <w:tcW w:w="3249" w:type="dxa"/>
          </w:tcPr>
          <w:p w:rsidR="007D1FAE" w:rsidRDefault="00EF5368">
            <w:r>
              <w:t>2,353,195</w:t>
            </w:r>
          </w:p>
        </w:tc>
      </w:tr>
      <w:tr w:rsidR="007D1FAE" w:rsidTr="007D1FAE">
        <w:trPr>
          <w:jc w:val="center"/>
        </w:trPr>
        <w:tc>
          <w:tcPr>
            <w:tcW w:w="3249" w:type="dxa"/>
          </w:tcPr>
          <w:p w:rsidR="007D1FAE" w:rsidRDefault="00EF5368">
            <w:r>
              <w:t>303. EDUCACION AZANGARO</w:t>
            </w:r>
          </w:p>
        </w:tc>
        <w:tc>
          <w:tcPr>
            <w:tcW w:w="3249" w:type="dxa"/>
          </w:tcPr>
          <w:p w:rsidR="007D1FAE" w:rsidRDefault="00EF5368">
            <w:r>
              <w:t>5,291,452</w:t>
            </w:r>
          </w:p>
        </w:tc>
        <w:tc>
          <w:tcPr>
            <w:tcW w:w="3249" w:type="dxa"/>
          </w:tcPr>
          <w:p w:rsidR="007D1FAE" w:rsidRDefault="00EF5368">
            <w:r>
              <w:t>4,554,893</w:t>
            </w:r>
          </w:p>
        </w:tc>
      </w:tr>
      <w:tr w:rsidR="007D1FAE" w:rsidTr="007D1FAE">
        <w:trPr>
          <w:jc w:val="center"/>
        </w:trPr>
        <w:tc>
          <w:tcPr>
            <w:tcW w:w="3249" w:type="dxa"/>
          </w:tcPr>
          <w:p w:rsidR="007D1FAE" w:rsidRDefault="00EF5368">
            <w:r>
              <w:t>304. EDUCACION HUANCANE</w:t>
            </w:r>
          </w:p>
        </w:tc>
        <w:tc>
          <w:tcPr>
            <w:tcW w:w="3249" w:type="dxa"/>
          </w:tcPr>
          <w:p w:rsidR="007D1FAE" w:rsidRDefault="00EF5368">
            <w:r>
              <w:t>2,095,679</w:t>
            </w:r>
          </w:p>
        </w:tc>
        <w:tc>
          <w:tcPr>
            <w:tcW w:w="3249" w:type="dxa"/>
          </w:tcPr>
          <w:p w:rsidR="007D1FAE" w:rsidRDefault="00EF5368">
            <w:r>
              <w:t>1,824,665</w:t>
            </w:r>
          </w:p>
        </w:tc>
      </w:tr>
      <w:tr w:rsidR="007D1FAE" w:rsidTr="007D1FAE">
        <w:trPr>
          <w:jc w:val="center"/>
        </w:trPr>
        <w:tc>
          <w:tcPr>
            <w:tcW w:w="3249" w:type="dxa"/>
          </w:tcPr>
          <w:p w:rsidR="007D1FAE" w:rsidRDefault="00EF5368">
            <w:r>
              <w:t>305. EDUCACION PUTINA</w:t>
            </w:r>
          </w:p>
        </w:tc>
        <w:tc>
          <w:tcPr>
            <w:tcW w:w="3249" w:type="dxa"/>
          </w:tcPr>
          <w:p w:rsidR="007D1FAE" w:rsidRDefault="00EF5368">
            <w:r>
              <w:t>1,132,329</w:t>
            </w:r>
          </w:p>
        </w:tc>
        <w:tc>
          <w:tcPr>
            <w:tcW w:w="3249" w:type="dxa"/>
          </w:tcPr>
          <w:p w:rsidR="007D1FAE" w:rsidRDefault="00EF5368">
            <w:r>
              <w:t>934,538</w:t>
            </w:r>
          </w:p>
        </w:tc>
      </w:tr>
      <w:tr w:rsidR="007D1FAE" w:rsidTr="007D1FAE">
        <w:trPr>
          <w:jc w:val="center"/>
        </w:trPr>
        <w:tc>
          <w:tcPr>
            <w:tcW w:w="3249" w:type="dxa"/>
          </w:tcPr>
          <w:p w:rsidR="007D1FAE" w:rsidRDefault="00EF5368">
            <w:r>
              <w:t>306. EDUCACION COLLAO</w:t>
            </w:r>
          </w:p>
        </w:tc>
        <w:tc>
          <w:tcPr>
            <w:tcW w:w="3249" w:type="dxa"/>
          </w:tcPr>
          <w:p w:rsidR="007D1FAE" w:rsidRDefault="00EF5368">
            <w:r>
              <w:t>2,022,204</w:t>
            </w:r>
          </w:p>
        </w:tc>
        <w:tc>
          <w:tcPr>
            <w:tcW w:w="3249" w:type="dxa"/>
          </w:tcPr>
          <w:p w:rsidR="007D1FAE" w:rsidRDefault="00EF5368">
            <w:r>
              <w:t>1,804,743</w:t>
            </w:r>
          </w:p>
        </w:tc>
      </w:tr>
      <w:tr w:rsidR="007D1FAE" w:rsidTr="007D1FAE">
        <w:trPr>
          <w:jc w:val="center"/>
        </w:trPr>
        <w:tc>
          <w:tcPr>
            <w:tcW w:w="3249" w:type="dxa"/>
          </w:tcPr>
          <w:p w:rsidR="007D1FAE" w:rsidRDefault="00EF5368">
            <w:r>
              <w:t xml:space="preserve">307. </w:t>
            </w:r>
            <w:r>
              <w:t>EDUCACION CHUCUITO - JULI</w:t>
            </w:r>
          </w:p>
        </w:tc>
        <w:tc>
          <w:tcPr>
            <w:tcW w:w="3249" w:type="dxa"/>
          </w:tcPr>
          <w:p w:rsidR="007D1FAE" w:rsidRDefault="00EF5368">
            <w:r>
              <w:t>3,691,305</w:t>
            </w:r>
          </w:p>
        </w:tc>
        <w:tc>
          <w:tcPr>
            <w:tcW w:w="3249" w:type="dxa"/>
          </w:tcPr>
          <w:p w:rsidR="007D1FAE" w:rsidRDefault="00EF5368">
            <w:r>
              <w:t>3,185,852</w:t>
            </w:r>
          </w:p>
        </w:tc>
      </w:tr>
      <w:tr w:rsidR="007D1FAE" w:rsidTr="007D1FAE">
        <w:trPr>
          <w:jc w:val="center"/>
        </w:trPr>
        <w:tc>
          <w:tcPr>
            <w:tcW w:w="3249" w:type="dxa"/>
          </w:tcPr>
          <w:p w:rsidR="007D1FAE" w:rsidRDefault="00EF5368">
            <w:r>
              <w:t>308. EDUCACION YUNGUYO</w:t>
            </w:r>
          </w:p>
        </w:tc>
        <w:tc>
          <w:tcPr>
            <w:tcW w:w="3249" w:type="dxa"/>
          </w:tcPr>
          <w:p w:rsidR="007D1FAE" w:rsidRDefault="00EF5368">
            <w:r>
              <w:t>1,331,352</w:t>
            </w:r>
          </w:p>
        </w:tc>
        <w:tc>
          <w:tcPr>
            <w:tcW w:w="3249" w:type="dxa"/>
          </w:tcPr>
          <w:p w:rsidR="007D1FAE" w:rsidRDefault="00EF5368">
            <w:r>
              <w:t>1,126,700</w:t>
            </w:r>
          </w:p>
        </w:tc>
      </w:tr>
      <w:tr w:rsidR="007D1FAE" w:rsidTr="007D1FAE">
        <w:trPr>
          <w:jc w:val="center"/>
        </w:trPr>
        <w:tc>
          <w:tcPr>
            <w:tcW w:w="3249" w:type="dxa"/>
          </w:tcPr>
          <w:p w:rsidR="007D1FAE" w:rsidRDefault="00EF5368">
            <w:r>
              <w:t>309. EDUCACION CARABAYA - MACUSANI</w:t>
            </w:r>
          </w:p>
        </w:tc>
        <w:tc>
          <w:tcPr>
            <w:tcW w:w="3249" w:type="dxa"/>
          </w:tcPr>
          <w:p w:rsidR="007D1FAE" w:rsidRDefault="00EF5368">
            <w:r>
              <w:t>1,647,849</w:t>
            </w:r>
          </w:p>
        </w:tc>
        <w:tc>
          <w:tcPr>
            <w:tcW w:w="3249" w:type="dxa"/>
          </w:tcPr>
          <w:p w:rsidR="007D1FAE" w:rsidRDefault="00EF5368">
            <w:r>
              <w:t>1,331,098</w:t>
            </w:r>
          </w:p>
        </w:tc>
      </w:tr>
      <w:tr w:rsidR="007D1FAE" w:rsidTr="007D1FAE">
        <w:trPr>
          <w:jc w:val="center"/>
        </w:trPr>
        <w:tc>
          <w:tcPr>
            <w:tcW w:w="3249" w:type="dxa"/>
          </w:tcPr>
          <w:p w:rsidR="007D1FAE" w:rsidRDefault="00EF5368">
            <w:r>
              <w:t>310. EDUCACION SANDIA</w:t>
            </w:r>
          </w:p>
        </w:tc>
        <w:tc>
          <w:tcPr>
            <w:tcW w:w="3249" w:type="dxa"/>
          </w:tcPr>
          <w:p w:rsidR="007D1FAE" w:rsidRDefault="00EF5368">
            <w:r>
              <w:t>1,756,571</w:t>
            </w:r>
          </w:p>
        </w:tc>
        <w:tc>
          <w:tcPr>
            <w:tcW w:w="3249" w:type="dxa"/>
          </w:tcPr>
          <w:p w:rsidR="007D1FAE" w:rsidRDefault="00EF5368">
            <w:r>
              <w:t>1,553,043</w:t>
            </w:r>
          </w:p>
        </w:tc>
      </w:tr>
      <w:tr w:rsidR="007D1FAE" w:rsidTr="007D1FAE">
        <w:trPr>
          <w:jc w:val="center"/>
        </w:trPr>
        <w:tc>
          <w:tcPr>
            <w:tcW w:w="3249" w:type="dxa"/>
          </w:tcPr>
          <w:p w:rsidR="007D1FAE" w:rsidRDefault="00EF5368">
            <w:r>
              <w:t>311. UGEL PUNO</w:t>
            </w:r>
          </w:p>
        </w:tc>
        <w:tc>
          <w:tcPr>
            <w:tcW w:w="3249" w:type="dxa"/>
          </w:tcPr>
          <w:p w:rsidR="007D1FAE" w:rsidRDefault="00EF5368">
            <w:r>
              <w:t>5,045,711</w:t>
            </w:r>
          </w:p>
        </w:tc>
        <w:tc>
          <w:tcPr>
            <w:tcW w:w="3249" w:type="dxa"/>
          </w:tcPr>
          <w:p w:rsidR="007D1FAE" w:rsidRDefault="00EF5368">
            <w:r>
              <w:t>4,428,188</w:t>
            </w:r>
          </w:p>
        </w:tc>
      </w:tr>
      <w:tr w:rsidR="007D1FAE" w:rsidTr="007D1FAE">
        <w:trPr>
          <w:jc w:val="center"/>
        </w:trPr>
        <w:tc>
          <w:tcPr>
            <w:tcW w:w="3249" w:type="dxa"/>
          </w:tcPr>
          <w:p w:rsidR="007D1FAE" w:rsidRDefault="00EF5368">
            <w:r>
              <w:t>312. EDUCACION LAMPA</w:t>
            </w:r>
          </w:p>
        </w:tc>
        <w:tc>
          <w:tcPr>
            <w:tcW w:w="3249" w:type="dxa"/>
          </w:tcPr>
          <w:p w:rsidR="007D1FAE" w:rsidRDefault="00EF5368">
            <w:r>
              <w:t>1,481,585</w:t>
            </w:r>
          </w:p>
        </w:tc>
        <w:tc>
          <w:tcPr>
            <w:tcW w:w="3249" w:type="dxa"/>
          </w:tcPr>
          <w:p w:rsidR="007D1FAE" w:rsidRDefault="00EF5368">
            <w:r>
              <w:t>1,250,332</w:t>
            </w:r>
          </w:p>
        </w:tc>
      </w:tr>
      <w:tr w:rsidR="007D1FAE" w:rsidTr="007D1FAE">
        <w:trPr>
          <w:jc w:val="center"/>
        </w:trPr>
        <w:tc>
          <w:tcPr>
            <w:tcW w:w="3249" w:type="dxa"/>
          </w:tcPr>
          <w:p w:rsidR="007D1FAE" w:rsidRDefault="00EF5368">
            <w:r>
              <w:t>313. EDUCACION MOHO</w:t>
            </w:r>
          </w:p>
        </w:tc>
        <w:tc>
          <w:tcPr>
            <w:tcW w:w="3249" w:type="dxa"/>
          </w:tcPr>
          <w:p w:rsidR="007D1FAE" w:rsidRDefault="00EF5368">
            <w:r>
              <w:t>1,695,100</w:t>
            </w:r>
          </w:p>
        </w:tc>
        <w:tc>
          <w:tcPr>
            <w:tcW w:w="3249" w:type="dxa"/>
          </w:tcPr>
          <w:p w:rsidR="007D1FAE" w:rsidRDefault="00EF5368">
            <w:r>
              <w:t>1,397,691</w:t>
            </w:r>
          </w:p>
        </w:tc>
      </w:tr>
      <w:tr w:rsidR="007D1FAE" w:rsidTr="007D1FAE">
        <w:trPr>
          <w:jc w:val="center"/>
        </w:trPr>
        <w:tc>
          <w:tcPr>
            <w:tcW w:w="3249" w:type="dxa"/>
          </w:tcPr>
          <w:p w:rsidR="007D1FAE" w:rsidRDefault="00EF5368">
            <w:r>
              <w:lastRenderedPageBreak/>
              <w:t>314. EDUCACION CRUCERO</w:t>
            </w:r>
          </w:p>
        </w:tc>
        <w:tc>
          <w:tcPr>
            <w:tcW w:w="3249" w:type="dxa"/>
          </w:tcPr>
          <w:p w:rsidR="007D1FAE" w:rsidRDefault="00EF5368">
            <w:r>
              <w:t>1,164,943</w:t>
            </w:r>
          </w:p>
        </w:tc>
        <w:tc>
          <w:tcPr>
            <w:tcW w:w="3249" w:type="dxa"/>
          </w:tcPr>
          <w:p w:rsidR="007D1FAE" w:rsidRDefault="00EF5368">
            <w:r>
              <w:t>957,439</w:t>
            </w:r>
          </w:p>
        </w:tc>
      </w:tr>
      <w:tr w:rsidR="007D1FAE" w:rsidTr="007D1FAE">
        <w:trPr>
          <w:jc w:val="center"/>
        </w:trPr>
        <w:tc>
          <w:tcPr>
            <w:tcW w:w="3249" w:type="dxa"/>
          </w:tcPr>
          <w:p w:rsidR="007D1FAE" w:rsidRDefault="00EF5368">
            <w:r>
              <w:t>Total</w:t>
            </w:r>
          </w:p>
        </w:tc>
        <w:tc>
          <w:tcPr>
            <w:tcW w:w="3249" w:type="dxa"/>
          </w:tcPr>
          <w:p w:rsidR="007D1FAE" w:rsidRDefault="00EF5368">
            <w:r>
              <w:t>35,394,128</w:t>
            </w:r>
          </w:p>
        </w:tc>
        <w:tc>
          <w:tcPr>
            <w:tcW w:w="3249" w:type="dxa"/>
          </w:tcPr>
          <w:p w:rsidR="007D1FAE" w:rsidRDefault="00EF5368">
            <w:r>
              <w:t>28,990,861</w:t>
            </w:r>
          </w:p>
        </w:tc>
      </w:tr>
    </w:tbl>
    <w:p w:rsidR="007D1FAE" w:rsidRDefault="00EF5368">
      <w:pPr>
        <w:pStyle w:val="Fuentes"/>
      </w:pPr>
      <w:r>
        <w:t>Fuente: Fuente: Base SIAF al corte de 19 de marzo del 2023 e informes UPP</w:t>
      </w:r>
    </w:p>
    <w:p w:rsidR="007D1FAE" w:rsidRDefault="00EF5368">
      <w:pPr>
        <w:pStyle w:val="Listaconvietas"/>
        <w:jc w:val="both"/>
      </w:pPr>
      <w:r>
        <w:t>La ejecución por intervención pedagógica muestra mayor ava</w:t>
      </w:r>
      <w:r>
        <w:t>nce en: Acciones comunes PP 0106, Redes educativas, CAS UGEL, Absorción de matrícula, Convivencia escolar, Secundaria en alternancia, Jornada escolar completa, Limpieza y mantenimiento, Fortalecimiento PP 0106, Talleres deportivo recreativos - Wiñaq, PRONO</w:t>
      </w:r>
      <w:r>
        <w:t>EI. Es importante resaltar que las intervenciones pedagógicas: Fortalecimiento PP 0107, Expresarte, PP 0147 IEST, Plan de mejoras PP 0107, Distribución de materiales educativos, Acciones comunes PP 0107, Traslado docente. Cuentan con recursos, pero no pres</w:t>
      </w:r>
      <w:r>
        <w:t>entan avances.</w:t>
      </w:r>
    </w:p>
    <w:p w:rsidR="007D1FAE" w:rsidRDefault="00EF5368">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7D1FAE" w:rsidRDefault="00EF5368">
            <w:r>
              <w:t>Intervención pedagógica</w:t>
            </w:r>
          </w:p>
        </w:tc>
        <w:tc>
          <w:tcPr>
            <w:tcW w:w="2436" w:type="dxa"/>
          </w:tcPr>
          <w:p w:rsidR="007D1FAE" w:rsidRDefault="00EF5368">
            <w:r>
              <w:t>PIM</w:t>
            </w:r>
          </w:p>
        </w:tc>
        <w:tc>
          <w:tcPr>
            <w:tcW w:w="2436" w:type="dxa"/>
          </w:tcPr>
          <w:p w:rsidR="007D1FAE" w:rsidRDefault="00EF5368">
            <w:r>
              <w:t>Devengado</w:t>
            </w:r>
          </w:p>
        </w:tc>
        <w:tc>
          <w:tcPr>
            <w:tcW w:w="2436" w:type="dxa"/>
          </w:tcPr>
          <w:p w:rsidR="007D1FAE" w:rsidRDefault="00EF5368">
            <w:r>
              <w:t>% Ejec</w:t>
            </w:r>
          </w:p>
        </w:tc>
      </w:tr>
      <w:tr w:rsidR="007D1FAE" w:rsidTr="007D1FAE">
        <w:trPr>
          <w:jc w:val="center"/>
        </w:trPr>
        <w:tc>
          <w:tcPr>
            <w:tcW w:w="2436" w:type="dxa"/>
          </w:tcPr>
          <w:p w:rsidR="007D1FAE" w:rsidRDefault="00EF5368">
            <w:r>
              <w:t>Acciones comunes PP 0106</w:t>
            </w:r>
          </w:p>
        </w:tc>
        <w:tc>
          <w:tcPr>
            <w:tcW w:w="2436" w:type="dxa"/>
          </w:tcPr>
          <w:p w:rsidR="007D1FAE" w:rsidRDefault="00EF5368">
            <w:r>
              <w:t>38,940</w:t>
            </w:r>
          </w:p>
        </w:tc>
        <w:tc>
          <w:tcPr>
            <w:tcW w:w="2436" w:type="dxa"/>
          </w:tcPr>
          <w:p w:rsidR="007D1FAE" w:rsidRDefault="00EF5368">
            <w:r>
              <w:t>6,490</w:t>
            </w:r>
          </w:p>
        </w:tc>
        <w:tc>
          <w:tcPr>
            <w:tcW w:w="2436" w:type="dxa"/>
          </w:tcPr>
          <w:p w:rsidR="007D1FAE" w:rsidRDefault="00EF5368">
            <w:r>
              <w:t>16.7%</w:t>
            </w:r>
          </w:p>
        </w:tc>
      </w:tr>
      <w:tr w:rsidR="007D1FAE" w:rsidTr="007D1FAE">
        <w:trPr>
          <w:jc w:val="center"/>
        </w:trPr>
        <w:tc>
          <w:tcPr>
            <w:tcW w:w="2436" w:type="dxa"/>
          </w:tcPr>
          <w:p w:rsidR="007D1FAE" w:rsidRDefault="00EF5368">
            <w:r>
              <w:t>Redes educativas</w:t>
            </w:r>
          </w:p>
        </w:tc>
        <w:tc>
          <w:tcPr>
            <w:tcW w:w="2436" w:type="dxa"/>
          </w:tcPr>
          <w:p w:rsidR="007D1FAE" w:rsidRDefault="00EF5368">
            <w:r>
              <w:t>944,191</w:t>
            </w:r>
          </w:p>
        </w:tc>
        <w:tc>
          <w:tcPr>
            <w:tcW w:w="2436" w:type="dxa"/>
          </w:tcPr>
          <w:p w:rsidR="007D1FAE" w:rsidRDefault="00EF5368">
            <w:r>
              <w:t>99,773</w:t>
            </w:r>
          </w:p>
        </w:tc>
        <w:tc>
          <w:tcPr>
            <w:tcW w:w="2436" w:type="dxa"/>
          </w:tcPr>
          <w:p w:rsidR="007D1FAE" w:rsidRDefault="00EF5368">
            <w:r>
              <w:t>10.6%</w:t>
            </w:r>
          </w:p>
        </w:tc>
      </w:tr>
      <w:tr w:rsidR="007D1FAE" w:rsidTr="007D1FAE">
        <w:trPr>
          <w:jc w:val="center"/>
        </w:trPr>
        <w:tc>
          <w:tcPr>
            <w:tcW w:w="2436" w:type="dxa"/>
          </w:tcPr>
          <w:p w:rsidR="007D1FAE" w:rsidRDefault="00EF5368">
            <w:r>
              <w:t>CAS UGEL</w:t>
            </w:r>
          </w:p>
        </w:tc>
        <w:tc>
          <w:tcPr>
            <w:tcW w:w="2436" w:type="dxa"/>
          </w:tcPr>
          <w:p w:rsidR="007D1FAE" w:rsidRDefault="00EF5368">
            <w:r>
              <w:t>1,249,920</w:t>
            </w:r>
          </w:p>
        </w:tc>
        <w:tc>
          <w:tcPr>
            <w:tcW w:w="2436" w:type="dxa"/>
          </w:tcPr>
          <w:p w:rsidR="007D1FAE" w:rsidRDefault="00EF5368">
            <w:r>
              <w:t>111,458</w:t>
            </w:r>
          </w:p>
        </w:tc>
        <w:tc>
          <w:tcPr>
            <w:tcW w:w="2436" w:type="dxa"/>
          </w:tcPr>
          <w:p w:rsidR="007D1FAE" w:rsidRDefault="00EF5368">
            <w:r>
              <w:t>8.9%</w:t>
            </w:r>
          </w:p>
        </w:tc>
      </w:tr>
      <w:tr w:rsidR="007D1FAE" w:rsidTr="007D1FAE">
        <w:trPr>
          <w:jc w:val="center"/>
        </w:trPr>
        <w:tc>
          <w:tcPr>
            <w:tcW w:w="2436" w:type="dxa"/>
          </w:tcPr>
          <w:p w:rsidR="007D1FAE" w:rsidRDefault="00EF5368">
            <w:r>
              <w:t>Absorción de matrícula</w:t>
            </w:r>
          </w:p>
        </w:tc>
        <w:tc>
          <w:tcPr>
            <w:tcW w:w="2436" w:type="dxa"/>
          </w:tcPr>
          <w:p w:rsidR="007D1FAE" w:rsidRDefault="00EF5368">
            <w:r>
              <w:t>78,768</w:t>
            </w:r>
          </w:p>
        </w:tc>
        <w:tc>
          <w:tcPr>
            <w:tcW w:w="2436" w:type="dxa"/>
          </w:tcPr>
          <w:p w:rsidR="007D1FAE" w:rsidRDefault="00EF5368">
            <w:r>
              <w:t>5,775</w:t>
            </w:r>
          </w:p>
        </w:tc>
        <w:tc>
          <w:tcPr>
            <w:tcW w:w="2436" w:type="dxa"/>
          </w:tcPr>
          <w:p w:rsidR="007D1FAE" w:rsidRDefault="00EF5368">
            <w:r>
              <w:t>7.3%</w:t>
            </w:r>
          </w:p>
        </w:tc>
      </w:tr>
      <w:tr w:rsidR="007D1FAE" w:rsidTr="007D1FAE">
        <w:trPr>
          <w:jc w:val="center"/>
        </w:trPr>
        <w:tc>
          <w:tcPr>
            <w:tcW w:w="2436" w:type="dxa"/>
          </w:tcPr>
          <w:p w:rsidR="007D1FAE" w:rsidRDefault="00EF5368">
            <w:r>
              <w:t>Convivencia escolar</w:t>
            </w:r>
          </w:p>
        </w:tc>
        <w:tc>
          <w:tcPr>
            <w:tcW w:w="2436" w:type="dxa"/>
          </w:tcPr>
          <w:p w:rsidR="007D1FAE" w:rsidRDefault="00EF5368">
            <w:r>
              <w:t>1,501,881</w:t>
            </w:r>
          </w:p>
        </w:tc>
        <w:tc>
          <w:tcPr>
            <w:tcW w:w="2436" w:type="dxa"/>
          </w:tcPr>
          <w:p w:rsidR="007D1FAE" w:rsidRDefault="00EF5368">
            <w:r>
              <w:t>101,137</w:t>
            </w:r>
          </w:p>
        </w:tc>
        <w:tc>
          <w:tcPr>
            <w:tcW w:w="2436" w:type="dxa"/>
          </w:tcPr>
          <w:p w:rsidR="007D1FAE" w:rsidRDefault="00EF5368">
            <w:r>
              <w:t>6.7%</w:t>
            </w:r>
          </w:p>
        </w:tc>
      </w:tr>
      <w:tr w:rsidR="007D1FAE" w:rsidTr="007D1FAE">
        <w:trPr>
          <w:jc w:val="center"/>
        </w:trPr>
        <w:tc>
          <w:tcPr>
            <w:tcW w:w="2436" w:type="dxa"/>
          </w:tcPr>
          <w:p w:rsidR="007D1FAE" w:rsidRDefault="00EF5368">
            <w:r>
              <w:t>Secundaria en alternancia</w:t>
            </w:r>
          </w:p>
        </w:tc>
        <w:tc>
          <w:tcPr>
            <w:tcW w:w="2436" w:type="dxa"/>
          </w:tcPr>
          <w:p w:rsidR="007D1FAE" w:rsidRDefault="00EF5368">
            <w:r>
              <w:t>213,288</w:t>
            </w:r>
          </w:p>
        </w:tc>
        <w:tc>
          <w:tcPr>
            <w:tcW w:w="2436" w:type="dxa"/>
          </w:tcPr>
          <w:p w:rsidR="007D1FAE" w:rsidRDefault="00EF5368">
            <w:r>
              <w:t>11,325</w:t>
            </w:r>
          </w:p>
        </w:tc>
        <w:tc>
          <w:tcPr>
            <w:tcW w:w="2436" w:type="dxa"/>
          </w:tcPr>
          <w:p w:rsidR="007D1FAE" w:rsidRDefault="00EF5368">
            <w:r>
              <w:t>5.3%</w:t>
            </w:r>
          </w:p>
        </w:tc>
      </w:tr>
      <w:tr w:rsidR="007D1FAE" w:rsidTr="007D1FAE">
        <w:trPr>
          <w:jc w:val="center"/>
        </w:trPr>
        <w:tc>
          <w:tcPr>
            <w:tcW w:w="2436" w:type="dxa"/>
          </w:tcPr>
          <w:p w:rsidR="007D1FAE" w:rsidRDefault="00EF5368">
            <w:r>
              <w:t>Jornada escolar completa</w:t>
            </w:r>
          </w:p>
        </w:tc>
        <w:tc>
          <w:tcPr>
            <w:tcW w:w="2436" w:type="dxa"/>
          </w:tcPr>
          <w:p w:rsidR="007D1FAE" w:rsidRDefault="00EF5368">
            <w:r>
              <w:t>9,471,834</w:t>
            </w:r>
          </w:p>
        </w:tc>
        <w:tc>
          <w:tcPr>
            <w:tcW w:w="2436" w:type="dxa"/>
          </w:tcPr>
          <w:p w:rsidR="007D1FAE" w:rsidRDefault="00EF5368">
            <w:r>
              <w:t>481,719</w:t>
            </w:r>
          </w:p>
        </w:tc>
        <w:tc>
          <w:tcPr>
            <w:tcW w:w="2436" w:type="dxa"/>
          </w:tcPr>
          <w:p w:rsidR="007D1FAE" w:rsidRDefault="00EF5368">
            <w:r>
              <w:t>5.1%</w:t>
            </w:r>
          </w:p>
        </w:tc>
      </w:tr>
      <w:tr w:rsidR="007D1FAE" w:rsidTr="007D1FAE">
        <w:trPr>
          <w:jc w:val="center"/>
        </w:trPr>
        <w:tc>
          <w:tcPr>
            <w:tcW w:w="2436" w:type="dxa"/>
          </w:tcPr>
          <w:p w:rsidR="007D1FAE" w:rsidRDefault="00EF5368">
            <w:r>
              <w:t>Limpieza y mantenimiento</w:t>
            </w:r>
          </w:p>
        </w:tc>
        <w:tc>
          <w:tcPr>
            <w:tcW w:w="2436" w:type="dxa"/>
          </w:tcPr>
          <w:p w:rsidR="007D1FAE" w:rsidRDefault="00EF5368">
            <w:r>
              <w:t>59,130</w:t>
            </w:r>
          </w:p>
        </w:tc>
        <w:tc>
          <w:tcPr>
            <w:tcW w:w="2436" w:type="dxa"/>
          </w:tcPr>
          <w:p w:rsidR="007D1FAE" w:rsidRDefault="00EF5368">
            <w:r>
              <w:t>1,967</w:t>
            </w:r>
          </w:p>
        </w:tc>
        <w:tc>
          <w:tcPr>
            <w:tcW w:w="2436" w:type="dxa"/>
          </w:tcPr>
          <w:p w:rsidR="007D1FAE" w:rsidRDefault="00EF5368">
            <w:r>
              <w:t>3.3%</w:t>
            </w:r>
          </w:p>
        </w:tc>
      </w:tr>
      <w:tr w:rsidR="007D1FAE" w:rsidTr="007D1FAE">
        <w:trPr>
          <w:jc w:val="center"/>
        </w:trPr>
        <w:tc>
          <w:tcPr>
            <w:tcW w:w="2436" w:type="dxa"/>
          </w:tcPr>
          <w:p w:rsidR="007D1FAE" w:rsidRDefault="00EF5368">
            <w:r>
              <w:t>Fortalecimiento PP 0106</w:t>
            </w:r>
          </w:p>
        </w:tc>
        <w:tc>
          <w:tcPr>
            <w:tcW w:w="2436" w:type="dxa"/>
          </w:tcPr>
          <w:p w:rsidR="007D1FAE" w:rsidRDefault="00EF5368">
            <w:r>
              <w:t>553,969</w:t>
            </w:r>
          </w:p>
        </w:tc>
        <w:tc>
          <w:tcPr>
            <w:tcW w:w="2436" w:type="dxa"/>
          </w:tcPr>
          <w:p w:rsidR="007D1FAE" w:rsidRDefault="00EF5368">
            <w:r>
              <w:t>10,246</w:t>
            </w:r>
          </w:p>
        </w:tc>
        <w:tc>
          <w:tcPr>
            <w:tcW w:w="2436" w:type="dxa"/>
          </w:tcPr>
          <w:p w:rsidR="007D1FAE" w:rsidRDefault="00EF5368">
            <w:r>
              <w:t>1.8%</w:t>
            </w:r>
          </w:p>
        </w:tc>
      </w:tr>
      <w:tr w:rsidR="007D1FAE" w:rsidTr="007D1FAE">
        <w:trPr>
          <w:jc w:val="center"/>
        </w:trPr>
        <w:tc>
          <w:tcPr>
            <w:tcW w:w="2436" w:type="dxa"/>
          </w:tcPr>
          <w:p w:rsidR="007D1FAE" w:rsidRDefault="00EF5368">
            <w:r>
              <w:t>Talleres deportivo recreativos - Wiñaq</w:t>
            </w:r>
          </w:p>
        </w:tc>
        <w:tc>
          <w:tcPr>
            <w:tcW w:w="2436" w:type="dxa"/>
          </w:tcPr>
          <w:p w:rsidR="007D1FAE" w:rsidRDefault="00EF5368">
            <w:r>
              <w:t>212,686</w:t>
            </w:r>
          </w:p>
        </w:tc>
        <w:tc>
          <w:tcPr>
            <w:tcW w:w="2436" w:type="dxa"/>
          </w:tcPr>
          <w:p w:rsidR="007D1FAE" w:rsidRDefault="00EF5368">
            <w:r>
              <w:t>1,996</w:t>
            </w:r>
          </w:p>
        </w:tc>
        <w:tc>
          <w:tcPr>
            <w:tcW w:w="2436" w:type="dxa"/>
          </w:tcPr>
          <w:p w:rsidR="007D1FAE" w:rsidRDefault="00EF5368">
            <w:r>
              <w:t>0.9%</w:t>
            </w:r>
          </w:p>
        </w:tc>
      </w:tr>
      <w:tr w:rsidR="007D1FAE" w:rsidTr="007D1FAE">
        <w:trPr>
          <w:jc w:val="center"/>
        </w:trPr>
        <w:tc>
          <w:tcPr>
            <w:tcW w:w="2436" w:type="dxa"/>
          </w:tcPr>
          <w:p w:rsidR="007D1FAE" w:rsidRDefault="00EF5368">
            <w:r>
              <w:t>PRONOEI</w:t>
            </w:r>
          </w:p>
        </w:tc>
        <w:tc>
          <w:tcPr>
            <w:tcW w:w="2436" w:type="dxa"/>
          </w:tcPr>
          <w:p w:rsidR="007D1FAE" w:rsidRDefault="00EF5368">
            <w:r>
              <w:t>13,954,935</w:t>
            </w:r>
          </w:p>
        </w:tc>
        <w:tc>
          <w:tcPr>
            <w:tcW w:w="2436" w:type="dxa"/>
          </w:tcPr>
          <w:p w:rsidR="007D1FAE" w:rsidRDefault="00EF5368">
            <w:r>
              <w:t>66,118</w:t>
            </w:r>
          </w:p>
        </w:tc>
        <w:tc>
          <w:tcPr>
            <w:tcW w:w="2436" w:type="dxa"/>
          </w:tcPr>
          <w:p w:rsidR="007D1FAE" w:rsidRDefault="00EF5368">
            <w:r>
              <w:t>0.5%</w:t>
            </w:r>
          </w:p>
        </w:tc>
      </w:tr>
      <w:tr w:rsidR="007D1FAE" w:rsidTr="007D1FAE">
        <w:trPr>
          <w:jc w:val="center"/>
        </w:trPr>
        <w:tc>
          <w:tcPr>
            <w:tcW w:w="2436" w:type="dxa"/>
          </w:tcPr>
          <w:p w:rsidR="007D1FAE" w:rsidRDefault="00EF5368">
            <w:r>
              <w:t>Fortalecimiento PP 0107</w:t>
            </w:r>
          </w:p>
        </w:tc>
        <w:tc>
          <w:tcPr>
            <w:tcW w:w="2436" w:type="dxa"/>
          </w:tcPr>
          <w:p w:rsidR="007D1FAE" w:rsidRDefault="00EF5368">
            <w:r>
              <w:t>328,608</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Expresarte</w:t>
            </w:r>
          </w:p>
        </w:tc>
        <w:tc>
          <w:tcPr>
            <w:tcW w:w="2436" w:type="dxa"/>
          </w:tcPr>
          <w:p w:rsidR="007D1FAE" w:rsidRDefault="00EF5368">
            <w:r>
              <w:t>18,326</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PP 0147 IEST</w:t>
            </w:r>
          </w:p>
        </w:tc>
        <w:tc>
          <w:tcPr>
            <w:tcW w:w="2436" w:type="dxa"/>
          </w:tcPr>
          <w:p w:rsidR="007D1FAE" w:rsidRDefault="00EF5368">
            <w:r>
              <w:t>764,794</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Plan de mejoras PP 0107</w:t>
            </w:r>
          </w:p>
        </w:tc>
        <w:tc>
          <w:tcPr>
            <w:tcW w:w="2436" w:type="dxa"/>
          </w:tcPr>
          <w:p w:rsidR="007D1FAE" w:rsidRDefault="00EF5368">
            <w:r>
              <w:t>600,552</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Distribución de materiales educativos</w:t>
            </w:r>
          </w:p>
        </w:tc>
        <w:tc>
          <w:tcPr>
            <w:tcW w:w="2436" w:type="dxa"/>
          </w:tcPr>
          <w:p w:rsidR="007D1FAE" w:rsidRDefault="00EF5368">
            <w:r>
              <w:t>948,217</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Acciones comunes PP 0107</w:t>
            </w:r>
          </w:p>
        </w:tc>
        <w:tc>
          <w:tcPr>
            <w:tcW w:w="2436" w:type="dxa"/>
          </w:tcPr>
          <w:p w:rsidR="007D1FAE" w:rsidRDefault="00EF5368">
            <w:r>
              <w:t>34,140</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Traslado docente</w:t>
            </w:r>
          </w:p>
        </w:tc>
        <w:tc>
          <w:tcPr>
            <w:tcW w:w="2436" w:type="dxa"/>
          </w:tcPr>
          <w:p w:rsidR="007D1FAE" w:rsidRDefault="00EF5368">
            <w:r>
              <w:t>245,539</w:t>
            </w:r>
          </w:p>
        </w:tc>
        <w:tc>
          <w:tcPr>
            <w:tcW w:w="2436" w:type="dxa"/>
          </w:tcPr>
          <w:p w:rsidR="007D1FAE" w:rsidRDefault="00EF5368">
            <w:r>
              <w:t>0</w:t>
            </w:r>
          </w:p>
        </w:tc>
        <w:tc>
          <w:tcPr>
            <w:tcW w:w="2436" w:type="dxa"/>
          </w:tcPr>
          <w:p w:rsidR="007D1FAE" w:rsidRDefault="00EF5368">
            <w:r>
              <w:t>0.0%</w:t>
            </w:r>
          </w:p>
        </w:tc>
      </w:tr>
      <w:tr w:rsidR="007D1FAE" w:rsidTr="007D1FAE">
        <w:trPr>
          <w:jc w:val="center"/>
        </w:trPr>
        <w:tc>
          <w:tcPr>
            <w:tcW w:w="2436" w:type="dxa"/>
          </w:tcPr>
          <w:p w:rsidR="007D1FAE" w:rsidRDefault="00EF5368">
            <w:r>
              <w:t>Total</w:t>
            </w:r>
          </w:p>
        </w:tc>
        <w:tc>
          <w:tcPr>
            <w:tcW w:w="2436" w:type="dxa"/>
          </w:tcPr>
          <w:p w:rsidR="007D1FAE" w:rsidRDefault="00EF5368">
            <w:r>
              <w:t>31,219,718</w:t>
            </w:r>
          </w:p>
        </w:tc>
        <w:tc>
          <w:tcPr>
            <w:tcW w:w="2436" w:type="dxa"/>
          </w:tcPr>
          <w:p w:rsidR="007D1FAE" w:rsidRDefault="00EF5368">
            <w:r>
              <w:t>898,004</w:t>
            </w:r>
          </w:p>
        </w:tc>
        <w:tc>
          <w:tcPr>
            <w:tcW w:w="2436" w:type="dxa"/>
          </w:tcPr>
          <w:p w:rsidR="007D1FAE" w:rsidRDefault="00EF5368">
            <w:r>
              <w:t>67.2%</w:t>
            </w:r>
          </w:p>
        </w:tc>
      </w:tr>
    </w:tbl>
    <w:p w:rsidR="007D1FAE" w:rsidRDefault="00EF5368">
      <w:pPr>
        <w:pStyle w:val="Fuentes"/>
      </w:pPr>
      <w:r>
        <w:t>Fuente: Base SIAF al corte de 19 de marzo del 2023 e informes UPP</w:t>
      </w:r>
    </w:p>
    <w:p w:rsidR="007D1FAE" w:rsidRDefault="00EF5368">
      <w:r>
        <w:lastRenderedPageBreak/>
        <w:br w:type="page"/>
      </w:r>
    </w:p>
    <w:p w:rsidR="007D1FAE" w:rsidRDefault="00EF5368">
      <w:pPr>
        <w:pStyle w:val="Ttulo1"/>
      </w:pPr>
      <w:bookmarkStart w:id="2" w:name="_Toc131599783"/>
      <w:r>
        <w:lastRenderedPageBreak/>
        <w:t xml:space="preserve">2. Contratación de Personal </w:t>
      </w:r>
      <w:r>
        <w:t>CAS para IAP</w:t>
      </w:r>
      <w:bookmarkEnd w:id="2"/>
    </w:p>
    <w:p w:rsidR="007D1FAE" w:rsidRDefault="00EF5368">
      <w:pPr>
        <w:pStyle w:val="Listaconvietas"/>
        <w:jc w:val="both"/>
      </w:pPr>
      <w:r>
        <w:t>El Pliego Gobierno Regional de PUNO tiene un total de 782 PEAS Programadas, para las 15 Unidades Ejecutoras que la conforman. En total, el costo estimado anual de las contrataciones es de S/ 18.50 millones de soles.</w:t>
      </w:r>
    </w:p>
    <w:p w:rsidR="007D1FAE" w:rsidRDefault="00EF5368">
      <w:pPr>
        <w:jc w:val="center"/>
      </w:pPr>
      <w:r>
        <w:rPr>
          <w:b/>
        </w:rPr>
        <w:t xml:space="preserve">Tabla N° 05 PEAS asignadas </w:t>
      </w:r>
      <w:r>
        <w:rPr>
          <w:b/>
        </w:rPr>
        <w:t>y costo anual de contratación-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7D1FAE" w:rsidRDefault="00EF5368">
            <w:r>
              <w:t>Unidad Ejecutora</w:t>
            </w:r>
          </w:p>
        </w:tc>
        <w:tc>
          <w:tcPr>
            <w:tcW w:w="3249" w:type="dxa"/>
          </w:tcPr>
          <w:p w:rsidR="007D1FAE" w:rsidRDefault="00EF5368">
            <w:r>
              <w:t>PEAS programadas</w:t>
            </w:r>
          </w:p>
        </w:tc>
        <w:tc>
          <w:tcPr>
            <w:tcW w:w="3249" w:type="dxa"/>
          </w:tcPr>
          <w:p w:rsidR="007D1FAE" w:rsidRDefault="00EF5368">
            <w:r>
              <w:t>Costo anual estimado</w:t>
            </w:r>
          </w:p>
        </w:tc>
      </w:tr>
      <w:tr w:rsidR="007D1FAE" w:rsidTr="007D1FAE">
        <w:trPr>
          <w:jc w:val="center"/>
        </w:trPr>
        <w:tc>
          <w:tcPr>
            <w:tcW w:w="3249" w:type="dxa"/>
          </w:tcPr>
          <w:p w:rsidR="007D1FAE" w:rsidRDefault="00EF5368">
            <w:r>
              <w:t>300. EDUCACION PUNO</w:t>
            </w:r>
          </w:p>
        </w:tc>
        <w:tc>
          <w:tcPr>
            <w:tcW w:w="3249" w:type="dxa"/>
          </w:tcPr>
          <w:p w:rsidR="007D1FAE" w:rsidRDefault="00EF5368">
            <w:r>
              <w:t>32</w:t>
            </w:r>
          </w:p>
        </w:tc>
        <w:tc>
          <w:tcPr>
            <w:tcW w:w="3249" w:type="dxa"/>
          </w:tcPr>
          <w:p w:rsidR="007D1FAE" w:rsidRDefault="00EF5368">
            <w:r>
              <w:t>594,398</w:t>
            </w:r>
          </w:p>
        </w:tc>
      </w:tr>
      <w:tr w:rsidR="007D1FAE" w:rsidTr="007D1FAE">
        <w:trPr>
          <w:jc w:val="center"/>
        </w:trPr>
        <w:tc>
          <w:tcPr>
            <w:tcW w:w="3249" w:type="dxa"/>
          </w:tcPr>
          <w:p w:rsidR="007D1FAE" w:rsidRDefault="00EF5368">
            <w:r>
              <w:t>301. EDUCACION SAN ROMAN</w:t>
            </w:r>
          </w:p>
        </w:tc>
        <w:tc>
          <w:tcPr>
            <w:tcW w:w="3249" w:type="dxa"/>
          </w:tcPr>
          <w:p w:rsidR="007D1FAE" w:rsidRDefault="00EF5368">
            <w:r>
              <w:t>52</w:t>
            </w:r>
          </w:p>
        </w:tc>
        <w:tc>
          <w:tcPr>
            <w:tcW w:w="3249" w:type="dxa"/>
          </w:tcPr>
          <w:p w:rsidR="007D1FAE" w:rsidRDefault="00EF5368">
            <w:r>
              <w:t>1,289,909</w:t>
            </w:r>
          </w:p>
        </w:tc>
      </w:tr>
      <w:tr w:rsidR="007D1FAE" w:rsidTr="007D1FAE">
        <w:trPr>
          <w:jc w:val="center"/>
        </w:trPr>
        <w:tc>
          <w:tcPr>
            <w:tcW w:w="3249" w:type="dxa"/>
          </w:tcPr>
          <w:p w:rsidR="007D1FAE" w:rsidRDefault="00EF5368">
            <w:r>
              <w:t>302. EDUCACION MELGAR</w:t>
            </w:r>
          </w:p>
        </w:tc>
        <w:tc>
          <w:tcPr>
            <w:tcW w:w="3249" w:type="dxa"/>
          </w:tcPr>
          <w:p w:rsidR="007D1FAE" w:rsidRDefault="00EF5368">
            <w:r>
              <w:t>76</w:t>
            </w:r>
          </w:p>
        </w:tc>
        <w:tc>
          <w:tcPr>
            <w:tcW w:w="3249" w:type="dxa"/>
          </w:tcPr>
          <w:p w:rsidR="007D1FAE" w:rsidRDefault="00EF5368">
            <w:r>
              <w:t>1,859,105</w:t>
            </w:r>
          </w:p>
        </w:tc>
      </w:tr>
      <w:tr w:rsidR="007D1FAE" w:rsidTr="007D1FAE">
        <w:trPr>
          <w:jc w:val="center"/>
        </w:trPr>
        <w:tc>
          <w:tcPr>
            <w:tcW w:w="3249" w:type="dxa"/>
          </w:tcPr>
          <w:p w:rsidR="007D1FAE" w:rsidRDefault="00EF5368">
            <w:r>
              <w:t>303. EDUCACION AZANGARO</w:t>
            </w:r>
          </w:p>
        </w:tc>
        <w:tc>
          <w:tcPr>
            <w:tcW w:w="3249" w:type="dxa"/>
          </w:tcPr>
          <w:p w:rsidR="007D1FAE" w:rsidRDefault="00EF5368">
            <w:r>
              <w:t>120</w:t>
            </w:r>
          </w:p>
        </w:tc>
        <w:tc>
          <w:tcPr>
            <w:tcW w:w="3249" w:type="dxa"/>
          </w:tcPr>
          <w:p w:rsidR="007D1FAE" w:rsidRDefault="00EF5368">
            <w:r>
              <w:t>2,872,116</w:t>
            </w:r>
          </w:p>
        </w:tc>
      </w:tr>
      <w:tr w:rsidR="007D1FAE" w:rsidTr="007D1FAE">
        <w:trPr>
          <w:jc w:val="center"/>
        </w:trPr>
        <w:tc>
          <w:tcPr>
            <w:tcW w:w="3249" w:type="dxa"/>
          </w:tcPr>
          <w:p w:rsidR="007D1FAE" w:rsidRDefault="00EF5368">
            <w:r>
              <w:t xml:space="preserve">304. EDUCACION </w:t>
            </w:r>
            <w:r>
              <w:t>HUANCANE</w:t>
            </w:r>
          </w:p>
        </w:tc>
        <w:tc>
          <w:tcPr>
            <w:tcW w:w="3249" w:type="dxa"/>
          </w:tcPr>
          <w:p w:rsidR="007D1FAE" w:rsidRDefault="00EF5368">
            <w:r>
              <w:t>42</w:t>
            </w:r>
          </w:p>
        </w:tc>
        <w:tc>
          <w:tcPr>
            <w:tcW w:w="3249" w:type="dxa"/>
          </w:tcPr>
          <w:p w:rsidR="007D1FAE" w:rsidRDefault="00EF5368">
            <w:r>
              <w:t>982,185</w:t>
            </w:r>
          </w:p>
        </w:tc>
      </w:tr>
      <w:tr w:rsidR="007D1FAE" w:rsidTr="007D1FAE">
        <w:trPr>
          <w:jc w:val="center"/>
        </w:trPr>
        <w:tc>
          <w:tcPr>
            <w:tcW w:w="3249" w:type="dxa"/>
          </w:tcPr>
          <w:p w:rsidR="007D1FAE" w:rsidRDefault="00EF5368">
            <w:r>
              <w:t>305. EDUCACION PUTINA</w:t>
            </w:r>
          </w:p>
        </w:tc>
        <w:tc>
          <w:tcPr>
            <w:tcW w:w="3249" w:type="dxa"/>
          </w:tcPr>
          <w:p w:rsidR="007D1FAE" w:rsidRDefault="00EF5368">
            <w:r>
              <w:t>32</w:t>
            </w:r>
          </w:p>
        </w:tc>
        <w:tc>
          <w:tcPr>
            <w:tcW w:w="3249" w:type="dxa"/>
          </w:tcPr>
          <w:p w:rsidR="007D1FAE" w:rsidRDefault="00EF5368">
            <w:r>
              <w:t>761,044</w:t>
            </w:r>
          </w:p>
        </w:tc>
      </w:tr>
      <w:tr w:rsidR="007D1FAE" w:rsidTr="007D1FAE">
        <w:trPr>
          <w:jc w:val="center"/>
        </w:trPr>
        <w:tc>
          <w:tcPr>
            <w:tcW w:w="3249" w:type="dxa"/>
          </w:tcPr>
          <w:p w:rsidR="007D1FAE" w:rsidRDefault="00EF5368">
            <w:r>
              <w:t>306. EDUCACION COLLAO</w:t>
            </w:r>
          </w:p>
        </w:tc>
        <w:tc>
          <w:tcPr>
            <w:tcW w:w="3249" w:type="dxa"/>
          </w:tcPr>
          <w:p w:rsidR="007D1FAE" w:rsidRDefault="00EF5368">
            <w:r>
              <w:t>32</w:t>
            </w:r>
          </w:p>
        </w:tc>
        <w:tc>
          <w:tcPr>
            <w:tcW w:w="3249" w:type="dxa"/>
          </w:tcPr>
          <w:p w:rsidR="007D1FAE" w:rsidRDefault="00EF5368">
            <w:r>
              <w:t>811,471</w:t>
            </w:r>
          </w:p>
        </w:tc>
      </w:tr>
      <w:tr w:rsidR="007D1FAE" w:rsidTr="007D1FAE">
        <w:trPr>
          <w:jc w:val="center"/>
        </w:trPr>
        <w:tc>
          <w:tcPr>
            <w:tcW w:w="3249" w:type="dxa"/>
          </w:tcPr>
          <w:p w:rsidR="007D1FAE" w:rsidRDefault="00EF5368">
            <w:r>
              <w:t>307. EDUCACION CHUCUITO - JULI</w:t>
            </w:r>
          </w:p>
        </w:tc>
        <w:tc>
          <w:tcPr>
            <w:tcW w:w="3249" w:type="dxa"/>
          </w:tcPr>
          <w:p w:rsidR="007D1FAE" w:rsidRDefault="00EF5368">
            <w:r>
              <w:t>73</w:t>
            </w:r>
          </w:p>
        </w:tc>
        <w:tc>
          <w:tcPr>
            <w:tcW w:w="3249" w:type="dxa"/>
          </w:tcPr>
          <w:p w:rsidR="007D1FAE" w:rsidRDefault="00EF5368">
            <w:r>
              <w:t>1,653,607</w:t>
            </w:r>
          </w:p>
        </w:tc>
      </w:tr>
      <w:tr w:rsidR="007D1FAE" w:rsidTr="007D1FAE">
        <w:trPr>
          <w:jc w:val="center"/>
        </w:trPr>
        <w:tc>
          <w:tcPr>
            <w:tcW w:w="3249" w:type="dxa"/>
          </w:tcPr>
          <w:p w:rsidR="007D1FAE" w:rsidRDefault="00EF5368">
            <w:r>
              <w:t>308. EDUCACION YUNGUYO</w:t>
            </w:r>
          </w:p>
        </w:tc>
        <w:tc>
          <w:tcPr>
            <w:tcW w:w="3249" w:type="dxa"/>
          </w:tcPr>
          <w:p w:rsidR="007D1FAE" w:rsidRDefault="00EF5368">
            <w:r>
              <w:t>30</w:t>
            </w:r>
          </w:p>
        </w:tc>
        <w:tc>
          <w:tcPr>
            <w:tcW w:w="3249" w:type="dxa"/>
          </w:tcPr>
          <w:p w:rsidR="007D1FAE" w:rsidRDefault="00EF5368">
            <w:r>
              <w:t>737,725</w:t>
            </w:r>
          </w:p>
        </w:tc>
      </w:tr>
      <w:tr w:rsidR="007D1FAE" w:rsidTr="007D1FAE">
        <w:trPr>
          <w:jc w:val="center"/>
        </w:trPr>
        <w:tc>
          <w:tcPr>
            <w:tcW w:w="3249" w:type="dxa"/>
          </w:tcPr>
          <w:p w:rsidR="007D1FAE" w:rsidRDefault="00EF5368">
            <w:r>
              <w:t>309. EDUCACION CARABAYA - MACUSANI</w:t>
            </w:r>
          </w:p>
        </w:tc>
        <w:tc>
          <w:tcPr>
            <w:tcW w:w="3249" w:type="dxa"/>
          </w:tcPr>
          <w:p w:rsidR="007D1FAE" w:rsidRDefault="00EF5368">
            <w:r>
              <w:t>52</w:t>
            </w:r>
          </w:p>
        </w:tc>
        <w:tc>
          <w:tcPr>
            <w:tcW w:w="3249" w:type="dxa"/>
          </w:tcPr>
          <w:p w:rsidR="007D1FAE" w:rsidRDefault="00EF5368">
            <w:r>
              <w:t>1,191,887</w:t>
            </w:r>
          </w:p>
        </w:tc>
      </w:tr>
      <w:tr w:rsidR="007D1FAE" w:rsidTr="007D1FAE">
        <w:trPr>
          <w:jc w:val="center"/>
        </w:trPr>
        <w:tc>
          <w:tcPr>
            <w:tcW w:w="3249" w:type="dxa"/>
          </w:tcPr>
          <w:p w:rsidR="007D1FAE" w:rsidRDefault="00EF5368">
            <w:r>
              <w:t>310. EDUCACION SANDIA</w:t>
            </w:r>
          </w:p>
        </w:tc>
        <w:tc>
          <w:tcPr>
            <w:tcW w:w="3249" w:type="dxa"/>
          </w:tcPr>
          <w:p w:rsidR="007D1FAE" w:rsidRDefault="00EF5368">
            <w:r>
              <w:t>37</w:t>
            </w:r>
          </w:p>
        </w:tc>
        <w:tc>
          <w:tcPr>
            <w:tcW w:w="3249" w:type="dxa"/>
          </w:tcPr>
          <w:p w:rsidR="007D1FAE" w:rsidRDefault="00EF5368">
            <w:r>
              <w:t>895,979</w:t>
            </w:r>
          </w:p>
        </w:tc>
      </w:tr>
      <w:tr w:rsidR="007D1FAE" w:rsidTr="007D1FAE">
        <w:trPr>
          <w:jc w:val="center"/>
        </w:trPr>
        <w:tc>
          <w:tcPr>
            <w:tcW w:w="3249" w:type="dxa"/>
          </w:tcPr>
          <w:p w:rsidR="007D1FAE" w:rsidRDefault="00EF5368">
            <w:r>
              <w:t>311.</w:t>
            </w:r>
            <w:r>
              <w:t xml:space="preserve"> UGEL PUNO</w:t>
            </w:r>
          </w:p>
        </w:tc>
        <w:tc>
          <w:tcPr>
            <w:tcW w:w="3249" w:type="dxa"/>
          </w:tcPr>
          <w:p w:rsidR="007D1FAE" w:rsidRDefault="00EF5368">
            <w:r>
              <w:t>102</w:t>
            </w:r>
          </w:p>
        </w:tc>
        <w:tc>
          <w:tcPr>
            <w:tcW w:w="3249" w:type="dxa"/>
          </w:tcPr>
          <w:p w:rsidR="007D1FAE" w:rsidRDefault="00EF5368">
            <w:r>
              <w:t>2,337,166</w:t>
            </w:r>
          </w:p>
        </w:tc>
      </w:tr>
      <w:tr w:rsidR="007D1FAE" w:rsidTr="007D1FAE">
        <w:trPr>
          <w:jc w:val="center"/>
        </w:trPr>
        <w:tc>
          <w:tcPr>
            <w:tcW w:w="3249" w:type="dxa"/>
          </w:tcPr>
          <w:p w:rsidR="007D1FAE" w:rsidRDefault="00EF5368">
            <w:r>
              <w:t>312. EDUCACION LAMPA</w:t>
            </w:r>
          </w:p>
        </w:tc>
        <w:tc>
          <w:tcPr>
            <w:tcW w:w="3249" w:type="dxa"/>
          </w:tcPr>
          <w:p w:rsidR="007D1FAE" w:rsidRDefault="00EF5368">
            <w:r>
              <w:t>34</w:t>
            </w:r>
          </w:p>
        </w:tc>
        <w:tc>
          <w:tcPr>
            <w:tcW w:w="3249" w:type="dxa"/>
          </w:tcPr>
          <w:p w:rsidR="007D1FAE" w:rsidRDefault="00EF5368">
            <w:r>
              <w:t>774,018</w:t>
            </w:r>
          </w:p>
        </w:tc>
      </w:tr>
      <w:tr w:rsidR="007D1FAE" w:rsidTr="007D1FAE">
        <w:trPr>
          <w:jc w:val="center"/>
        </w:trPr>
        <w:tc>
          <w:tcPr>
            <w:tcW w:w="3249" w:type="dxa"/>
          </w:tcPr>
          <w:p w:rsidR="007D1FAE" w:rsidRDefault="00EF5368">
            <w:r>
              <w:t>313. EDUCACION MOHO</w:t>
            </w:r>
          </w:p>
        </w:tc>
        <w:tc>
          <w:tcPr>
            <w:tcW w:w="3249" w:type="dxa"/>
          </w:tcPr>
          <w:p w:rsidR="007D1FAE" w:rsidRDefault="00EF5368">
            <w:r>
              <w:t>38</w:t>
            </w:r>
          </w:p>
        </w:tc>
        <w:tc>
          <w:tcPr>
            <w:tcW w:w="3249" w:type="dxa"/>
          </w:tcPr>
          <w:p w:rsidR="007D1FAE" w:rsidRDefault="00EF5368">
            <w:r>
              <w:t>1,035,612</w:t>
            </w:r>
          </w:p>
        </w:tc>
      </w:tr>
      <w:tr w:rsidR="007D1FAE" w:rsidTr="007D1FAE">
        <w:trPr>
          <w:jc w:val="center"/>
        </w:trPr>
        <w:tc>
          <w:tcPr>
            <w:tcW w:w="3249" w:type="dxa"/>
          </w:tcPr>
          <w:p w:rsidR="007D1FAE" w:rsidRDefault="00EF5368">
            <w:r>
              <w:t>314. EDUCACION CRUCERO</w:t>
            </w:r>
          </w:p>
        </w:tc>
        <w:tc>
          <w:tcPr>
            <w:tcW w:w="3249" w:type="dxa"/>
          </w:tcPr>
          <w:p w:rsidR="007D1FAE" w:rsidRDefault="00EF5368">
            <w:r>
              <w:t>30</w:t>
            </w:r>
          </w:p>
        </w:tc>
        <w:tc>
          <w:tcPr>
            <w:tcW w:w="3249" w:type="dxa"/>
          </w:tcPr>
          <w:p w:rsidR="007D1FAE" w:rsidRDefault="00EF5368">
            <w:r>
              <w:t>705,721</w:t>
            </w:r>
          </w:p>
        </w:tc>
      </w:tr>
      <w:tr w:rsidR="007D1FAE" w:rsidTr="007D1FAE">
        <w:trPr>
          <w:jc w:val="center"/>
        </w:trPr>
        <w:tc>
          <w:tcPr>
            <w:tcW w:w="3249" w:type="dxa"/>
          </w:tcPr>
          <w:p w:rsidR="007D1FAE" w:rsidRDefault="00EF5368">
            <w:r>
              <w:t>Total</w:t>
            </w:r>
          </w:p>
        </w:tc>
        <w:tc>
          <w:tcPr>
            <w:tcW w:w="3249" w:type="dxa"/>
          </w:tcPr>
          <w:p w:rsidR="007D1FAE" w:rsidRDefault="00EF5368">
            <w:r>
              <w:t>782</w:t>
            </w:r>
          </w:p>
        </w:tc>
        <w:tc>
          <w:tcPr>
            <w:tcW w:w="3249" w:type="dxa"/>
          </w:tcPr>
          <w:p w:rsidR="007D1FAE" w:rsidRDefault="00EF5368">
            <w:r>
              <w:t>18,501,945</w:t>
            </w:r>
          </w:p>
        </w:tc>
      </w:tr>
    </w:tbl>
    <w:p w:rsidR="007D1FAE" w:rsidRDefault="00EF5368">
      <w:pPr>
        <w:pStyle w:val="Fuentes"/>
      </w:pPr>
      <w:r>
        <w:t>Fuente: Base NEXUS al corte de 30 de marzo del 2023 e informes UPP</w:t>
      </w:r>
    </w:p>
    <w:p w:rsidR="007D1FAE" w:rsidRDefault="00EF5368">
      <w:pPr>
        <w:pStyle w:val="Listaconvietas"/>
        <w:jc w:val="both"/>
      </w:pPr>
      <w:r>
        <w:t>A la fecha de corte del 30 de marzo del</w:t>
      </w:r>
      <w:r>
        <w:t xml:space="preserve"> 2023, la Región PUNO ha contratado 373 PEAS CAS de las 782 PEAS confirmadas, lo que representa un avance de contratación de 47.7%.</w:t>
      </w:r>
    </w:p>
    <w:p w:rsidR="007D1FAE" w:rsidRDefault="00EF5368">
      <w:pPr>
        <w:pStyle w:val="Listaconvietas"/>
        <w:jc w:val="both"/>
      </w:pPr>
      <w:r>
        <w:t>A continuación, se detallarán los perfiles CAS de las intervenciones y acciones pedagógicas, en función a 3 diferentes tipos</w:t>
      </w:r>
      <w:r>
        <w:t>:</w:t>
      </w:r>
    </w:p>
    <w:p w:rsidR="007D1FAE" w:rsidRDefault="00EF5368">
      <w:pPr>
        <w:pStyle w:val="Listaconnmeros2"/>
      </w:pPr>
      <w:r>
        <w:t>Personal CAS Administrativo</w:t>
      </w:r>
    </w:p>
    <w:p w:rsidR="007D1FAE" w:rsidRDefault="00EF5368">
      <w:pPr>
        <w:pStyle w:val="Listaconnmeros2"/>
      </w:pPr>
      <w:r>
        <w:t>Personal CAS de Bienestar Social</w:t>
      </w:r>
    </w:p>
    <w:p w:rsidR="007D1FAE" w:rsidRDefault="00EF5368">
      <w:pPr>
        <w:pStyle w:val="Listaconnmeros2"/>
        <w:jc w:val="both"/>
      </w:pPr>
      <w:r>
        <w:t>Otros perfiles CAS</w:t>
      </w:r>
    </w:p>
    <w:p w:rsidR="007D1FAE" w:rsidRDefault="00EF5368">
      <w:pPr>
        <w:pStyle w:val="Ttulo2"/>
      </w:pPr>
      <w:r>
        <w:t>PERSONAL ADMINISTRATIVO</w:t>
      </w:r>
    </w:p>
    <w:p w:rsidR="007D1FAE" w:rsidRDefault="00EF5368">
      <w:pPr>
        <w:pStyle w:val="Listaconvietas"/>
        <w:jc w:val="both"/>
      </w:pPr>
      <w:r>
        <w:t>La Tabla N° 06 muestra el avance de ejecución de los perfiles correspondientes al personal administrativo, en el marco de las intervenciones y accione</w:t>
      </w:r>
      <w:r>
        <w:t>s pedagógicas.</w:t>
      </w:r>
    </w:p>
    <w:p w:rsidR="007D1FAE" w:rsidRDefault="00EF5368">
      <w:pPr>
        <w:jc w:val="center"/>
      </w:pPr>
      <w:r>
        <w:rPr>
          <w:b/>
        </w:rPr>
        <w:lastRenderedPageBreak/>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7D1FAE" w:rsidRDefault="00EF5368">
            <w:r>
              <w:t>Intervención Pedagógica</w:t>
            </w:r>
          </w:p>
        </w:tc>
        <w:tc>
          <w:tcPr>
            <w:tcW w:w="1949" w:type="dxa"/>
          </w:tcPr>
          <w:p w:rsidR="007D1FAE" w:rsidRDefault="00EF5368">
            <w:r>
              <w:t>Perfil</w:t>
            </w:r>
          </w:p>
        </w:tc>
        <w:tc>
          <w:tcPr>
            <w:tcW w:w="1949" w:type="dxa"/>
          </w:tcPr>
          <w:p w:rsidR="007D1FAE" w:rsidRDefault="00EF5368">
            <w:r>
              <w:t>PEAS programadas</w:t>
            </w:r>
          </w:p>
        </w:tc>
        <w:tc>
          <w:tcPr>
            <w:tcW w:w="1949" w:type="dxa"/>
          </w:tcPr>
          <w:p w:rsidR="007D1FAE" w:rsidRDefault="00EF5368">
            <w:r>
              <w:t>PEAS  contratadas</w:t>
            </w:r>
          </w:p>
        </w:tc>
        <w:tc>
          <w:tcPr>
            <w:tcW w:w="1949" w:type="dxa"/>
          </w:tcPr>
          <w:p w:rsidR="007D1FAE" w:rsidRDefault="00EF5368">
            <w:r>
              <w:t>% Avance Contratación</w:t>
            </w:r>
          </w:p>
        </w:tc>
      </w:tr>
      <w:tr w:rsidR="007D1FAE" w:rsidTr="007D1FAE">
        <w:trPr>
          <w:jc w:val="center"/>
        </w:trPr>
        <w:tc>
          <w:tcPr>
            <w:tcW w:w="1949" w:type="dxa"/>
          </w:tcPr>
          <w:p w:rsidR="007D1FAE" w:rsidRDefault="00EF5368">
            <w:r>
              <w:t>Fortalecimiento de las acciones comunes del PP 0107</w:t>
            </w:r>
          </w:p>
        </w:tc>
        <w:tc>
          <w:tcPr>
            <w:tcW w:w="1949" w:type="dxa"/>
          </w:tcPr>
          <w:p w:rsidR="007D1FAE" w:rsidRDefault="00EF5368">
            <w:r>
              <w:t xml:space="preserve">Especialista en seguimiento y </w:t>
            </w:r>
            <w:r>
              <w:t>monitoreo de institutos de formación docente</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Fortalecimiento del PP 0107</w:t>
            </w:r>
          </w:p>
        </w:tc>
        <w:tc>
          <w:tcPr>
            <w:tcW w:w="1949" w:type="dxa"/>
          </w:tcPr>
          <w:p w:rsidR="007D1FAE" w:rsidRDefault="00EF5368">
            <w:r>
              <w:t>Vigilante</w:t>
            </w:r>
          </w:p>
        </w:tc>
        <w:tc>
          <w:tcPr>
            <w:tcW w:w="1949" w:type="dxa"/>
          </w:tcPr>
          <w:p w:rsidR="007D1FAE" w:rsidRDefault="00EF5368">
            <w:r>
              <w:t>9</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Regional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Recursos Humanos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Absorción de Matrícula</w:t>
            </w:r>
          </w:p>
        </w:tc>
        <w:tc>
          <w:tcPr>
            <w:tcW w:w="1949" w:type="dxa"/>
          </w:tcPr>
          <w:p w:rsidR="007D1FAE" w:rsidRDefault="00EF5368">
            <w:r>
              <w:t>Coordinador(a) Administrativo(a) de IE</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Wiñaq</w:t>
            </w:r>
          </w:p>
        </w:tc>
        <w:tc>
          <w:tcPr>
            <w:tcW w:w="1949" w:type="dxa"/>
          </w:tcPr>
          <w:p w:rsidR="007D1FAE" w:rsidRDefault="00EF5368">
            <w:r>
              <w:t xml:space="preserve">Docentes </w:t>
            </w:r>
            <w:r>
              <w:t>Responsables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en Educación</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Limpieza y Mantenimiento</w:t>
            </w:r>
          </w:p>
        </w:tc>
        <w:tc>
          <w:tcPr>
            <w:tcW w:w="1949" w:type="dxa"/>
          </w:tcPr>
          <w:p w:rsidR="007D1FAE" w:rsidRDefault="00EF5368">
            <w:r>
              <w:t>Personal de limpieza y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 para Equipo Itinerante de Convivencia Escolar</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en Psicología</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Monitoreo de Evaluaciones Docentes y de Estudiantes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Coordinador(a) de Innovación y </w:t>
            </w:r>
            <w:r>
              <w:lastRenderedPageBreak/>
              <w:t>Soporte Tecnológico</w:t>
            </w:r>
          </w:p>
        </w:tc>
        <w:tc>
          <w:tcPr>
            <w:tcW w:w="1949" w:type="dxa"/>
          </w:tcPr>
          <w:p w:rsidR="007D1FAE" w:rsidRDefault="00EF5368">
            <w:r>
              <w:lastRenderedPageBreak/>
              <w:t>7</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w:t>
            </w:r>
            <w:r>
              <w:t>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8</w:t>
            </w:r>
          </w:p>
        </w:tc>
        <w:tc>
          <w:tcPr>
            <w:tcW w:w="1949" w:type="dxa"/>
          </w:tcPr>
          <w:p w:rsidR="007D1FAE" w:rsidRDefault="00EF5368">
            <w:r>
              <w:t>8</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administrativo(a)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Limpieza y Mantenimiento</w:t>
            </w:r>
          </w:p>
        </w:tc>
        <w:tc>
          <w:tcPr>
            <w:tcW w:w="1949" w:type="dxa"/>
          </w:tcPr>
          <w:p w:rsidR="007D1FAE" w:rsidRDefault="00EF5368">
            <w:r>
              <w:t>Personal de limpieza y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9</w:t>
            </w:r>
          </w:p>
        </w:tc>
        <w:tc>
          <w:tcPr>
            <w:tcW w:w="1949" w:type="dxa"/>
          </w:tcPr>
          <w:p w:rsidR="007D1FAE" w:rsidRDefault="00EF5368">
            <w:r>
              <w:t>9</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3</w:t>
            </w:r>
          </w:p>
        </w:tc>
        <w:tc>
          <w:tcPr>
            <w:tcW w:w="1949" w:type="dxa"/>
          </w:tcPr>
          <w:p w:rsidR="007D1FAE" w:rsidRDefault="00EF5368">
            <w:r>
              <w:t>3</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10</w:t>
            </w:r>
          </w:p>
        </w:tc>
        <w:tc>
          <w:tcPr>
            <w:tcW w:w="1949" w:type="dxa"/>
          </w:tcPr>
          <w:p w:rsidR="007D1FAE" w:rsidRDefault="00EF5368">
            <w:r>
              <w:t>10</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7</w:t>
            </w:r>
          </w:p>
        </w:tc>
        <w:tc>
          <w:tcPr>
            <w:tcW w:w="1949" w:type="dxa"/>
          </w:tcPr>
          <w:p w:rsidR="007D1FAE" w:rsidRDefault="00EF5368">
            <w:r>
              <w:t>7</w:t>
            </w:r>
          </w:p>
        </w:tc>
        <w:tc>
          <w:tcPr>
            <w:tcW w:w="1949" w:type="dxa"/>
          </w:tcPr>
          <w:p w:rsidR="007D1FAE" w:rsidRDefault="00EF5368">
            <w:r>
              <w:t>100.0%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administrativo(a) de RER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no docente para el desarrollo de competencias de autovalimiento y tránsito a la vida adulta del Estudiante de CEBE</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lastRenderedPageBreak/>
              <w:t>Jornada Escolar Completa</w:t>
            </w:r>
          </w:p>
        </w:tc>
        <w:tc>
          <w:tcPr>
            <w:tcW w:w="1949" w:type="dxa"/>
          </w:tcPr>
          <w:p w:rsidR="007D1FAE" w:rsidRDefault="00EF5368">
            <w:r>
              <w:t>Coordinador(a) de Innovación y Soporte Tecnológico</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 xml:space="preserve">Jornada Escolar </w:t>
            </w:r>
            <w:r>
              <w:t>Completa</w:t>
            </w:r>
          </w:p>
        </w:tc>
        <w:tc>
          <w:tcPr>
            <w:tcW w:w="1949" w:type="dxa"/>
          </w:tcPr>
          <w:p w:rsidR="007D1FAE" w:rsidRDefault="00EF5368">
            <w:r>
              <w:t>Personal de vigilancia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III para Equipo Itinerante de Convivencia Escolar</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w:t>
            </w:r>
            <w:r>
              <w:t xml:space="preserve"> Escolar Completa</w:t>
            </w:r>
          </w:p>
        </w:tc>
        <w:tc>
          <w:tcPr>
            <w:tcW w:w="1949" w:type="dxa"/>
          </w:tcPr>
          <w:p w:rsidR="007D1FAE" w:rsidRDefault="00EF5368">
            <w:r>
              <w:t>Coordinador(a) de Innovación y Soporte Tecnológico</w:t>
            </w:r>
          </w:p>
        </w:tc>
        <w:tc>
          <w:tcPr>
            <w:tcW w:w="1949" w:type="dxa"/>
          </w:tcPr>
          <w:p w:rsidR="007D1FAE" w:rsidRDefault="00EF5368">
            <w:r>
              <w:t>3</w:t>
            </w:r>
          </w:p>
        </w:tc>
        <w:tc>
          <w:tcPr>
            <w:tcW w:w="1949" w:type="dxa"/>
          </w:tcPr>
          <w:p w:rsidR="007D1FAE" w:rsidRDefault="00EF5368">
            <w:r>
              <w:t>3</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3</w:t>
            </w:r>
          </w:p>
        </w:tc>
        <w:tc>
          <w:tcPr>
            <w:tcW w:w="1949" w:type="dxa"/>
          </w:tcPr>
          <w:p w:rsidR="007D1FAE" w:rsidRDefault="00EF5368">
            <w:r>
              <w:t>3</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4</w:t>
            </w:r>
          </w:p>
        </w:tc>
        <w:tc>
          <w:tcPr>
            <w:tcW w:w="1949" w:type="dxa"/>
          </w:tcPr>
          <w:p w:rsidR="007D1FAE" w:rsidRDefault="00EF5368">
            <w:r>
              <w:t>4</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 para Equipo Itinerante de Conv</w:t>
            </w:r>
            <w:r>
              <w:t>ivencia Escolar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Abastecimiento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lastRenderedPageBreak/>
              <w:t>Convivencia Escolar</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Infraestructura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7</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8</w:t>
            </w:r>
          </w:p>
        </w:tc>
        <w:tc>
          <w:tcPr>
            <w:tcW w:w="1949" w:type="dxa"/>
          </w:tcPr>
          <w:p w:rsidR="007D1FAE" w:rsidRDefault="00EF5368">
            <w:r>
              <w:t>8</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7</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Secundaria en Alternancia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III para Equipo Itinerante de Convivencia Escolar</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Infraestructura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w:t>
            </w:r>
            <w:r>
              <w:t xml:space="preserve"> de Innovación y Soporte Tecnológico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 xml:space="preserve">Especialista de libre </w:t>
            </w:r>
            <w:r>
              <w:t>contratación - CAS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Monitoreo de Evaluaciones Docentes y de Estudiantes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Personal de </w:t>
            </w:r>
            <w:r>
              <w:t>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lastRenderedPageBreak/>
              <w:t>Jornada Escolar Completa</w:t>
            </w:r>
          </w:p>
        </w:tc>
        <w:tc>
          <w:tcPr>
            <w:tcW w:w="1949" w:type="dxa"/>
          </w:tcPr>
          <w:p w:rsidR="007D1FAE" w:rsidRDefault="00EF5368">
            <w:r>
              <w:t>Psicólogo(a)</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w:t>
            </w:r>
            <w:r>
              <w:t xml:space="preserve">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Abastecimiento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Personal de </w:t>
            </w:r>
            <w:r>
              <w:t>vigilancia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Infraestructura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7</w:t>
            </w:r>
          </w:p>
        </w:tc>
        <w:tc>
          <w:tcPr>
            <w:tcW w:w="1949" w:type="dxa"/>
          </w:tcPr>
          <w:p w:rsidR="007D1FAE" w:rsidRDefault="00EF5368">
            <w:r>
              <w:t>7</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Personal de </w:t>
            </w:r>
            <w:r>
              <w:t>Mantenimiento</w:t>
            </w:r>
          </w:p>
        </w:tc>
        <w:tc>
          <w:tcPr>
            <w:tcW w:w="1949" w:type="dxa"/>
          </w:tcPr>
          <w:p w:rsidR="007D1FAE" w:rsidRDefault="00EF5368">
            <w:r>
              <w:t>3</w:t>
            </w:r>
          </w:p>
        </w:tc>
        <w:tc>
          <w:tcPr>
            <w:tcW w:w="1949" w:type="dxa"/>
          </w:tcPr>
          <w:p w:rsidR="007D1FAE" w:rsidRDefault="00EF5368">
            <w:r>
              <w:t>3</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9</w:t>
            </w:r>
          </w:p>
        </w:tc>
        <w:tc>
          <w:tcPr>
            <w:tcW w:w="1949" w:type="dxa"/>
          </w:tcPr>
          <w:p w:rsidR="007D1FAE" w:rsidRDefault="00EF5368">
            <w:r>
              <w:t>9</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6</w:t>
            </w:r>
          </w:p>
        </w:tc>
        <w:tc>
          <w:tcPr>
            <w:tcW w:w="1949" w:type="dxa"/>
          </w:tcPr>
          <w:p w:rsidR="007D1FAE" w:rsidRDefault="00EF5368">
            <w:r>
              <w:t>6</w:t>
            </w:r>
          </w:p>
        </w:tc>
        <w:tc>
          <w:tcPr>
            <w:tcW w:w="1949" w:type="dxa"/>
          </w:tcPr>
          <w:p w:rsidR="007D1FAE" w:rsidRDefault="00EF5368">
            <w:r>
              <w:t>100.0%</w:t>
            </w:r>
          </w:p>
        </w:tc>
      </w:tr>
      <w:tr w:rsidR="007D1FAE" w:rsidTr="007D1FAE">
        <w:trPr>
          <w:jc w:val="center"/>
        </w:trPr>
        <w:tc>
          <w:tcPr>
            <w:tcW w:w="1949" w:type="dxa"/>
          </w:tcPr>
          <w:p w:rsidR="007D1FAE" w:rsidRDefault="00EF5368">
            <w:r>
              <w:t>Wiñaq</w:t>
            </w:r>
          </w:p>
        </w:tc>
        <w:tc>
          <w:tcPr>
            <w:tcW w:w="1949" w:type="dxa"/>
          </w:tcPr>
          <w:p w:rsidR="007D1FAE" w:rsidRDefault="00EF5368">
            <w:r>
              <w:t>Docentes Responsables</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Secundaria en Alternancia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 xml:space="preserve">Fortalecimiento </w:t>
            </w:r>
            <w:r>
              <w:t>del PP 0106</w:t>
            </w:r>
          </w:p>
        </w:tc>
        <w:tc>
          <w:tcPr>
            <w:tcW w:w="1949" w:type="dxa"/>
          </w:tcPr>
          <w:p w:rsidR="007D1FAE" w:rsidRDefault="00EF5368">
            <w:r>
              <w:t>Intérprete de lengua de señas peruana para EBR/EBA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de Tecnología Médica para CEBE</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 xml:space="preserve">Profesional de Terapia Física para los Programas de </w:t>
            </w:r>
            <w:r>
              <w:lastRenderedPageBreak/>
              <w:t xml:space="preserve">Intervención </w:t>
            </w:r>
            <w:r>
              <w:t>Temprana</w:t>
            </w:r>
          </w:p>
        </w:tc>
        <w:tc>
          <w:tcPr>
            <w:tcW w:w="1949" w:type="dxa"/>
          </w:tcPr>
          <w:p w:rsidR="007D1FAE" w:rsidRDefault="00EF5368">
            <w:r>
              <w:lastRenderedPageBreak/>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en Educación Especial I para el Centro de Recursos de Educación Básica Especial - CREBE</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 para Equipo Itinerante de Convivencia Escolar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III para Equipo Itinerante de Convivencia Escolar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w:t>
            </w:r>
            <w:r>
              <w:t>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3</w:t>
            </w:r>
          </w:p>
        </w:tc>
        <w:tc>
          <w:tcPr>
            <w:tcW w:w="1949" w:type="dxa"/>
          </w:tcPr>
          <w:p w:rsidR="007D1FAE" w:rsidRDefault="00EF5368">
            <w:r>
              <w:t>2</w:t>
            </w:r>
          </w:p>
        </w:tc>
        <w:tc>
          <w:tcPr>
            <w:tcW w:w="1949" w:type="dxa"/>
          </w:tcPr>
          <w:p w:rsidR="007D1FAE" w:rsidRDefault="00EF5368">
            <w:r>
              <w:t>66.7%</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4</w:t>
            </w:r>
          </w:p>
        </w:tc>
        <w:tc>
          <w:tcPr>
            <w:tcW w:w="1949" w:type="dxa"/>
          </w:tcPr>
          <w:p w:rsidR="007D1FAE" w:rsidRDefault="00EF5368">
            <w:r>
              <w:t>4</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 xml:space="preserve">Profesional no docente para el desarrollo de competencias de </w:t>
            </w:r>
            <w:r>
              <w:t>autovalimiento y tránsito a la vida adulta del Estudiante de CEBE</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 xml:space="preserve">Especialista de libre </w:t>
            </w:r>
            <w:r>
              <w:lastRenderedPageBreak/>
              <w:t>contratación - CAS UGEL</w:t>
            </w:r>
          </w:p>
        </w:tc>
        <w:tc>
          <w:tcPr>
            <w:tcW w:w="1949" w:type="dxa"/>
          </w:tcPr>
          <w:p w:rsidR="007D1FAE" w:rsidRDefault="00EF5368">
            <w:r>
              <w:lastRenderedPageBreak/>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5</w:t>
            </w:r>
          </w:p>
        </w:tc>
        <w:tc>
          <w:tcPr>
            <w:tcW w:w="1949" w:type="dxa"/>
          </w:tcPr>
          <w:p w:rsidR="007D1FAE" w:rsidRDefault="00EF5368">
            <w:r>
              <w:t>5</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5</w:t>
            </w:r>
          </w:p>
        </w:tc>
        <w:tc>
          <w:tcPr>
            <w:tcW w:w="1949" w:type="dxa"/>
          </w:tcPr>
          <w:p w:rsidR="007D1FAE" w:rsidRDefault="00EF5368">
            <w:r>
              <w:t>4</w:t>
            </w:r>
          </w:p>
        </w:tc>
        <w:tc>
          <w:tcPr>
            <w:tcW w:w="1949" w:type="dxa"/>
          </w:tcPr>
          <w:p w:rsidR="007D1FAE" w:rsidRDefault="00EF5368">
            <w:r>
              <w:t>80.0%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2</w:t>
            </w:r>
          </w:p>
        </w:tc>
        <w:tc>
          <w:tcPr>
            <w:tcW w:w="1949" w:type="dxa"/>
          </w:tcPr>
          <w:p w:rsidR="007D1FAE" w:rsidRDefault="00EF5368">
            <w:r>
              <w:t>1</w:t>
            </w:r>
          </w:p>
        </w:tc>
        <w:tc>
          <w:tcPr>
            <w:tcW w:w="1949" w:type="dxa"/>
          </w:tcPr>
          <w:p w:rsidR="007D1FAE" w:rsidRDefault="00EF5368">
            <w:r>
              <w:t>50.0%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administrativo(a) de RER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III para Equipo Itinerante de Convivencia Escolar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2</w:t>
            </w:r>
          </w:p>
        </w:tc>
        <w:tc>
          <w:tcPr>
            <w:tcW w:w="1949" w:type="dxa"/>
          </w:tcPr>
          <w:p w:rsidR="007D1FAE" w:rsidRDefault="00EF5368">
            <w:r>
              <w:t>1</w:t>
            </w:r>
          </w:p>
        </w:tc>
        <w:tc>
          <w:tcPr>
            <w:tcW w:w="1949" w:type="dxa"/>
          </w:tcPr>
          <w:p w:rsidR="007D1FAE" w:rsidRDefault="00EF5368">
            <w:r>
              <w:t>50.0%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3898" w:type="dxa"/>
            <w:gridSpan w:val="2"/>
          </w:tcPr>
          <w:p w:rsidR="007D1FAE" w:rsidRDefault="00EF5368">
            <w:pPr>
              <w:jc w:val="center"/>
            </w:pPr>
            <w:r>
              <w:t>Total</w:t>
            </w:r>
          </w:p>
          <w:p w:rsidR="007D1FAE" w:rsidRDefault="007D1FAE">
            <w:pPr>
              <w:jc w:val="center"/>
            </w:pPr>
          </w:p>
        </w:tc>
        <w:tc>
          <w:tcPr>
            <w:tcW w:w="1949" w:type="dxa"/>
          </w:tcPr>
          <w:p w:rsidR="007D1FAE" w:rsidRDefault="00EF5368">
            <w:r>
              <w:t>260</w:t>
            </w:r>
          </w:p>
        </w:tc>
        <w:tc>
          <w:tcPr>
            <w:tcW w:w="1949" w:type="dxa"/>
          </w:tcPr>
          <w:p w:rsidR="007D1FAE" w:rsidRDefault="00EF5368">
            <w:r>
              <w:t>127</w:t>
            </w:r>
          </w:p>
        </w:tc>
        <w:tc>
          <w:tcPr>
            <w:tcW w:w="1949" w:type="dxa"/>
          </w:tcPr>
          <w:p w:rsidR="007D1FAE" w:rsidRDefault="00EF5368">
            <w:r>
              <w:t>48.8%</w:t>
            </w:r>
          </w:p>
        </w:tc>
      </w:tr>
    </w:tbl>
    <w:p w:rsidR="007D1FAE" w:rsidRDefault="00EF5368">
      <w:pPr>
        <w:pStyle w:val="Fuentes"/>
      </w:pPr>
      <w:r>
        <w:t>Fuente: Módulo CAS del Sistema Nexus al corte de 30 de marzo del 2023</w:t>
      </w:r>
    </w:p>
    <w:p w:rsidR="007D1FAE" w:rsidRDefault="00EF5368">
      <w:pPr>
        <w:pStyle w:val="Ttulo2"/>
      </w:pPr>
      <w:r>
        <w:t>PERSONAL CAS DE BIENESTAR SOCIOEMOCIONAL</w:t>
      </w:r>
    </w:p>
    <w:p w:rsidR="007D1FAE" w:rsidRDefault="00EF5368">
      <w:pPr>
        <w:pStyle w:val="Listaconvietas"/>
        <w:jc w:val="both"/>
      </w:pPr>
      <w:r>
        <w:t xml:space="preserve">La Tabla N° 07 muestra el avance de ejecución por perfil del personal de bienestar socioemocional, en el marco de las intervenciones y acciones pedagógicas. </w:t>
      </w:r>
    </w:p>
    <w:p w:rsidR="007D1FAE" w:rsidRDefault="00EF5368">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7D1FAE" w:rsidTr="007D1FAE">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7D1FAE" w:rsidRDefault="00EF5368">
            <w:r>
              <w:t>Intervención Pedagógica</w:t>
            </w:r>
          </w:p>
        </w:tc>
        <w:tc>
          <w:tcPr>
            <w:tcW w:w="1949" w:type="dxa"/>
          </w:tcPr>
          <w:p w:rsidR="007D1FAE" w:rsidRDefault="00EF5368">
            <w:r>
              <w:t>Perfil</w:t>
            </w:r>
          </w:p>
        </w:tc>
        <w:tc>
          <w:tcPr>
            <w:tcW w:w="1949" w:type="dxa"/>
          </w:tcPr>
          <w:p w:rsidR="007D1FAE" w:rsidRDefault="00EF5368">
            <w:r>
              <w:t>PEAS programadas</w:t>
            </w:r>
          </w:p>
        </w:tc>
        <w:tc>
          <w:tcPr>
            <w:tcW w:w="1949" w:type="dxa"/>
          </w:tcPr>
          <w:p w:rsidR="007D1FAE" w:rsidRDefault="00EF5368">
            <w:r>
              <w:t>PEAS  contratadas</w:t>
            </w:r>
          </w:p>
        </w:tc>
        <w:tc>
          <w:tcPr>
            <w:tcW w:w="1949" w:type="dxa"/>
          </w:tcPr>
          <w:p w:rsidR="007D1FAE" w:rsidRDefault="00EF5368">
            <w:r>
              <w:t>% Avance Contratación</w:t>
            </w:r>
          </w:p>
        </w:tc>
      </w:tr>
      <w:tr w:rsidR="007D1FAE" w:rsidTr="007D1FAE">
        <w:trPr>
          <w:jc w:val="center"/>
        </w:trPr>
        <w:tc>
          <w:tcPr>
            <w:tcW w:w="1949" w:type="dxa"/>
          </w:tcPr>
          <w:p w:rsidR="007D1FAE" w:rsidRDefault="00EF5368">
            <w:r>
              <w:t>Fortalecimiento del PP 0107</w:t>
            </w:r>
          </w:p>
        </w:tc>
        <w:tc>
          <w:tcPr>
            <w:tcW w:w="1949" w:type="dxa"/>
          </w:tcPr>
          <w:p w:rsidR="007D1FAE" w:rsidRDefault="00EF5368">
            <w:r>
              <w:t>Vigilante</w:t>
            </w:r>
          </w:p>
        </w:tc>
        <w:tc>
          <w:tcPr>
            <w:tcW w:w="1949" w:type="dxa"/>
          </w:tcPr>
          <w:p w:rsidR="007D1FAE" w:rsidRDefault="00EF5368">
            <w:r>
              <w:t>9</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 xml:space="preserve">PP0147: Fortalecimiento de la Educación </w:t>
            </w:r>
            <w:r>
              <w:lastRenderedPageBreak/>
              <w:t>Superior Tecnológica</w:t>
            </w:r>
          </w:p>
        </w:tc>
        <w:tc>
          <w:tcPr>
            <w:tcW w:w="1949" w:type="dxa"/>
          </w:tcPr>
          <w:p w:rsidR="007D1FAE" w:rsidRDefault="00EF5368">
            <w:r>
              <w:lastRenderedPageBreak/>
              <w:t xml:space="preserve">Especialista de calidad del servicio educativo </w:t>
            </w:r>
            <w:r>
              <w:lastRenderedPageBreak/>
              <w:t>superior tecnológico</w:t>
            </w:r>
          </w:p>
        </w:tc>
        <w:tc>
          <w:tcPr>
            <w:tcW w:w="1949" w:type="dxa"/>
          </w:tcPr>
          <w:p w:rsidR="007D1FAE" w:rsidRDefault="00EF5368">
            <w:r>
              <w:lastRenderedPageBreak/>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w:t>
            </w:r>
            <w:r>
              <w:t xml:space="preserve">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Absorción de Matrícula</w:t>
            </w:r>
          </w:p>
        </w:tc>
        <w:tc>
          <w:tcPr>
            <w:tcW w:w="1949" w:type="dxa"/>
          </w:tcPr>
          <w:p w:rsidR="007D1FAE" w:rsidRDefault="00EF5368">
            <w:r>
              <w:t>Coordinador(a) Administrativo(a) de IE</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Absorción de Matrícula</w:t>
            </w:r>
          </w:p>
        </w:tc>
        <w:tc>
          <w:tcPr>
            <w:tcW w:w="1949" w:type="dxa"/>
          </w:tcPr>
          <w:p w:rsidR="007D1FAE" w:rsidRDefault="00EF5368">
            <w:r>
              <w:t>Oficinista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Limpieza y Mantenimiento</w:t>
            </w:r>
          </w:p>
        </w:tc>
        <w:tc>
          <w:tcPr>
            <w:tcW w:w="1949" w:type="dxa"/>
          </w:tcPr>
          <w:p w:rsidR="007D1FAE" w:rsidRDefault="00EF5368">
            <w:r>
              <w:t>Personal de limpieza y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 para Equipo Itinerante de Convivencia Escolar</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 xml:space="preserve">Especialista de libre </w:t>
            </w:r>
            <w:r>
              <w:t>contratación - CAS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6</w:t>
            </w:r>
          </w:p>
        </w:tc>
        <w:tc>
          <w:tcPr>
            <w:tcW w:w="1949" w:type="dxa"/>
          </w:tcPr>
          <w:p w:rsidR="007D1FAE" w:rsidRDefault="00EF5368">
            <w:r>
              <w:t>6</w:t>
            </w:r>
          </w:p>
        </w:tc>
        <w:tc>
          <w:tcPr>
            <w:tcW w:w="1949" w:type="dxa"/>
          </w:tcPr>
          <w:p w:rsidR="007D1FAE" w:rsidRDefault="00EF5368">
            <w:r>
              <w:t>100.0%</w:t>
            </w:r>
          </w:p>
        </w:tc>
      </w:tr>
      <w:tr w:rsidR="007D1FAE" w:rsidTr="007D1FAE">
        <w:trPr>
          <w:jc w:val="center"/>
        </w:trPr>
        <w:tc>
          <w:tcPr>
            <w:tcW w:w="1949" w:type="dxa"/>
          </w:tcPr>
          <w:p w:rsidR="007D1FAE" w:rsidRDefault="00EF5368">
            <w:r>
              <w:t>Jornada Escolar</w:t>
            </w:r>
            <w:r>
              <w:t xml:space="preserve"> Completa</w:t>
            </w:r>
          </w:p>
        </w:tc>
        <w:tc>
          <w:tcPr>
            <w:tcW w:w="1949" w:type="dxa"/>
          </w:tcPr>
          <w:p w:rsidR="007D1FAE" w:rsidRDefault="00EF5368">
            <w:r>
              <w:t>Psicólogo(a)</w:t>
            </w:r>
          </w:p>
        </w:tc>
        <w:tc>
          <w:tcPr>
            <w:tcW w:w="1949" w:type="dxa"/>
          </w:tcPr>
          <w:p w:rsidR="007D1FAE" w:rsidRDefault="00EF5368">
            <w:r>
              <w:t>7</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lastRenderedPageBreak/>
              <w:t>Redes Educativas de Gestión Escolar</w:t>
            </w:r>
          </w:p>
        </w:tc>
        <w:tc>
          <w:tcPr>
            <w:tcW w:w="1949" w:type="dxa"/>
          </w:tcPr>
          <w:p w:rsidR="007D1FAE" w:rsidRDefault="00EF5368">
            <w:r>
              <w:t>Coordinador(a)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 para Equipo Itinerante de Convivencia Escolar</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 xml:space="preserve">CAS </w:t>
            </w:r>
            <w:r>
              <w:t>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9</w:t>
            </w:r>
          </w:p>
        </w:tc>
        <w:tc>
          <w:tcPr>
            <w:tcW w:w="1949" w:type="dxa"/>
          </w:tcPr>
          <w:p w:rsidR="007D1FAE" w:rsidRDefault="00EF5368">
            <w:r>
              <w:t>9</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4</w:t>
            </w:r>
          </w:p>
        </w:tc>
        <w:tc>
          <w:tcPr>
            <w:tcW w:w="1949" w:type="dxa"/>
          </w:tcPr>
          <w:p w:rsidR="007D1FAE" w:rsidRDefault="00EF5368">
            <w:r>
              <w:t>4</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Personal de </w:t>
            </w:r>
            <w:r>
              <w:t>vigilancia</w:t>
            </w:r>
          </w:p>
        </w:tc>
        <w:tc>
          <w:tcPr>
            <w:tcW w:w="1949" w:type="dxa"/>
          </w:tcPr>
          <w:p w:rsidR="007D1FAE" w:rsidRDefault="00EF5368">
            <w:r>
              <w:t>11</w:t>
            </w:r>
          </w:p>
        </w:tc>
        <w:tc>
          <w:tcPr>
            <w:tcW w:w="1949" w:type="dxa"/>
          </w:tcPr>
          <w:p w:rsidR="007D1FAE" w:rsidRDefault="00EF5368">
            <w:r>
              <w:t>10</w:t>
            </w:r>
          </w:p>
        </w:tc>
        <w:tc>
          <w:tcPr>
            <w:tcW w:w="1949" w:type="dxa"/>
          </w:tcPr>
          <w:p w:rsidR="007D1FAE" w:rsidRDefault="00EF5368">
            <w:r>
              <w:t>90.9%</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10</w:t>
            </w:r>
          </w:p>
        </w:tc>
        <w:tc>
          <w:tcPr>
            <w:tcW w:w="1949" w:type="dxa"/>
          </w:tcPr>
          <w:p w:rsidR="007D1FAE" w:rsidRDefault="00EF5368">
            <w:r>
              <w:t>10</w:t>
            </w:r>
          </w:p>
        </w:tc>
        <w:tc>
          <w:tcPr>
            <w:tcW w:w="1949" w:type="dxa"/>
          </w:tcPr>
          <w:p w:rsidR="007D1FAE" w:rsidRDefault="00EF5368">
            <w:r>
              <w:t>100.0%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administrativo(a)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w:t>
            </w:r>
            <w:r>
              <w:t xml:space="preserve"> 0106</w:t>
            </w:r>
          </w:p>
        </w:tc>
        <w:tc>
          <w:tcPr>
            <w:tcW w:w="1949" w:type="dxa"/>
          </w:tcPr>
          <w:p w:rsidR="007D1FAE" w:rsidRDefault="00EF5368">
            <w:r>
              <w:t>Profesional no docente para el desarrollo de competencias de autovalimiento y tránsito a la vida adulta del Estudiante de CEBE</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III para Equipo Itinerante de Convivencia Escolar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Monitoreo de Evaluaciones Docentes y de Estudiantes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lastRenderedPageBreak/>
              <w:t>Jornada Escolar Completa</w:t>
            </w:r>
          </w:p>
        </w:tc>
        <w:tc>
          <w:tcPr>
            <w:tcW w:w="1949" w:type="dxa"/>
          </w:tcPr>
          <w:p w:rsidR="007D1FAE" w:rsidRDefault="00EF5368">
            <w:r>
              <w:t>Coordinador(a) de Innovación y Soporte Tecnológico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Infraestructura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Coordinador(a) de </w:t>
            </w:r>
            <w:r>
              <w:t>Innovación y Soporte Tecnológico</w:t>
            </w:r>
          </w:p>
        </w:tc>
        <w:tc>
          <w:tcPr>
            <w:tcW w:w="1949" w:type="dxa"/>
          </w:tcPr>
          <w:p w:rsidR="007D1FAE" w:rsidRDefault="00EF5368">
            <w:r>
              <w:t>3</w:t>
            </w:r>
          </w:p>
        </w:tc>
        <w:tc>
          <w:tcPr>
            <w:tcW w:w="1949" w:type="dxa"/>
          </w:tcPr>
          <w:p w:rsidR="007D1FAE" w:rsidRDefault="00EF5368">
            <w:r>
              <w:t>2</w:t>
            </w:r>
          </w:p>
        </w:tc>
        <w:tc>
          <w:tcPr>
            <w:tcW w:w="1949" w:type="dxa"/>
          </w:tcPr>
          <w:p w:rsidR="007D1FAE" w:rsidRDefault="00EF5368">
            <w:r>
              <w:t>66.7%</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3</w:t>
            </w:r>
          </w:p>
        </w:tc>
        <w:tc>
          <w:tcPr>
            <w:tcW w:w="1949" w:type="dxa"/>
          </w:tcPr>
          <w:p w:rsidR="007D1FAE" w:rsidRDefault="00EF5368">
            <w:r>
              <w:t>3</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4</w:t>
            </w:r>
          </w:p>
        </w:tc>
        <w:tc>
          <w:tcPr>
            <w:tcW w:w="1949" w:type="dxa"/>
          </w:tcPr>
          <w:p w:rsidR="007D1FAE" w:rsidRDefault="00EF5368">
            <w:r>
              <w:t>1</w:t>
            </w:r>
          </w:p>
        </w:tc>
        <w:tc>
          <w:tcPr>
            <w:tcW w:w="1949" w:type="dxa"/>
          </w:tcPr>
          <w:p w:rsidR="007D1FAE" w:rsidRDefault="00EF5368">
            <w:r>
              <w:t>25.0%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Wiñaq</w:t>
            </w:r>
          </w:p>
        </w:tc>
        <w:tc>
          <w:tcPr>
            <w:tcW w:w="1949" w:type="dxa"/>
          </w:tcPr>
          <w:p w:rsidR="007D1FAE" w:rsidRDefault="00EF5368">
            <w:r>
              <w:t>Docentes Responsables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 xml:space="preserve">Especialista de libre contratación - CAS </w:t>
            </w:r>
            <w:r>
              <w:t>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Abastecimiento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Recursos Humanos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Coordinador(a) de Innovación y </w:t>
            </w:r>
            <w:r>
              <w:lastRenderedPageBreak/>
              <w:t>Soporte Tecnológico</w:t>
            </w:r>
          </w:p>
        </w:tc>
        <w:tc>
          <w:tcPr>
            <w:tcW w:w="1949" w:type="dxa"/>
          </w:tcPr>
          <w:p w:rsidR="007D1FAE" w:rsidRDefault="00EF5368">
            <w:r>
              <w:lastRenderedPageBreak/>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Personal de </w:t>
            </w:r>
            <w:r>
              <w:t>Mantenimiento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5</w:t>
            </w:r>
          </w:p>
        </w:tc>
        <w:tc>
          <w:tcPr>
            <w:tcW w:w="1949" w:type="dxa"/>
          </w:tcPr>
          <w:p w:rsidR="007D1FAE" w:rsidRDefault="00EF5368">
            <w:r>
              <w:t>5</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6</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Secundaria en Alternancia</w:t>
            </w:r>
          </w:p>
        </w:tc>
        <w:tc>
          <w:tcPr>
            <w:tcW w:w="1949" w:type="dxa"/>
          </w:tcPr>
          <w:p w:rsidR="007D1FAE" w:rsidRDefault="00EF5368">
            <w:r>
              <w:t>Personal de cocina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Secundaria en Alternancia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Secundaria en Alternancia</w:t>
            </w:r>
          </w:p>
        </w:tc>
        <w:tc>
          <w:tcPr>
            <w:tcW w:w="1949" w:type="dxa"/>
          </w:tcPr>
          <w:p w:rsidR="007D1FAE" w:rsidRDefault="00EF5368">
            <w:r>
              <w:t>Responsable de bienestar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 xml:space="preserve">Especialista de libre contratación - CAS </w:t>
            </w:r>
            <w:r>
              <w:t>UGEL</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Monitoreo de Evaluaciones Docentes y de Estudiantes</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w:t>
            </w:r>
            <w:r>
              <w:t xml:space="preserve"> Escolar Completa</w:t>
            </w:r>
          </w:p>
        </w:tc>
        <w:tc>
          <w:tcPr>
            <w:tcW w:w="1949" w:type="dxa"/>
          </w:tcPr>
          <w:p w:rsidR="007D1FAE" w:rsidRDefault="00EF5368">
            <w:r>
              <w:t>Personal de vigilancia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III para Equipo Itinerante de Convivencia Escolar</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Coordinador(a) de Innovación y Soporte </w:t>
            </w:r>
            <w:r>
              <w:t>Tecnológico</w:t>
            </w:r>
          </w:p>
        </w:tc>
        <w:tc>
          <w:tcPr>
            <w:tcW w:w="1949" w:type="dxa"/>
          </w:tcPr>
          <w:p w:rsidR="007D1FAE" w:rsidRDefault="00EF5368">
            <w:r>
              <w:t>6</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8</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lastRenderedPageBreak/>
              <w:t>Jornada Escolar Completa</w:t>
            </w:r>
          </w:p>
        </w:tc>
        <w:tc>
          <w:tcPr>
            <w:tcW w:w="1949" w:type="dxa"/>
          </w:tcPr>
          <w:p w:rsidR="007D1FAE" w:rsidRDefault="00EF5368">
            <w:r>
              <w:t>Psicólogo(a)</w:t>
            </w:r>
          </w:p>
        </w:tc>
        <w:tc>
          <w:tcPr>
            <w:tcW w:w="1949" w:type="dxa"/>
          </w:tcPr>
          <w:p w:rsidR="007D1FAE" w:rsidRDefault="00EF5368">
            <w:r>
              <w:t>5</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Profesional en Educación</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 xml:space="preserve">Profesional no docente para el </w:t>
            </w:r>
            <w:r>
              <w:t>desarrollo de competencias de autovalimiento y tránsito a la vida adulta del Estudiante de CEBE</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Limpieza y Mantenimiento</w:t>
            </w:r>
          </w:p>
        </w:tc>
        <w:tc>
          <w:tcPr>
            <w:tcW w:w="1949" w:type="dxa"/>
          </w:tcPr>
          <w:p w:rsidR="007D1FAE" w:rsidRDefault="00EF5368">
            <w:r>
              <w:t>Personal de limpieza y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 xml:space="preserve">Profesional III para Equipo Itinerante de Convivencia </w:t>
            </w:r>
            <w:r>
              <w:t>Escolar</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Recursos Humanos</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 xml:space="preserve">Personal de </w:t>
            </w:r>
            <w:r>
              <w:t>vigilancia</w:t>
            </w:r>
          </w:p>
        </w:tc>
        <w:tc>
          <w:tcPr>
            <w:tcW w:w="1949" w:type="dxa"/>
          </w:tcPr>
          <w:p w:rsidR="007D1FAE" w:rsidRDefault="00EF5368">
            <w:r>
              <w:t>4</w:t>
            </w:r>
          </w:p>
        </w:tc>
        <w:tc>
          <w:tcPr>
            <w:tcW w:w="1949" w:type="dxa"/>
          </w:tcPr>
          <w:p w:rsidR="007D1FAE" w:rsidRDefault="00EF5368">
            <w:r>
              <w:t>3</w:t>
            </w:r>
          </w:p>
        </w:tc>
        <w:tc>
          <w:tcPr>
            <w:tcW w:w="1949" w:type="dxa"/>
          </w:tcPr>
          <w:p w:rsidR="007D1FAE" w:rsidRDefault="00EF5368">
            <w:r>
              <w:t>75.0%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Convivencia Escolar</w:t>
            </w:r>
          </w:p>
        </w:tc>
        <w:tc>
          <w:tcPr>
            <w:tcW w:w="1949" w:type="dxa"/>
          </w:tcPr>
          <w:p w:rsidR="007D1FAE" w:rsidRDefault="00EF5368">
            <w:r>
              <w:t>Especialista de Convivencia Escolar de la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de libre contratación - CAS UGEL</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Abastecimiento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6</w:t>
            </w:r>
          </w:p>
        </w:tc>
        <w:tc>
          <w:tcPr>
            <w:tcW w:w="1949" w:type="dxa"/>
          </w:tcPr>
          <w:p w:rsidR="007D1FAE" w:rsidRDefault="00EF5368">
            <w:r>
              <w:t>6</w:t>
            </w:r>
          </w:p>
        </w:tc>
        <w:tc>
          <w:tcPr>
            <w:tcW w:w="1949" w:type="dxa"/>
          </w:tcPr>
          <w:p w:rsidR="007D1FAE" w:rsidRDefault="00EF5368">
            <w:r>
              <w:t>100.0%</w:t>
            </w:r>
          </w:p>
        </w:tc>
      </w:tr>
      <w:tr w:rsidR="007D1FAE" w:rsidTr="007D1FAE">
        <w:trPr>
          <w:jc w:val="center"/>
        </w:trPr>
        <w:tc>
          <w:tcPr>
            <w:tcW w:w="1949" w:type="dxa"/>
          </w:tcPr>
          <w:p w:rsidR="007D1FAE" w:rsidRDefault="00EF5368">
            <w:r>
              <w:lastRenderedPageBreak/>
              <w:t>Jornada Escolar Completa</w:t>
            </w:r>
          </w:p>
        </w:tc>
        <w:tc>
          <w:tcPr>
            <w:tcW w:w="1949" w:type="dxa"/>
          </w:tcPr>
          <w:p w:rsidR="007D1FAE" w:rsidRDefault="00EF5368">
            <w:r>
              <w:t>Personal de Mantenimiento</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7</w:t>
            </w:r>
          </w:p>
        </w:tc>
        <w:tc>
          <w:tcPr>
            <w:tcW w:w="1949" w:type="dxa"/>
          </w:tcPr>
          <w:p w:rsidR="007D1FAE" w:rsidRDefault="00EF5368">
            <w:r>
              <w:t>7</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8</w:t>
            </w:r>
          </w:p>
        </w:tc>
        <w:tc>
          <w:tcPr>
            <w:tcW w:w="1949" w:type="dxa"/>
          </w:tcPr>
          <w:p w:rsidR="007D1FAE" w:rsidRDefault="00EF5368">
            <w:r>
              <w:t>8</w:t>
            </w:r>
          </w:p>
        </w:tc>
        <w:tc>
          <w:tcPr>
            <w:tcW w:w="1949" w:type="dxa"/>
          </w:tcPr>
          <w:p w:rsidR="007D1FAE" w:rsidRDefault="00EF5368">
            <w:r>
              <w:t>100.0%</w:t>
            </w:r>
          </w:p>
        </w:tc>
      </w:tr>
      <w:tr w:rsidR="007D1FAE" w:rsidTr="007D1FAE">
        <w:trPr>
          <w:jc w:val="center"/>
        </w:trPr>
        <w:tc>
          <w:tcPr>
            <w:tcW w:w="1949" w:type="dxa"/>
          </w:tcPr>
          <w:p w:rsidR="007D1FAE" w:rsidRDefault="00EF5368">
            <w:r>
              <w:t>Wiñaq</w:t>
            </w:r>
          </w:p>
        </w:tc>
        <w:tc>
          <w:tcPr>
            <w:tcW w:w="1949" w:type="dxa"/>
          </w:tcPr>
          <w:p w:rsidR="007D1FAE" w:rsidRDefault="00EF5368">
            <w:r>
              <w:t>Docentes Responsables</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Intérprete de lengua de señas peruana para EBR/EBA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Fortalecimiento del PP 0106</w:t>
            </w:r>
          </w:p>
        </w:tc>
        <w:tc>
          <w:tcPr>
            <w:tcW w:w="1949" w:type="dxa"/>
          </w:tcPr>
          <w:p w:rsidR="007D1FAE" w:rsidRDefault="00EF5368">
            <w:r>
              <w:t xml:space="preserve">Profesional de Terapia Física para los Programas de Intervención </w:t>
            </w:r>
            <w:r>
              <w:t>Temprana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II para Equipo Itinerante de Convivencia Escolar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Profesional en Psicología</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2</w:t>
            </w:r>
          </w:p>
        </w:tc>
        <w:tc>
          <w:tcPr>
            <w:tcW w:w="1949" w:type="dxa"/>
          </w:tcPr>
          <w:p w:rsidR="007D1FAE" w:rsidRDefault="00EF5368">
            <w:r>
              <w:t>1</w:t>
            </w:r>
          </w:p>
        </w:tc>
        <w:tc>
          <w:tcPr>
            <w:tcW w:w="1949" w:type="dxa"/>
          </w:tcPr>
          <w:p w:rsidR="007D1FAE" w:rsidRDefault="00EF5368">
            <w:r>
              <w:t>50.0%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vigilancia</w:t>
            </w:r>
          </w:p>
        </w:tc>
        <w:tc>
          <w:tcPr>
            <w:tcW w:w="1949" w:type="dxa"/>
          </w:tcPr>
          <w:p w:rsidR="007D1FAE" w:rsidRDefault="00EF5368">
            <w:r>
              <w:t>3</w:t>
            </w:r>
          </w:p>
        </w:tc>
        <w:tc>
          <w:tcPr>
            <w:tcW w:w="1949" w:type="dxa"/>
          </w:tcPr>
          <w:p w:rsidR="007D1FAE" w:rsidRDefault="00EF5368">
            <w:r>
              <w:t>3</w:t>
            </w:r>
          </w:p>
        </w:tc>
        <w:tc>
          <w:tcPr>
            <w:tcW w:w="1949" w:type="dxa"/>
          </w:tcPr>
          <w:p w:rsidR="007D1FAE" w:rsidRDefault="00EF5368">
            <w:r>
              <w:t>100.0%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3</w:t>
            </w:r>
          </w:p>
        </w:tc>
        <w:tc>
          <w:tcPr>
            <w:tcW w:w="1949" w:type="dxa"/>
          </w:tcPr>
          <w:p w:rsidR="007D1FAE" w:rsidRDefault="00EF5368">
            <w:r>
              <w:t>1</w:t>
            </w:r>
          </w:p>
        </w:tc>
        <w:tc>
          <w:tcPr>
            <w:tcW w:w="1949" w:type="dxa"/>
          </w:tcPr>
          <w:p w:rsidR="007D1FAE" w:rsidRDefault="00EF5368">
            <w:r>
              <w:t>33.3%</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administrativo(a) de RER</w:t>
            </w:r>
          </w:p>
        </w:tc>
        <w:tc>
          <w:tcPr>
            <w:tcW w:w="1949" w:type="dxa"/>
          </w:tcPr>
          <w:p w:rsidR="007D1FAE" w:rsidRDefault="00EF5368">
            <w:r>
              <w:t>2</w:t>
            </w:r>
          </w:p>
        </w:tc>
        <w:tc>
          <w:tcPr>
            <w:tcW w:w="1949" w:type="dxa"/>
          </w:tcPr>
          <w:p w:rsidR="007D1FAE" w:rsidRDefault="00EF5368">
            <w:r>
              <w:t>2</w:t>
            </w:r>
          </w:p>
        </w:tc>
        <w:tc>
          <w:tcPr>
            <w:tcW w:w="1949" w:type="dxa"/>
          </w:tcPr>
          <w:p w:rsidR="007D1FAE" w:rsidRDefault="00EF5368">
            <w:r>
              <w:t>100.0%</w:t>
            </w:r>
          </w:p>
        </w:tc>
      </w:tr>
      <w:tr w:rsidR="007D1FAE" w:rsidTr="007D1FAE">
        <w:trPr>
          <w:jc w:val="center"/>
        </w:trPr>
        <w:tc>
          <w:tcPr>
            <w:tcW w:w="1949" w:type="dxa"/>
          </w:tcPr>
          <w:p w:rsidR="007D1FAE" w:rsidRDefault="00EF5368">
            <w:r>
              <w:t>Redes Educativas de Gestión Escolar</w:t>
            </w:r>
          </w:p>
        </w:tc>
        <w:tc>
          <w:tcPr>
            <w:tcW w:w="1949" w:type="dxa"/>
          </w:tcPr>
          <w:p w:rsidR="007D1FAE" w:rsidRDefault="00EF5368">
            <w:r>
              <w:t>Coordinador(a) de RER</w:t>
            </w:r>
          </w:p>
        </w:tc>
        <w:tc>
          <w:tcPr>
            <w:tcW w:w="1949" w:type="dxa"/>
          </w:tcPr>
          <w:p w:rsidR="007D1FAE" w:rsidRDefault="00EF5368">
            <w:r>
              <w:t>1</w:t>
            </w:r>
          </w:p>
        </w:tc>
        <w:tc>
          <w:tcPr>
            <w:tcW w:w="1949" w:type="dxa"/>
          </w:tcPr>
          <w:p w:rsidR="007D1FAE" w:rsidRDefault="00EF5368">
            <w:r>
              <w:t>1</w:t>
            </w:r>
          </w:p>
        </w:tc>
        <w:tc>
          <w:tcPr>
            <w:tcW w:w="1949" w:type="dxa"/>
          </w:tcPr>
          <w:p w:rsidR="007D1FAE" w:rsidRDefault="00EF5368">
            <w:r>
              <w:t>100.0%</w:t>
            </w:r>
          </w:p>
        </w:tc>
      </w:tr>
      <w:tr w:rsidR="007D1FAE" w:rsidTr="007D1FAE">
        <w:trPr>
          <w:jc w:val="center"/>
        </w:trPr>
        <w:tc>
          <w:tcPr>
            <w:tcW w:w="1949" w:type="dxa"/>
          </w:tcPr>
          <w:p w:rsidR="007D1FAE" w:rsidRDefault="00EF5368">
            <w:r>
              <w:t>Convivencia Escolar</w:t>
            </w:r>
          </w:p>
        </w:tc>
        <w:tc>
          <w:tcPr>
            <w:tcW w:w="1949" w:type="dxa"/>
          </w:tcPr>
          <w:p w:rsidR="007D1FAE" w:rsidRDefault="00EF5368">
            <w:r>
              <w:t xml:space="preserve">Especialista de </w:t>
            </w:r>
            <w:r>
              <w:t xml:space="preserve">Convivencia </w:t>
            </w:r>
            <w:r>
              <w:lastRenderedPageBreak/>
              <w:t>Escolar de la UGEL</w:t>
            </w:r>
          </w:p>
        </w:tc>
        <w:tc>
          <w:tcPr>
            <w:tcW w:w="1949" w:type="dxa"/>
          </w:tcPr>
          <w:p w:rsidR="007D1FAE" w:rsidRDefault="00EF5368">
            <w:r>
              <w:lastRenderedPageBreak/>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CAS UGEL</w:t>
            </w:r>
          </w:p>
        </w:tc>
        <w:tc>
          <w:tcPr>
            <w:tcW w:w="1949" w:type="dxa"/>
          </w:tcPr>
          <w:p w:rsidR="007D1FAE" w:rsidRDefault="00EF5368">
            <w:r>
              <w:t>Especialista en Infraestructura</w:t>
            </w:r>
          </w:p>
        </w:tc>
        <w:tc>
          <w:tcPr>
            <w:tcW w:w="1949" w:type="dxa"/>
          </w:tcPr>
          <w:p w:rsidR="007D1FAE" w:rsidRDefault="00EF5368">
            <w:r>
              <w:t>1</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Coordinador(a) de Innovación y Soporte Tecnológico</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Personal de Mantenimiento</w:t>
            </w:r>
          </w:p>
        </w:tc>
        <w:tc>
          <w:tcPr>
            <w:tcW w:w="1949" w:type="dxa"/>
          </w:tcPr>
          <w:p w:rsidR="007D1FAE" w:rsidRDefault="00EF5368">
            <w:r>
              <w:t>2</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 xml:space="preserve">Jornada Escolar </w:t>
            </w:r>
            <w:r>
              <w:t>Completa</w:t>
            </w:r>
          </w:p>
        </w:tc>
        <w:tc>
          <w:tcPr>
            <w:tcW w:w="1949" w:type="dxa"/>
          </w:tcPr>
          <w:p w:rsidR="007D1FAE" w:rsidRDefault="00EF5368">
            <w:r>
              <w:t>Personal de vigilancia</w:t>
            </w:r>
          </w:p>
        </w:tc>
        <w:tc>
          <w:tcPr>
            <w:tcW w:w="1949" w:type="dxa"/>
          </w:tcPr>
          <w:p w:rsidR="007D1FAE" w:rsidRDefault="00EF5368">
            <w:r>
              <w:t>4</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1949" w:type="dxa"/>
          </w:tcPr>
          <w:p w:rsidR="007D1FAE" w:rsidRDefault="00EF5368">
            <w:r>
              <w:t>Jornada Escolar Completa</w:t>
            </w:r>
          </w:p>
        </w:tc>
        <w:tc>
          <w:tcPr>
            <w:tcW w:w="1949" w:type="dxa"/>
          </w:tcPr>
          <w:p w:rsidR="007D1FAE" w:rsidRDefault="00EF5368">
            <w:r>
              <w:t>Psicólogo(a)</w:t>
            </w:r>
          </w:p>
        </w:tc>
        <w:tc>
          <w:tcPr>
            <w:tcW w:w="1949" w:type="dxa"/>
          </w:tcPr>
          <w:p w:rsidR="007D1FAE" w:rsidRDefault="00EF5368">
            <w:r>
              <w:t>3</w:t>
            </w:r>
          </w:p>
        </w:tc>
        <w:tc>
          <w:tcPr>
            <w:tcW w:w="1949" w:type="dxa"/>
          </w:tcPr>
          <w:p w:rsidR="007D1FAE" w:rsidRDefault="00EF5368">
            <w:r>
              <w:t>0</w:t>
            </w:r>
          </w:p>
        </w:tc>
        <w:tc>
          <w:tcPr>
            <w:tcW w:w="1949" w:type="dxa"/>
          </w:tcPr>
          <w:p w:rsidR="007D1FAE" w:rsidRDefault="00EF5368">
            <w:r>
              <w:t>0.0%</w:t>
            </w:r>
          </w:p>
        </w:tc>
      </w:tr>
      <w:tr w:rsidR="007D1FAE" w:rsidTr="007D1FAE">
        <w:trPr>
          <w:jc w:val="center"/>
        </w:trPr>
        <w:tc>
          <w:tcPr>
            <w:tcW w:w="3898" w:type="dxa"/>
            <w:gridSpan w:val="2"/>
          </w:tcPr>
          <w:p w:rsidR="007D1FAE" w:rsidRDefault="00EF5368">
            <w:pPr>
              <w:jc w:val="center"/>
            </w:pPr>
            <w:r>
              <w:t>Total</w:t>
            </w:r>
          </w:p>
          <w:p w:rsidR="007D1FAE" w:rsidRDefault="007D1FAE">
            <w:pPr>
              <w:jc w:val="center"/>
            </w:pPr>
          </w:p>
        </w:tc>
        <w:tc>
          <w:tcPr>
            <w:tcW w:w="1949" w:type="dxa"/>
          </w:tcPr>
          <w:p w:rsidR="007D1FAE" w:rsidRDefault="00EF5368">
            <w:r>
              <w:t>261</w:t>
            </w:r>
          </w:p>
        </w:tc>
        <w:tc>
          <w:tcPr>
            <w:tcW w:w="1949" w:type="dxa"/>
          </w:tcPr>
          <w:p w:rsidR="007D1FAE" w:rsidRDefault="00EF5368">
            <w:r>
              <w:t>111</w:t>
            </w:r>
          </w:p>
        </w:tc>
        <w:tc>
          <w:tcPr>
            <w:tcW w:w="1949" w:type="dxa"/>
          </w:tcPr>
          <w:p w:rsidR="007D1FAE" w:rsidRDefault="00EF5368">
            <w:r>
              <w:t>42.5%</w:t>
            </w:r>
          </w:p>
        </w:tc>
      </w:tr>
    </w:tbl>
    <w:p w:rsidR="007D1FAE" w:rsidRDefault="00EF5368">
      <w:pPr>
        <w:pStyle w:val="Fuentes"/>
      </w:pPr>
      <w:r>
        <w:t>Fuente: Módulo CAS del Sistema Nexus al corte de 30 de marzo del 2023</w:t>
      </w:r>
    </w:p>
    <w:p w:rsidR="007D1FAE" w:rsidRDefault="00EF5368">
      <w:pPr>
        <w:pStyle w:val="Ttulo2"/>
      </w:pPr>
      <w:r>
        <w:t>PERSONAL CAS DE BIENESTAR SOCIOEMOCIONAL</w:t>
      </w:r>
    </w:p>
    <w:p w:rsidR="007D1FAE" w:rsidRDefault="00EF5368">
      <w:pPr>
        <w:pStyle w:val="Listaconvietas"/>
        <w:jc w:val="both"/>
      </w:pPr>
      <w:r>
        <w:t xml:space="preserve">La Tabla N° 07 muestra el avance de ejecución por perfil del personal de bienestar socioemocional, en el marco de las intervenciones y acciones pedagógicas. </w:t>
      </w:r>
    </w:p>
    <w:p w:rsidR="007D1FAE" w:rsidRDefault="00EF5368">
      <w:pPr>
        <w:jc w:val="center"/>
      </w:pPr>
      <w:r>
        <w:rPr>
          <w:b/>
        </w:rPr>
        <w:t>Gráfico N° 02. Avance en la contratación de plazas para intervenciones y acciones pedagógicas- Otr</w:t>
      </w:r>
      <w:r>
        <w:rPr>
          <w:b/>
        </w:rPr>
        <w:t>as plazas(*)</w:t>
      </w:r>
    </w:p>
    <w:p w:rsidR="007D1FAE" w:rsidRDefault="00EF5368">
      <w:pPr>
        <w:jc w:val="center"/>
      </w:pPr>
      <w:r>
        <w:rPr>
          <w:noProof/>
          <w:lang w:val="es-PE" w:eastAsia="es-PE"/>
        </w:rPr>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7D1FAE" w:rsidRDefault="00EF5368">
      <w:pPr>
        <w:pStyle w:val="Fuentes"/>
      </w:pPr>
      <w:r>
        <w:t>Fuente: Módulo CAS del Sistema Nexus al corte de 30 de marzo del 2023</w:t>
      </w:r>
    </w:p>
    <w:sectPr w:rsidR="007D1FAE"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EF5368">
      <w:rPr>
        <w:noProof/>
        <w:lang w:bidi="es-ES"/>
      </w:rPr>
      <w:t>22</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EF5368"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1FAE"/>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EF5368"/>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65A0E4-359E-4888-9F49-4F819FAB2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22</Pages>
  <Words>3673</Words>
  <Characters>20205</Characters>
  <Application>Microsoft Office Word</Application>
  <DocSecurity>0</DocSecurity>
  <Lines>168</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