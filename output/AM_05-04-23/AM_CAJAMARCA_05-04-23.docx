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30,621,222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30,621,222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1,315,180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1,315,180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CAJAMARCA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CAJAMARCA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JAMAR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BA6100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628" w:history="1">
            <w:r w:rsidR="00BA6100" w:rsidRPr="00376392">
              <w:rPr>
                <w:rStyle w:val="Hipervnculo"/>
                <w:noProof/>
              </w:rPr>
              <w:t>1. Intervenciones y Acciones Pedagógicas (IAP)</w:t>
            </w:r>
            <w:r w:rsidR="00BA6100">
              <w:rPr>
                <w:noProof/>
                <w:webHidden/>
              </w:rPr>
              <w:tab/>
            </w:r>
            <w:r w:rsidR="00BA6100">
              <w:rPr>
                <w:noProof/>
                <w:webHidden/>
              </w:rPr>
              <w:fldChar w:fldCharType="begin"/>
            </w:r>
            <w:r w:rsidR="00BA6100">
              <w:rPr>
                <w:noProof/>
                <w:webHidden/>
              </w:rPr>
              <w:instrText xml:space="preserve"> PAGEREF _Toc131599628 \h </w:instrText>
            </w:r>
            <w:r w:rsidR="00BA6100">
              <w:rPr>
                <w:noProof/>
                <w:webHidden/>
              </w:rPr>
            </w:r>
            <w:r w:rsidR="00BA6100">
              <w:rPr>
                <w:noProof/>
                <w:webHidden/>
              </w:rPr>
              <w:fldChar w:fldCharType="separate"/>
            </w:r>
            <w:r w:rsidR="00BA6100">
              <w:rPr>
                <w:noProof/>
                <w:webHidden/>
              </w:rPr>
              <w:t>3</w:t>
            </w:r>
            <w:r w:rsidR="00BA6100">
              <w:rPr>
                <w:noProof/>
                <w:webHidden/>
              </w:rPr>
              <w:fldChar w:fldCharType="end"/>
            </w:r>
          </w:hyperlink>
        </w:p>
        <w:p w:rsidR="00BA6100" w:rsidRDefault="00BA610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629" w:history="1">
            <w:r w:rsidRPr="0037639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5B58FA" w:rsidRDefault="00BA6100">
      <w:pPr>
        <w:pStyle w:val="Ttulo1"/>
      </w:pPr>
      <w:bookmarkStart w:id="1" w:name="_Toc131599628"/>
      <w:r>
        <w:t xml:space="preserve">1. </w:t>
      </w:r>
      <w:r>
        <w:t>Intervenciones y Acciones Pedagógicas (IAP)</w:t>
      </w:r>
      <w:bookmarkEnd w:id="1"/>
    </w:p>
    <w:p w:rsidR="005B58FA" w:rsidRDefault="00BA6100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5B58FA" w:rsidRDefault="00BA6100">
      <w:pPr>
        <w:pStyle w:val="Listaconvietas"/>
        <w:jc w:val="both"/>
      </w:pPr>
      <w:r>
        <w:t xml:space="preserve">El Gobierno Regional de CAJAMARCA tiene asignado en su presupuesto institucional de apertura un monto de S/ 30,621,222.00 para el financiamiento de las intervenciones y acciones pedagógicas. Asimismo, es importante </w:t>
      </w:r>
      <w:r>
        <w:t>mencionar que adicionalmente se realizará transferencias de partidas con cargo a los recursos del Ministerio de Educación a favor de los Gobierno Regionales, en base a los resultados de la ejecución de los recursos asignados, conforme lo dispuesto en el ma</w:t>
      </w:r>
      <w:r>
        <w:t>rco del numeral 42.1 y 42.2 del artículo 42 de la Ley de Presupuesto 2023.</w:t>
      </w:r>
    </w:p>
    <w:p w:rsidR="005B58FA" w:rsidRDefault="00BA6100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5B58FA" w:rsidRDefault="00BA6100">
      <w:pPr>
        <w:jc w:val="center"/>
      </w:pPr>
      <w:r>
        <w:rPr>
          <w:b/>
        </w:rPr>
        <w:t>Tabla N° 01. Costo anual de las intervenciones y recursos disponibl</w:t>
      </w:r>
      <w:r>
        <w:rPr>
          <w:b/>
        </w:rPr>
        <w:t>es en el PIA, por Unidad Ejecutora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B58FA" w:rsidTr="005B5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B58FA" w:rsidRDefault="00BA6100">
            <w:r>
              <w:t>Unidad Ejecutora</w:t>
            </w:r>
          </w:p>
        </w:tc>
        <w:tc>
          <w:tcPr>
            <w:tcW w:w="3249" w:type="dxa"/>
          </w:tcPr>
          <w:p w:rsidR="005B58FA" w:rsidRDefault="00BA6100">
            <w:r>
              <w:t>Costo anual</w:t>
            </w:r>
          </w:p>
        </w:tc>
        <w:tc>
          <w:tcPr>
            <w:tcW w:w="3249" w:type="dxa"/>
          </w:tcPr>
          <w:p w:rsidR="005B58FA" w:rsidRDefault="00BA6100">
            <w:r>
              <w:t>PIA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300. EDUCACION CAJAMARCA</w:t>
            </w:r>
          </w:p>
        </w:tc>
        <w:tc>
          <w:tcPr>
            <w:tcW w:w="3249" w:type="dxa"/>
          </w:tcPr>
          <w:p w:rsidR="005B58FA" w:rsidRDefault="00BA6100">
            <w:r>
              <w:t>3,492,996</w:t>
            </w:r>
          </w:p>
        </w:tc>
        <w:tc>
          <w:tcPr>
            <w:tcW w:w="3249" w:type="dxa"/>
          </w:tcPr>
          <w:p w:rsidR="005B58FA" w:rsidRDefault="00BA6100">
            <w:r>
              <w:t>905,070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301. EDUCACION CHOTA</w:t>
            </w:r>
          </w:p>
        </w:tc>
        <w:tc>
          <w:tcPr>
            <w:tcW w:w="3249" w:type="dxa"/>
          </w:tcPr>
          <w:p w:rsidR="005B58FA" w:rsidRDefault="00BA6100">
            <w:r>
              <w:t>4,894,381</w:t>
            </w:r>
          </w:p>
        </w:tc>
        <w:tc>
          <w:tcPr>
            <w:tcW w:w="3249" w:type="dxa"/>
          </w:tcPr>
          <w:p w:rsidR="005B58FA" w:rsidRDefault="00BA6100">
            <w:r>
              <w:t>4,082,211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302. EDUCACION CUTERVO</w:t>
            </w:r>
          </w:p>
        </w:tc>
        <w:tc>
          <w:tcPr>
            <w:tcW w:w="3249" w:type="dxa"/>
          </w:tcPr>
          <w:p w:rsidR="005B58FA" w:rsidRDefault="00BA6100">
            <w:r>
              <w:t>3,852,179</w:t>
            </w:r>
          </w:p>
        </w:tc>
        <w:tc>
          <w:tcPr>
            <w:tcW w:w="3249" w:type="dxa"/>
          </w:tcPr>
          <w:p w:rsidR="005B58FA" w:rsidRDefault="00BA6100">
            <w:r>
              <w:t>3,031,454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303. EDUCACION JAEN</w:t>
            </w:r>
          </w:p>
        </w:tc>
        <w:tc>
          <w:tcPr>
            <w:tcW w:w="3249" w:type="dxa"/>
          </w:tcPr>
          <w:p w:rsidR="005B58FA" w:rsidRDefault="00BA6100">
            <w:r>
              <w:t>4,639,345</w:t>
            </w:r>
          </w:p>
        </w:tc>
        <w:tc>
          <w:tcPr>
            <w:tcW w:w="3249" w:type="dxa"/>
          </w:tcPr>
          <w:p w:rsidR="005B58FA" w:rsidRDefault="00BA6100">
            <w:r>
              <w:t>3,881,507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304.</w:t>
            </w:r>
            <w:r>
              <w:t xml:space="preserve"> EDUCACION SAN IGNACIO</w:t>
            </w:r>
          </w:p>
        </w:tc>
        <w:tc>
          <w:tcPr>
            <w:tcW w:w="3249" w:type="dxa"/>
          </w:tcPr>
          <w:p w:rsidR="005B58FA" w:rsidRDefault="00BA6100">
            <w:r>
              <w:t>4,670,428</w:t>
            </w:r>
          </w:p>
        </w:tc>
        <w:tc>
          <w:tcPr>
            <w:tcW w:w="3249" w:type="dxa"/>
          </w:tcPr>
          <w:p w:rsidR="005B58FA" w:rsidRDefault="00BA6100">
            <w:r>
              <w:t>3,834,646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305. EDUCACION UGEL SANTA CRUZ</w:t>
            </w:r>
          </w:p>
        </w:tc>
        <w:tc>
          <w:tcPr>
            <w:tcW w:w="3249" w:type="dxa"/>
          </w:tcPr>
          <w:p w:rsidR="005B58FA" w:rsidRDefault="00BA6100">
            <w:r>
              <w:t>1,752,822</w:t>
            </w:r>
          </w:p>
        </w:tc>
        <w:tc>
          <w:tcPr>
            <w:tcW w:w="3249" w:type="dxa"/>
          </w:tcPr>
          <w:p w:rsidR="005B58FA" w:rsidRDefault="00BA6100">
            <w:r>
              <w:t>1,500,346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306. EDUCACION UGEL CAJABAMBA</w:t>
            </w:r>
          </w:p>
        </w:tc>
        <w:tc>
          <w:tcPr>
            <w:tcW w:w="3249" w:type="dxa"/>
          </w:tcPr>
          <w:p w:rsidR="005B58FA" w:rsidRDefault="00BA6100">
            <w:r>
              <w:t>1,976,500</w:t>
            </w:r>
          </w:p>
        </w:tc>
        <w:tc>
          <w:tcPr>
            <w:tcW w:w="3249" w:type="dxa"/>
          </w:tcPr>
          <w:p w:rsidR="005B58FA" w:rsidRDefault="00BA6100">
            <w:r>
              <w:t>1,617,088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307. EDUCACION UGEL BAMBAMARCA</w:t>
            </w:r>
          </w:p>
        </w:tc>
        <w:tc>
          <w:tcPr>
            <w:tcW w:w="3249" w:type="dxa"/>
          </w:tcPr>
          <w:p w:rsidR="005B58FA" w:rsidRDefault="00BA6100">
            <w:r>
              <w:t>2,792,409</w:t>
            </w:r>
          </w:p>
        </w:tc>
        <w:tc>
          <w:tcPr>
            <w:tcW w:w="3249" w:type="dxa"/>
          </w:tcPr>
          <w:p w:rsidR="005B58FA" w:rsidRDefault="00BA6100">
            <w:r>
              <w:t>2,320,319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308. EDUCACION UGEL CELENDIN</w:t>
            </w:r>
          </w:p>
        </w:tc>
        <w:tc>
          <w:tcPr>
            <w:tcW w:w="3249" w:type="dxa"/>
          </w:tcPr>
          <w:p w:rsidR="005B58FA" w:rsidRDefault="00BA6100">
            <w:r>
              <w:t>1,608,786</w:t>
            </w:r>
          </w:p>
        </w:tc>
        <w:tc>
          <w:tcPr>
            <w:tcW w:w="3249" w:type="dxa"/>
          </w:tcPr>
          <w:p w:rsidR="005B58FA" w:rsidRDefault="00BA6100">
            <w:r>
              <w:t>1,182,973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 xml:space="preserve">309. </w:t>
            </w:r>
            <w:r>
              <w:t>EDUCACION UGEL CAJAMARCA</w:t>
            </w:r>
          </w:p>
        </w:tc>
        <w:tc>
          <w:tcPr>
            <w:tcW w:w="3249" w:type="dxa"/>
          </w:tcPr>
          <w:p w:rsidR="005B58FA" w:rsidRDefault="00BA6100">
            <w:r>
              <w:t>4,990,637</w:t>
            </w:r>
          </w:p>
        </w:tc>
        <w:tc>
          <w:tcPr>
            <w:tcW w:w="3249" w:type="dxa"/>
          </w:tcPr>
          <w:p w:rsidR="005B58FA" w:rsidRDefault="00BA6100">
            <w:r>
              <w:t>4,512,763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310. EDUCACION UGEL SAN MARCOS</w:t>
            </w:r>
          </w:p>
        </w:tc>
        <w:tc>
          <w:tcPr>
            <w:tcW w:w="3249" w:type="dxa"/>
          </w:tcPr>
          <w:p w:rsidR="005B58FA" w:rsidRDefault="00BA6100">
            <w:r>
              <w:t>1,406,054</w:t>
            </w:r>
          </w:p>
        </w:tc>
        <w:tc>
          <w:tcPr>
            <w:tcW w:w="3249" w:type="dxa"/>
          </w:tcPr>
          <w:p w:rsidR="005B58FA" w:rsidRDefault="00BA6100">
            <w:r>
              <w:t>1,169,926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311. EDUCACION UGEL CONTUMAZA</w:t>
            </w:r>
          </w:p>
        </w:tc>
        <w:tc>
          <w:tcPr>
            <w:tcW w:w="3249" w:type="dxa"/>
          </w:tcPr>
          <w:p w:rsidR="005B58FA" w:rsidRDefault="00BA6100">
            <w:r>
              <w:t>1,000,111</w:t>
            </w:r>
          </w:p>
        </w:tc>
        <w:tc>
          <w:tcPr>
            <w:tcW w:w="3249" w:type="dxa"/>
          </w:tcPr>
          <w:p w:rsidR="005B58FA" w:rsidRDefault="00BA6100">
            <w:r>
              <w:t>897,015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lastRenderedPageBreak/>
              <w:t>312. EDUCACION UGEL SAN MIGUEL</w:t>
            </w:r>
          </w:p>
        </w:tc>
        <w:tc>
          <w:tcPr>
            <w:tcW w:w="3249" w:type="dxa"/>
          </w:tcPr>
          <w:p w:rsidR="005B58FA" w:rsidRDefault="00BA6100">
            <w:r>
              <w:t>1,275,061</w:t>
            </w:r>
          </w:p>
        </w:tc>
        <w:tc>
          <w:tcPr>
            <w:tcW w:w="3249" w:type="dxa"/>
          </w:tcPr>
          <w:p w:rsidR="005B58FA" w:rsidRDefault="00BA6100">
            <w:r>
              <w:t>1,075,734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313. EDUCACION UGEL SAN PABLO</w:t>
            </w:r>
          </w:p>
        </w:tc>
        <w:tc>
          <w:tcPr>
            <w:tcW w:w="3249" w:type="dxa"/>
          </w:tcPr>
          <w:p w:rsidR="005B58FA" w:rsidRDefault="00BA6100">
            <w:r>
              <w:t>722,136</w:t>
            </w:r>
          </w:p>
        </w:tc>
        <w:tc>
          <w:tcPr>
            <w:tcW w:w="3249" w:type="dxa"/>
          </w:tcPr>
          <w:p w:rsidR="005B58FA" w:rsidRDefault="00BA6100">
            <w:r>
              <w:t>610,170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Total</w:t>
            </w:r>
          </w:p>
        </w:tc>
        <w:tc>
          <w:tcPr>
            <w:tcW w:w="3249" w:type="dxa"/>
          </w:tcPr>
          <w:p w:rsidR="005B58FA" w:rsidRDefault="00BA6100">
            <w:r>
              <w:t>39,073,844</w:t>
            </w:r>
          </w:p>
        </w:tc>
        <w:tc>
          <w:tcPr>
            <w:tcW w:w="3249" w:type="dxa"/>
          </w:tcPr>
          <w:p w:rsidR="005B58FA" w:rsidRDefault="00BA6100">
            <w:r>
              <w:t>30,621,222</w:t>
            </w:r>
          </w:p>
        </w:tc>
      </w:tr>
    </w:tbl>
    <w:p w:rsidR="005B58FA" w:rsidRDefault="00BA6100">
      <w:pPr>
        <w:pStyle w:val="Fuentes"/>
      </w:pPr>
      <w:r>
        <w:t>Fuente: Fuente: Base SIAF al corte de 19 de marzo del 2023 e informes UPP</w:t>
      </w:r>
    </w:p>
    <w:p w:rsidR="005B58FA" w:rsidRDefault="00BA6100">
      <w:pPr>
        <w:pStyle w:val="Listaconvietas"/>
        <w:jc w:val="both"/>
      </w:pPr>
      <w:r>
        <w:t>El Gobierno Regional de CAJAMARCA ha recibido un monto S/ 3,752,463.00 en transferencias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 </w:t>
      </w:r>
    </w:p>
    <w:p w:rsidR="005B58FA" w:rsidRDefault="00BA6100">
      <w:pPr>
        <w:jc w:val="center"/>
      </w:pPr>
      <w:r>
        <w:rPr>
          <w:b/>
        </w:rPr>
        <w:t>Tabla N° 02. Transferencias realizadas para el financiamiento d</w:t>
      </w:r>
      <w:r>
        <w:rPr>
          <w:b/>
        </w:rPr>
        <w:t>e intervenciones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B58FA" w:rsidTr="005B5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B58FA" w:rsidRDefault="00BA6100">
            <w:r>
              <w:t>Unidad Ejecutora</w:t>
            </w:r>
          </w:p>
        </w:tc>
        <w:tc>
          <w:tcPr>
            <w:tcW w:w="2436" w:type="dxa"/>
          </w:tcPr>
          <w:p w:rsidR="005B58FA" w:rsidRDefault="00BA6100">
            <w:r>
              <w:t>PIM</w:t>
            </w:r>
          </w:p>
        </w:tc>
        <w:tc>
          <w:tcPr>
            <w:tcW w:w="2436" w:type="dxa"/>
          </w:tcPr>
          <w:p w:rsidR="005B58FA" w:rsidRDefault="00BA6100">
            <w:r>
              <w:t>Primera transferencia (DS-N°031-2023-EF)</w:t>
            </w:r>
          </w:p>
        </w:tc>
        <w:tc>
          <w:tcPr>
            <w:tcW w:w="2436" w:type="dxa"/>
          </w:tcPr>
          <w:p w:rsidR="005B58FA" w:rsidRDefault="00BA6100">
            <w:r>
              <w:t>Total transferido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300. EDUCACION CAJAMARCA</w:t>
            </w:r>
          </w:p>
        </w:tc>
        <w:tc>
          <w:tcPr>
            <w:tcW w:w="2436" w:type="dxa"/>
          </w:tcPr>
          <w:p w:rsidR="005B58FA" w:rsidRDefault="00BA6100">
            <w:r>
              <w:t>3,202,758</w:t>
            </w:r>
          </w:p>
        </w:tc>
        <w:tc>
          <w:tcPr>
            <w:tcW w:w="2436" w:type="dxa"/>
          </w:tcPr>
          <w:p w:rsidR="005B58FA" w:rsidRDefault="00BA6100">
            <w:r>
              <w:t>2,297,688</w:t>
            </w:r>
          </w:p>
        </w:tc>
        <w:tc>
          <w:tcPr>
            <w:tcW w:w="2436" w:type="dxa"/>
          </w:tcPr>
          <w:p w:rsidR="005B58FA" w:rsidRDefault="00BA6100">
            <w:r>
              <w:t>2,297,688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301. EDUCACION CHOTA</w:t>
            </w:r>
          </w:p>
        </w:tc>
        <w:tc>
          <w:tcPr>
            <w:tcW w:w="2436" w:type="dxa"/>
          </w:tcPr>
          <w:p w:rsidR="005B58FA" w:rsidRDefault="00BA6100">
            <w:r>
              <w:t>4,230,049</w:t>
            </w:r>
          </w:p>
        </w:tc>
        <w:tc>
          <w:tcPr>
            <w:tcW w:w="2436" w:type="dxa"/>
          </w:tcPr>
          <w:p w:rsidR="005B58FA" w:rsidRDefault="00BA6100">
            <w:r>
              <w:t>147,838</w:t>
            </w:r>
          </w:p>
        </w:tc>
        <w:tc>
          <w:tcPr>
            <w:tcW w:w="2436" w:type="dxa"/>
          </w:tcPr>
          <w:p w:rsidR="005B58FA" w:rsidRDefault="00BA6100">
            <w:r>
              <w:t>147,838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302. EDUCACION CUTERVO</w:t>
            </w:r>
          </w:p>
        </w:tc>
        <w:tc>
          <w:tcPr>
            <w:tcW w:w="2436" w:type="dxa"/>
          </w:tcPr>
          <w:p w:rsidR="005B58FA" w:rsidRDefault="00BA6100">
            <w:r>
              <w:t>3,307,357</w:t>
            </w:r>
          </w:p>
        </w:tc>
        <w:tc>
          <w:tcPr>
            <w:tcW w:w="2436" w:type="dxa"/>
          </w:tcPr>
          <w:p w:rsidR="005B58FA" w:rsidRDefault="00BA6100">
            <w:r>
              <w:t>275,903</w:t>
            </w:r>
          </w:p>
        </w:tc>
        <w:tc>
          <w:tcPr>
            <w:tcW w:w="2436" w:type="dxa"/>
          </w:tcPr>
          <w:p w:rsidR="005B58FA" w:rsidRDefault="00BA6100">
            <w:r>
              <w:t>275,903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303. EDUCACION JAEN</w:t>
            </w:r>
          </w:p>
        </w:tc>
        <w:tc>
          <w:tcPr>
            <w:tcW w:w="2436" w:type="dxa"/>
          </w:tcPr>
          <w:p w:rsidR="005B58FA" w:rsidRDefault="00BA6100">
            <w:r>
              <w:t>4,082,656</w:t>
            </w:r>
          </w:p>
        </w:tc>
        <w:tc>
          <w:tcPr>
            <w:tcW w:w="2436" w:type="dxa"/>
          </w:tcPr>
          <w:p w:rsidR="005B58FA" w:rsidRDefault="00BA6100">
            <w:r>
              <w:t>201,149</w:t>
            </w:r>
          </w:p>
        </w:tc>
        <w:tc>
          <w:tcPr>
            <w:tcW w:w="2436" w:type="dxa"/>
          </w:tcPr>
          <w:p w:rsidR="005B58FA" w:rsidRDefault="00BA6100">
            <w:r>
              <w:t>201,149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304. EDUCACION SAN IGNACIO</w:t>
            </w:r>
          </w:p>
        </w:tc>
        <w:tc>
          <w:tcPr>
            <w:tcW w:w="2436" w:type="dxa"/>
          </w:tcPr>
          <w:p w:rsidR="005B58FA" w:rsidRDefault="00BA6100">
            <w:r>
              <w:t>4,054,384</w:t>
            </w:r>
          </w:p>
        </w:tc>
        <w:tc>
          <w:tcPr>
            <w:tcW w:w="2436" w:type="dxa"/>
          </w:tcPr>
          <w:p w:rsidR="005B58FA" w:rsidRDefault="00BA6100">
            <w:r>
              <w:t>219,738</w:t>
            </w:r>
          </w:p>
        </w:tc>
        <w:tc>
          <w:tcPr>
            <w:tcW w:w="2436" w:type="dxa"/>
          </w:tcPr>
          <w:p w:rsidR="005B58FA" w:rsidRDefault="00BA6100">
            <w:r>
              <w:t>219,738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305. EDUCACION UGEL SANTA CRUZ</w:t>
            </w:r>
          </w:p>
        </w:tc>
        <w:tc>
          <w:tcPr>
            <w:tcW w:w="2436" w:type="dxa"/>
          </w:tcPr>
          <w:p w:rsidR="005B58FA" w:rsidRDefault="00BA6100">
            <w:r>
              <w:t>1,530,184</w:t>
            </w:r>
          </w:p>
        </w:tc>
        <w:tc>
          <w:tcPr>
            <w:tcW w:w="2436" w:type="dxa"/>
          </w:tcPr>
          <w:p w:rsidR="005B58FA" w:rsidRDefault="00BA6100">
            <w:r>
              <w:t>29,838</w:t>
            </w:r>
          </w:p>
        </w:tc>
        <w:tc>
          <w:tcPr>
            <w:tcW w:w="2436" w:type="dxa"/>
          </w:tcPr>
          <w:p w:rsidR="005B58FA" w:rsidRDefault="00BA6100">
            <w:r>
              <w:t>29,838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306. EDUCACION UGEL CAJABAMBA</w:t>
            </w:r>
          </w:p>
        </w:tc>
        <w:tc>
          <w:tcPr>
            <w:tcW w:w="2436" w:type="dxa"/>
          </w:tcPr>
          <w:p w:rsidR="005B58FA" w:rsidRDefault="00BA6100">
            <w:r>
              <w:t>1,653,362</w:t>
            </w:r>
          </w:p>
        </w:tc>
        <w:tc>
          <w:tcPr>
            <w:tcW w:w="2436" w:type="dxa"/>
          </w:tcPr>
          <w:p w:rsidR="005B58FA" w:rsidRDefault="00BA6100">
            <w:r>
              <w:t>36,274</w:t>
            </w:r>
          </w:p>
        </w:tc>
        <w:tc>
          <w:tcPr>
            <w:tcW w:w="2436" w:type="dxa"/>
          </w:tcPr>
          <w:p w:rsidR="005B58FA" w:rsidRDefault="00BA6100">
            <w:r>
              <w:t>36,274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307. EDUCACION UGEL BAMBAMARCA</w:t>
            </w:r>
          </w:p>
        </w:tc>
        <w:tc>
          <w:tcPr>
            <w:tcW w:w="2436" w:type="dxa"/>
          </w:tcPr>
          <w:p w:rsidR="005B58FA" w:rsidRDefault="00BA6100">
            <w:r>
              <w:t>2,358,300</w:t>
            </w:r>
          </w:p>
        </w:tc>
        <w:tc>
          <w:tcPr>
            <w:tcW w:w="2436" w:type="dxa"/>
          </w:tcPr>
          <w:p w:rsidR="005B58FA" w:rsidRDefault="00BA6100">
            <w:r>
              <w:t>37,981</w:t>
            </w:r>
          </w:p>
        </w:tc>
        <w:tc>
          <w:tcPr>
            <w:tcW w:w="2436" w:type="dxa"/>
          </w:tcPr>
          <w:p w:rsidR="005B58FA" w:rsidRDefault="00BA6100">
            <w:r>
              <w:t>37,981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308. EDUCACION UGEL CELENDIN</w:t>
            </w:r>
          </w:p>
        </w:tc>
        <w:tc>
          <w:tcPr>
            <w:tcW w:w="2436" w:type="dxa"/>
          </w:tcPr>
          <w:p w:rsidR="005B58FA" w:rsidRDefault="00BA6100">
            <w:r>
              <w:t>1,361,196</w:t>
            </w:r>
          </w:p>
        </w:tc>
        <w:tc>
          <w:tcPr>
            <w:tcW w:w="2436" w:type="dxa"/>
          </w:tcPr>
          <w:p w:rsidR="005B58FA" w:rsidRDefault="00BA6100">
            <w:r>
              <w:t>178,223</w:t>
            </w:r>
          </w:p>
        </w:tc>
        <w:tc>
          <w:tcPr>
            <w:tcW w:w="2436" w:type="dxa"/>
          </w:tcPr>
          <w:p w:rsidR="005B58FA" w:rsidRDefault="00BA6100">
            <w:r>
              <w:t>178,223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309. EDUCACION UGEL CAJAMARCA</w:t>
            </w:r>
          </w:p>
        </w:tc>
        <w:tc>
          <w:tcPr>
            <w:tcW w:w="2436" w:type="dxa"/>
          </w:tcPr>
          <w:p w:rsidR="005B58FA" w:rsidRDefault="00BA6100">
            <w:r>
              <w:t>4,671,487</w:t>
            </w:r>
          </w:p>
        </w:tc>
        <w:tc>
          <w:tcPr>
            <w:tcW w:w="2436" w:type="dxa"/>
          </w:tcPr>
          <w:p w:rsidR="005B58FA" w:rsidRDefault="00BA6100">
            <w:r>
              <w:t>158,724</w:t>
            </w:r>
          </w:p>
        </w:tc>
        <w:tc>
          <w:tcPr>
            <w:tcW w:w="2436" w:type="dxa"/>
          </w:tcPr>
          <w:p w:rsidR="005B58FA" w:rsidRDefault="00BA6100">
            <w:r>
              <w:t>158,724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310. EDUCACION UGEL SAN MARCOS</w:t>
            </w:r>
          </w:p>
        </w:tc>
        <w:tc>
          <w:tcPr>
            <w:tcW w:w="2436" w:type="dxa"/>
          </w:tcPr>
          <w:p w:rsidR="005B58FA" w:rsidRDefault="00BA6100">
            <w:r>
              <w:t>1,215,772</w:t>
            </w:r>
          </w:p>
        </w:tc>
        <w:tc>
          <w:tcPr>
            <w:tcW w:w="2436" w:type="dxa"/>
          </w:tcPr>
          <w:p w:rsidR="005B58FA" w:rsidRDefault="00BA6100">
            <w:r>
              <w:t>45,846</w:t>
            </w:r>
          </w:p>
        </w:tc>
        <w:tc>
          <w:tcPr>
            <w:tcW w:w="2436" w:type="dxa"/>
          </w:tcPr>
          <w:p w:rsidR="005B58FA" w:rsidRDefault="00BA6100">
            <w:r>
              <w:t>45,846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311. EDUCACION UGEL CONTUMAZA</w:t>
            </w:r>
          </w:p>
        </w:tc>
        <w:tc>
          <w:tcPr>
            <w:tcW w:w="2436" w:type="dxa"/>
          </w:tcPr>
          <w:p w:rsidR="005B58FA" w:rsidRDefault="00BA6100">
            <w:r>
              <w:t>844,874</w:t>
            </w:r>
          </w:p>
        </w:tc>
        <w:tc>
          <w:tcPr>
            <w:tcW w:w="2436" w:type="dxa"/>
          </w:tcPr>
          <w:p w:rsidR="005B58FA" w:rsidRDefault="00BA6100">
            <w:r>
              <w:t>35,479</w:t>
            </w:r>
          </w:p>
        </w:tc>
        <w:tc>
          <w:tcPr>
            <w:tcW w:w="2436" w:type="dxa"/>
          </w:tcPr>
          <w:p w:rsidR="005B58FA" w:rsidRDefault="00BA6100">
            <w:r>
              <w:t>35,479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 xml:space="preserve">312. </w:t>
            </w:r>
            <w:r>
              <w:t>EDUCACION UGEL SAN MIGUEL</w:t>
            </w:r>
          </w:p>
        </w:tc>
        <w:tc>
          <w:tcPr>
            <w:tcW w:w="2436" w:type="dxa"/>
          </w:tcPr>
          <w:p w:rsidR="005B58FA" w:rsidRDefault="00BA6100">
            <w:r>
              <w:t>1,136,578</w:t>
            </w:r>
          </w:p>
        </w:tc>
        <w:tc>
          <w:tcPr>
            <w:tcW w:w="2436" w:type="dxa"/>
          </w:tcPr>
          <w:p w:rsidR="005B58FA" w:rsidRDefault="00BA6100">
            <w:r>
              <w:t>60,844</w:t>
            </w:r>
          </w:p>
        </w:tc>
        <w:tc>
          <w:tcPr>
            <w:tcW w:w="2436" w:type="dxa"/>
          </w:tcPr>
          <w:p w:rsidR="005B58FA" w:rsidRDefault="00BA6100">
            <w:r>
              <w:t>60,844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313. EDUCACION UGEL SAN PABLO</w:t>
            </w:r>
          </w:p>
        </w:tc>
        <w:tc>
          <w:tcPr>
            <w:tcW w:w="2436" w:type="dxa"/>
          </w:tcPr>
          <w:p w:rsidR="005B58FA" w:rsidRDefault="00BA6100">
            <w:r>
              <w:t>637,108</w:t>
            </w:r>
          </w:p>
        </w:tc>
        <w:tc>
          <w:tcPr>
            <w:tcW w:w="2436" w:type="dxa"/>
          </w:tcPr>
          <w:p w:rsidR="005B58FA" w:rsidRDefault="00BA6100">
            <w:r>
              <w:t>26,938</w:t>
            </w:r>
          </w:p>
        </w:tc>
        <w:tc>
          <w:tcPr>
            <w:tcW w:w="2436" w:type="dxa"/>
          </w:tcPr>
          <w:p w:rsidR="005B58FA" w:rsidRDefault="00BA6100">
            <w:r>
              <w:t>26,938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Total</w:t>
            </w:r>
          </w:p>
        </w:tc>
        <w:tc>
          <w:tcPr>
            <w:tcW w:w="2436" w:type="dxa"/>
          </w:tcPr>
          <w:p w:rsidR="005B58FA" w:rsidRDefault="00BA6100">
            <w:r>
              <w:t>34,286,065</w:t>
            </w:r>
          </w:p>
        </w:tc>
        <w:tc>
          <w:tcPr>
            <w:tcW w:w="2436" w:type="dxa"/>
          </w:tcPr>
          <w:p w:rsidR="005B58FA" w:rsidRDefault="00BA6100">
            <w:r>
              <w:t>3,752,463</w:t>
            </w:r>
          </w:p>
        </w:tc>
        <w:tc>
          <w:tcPr>
            <w:tcW w:w="2436" w:type="dxa"/>
          </w:tcPr>
          <w:p w:rsidR="005B58FA" w:rsidRDefault="00BA6100">
            <w:r>
              <w:t>3,752,463</w:t>
            </w:r>
          </w:p>
        </w:tc>
      </w:tr>
    </w:tbl>
    <w:p w:rsidR="005B58FA" w:rsidRDefault="00BA6100">
      <w:pPr>
        <w:pStyle w:val="Fuentes"/>
      </w:pPr>
      <w:r>
        <w:t>Fuente: Fuente: Base SIAF al corte de 19 de marzo del 2023 e informes UPP</w:t>
      </w:r>
    </w:p>
    <w:p w:rsidR="005B58FA" w:rsidRDefault="00BA6100">
      <w:pPr>
        <w:pStyle w:val="Listaconvietas"/>
        <w:jc w:val="both"/>
      </w:pPr>
      <w:r>
        <w:lastRenderedPageBreak/>
        <w:t xml:space="preserve">Al 19 de marzo del 2023, el Pliego </w:t>
      </w:r>
      <w:r>
        <w:t>Gobierno Regional de CAJAMARCA ha ejecutado un monto total de S/ 1,804,690, lo que representa el 13.2% del PIM.</w:t>
      </w:r>
    </w:p>
    <w:p w:rsidR="005B58FA" w:rsidRDefault="00BA6100">
      <w:pPr>
        <w:jc w:val="center"/>
      </w:pPr>
      <w:r>
        <w:rPr>
          <w:b/>
        </w:rPr>
        <w:t>Gráfico N° 01 Avance en la ejecución presupuestal por Unidad Ejecutora (Dev/PIM%)</w:t>
      </w:r>
    </w:p>
    <w:p w:rsidR="005B58FA" w:rsidRDefault="00BA6100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FA" w:rsidRDefault="00BA6100">
      <w:pPr>
        <w:pStyle w:val="Fuentes"/>
      </w:pPr>
      <w:r>
        <w:t>Fuente: Base SIAF al corte de 19 de marzo del 2023</w:t>
      </w:r>
    </w:p>
    <w:p w:rsidR="005B58FA" w:rsidRDefault="00BA6100">
      <w:pPr>
        <w:pStyle w:val="Listaconvietas"/>
        <w:jc w:val="both"/>
      </w:pPr>
      <w:r>
        <w:t>El Pliego</w:t>
      </w:r>
      <w:r>
        <w:t xml:space="preserve"> Gobierno Regional de CAJAMARCA implementa un total de 20 de intervenciones y acciones pedagógicas para el Año 2023. Las cinco intervenciones que han recibido mayores recursos en el PIM al 19 de marzo del 2023 son: Jornada escolar completa (11.66 millones)</w:t>
      </w:r>
      <w:r>
        <w:t>, PRONOEI (11.60 millones), Distribución de materiales educativos (1.76 millones), Plan de mejoras PP 0107 (1.68 millones) y Convivencia escolar (1.31 millones)</w:t>
      </w:r>
    </w:p>
    <w:p w:rsidR="005B58FA" w:rsidRDefault="00BA6100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B58FA" w:rsidTr="005B5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B58FA" w:rsidRDefault="00BA6100">
            <w:r>
              <w:t>Intervenció</w:t>
            </w:r>
            <w:r>
              <w:t>n pedagógica</w:t>
            </w:r>
          </w:p>
        </w:tc>
        <w:tc>
          <w:tcPr>
            <w:tcW w:w="3249" w:type="dxa"/>
          </w:tcPr>
          <w:p w:rsidR="005B58FA" w:rsidRDefault="00BA6100">
            <w:r>
              <w:t>Costo anual</w:t>
            </w:r>
          </w:p>
        </w:tc>
        <w:tc>
          <w:tcPr>
            <w:tcW w:w="3249" w:type="dxa"/>
          </w:tcPr>
          <w:p w:rsidR="005B58FA" w:rsidRDefault="00BA6100">
            <w:r>
              <w:t>PIA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300. EDUCACION CAJAMARCA</w:t>
            </w:r>
          </w:p>
        </w:tc>
        <w:tc>
          <w:tcPr>
            <w:tcW w:w="3249" w:type="dxa"/>
          </w:tcPr>
          <w:p w:rsidR="005B58FA" w:rsidRDefault="00BA6100">
            <w:r>
              <w:t>3,492,996</w:t>
            </w:r>
          </w:p>
        </w:tc>
        <w:tc>
          <w:tcPr>
            <w:tcW w:w="3249" w:type="dxa"/>
          </w:tcPr>
          <w:p w:rsidR="005B58FA" w:rsidRDefault="00BA6100">
            <w:r>
              <w:t>905,070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301. EDUCACION CHOTA</w:t>
            </w:r>
          </w:p>
        </w:tc>
        <w:tc>
          <w:tcPr>
            <w:tcW w:w="3249" w:type="dxa"/>
          </w:tcPr>
          <w:p w:rsidR="005B58FA" w:rsidRDefault="00BA6100">
            <w:r>
              <w:t>4,894,381</w:t>
            </w:r>
          </w:p>
        </w:tc>
        <w:tc>
          <w:tcPr>
            <w:tcW w:w="3249" w:type="dxa"/>
          </w:tcPr>
          <w:p w:rsidR="005B58FA" w:rsidRDefault="00BA6100">
            <w:r>
              <w:t>4,082,211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302. EDUCACION CUTERVO</w:t>
            </w:r>
          </w:p>
        </w:tc>
        <w:tc>
          <w:tcPr>
            <w:tcW w:w="3249" w:type="dxa"/>
          </w:tcPr>
          <w:p w:rsidR="005B58FA" w:rsidRDefault="00BA6100">
            <w:r>
              <w:t>3,852,179</w:t>
            </w:r>
          </w:p>
        </w:tc>
        <w:tc>
          <w:tcPr>
            <w:tcW w:w="3249" w:type="dxa"/>
          </w:tcPr>
          <w:p w:rsidR="005B58FA" w:rsidRDefault="00BA6100">
            <w:r>
              <w:t>3,031,454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303. EDUCACION JAEN</w:t>
            </w:r>
          </w:p>
        </w:tc>
        <w:tc>
          <w:tcPr>
            <w:tcW w:w="3249" w:type="dxa"/>
          </w:tcPr>
          <w:p w:rsidR="005B58FA" w:rsidRDefault="00BA6100">
            <w:r>
              <w:t>4,639,345</w:t>
            </w:r>
          </w:p>
        </w:tc>
        <w:tc>
          <w:tcPr>
            <w:tcW w:w="3249" w:type="dxa"/>
          </w:tcPr>
          <w:p w:rsidR="005B58FA" w:rsidRDefault="00BA6100">
            <w:r>
              <w:t>3,881,507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304. EDUCACION SAN IGNACIO</w:t>
            </w:r>
          </w:p>
        </w:tc>
        <w:tc>
          <w:tcPr>
            <w:tcW w:w="3249" w:type="dxa"/>
          </w:tcPr>
          <w:p w:rsidR="005B58FA" w:rsidRDefault="00BA6100">
            <w:r>
              <w:t>4,670,428</w:t>
            </w:r>
          </w:p>
        </w:tc>
        <w:tc>
          <w:tcPr>
            <w:tcW w:w="3249" w:type="dxa"/>
          </w:tcPr>
          <w:p w:rsidR="005B58FA" w:rsidRDefault="00BA6100">
            <w:r>
              <w:t>3,834,646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 xml:space="preserve">305. </w:t>
            </w:r>
            <w:r>
              <w:t>EDUCACION UGEL SANTA CRUZ</w:t>
            </w:r>
          </w:p>
        </w:tc>
        <w:tc>
          <w:tcPr>
            <w:tcW w:w="3249" w:type="dxa"/>
          </w:tcPr>
          <w:p w:rsidR="005B58FA" w:rsidRDefault="00BA6100">
            <w:r>
              <w:t>1,752,822</w:t>
            </w:r>
          </w:p>
        </w:tc>
        <w:tc>
          <w:tcPr>
            <w:tcW w:w="3249" w:type="dxa"/>
          </w:tcPr>
          <w:p w:rsidR="005B58FA" w:rsidRDefault="00BA6100">
            <w:r>
              <w:t>1,500,346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306. EDUCACION UGEL CAJABAMBA</w:t>
            </w:r>
          </w:p>
        </w:tc>
        <w:tc>
          <w:tcPr>
            <w:tcW w:w="3249" w:type="dxa"/>
          </w:tcPr>
          <w:p w:rsidR="005B58FA" w:rsidRDefault="00BA6100">
            <w:r>
              <w:t>1,976,500</w:t>
            </w:r>
          </w:p>
        </w:tc>
        <w:tc>
          <w:tcPr>
            <w:tcW w:w="3249" w:type="dxa"/>
          </w:tcPr>
          <w:p w:rsidR="005B58FA" w:rsidRDefault="00BA6100">
            <w:r>
              <w:t>1,617,088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307. EDUCACION UGEL BAMBAMARCA</w:t>
            </w:r>
          </w:p>
        </w:tc>
        <w:tc>
          <w:tcPr>
            <w:tcW w:w="3249" w:type="dxa"/>
          </w:tcPr>
          <w:p w:rsidR="005B58FA" w:rsidRDefault="00BA6100">
            <w:r>
              <w:t>2,792,409</w:t>
            </w:r>
          </w:p>
        </w:tc>
        <w:tc>
          <w:tcPr>
            <w:tcW w:w="3249" w:type="dxa"/>
          </w:tcPr>
          <w:p w:rsidR="005B58FA" w:rsidRDefault="00BA6100">
            <w:r>
              <w:t>2,320,319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308. EDUCACION UGEL CELENDIN</w:t>
            </w:r>
          </w:p>
        </w:tc>
        <w:tc>
          <w:tcPr>
            <w:tcW w:w="3249" w:type="dxa"/>
          </w:tcPr>
          <w:p w:rsidR="005B58FA" w:rsidRDefault="00BA6100">
            <w:r>
              <w:t>1,608,786</w:t>
            </w:r>
          </w:p>
        </w:tc>
        <w:tc>
          <w:tcPr>
            <w:tcW w:w="3249" w:type="dxa"/>
          </w:tcPr>
          <w:p w:rsidR="005B58FA" w:rsidRDefault="00BA6100">
            <w:r>
              <w:t>1,182,973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lastRenderedPageBreak/>
              <w:t>309. EDUCACION UGEL CAJAMARCA</w:t>
            </w:r>
          </w:p>
        </w:tc>
        <w:tc>
          <w:tcPr>
            <w:tcW w:w="3249" w:type="dxa"/>
          </w:tcPr>
          <w:p w:rsidR="005B58FA" w:rsidRDefault="00BA6100">
            <w:r>
              <w:t>4,990,637</w:t>
            </w:r>
          </w:p>
        </w:tc>
        <w:tc>
          <w:tcPr>
            <w:tcW w:w="3249" w:type="dxa"/>
          </w:tcPr>
          <w:p w:rsidR="005B58FA" w:rsidRDefault="00BA6100">
            <w:r>
              <w:t>4,512,763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 xml:space="preserve">310. </w:t>
            </w:r>
            <w:r>
              <w:t>EDUCACION UGEL SAN MARCOS</w:t>
            </w:r>
          </w:p>
        </w:tc>
        <w:tc>
          <w:tcPr>
            <w:tcW w:w="3249" w:type="dxa"/>
          </w:tcPr>
          <w:p w:rsidR="005B58FA" w:rsidRDefault="00BA6100">
            <w:r>
              <w:t>1,406,054</w:t>
            </w:r>
          </w:p>
        </w:tc>
        <w:tc>
          <w:tcPr>
            <w:tcW w:w="3249" w:type="dxa"/>
          </w:tcPr>
          <w:p w:rsidR="005B58FA" w:rsidRDefault="00BA6100">
            <w:r>
              <w:t>1,169,926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311. EDUCACION UGEL CONTUMAZA</w:t>
            </w:r>
          </w:p>
        </w:tc>
        <w:tc>
          <w:tcPr>
            <w:tcW w:w="3249" w:type="dxa"/>
          </w:tcPr>
          <w:p w:rsidR="005B58FA" w:rsidRDefault="00BA6100">
            <w:r>
              <w:t>1,000,111</w:t>
            </w:r>
          </w:p>
        </w:tc>
        <w:tc>
          <w:tcPr>
            <w:tcW w:w="3249" w:type="dxa"/>
          </w:tcPr>
          <w:p w:rsidR="005B58FA" w:rsidRDefault="00BA6100">
            <w:r>
              <w:t>897,015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312. EDUCACION UGEL SAN MIGUEL</w:t>
            </w:r>
          </w:p>
        </w:tc>
        <w:tc>
          <w:tcPr>
            <w:tcW w:w="3249" w:type="dxa"/>
          </w:tcPr>
          <w:p w:rsidR="005B58FA" w:rsidRDefault="00BA6100">
            <w:r>
              <w:t>1,275,061</w:t>
            </w:r>
          </w:p>
        </w:tc>
        <w:tc>
          <w:tcPr>
            <w:tcW w:w="3249" w:type="dxa"/>
          </w:tcPr>
          <w:p w:rsidR="005B58FA" w:rsidRDefault="00BA6100">
            <w:r>
              <w:t>1,075,734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313. EDUCACION UGEL SAN PABLO</w:t>
            </w:r>
          </w:p>
        </w:tc>
        <w:tc>
          <w:tcPr>
            <w:tcW w:w="3249" w:type="dxa"/>
          </w:tcPr>
          <w:p w:rsidR="005B58FA" w:rsidRDefault="00BA6100">
            <w:r>
              <w:t>722,136</w:t>
            </w:r>
          </w:p>
        </w:tc>
        <w:tc>
          <w:tcPr>
            <w:tcW w:w="3249" w:type="dxa"/>
          </w:tcPr>
          <w:p w:rsidR="005B58FA" w:rsidRDefault="00BA6100">
            <w:r>
              <w:t>610,170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Total</w:t>
            </w:r>
          </w:p>
        </w:tc>
        <w:tc>
          <w:tcPr>
            <w:tcW w:w="3249" w:type="dxa"/>
          </w:tcPr>
          <w:p w:rsidR="005B58FA" w:rsidRDefault="00BA6100">
            <w:r>
              <w:t>39,073,844</w:t>
            </w:r>
          </w:p>
        </w:tc>
        <w:tc>
          <w:tcPr>
            <w:tcW w:w="3249" w:type="dxa"/>
          </w:tcPr>
          <w:p w:rsidR="005B58FA" w:rsidRDefault="00BA6100">
            <w:r>
              <w:t>30,621,222</w:t>
            </w:r>
          </w:p>
        </w:tc>
      </w:tr>
    </w:tbl>
    <w:p w:rsidR="005B58FA" w:rsidRDefault="00BA6100">
      <w:pPr>
        <w:pStyle w:val="Fuentes"/>
      </w:pPr>
      <w:r>
        <w:t xml:space="preserve">Fuente: Fuente: Base SIAF al </w:t>
      </w:r>
      <w:r>
        <w:t>corte de 19 de marzo del 2023 e informes UPP</w:t>
      </w:r>
    </w:p>
    <w:p w:rsidR="005B58FA" w:rsidRDefault="00BA6100">
      <w:pPr>
        <w:pStyle w:val="Listaconvietas"/>
        <w:jc w:val="both"/>
      </w:pPr>
      <w:r>
        <w:t xml:space="preserve">La ejecución por intervención pedagógica muestra mayor avance en: Fortalecimiento PP 0107, Supervisión de IIEE privadas, Acciones comunes PP 0107, Absorción de matrícula, Talleres deportivo recreativos - Wiñaq, </w:t>
      </w:r>
      <w:r>
        <w:t>Jornada escolar completa, Convivencia escolar, CAS UGEL, Limpieza y mantenimiento, PRONOEI, Fortalecimiento PP 0106, Traslado docente. Es importante resaltar que las intervenciones pedagógicas: PPoR RVcM - Talleres educativos, Plan de mejoras PP 0107, Secu</w:t>
      </w:r>
      <w:r>
        <w:t>ndaria con residencia estudiantil, Secundaria en alternancia, Servicio hospitalario - SEHO, PP 0147 IEST, Distribución de materiales educativos, PPoR RVcM - Programas educativos. Cuentan con recursos, pero no presentan avances.</w:t>
      </w:r>
    </w:p>
    <w:p w:rsidR="005B58FA" w:rsidRDefault="00BA6100">
      <w:pPr>
        <w:jc w:val="center"/>
      </w:pPr>
      <w:r>
        <w:rPr>
          <w:b/>
        </w:rPr>
        <w:t>Tabla N° 04 Avance en Ejecuc</w:t>
      </w:r>
      <w:r>
        <w:rPr>
          <w:b/>
        </w:rPr>
        <w:t>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B58FA" w:rsidTr="005B5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B58FA" w:rsidRDefault="00BA6100">
            <w:r>
              <w:t>Intervención pedagógica</w:t>
            </w:r>
          </w:p>
        </w:tc>
        <w:tc>
          <w:tcPr>
            <w:tcW w:w="2436" w:type="dxa"/>
          </w:tcPr>
          <w:p w:rsidR="005B58FA" w:rsidRDefault="00BA6100">
            <w:r>
              <w:t>PIM</w:t>
            </w:r>
          </w:p>
        </w:tc>
        <w:tc>
          <w:tcPr>
            <w:tcW w:w="2436" w:type="dxa"/>
          </w:tcPr>
          <w:p w:rsidR="005B58FA" w:rsidRDefault="00BA6100">
            <w:r>
              <w:t>Devengado</w:t>
            </w:r>
          </w:p>
        </w:tc>
        <w:tc>
          <w:tcPr>
            <w:tcW w:w="2436" w:type="dxa"/>
          </w:tcPr>
          <w:p w:rsidR="005B58FA" w:rsidRDefault="00BA6100">
            <w:r>
              <w:t>% Ejec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Fortalecimiento PP 0107</w:t>
            </w:r>
          </w:p>
        </w:tc>
        <w:tc>
          <w:tcPr>
            <w:tcW w:w="2436" w:type="dxa"/>
          </w:tcPr>
          <w:p w:rsidR="005B58FA" w:rsidRDefault="00BA6100">
            <w:r>
              <w:t>610,272</w:t>
            </w:r>
          </w:p>
        </w:tc>
        <w:tc>
          <w:tcPr>
            <w:tcW w:w="2436" w:type="dxa"/>
          </w:tcPr>
          <w:p w:rsidR="005B58FA" w:rsidRDefault="00BA6100">
            <w:r>
              <w:t>197,436</w:t>
            </w:r>
          </w:p>
        </w:tc>
        <w:tc>
          <w:tcPr>
            <w:tcW w:w="2436" w:type="dxa"/>
          </w:tcPr>
          <w:p w:rsidR="005B58FA" w:rsidRDefault="00BA6100">
            <w:r>
              <w:t>32.4%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Supervisión de IIEE privadas</w:t>
            </w:r>
          </w:p>
        </w:tc>
        <w:tc>
          <w:tcPr>
            <w:tcW w:w="2436" w:type="dxa"/>
          </w:tcPr>
          <w:p w:rsidR="005B58FA" w:rsidRDefault="00BA6100">
            <w:r>
              <w:t>444,006</w:t>
            </w:r>
          </w:p>
        </w:tc>
        <w:tc>
          <w:tcPr>
            <w:tcW w:w="2436" w:type="dxa"/>
          </w:tcPr>
          <w:p w:rsidR="005B58FA" w:rsidRDefault="00BA6100">
            <w:r>
              <w:t>119,879</w:t>
            </w:r>
          </w:p>
        </w:tc>
        <w:tc>
          <w:tcPr>
            <w:tcW w:w="2436" w:type="dxa"/>
          </w:tcPr>
          <w:p w:rsidR="005B58FA" w:rsidRDefault="00BA6100">
            <w:r>
              <w:t>27.0%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Acciones comunes PP 0107</w:t>
            </w:r>
          </w:p>
        </w:tc>
        <w:tc>
          <w:tcPr>
            <w:tcW w:w="2436" w:type="dxa"/>
          </w:tcPr>
          <w:p w:rsidR="005B58FA" w:rsidRDefault="00BA6100">
            <w:r>
              <w:t>34,140</w:t>
            </w:r>
          </w:p>
        </w:tc>
        <w:tc>
          <w:tcPr>
            <w:tcW w:w="2436" w:type="dxa"/>
          </w:tcPr>
          <w:p w:rsidR="005B58FA" w:rsidRDefault="00BA6100">
            <w:r>
              <w:t>8,530</w:t>
            </w:r>
          </w:p>
        </w:tc>
        <w:tc>
          <w:tcPr>
            <w:tcW w:w="2436" w:type="dxa"/>
          </w:tcPr>
          <w:p w:rsidR="005B58FA" w:rsidRDefault="00BA6100">
            <w:r>
              <w:t>25.0%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 xml:space="preserve">Absorción </w:t>
            </w:r>
            <w:r>
              <w:t>de matrícula</w:t>
            </w:r>
          </w:p>
        </w:tc>
        <w:tc>
          <w:tcPr>
            <w:tcW w:w="2436" w:type="dxa"/>
          </w:tcPr>
          <w:p w:rsidR="005B58FA" w:rsidRDefault="00BA6100">
            <w:r>
              <w:t>147,726</w:t>
            </w:r>
          </w:p>
        </w:tc>
        <w:tc>
          <w:tcPr>
            <w:tcW w:w="2436" w:type="dxa"/>
          </w:tcPr>
          <w:p w:rsidR="005B58FA" w:rsidRDefault="00BA6100">
            <w:r>
              <w:t>24,067</w:t>
            </w:r>
          </w:p>
        </w:tc>
        <w:tc>
          <w:tcPr>
            <w:tcW w:w="2436" w:type="dxa"/>
          </w:tcPr>
          <w:p w:rsidR="005B58FA" w:rsidRDefault="00BA6100">
            <w:r>
              <w:t>16.3%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Talleres deportivo recreativos - Wiñaq</w:t>
            </w:r>
          </w:p>
        </w:tc>
        <w:tc>
          <w:tcPr>
            <w:tcW w:w="2436" w:type="dxa"/>
          </w:tcPr>
          <w:p w:rsidR="005B58FA" w:rsidRDefault="00BA6100">
            <w:r>
              <w:t>43,913</w:t>
            </w:r>
          </w:p>
        </w:tc>
        <w:tc>
          <w:tcPr>
            <w:tcW w:w="2436" w:type="dxa"/>
          </w:tcPr>
          <w:p w:rsidR="005B58FA" w:rsidRDefault="00BA6100">
            <w:r>
              <w:t>5,265</w:t>
            </w:r>
          </w:p>
        </w:tc>
        <w:tc>
          <w:tcPr>
            <w:tcW w:w="2436" w:type="dxa"/>
          </w:tcPr>
          <w:p w:rsidR="005B58FA" w:rsidRDefault="00BA6100">
            <w:r>
              <w:t>12.0%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Jornada escolar completa</w:t>
            </w:r>
          </w:p>
        </w:tc>
        <w:tc>
          <w:tcPr>
            <w:tcW w:w="2436" w:type="dxa"/>
          </w:tcPr>
          <w:p w:rsidR="005B58FA" w:rsidRDefault="00BA6100">
            <w:r>
              <w:t>11,659,257</w:t>
            </w:r>
          </w:p>
        </w:tc>
        <w:tc>
          <w:tcPr>
            <w:tcW w:w="2436" w:type="dxa"/>
          </w:tcPr>
          <w:p w:rsidR="005B58FA" w:rsidRDefault="00BA6100">
            <w:r>
              <w:t>799,929</w:t>
            </w:r>
          </w:p>
        </w:tc>
        <w:tc>
          <w:tcPr>
            <w:tcW w:w="2436" w:type="dxa"/>
          </w:tcPr>
          <w:p w:rsidR="005B58FA" w:rsidRDefault="00BA6100">
            <w:r>
              <w:t>6.9%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Convivencia escolar</w:t>
            </w:r>
          </w:p>
        </w:tc>
        <w:tc>
          <w:tcPr>
            <w:tcW w:w="2436" w:type="dxa"/>
          </w:tcPr>
          <w:p w:rsidR="005B58FA" w:rsidRDefault="00BA6100">
            <w:r>
              <w:t>1,314,287</w:t>
            </w:r>
          </w:p>
        </w:tc>
        <w:tc>
          <w:tcPr>
            <w:tcW w:w="2436" w:type="dxa"/>
          </w:tcPr>
          <w:p w:rsidR="005B58FA" w:rsidRDefault="00BA6100">
            <w:r>
              <w:t>79,843</w:t>
            </w:r>
          </w:p>
        </w:tc>
        <w:tc>
          <w:tcPr>
            <w:tcW w:w="2436" w:type="dxa"/>
          </w:tcPr>
          <w:p w:rsidR="005B58FA" w:rsidRDefault="00BA6100">
            <w:r>
              <w:t>6.1%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CAS UGEL</w:t>
            </w:r>
          </w:p>
        </w:tc>
        <w:tc>
          <w:tcPr>
            <w:tcW w:w="2436" w:type="dxa"/>
          </w:tcPr>
          <w:p w:rsidR="005B58FA" w:rsidRDefault="00BA6100">
            <w:r>
              <w:t>1,200,966</w:t>
            </w:r>
          </w:p>
        </w:tc>
        <w:tc>
          <w:tcPr>
            <w:tcW w:w="2436" w:type="dxa"/>
          </w:tcPr>
          <w:p w:rsidR="005B58FA" w:rsidRDefault="00BA6100">
            <w:r>
              <w:t>65,940</w:t>
            </w:r>
          </w:p>
        </w:tc>
        <w:tc>
          <w:tcPr>
            <w:tcW w:w="2436" w:type="dxa"/>
          </w:tcPr>
          <w:p w:rsidR="005B58FA" w:rsidRDefault="00BA6100">
            <w:r>
              <w:t>5.5%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Limpieza y mantenimiento</w:t>
            </w:r>
          </w:p>
        </w:tc>
        <w:tc>
          <w:tcPr>
            <w:tcW w:w="2436" w:type="dxa"/>
          </w:tcPr>
          <w:p w:rsidR="005B58FA" w:rsidRDefault="00BA6100">
            <w:r>
              <w:t>1,133,325</w:t>
            </w:r>
          </w:p>
        </w:tc>
        <w:tc>
          <w:tcPr>
            <w:tcW w:w="2436" w:type="dxa"/>
          </w:tcPr>
          <w:p w:rsidR="005B58FA" w:rsidRDefault="00BA6100">
            <w:r>
              <w:t>47,299</w:t>
            </w:r>
          </w:p>
        </w:tc>
        <w:tc>
          <w:tcPr>
            <w:tcW w:w="2436" w:type="dxa"/>
          </w:tcPr>
          <w:p w:rsidR="005B58FA" w:rsidRDefault="00BA6100">
            <w:r>
              <w:t>4.2%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PRONOEI</w:t>
            </w:r>
          </w:p>
        </w:tc>
        <w:tc>
          <w:tcPr>
            <w:tcW w:w="2436" w:type="dxa"/>
          </w:tcPr>
          <w:p w:rsidR="005B58FA" w:rsidRDefault="00BA6100">
            <w:r>
              <w:t>11,603,076</w:t>
            </w:r>
          </w:p>
        </w:tc>
        <w:tc>
          <w:tcPr>
            <w:tcW w:w="2436" w:type="dxa"/>
          </w:tcPr>
          <w:p w:rsidR="005B58FA" w:rsidRDefault="00BA6100">
            <w:r>
              <w:t>423,816</w:t>
            </w:r>
          </w:p>
        </w:tc>
        <w:tc>
          <w:tcPr>
            <w:tcW w:w="2436" w:type="dxa"/>
          </w:tcPr>
          <w:p w:rsidR="005B58FA" w:rsidRDefault="00BA6100">
            <w:r>
              <w:t>3.7%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Fortalecimiento PP 0106</w:t>
            </w:r>
          </w:p>
        </w:tc>
        <w:tc>
          <w:tcPr>
            <w:tcW w:w="2436" w:type="dxa"/>
          </w:tcPr>
          <w:p w:rsidR="005B58FA" w:rsidRDefault="00BA6100">
            <w:r>
              <w:t>643,459</w:t>
            </w:r>
          </w:p>
        </w:tc>
        <w:tc>
          <w:tcPr>
            <w:tcW w:w="2436" w:type="dxa"/>
          </w:tcPr>
          <w:p w:rsidR="005B58FA" w:rsidRDefault="00BA6100">
            <w:r>
              <w:t>18,125</w:t>
            </w:r>
          </w:p>
        </w:tc>
        <w:tc>
          <w:tcPr>
            <w:tcW w:w="2436" w:type="dxa"/>
          </w:tcPr>
          <w:p w:rsidR="005B58FA" w:rsidRDefault="00BA6100">
            <w:r>
              <w:t>2.8%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Traslado docente</w:t>
            </w:r>
          </w:p>
        </w:tc>
        <w:tc>
          <w:tcPr>
            <w:tcW w:w="2436" w:type="dxa"/>
          </w:tcPr>
          <w:p w:rsidR="005B58FA" w:rsidRDefault="00BA6100">
            <w:r>
              <w:t>738,290</w:t>
            </w:r>
          </w:p>
        </w:tc>
        <w:tc>
          <w:tcPr>
            <w:tcW w:w="2436" w:type="dxa"/>
          </w:tcPr>
          <w:p w:rsidR="005B58FA" w:rsidRDefault="00BA6100">
            <w:r>
              <w:t>14,560</w:t>
            </w:r>
          </w:p>
        </w:tc>
        <w:tc>
          <w:tcPr>
            <w:tcW w:w="2436" w:type="dxa"/>
          </w:tcPr>
          <w:p w:rsidR="005B58FA" w:rsidRDefault="00BA6100">
            <w:r>
              <w:t>2.0%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PPoR RVcM - Talleres educativos</w:t>
            </w:r>
          </w:p>
        </w:tc>
        <w:tc>
          <w:tcPr>
            <w:tcW w:w="2436" w:type="dxa"/>
          </w:tcPr>
          <w:p w:rsidR="005B58FA" w:rsidRDefault="00BA6100">
            <w:r>
              <w:t>11,246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lastRenderedPageBreak/>
              <w:t>Plan de mejoras PP 0107</w:t>
            </w:r>
          </w:p>
        </w:tc>
        <w:tc>
          <w:tcPr>
            <w:tcW w:w="2436" w:type="dxa"/>
          </w:tcPr>
          <w:p w:rsidR="005B58FA" w:rsidRDefault="00BA6100">
            <w:r>
              <w:t>1,683,446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2436" w:type="dxa"/>
          </w:tcPr>
          <w:p w:rsidR="005B58FA" w:rsidRDefault="00BA6100">
            <w:r>
              <w:t>311,058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Secundaria en alternancia</w:t>
            </w:r>
          </w:p>
        </w:tc>
        <w:tc>
          <w:tcPr>
            <w:tcW w:w="2436" w:type="dxa"/>
          </w:tcPr>
          <w:p w:rsidR="005B58FA" w:rsidRDefault="00BA6100">
            <w:r>
              <w:t>124,529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Servicio hospitalario - SEHO</w:t>
            </w:r>
          </w:p>
        </w:tc>
        <w:tc>
          <w:tcPr>
            <w:tcW w:w="2436" w:type="dxa"/>
          </w:tcPr>
          <w:p w:rsidR="005B58FA" w:rsidRDefault="00BA6100">
            <w:r>
              <w:t>153,466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PP 0147 IEST</w:t>
            </w:r>
          </w:p>
        </w:tc>
        <w:tc>
          <w:tcPr>
            <w:tcW w:w="2436" w:type="dxa"/>
          </w:tcPr>
          <w:p w:rsidR="005B58FA" w:rsidRDefault="00BA6100">
            <w:r>
              <w:t>614,242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Distribución de materiales educativos</w:t>
            </w:r>
          </w:p>
        </w:tc>
        <w:tc>
          <w:tcPr>
            <w:tcW w:w="2436" w:type="dxa"/>
          </w:tcPr>
          <w:p w:rsidR="005B58FA" w:rsidRDefault="00BA6100">
            <w:r>
              <w:t>1,763,497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PPoR RVcM - Programas educativos</w:t>
            </w:r>
          </w:p>
        </w:tc>
        <w:tc>
          <w:tcPr>
            <w:tcW w:w="2436" w:type="dxa"/>
          </w:tcPr>
          <w:p w:rsidR="005B58FA" w:rsidRDefault="00BA6100">
            <w:r>
              <w:t>51,864</w:t>
            </w:r>
          </w:p>
        </w:tc>
        <w:tc>
          <w:tcPr>
            <w:tcW w:w="2436" w:type="dxa"/>
          </w:tcPr>
          <w:p w:rsidR="005B58FA" w:rsidRDefault="00BA6100">
            <w:r>
              <w:t>0</w:t>
            </w:r>
          </w:p>
        </w:tc>
        <w:tc>
          <w:tcPr>
            <w:tcW w:w="2436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2436" w:type="dxa"/>
          </w:tcPr>
          <w:p w:rsidR="005B58FA" w:rsidRDefault="00BA6100">
            <w:r>
              <w:t>Total</w:t>
            </w:r>
          </w:p>
        </w:tc>
        <w:tc>
          <w:tcPr>
            <w:tcW w:w="2436" w:type="dxa"/>
          </w:tcPr>
          <w:p w:rsidR="005B58FA" w:rsidRDefault="00BA6100">
            <w:r>
              <w:t>34,286,065</w:t>
            </w:r>
          </w:p>
        </w:tc>
        <w:tc>
          <w:tcPr>
            <w:tcW w:w="2436" w:type="dxa"/>
          </w:tcPr>
          <w:p w:rsidR="005B58FA" w:rsidRDefault="00BA6100">
            <w:r>
              <w:t>1,804,690</w:t>
            </w:r>
          </w:p>
        </w:tc>
        <w:tc>
          <w:tcPr>
            <w:tcW w:w="2436" w:type="dxa"/>
          </w:tcPr>
          <w:p w:rsidR="005B58FA" w:rsidRDefault="00BA6100">
            <w:r>
              <w:t>143.7%</w:t>
            </w:r>
          </w:p>
        </w:tc>
      </w:tr>
    </w:tbl>
    <w:p w:rsidR="005B58FA" w:rsidRDefault="00BA6100">
      <w:pPr>
        <w:pStyle w:val="Fuentes"/>
      </w:pPr>
      <w:r>
        <w:t>Fuente: Base SIAF al corte de 19 de marzo del 2023 e informes UPP</w:t>
      </w:r>
    </w:p>
    <w:p w:rsidR="005B58FA" w:rsidRDefault="00BA6100">
      <w:r>
        <w:br w:type="page"/>
      </w:r>
    </w:p>
    <w:p w:rsidR="005B58FA" w:rsidRDefault="00BA6100">
      <w:pPr>
        <w:pStyle w:val="Ttulo1"/>
      </w:pPr>
      <w:bookmarkStart w:id="2" w:name="_Toc131599629"/>
      <w:r>
        <w:lastRenderedPageBreak/>
        <w:t>2. Contratación de Personal CAS para IAP</w:t>
      </w:r>
      <w:bookmarkEnd w:id="2"/>
    </w:p>
    <w:p w:rsidR="005B58FA" w:rsidRDefault="00BA6100">
      <w:pPr>
        <w:pStyle w:val="Listaconvietas"/>
        <w:jc w:val="both"/>
      </w:pPr>
      <w:r>
        <w:t>El Pliego Gobierno Regional de CAJAMARCA tiene un total de 1,070 PEAS Programadas, para las 14 Unidades Ejecutoras que la conform</w:t>
      </w:r>
      <w:r>
        <w:t>an. En total, el costo estimado anual de las contrataciones es de S/ 22.61 millones de soles.</w:t>
      </w:r>
    </w:p>
    <w:p w:rsidR="005B58FA" w:rsidRDefault="00BA6100">
      <w:pPr>
        <w:jc w:val="center"/>
      </w:pPr>
      <w:r>
        <w:rPr>
          <w:b/>
        </w:rPr>
        <w:t>Tabla N° 05 PEAS asignadas y costo anual de contratación-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B58FA" w:rsidTr="005B5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B58FA" w:rsidRDefault="00BA6100">
            <w:r>
              <w:t>Unidad Ejecutora</w:t>
            </w:r>
          </w:p>
        </w:tc>
        <w:tc>
          <w:tcPr>
            <w:tcW w:w="3249" w:type="dxa"/>
          </w:tcPr>
          <w:p w:rsidR="005B58FA" w:rsidRDefault="00BA6100">
            <w:r>
              <w:t>PEAS programadas</w:t>
            </w:r>
          </w:p>
        </w:tc>
        <w:tc>
          <w:tcPr>
            <w:tcW w:w="3249" w:type="dxa"/>
          </w:tcPr>
          <w:p w:rsidR="005B58FA" w:rsidRDefault="00BA6100">
            <w:r>
              <w:t>Costo anual estimado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300. EDUCACION CAJAMARCA</w:t>
            </w:r>
          </w:p>
        </w:tc>
        <w:tc>
          <w:tcPr>
            <w:tcW w:w="3249" w:type="dxa"/>
          </w:tcPr>
          <w:p w:rsidR="005B58FA" w:rsidRDefault="00BA6100">
            <w:r>
              <w:t>60</w:t>
            </w:r>
          </w:p>
        </w:tc>
        <w:tc>
          <w:tcPr>
            <w:tcW w:w="3249" w:type="dxa"/>
          </w:tcPr>
          <w:p w:rsidR="005B58FA" w:rsidRDefault="00BA6100">
            <w:r>
              <w:t>1,227,829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301. EDUCACION CHOTA</w:t>
            </w:r>
          </w:p>
        </w:tc>
        <w:tc>
          <w:tcPr>
            <w:tcW w:w="3249" w:type="dxa"/>
          </w:tcPr>
          <w:p w:rsidR="005B58FA" w:rsidRDefault="00BA6100">
            <w:r>
              <w:t>134</w:t>
            </w:r>
          </w:p>
        </w:tc>
        <w:tc>
          <w:tcPr>
            <w:tcW w:w="3249" w:type="dxa"/>
          </w:tcPr>
          <w:p w:rsidR="005B58FA" w:rsidRDefault="00BA6100">
            <w:r>
              <w:t>2,871,674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302. EDUCACION CUTERVO</w:t>
            </w:r>
          </w:p>
        </w:tc>
        <w:tc>
          <w:tcPr>
            <w:tcW w:w="3249" w:type="dxa"/>
          </w:tcPr>
          <w:p w:rsidR="005B58FA" w:rsidRDefault="00BA6100">
            <w:r>
              <w:t>106</w:t>
            </w:r>
          </w:p>
        </w:tc>
        <w:tc>
          <w:tcPr>
            <w:tcW w:w="3249" w:type="dxa"/>
          </w:tcPr>
          <w:p w:rsidR="005B58FA" w:rsidRDefault="00BA6100">
            <w:r>
              <w:t>2,173,658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303. EDUCACION JAEN</w:t>
            </w:r>
          </w:p>
        </w:tc>
        <w:tc>
          <w:tcPr>
            <w:tcW w:w="3249" w:type="dxa"/>
          </w:tcPr>
          <w:p w:rsidR="005B58FA" w:rsidRDefault="00BA6100">
            <w:r>
              <w:t>113</w:t>
            </w:r>
          </w:p>
        </w:tc>
        <w:tc>
          <w:tcPr>
            <w:tcW w:w="3249" w:type="dxa"/>
          </w:tcPr>
          <w:p w:rsidR="005B58FA" w:rsidRDefault="00BA6100">
            <w:r>
              <w:t>2,290,021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304. EDUCACION SAN IGNACIO</w:t>
            </w:r>
          </w:p>
        </w:tc>
        <w:tc>
          <w:tcPr>
            <w:tcW w:w="3249" w:type="dxa"/>
          </w:tcPr>
          <w:p w:rsidR="005B58FA" w:rsidRDefault="00BA6100">
            <w:r>
              <w:t>150</w:t>
            </w:r>
          </w:p>
        </w:tc>
        <w:tc>
          <w:tcPr>
            <w:tcW w:w="3249" w:type="dxa"/>
          </w:tcPr>
          <w:p w:rsidR="005B58FA" w:rsidRDefault="00BA6100">
            <w:r>
              <w:t>2,729,030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305. EDUCACION UGEL SANTA CRUZ</w:t>
            </w:r>
          </w:p>
        </w:tc>
        <w:tc>
          <w:tcPr>
            <w:tcW w:w="3249" w:type="dxa"/>
          </w:tcPr>
          <w:p w:rsidR="005B58FA" w:rsidRDefault="00BA6100">
            <w:r>
              <w:t>42</w:t>
            </w:r>
          </w:p>
        </w:tc>
        <w:tc>
          <w:tcPr>
            <w:tcW w:w="3249" w:type="dxa"/>
          </w:tcPr>
          <w:p w:rsidR="005B58FA" w:rsidRDefault="00BA6100">
            <w:r>
              <w:t>976,869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306. EDUCACION UGEL CAJABAMBA</w:t>
            </w:r>
          </w:p>
        </w:tc>
        <w:tc>
          <w:tcPr>
            <w:tcW w:w="3249" w:type="dxa"/>
          </w:tcPr>
          <w:p w:rsidR="005B58FA" w:rsidRDefault="00BA6100">
            <w:r>
              <w:t>65</w:t>
            </w:r>
          </w:p>
        </w:tc>
        <w:tc>
          <w:tcPr>
            <w:tcW w:w="3249" w:type="dxa"/>
          </w:tcPr>
          <w:p w:rsidR="005B58FA" w:rsidRDefault="00BA6100">
            <w:r>
              <w:t>1,342,847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 xml:space="preserve">307. EDUCACION </w:t>
            </w:r>
            <w:r>
              <w:t>UGEL BAMBAMARCA</w:t>
            </w:r>
          </w:p>
        </w:tc>
        <w:tc>
          <w:tcPr>
            <w:tcW w:w="3249" w:type="dxa"/>
          </w:tcPr>
          <w:p w:rsidR="005B58FA" w:rsidRDefault="00BA6100">
            <w:r>
              <w:t>99</w:t>
            </w:r>
          </w:p>
        </w:tc>
        <w:tc>
          <w:tcPr>
            <w:tcW w:w="3249" w:type="dxa"/>
          </w:tcPr>
          <w:p w:rsidR="005B58FA" w:rsidRDefault="00BA6100">
            <w:r>
              <w:t>2,132,465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308. EDUCACION UGEL CELENDIN</w:t>
            </w:r>
          </w:p>
        </w:tc>
        <w:tc>
          <w:tcPr>
            <w:tcW w:w="3249" w:type="dxa"/>
          </w:tcPr>
          <w:p w:rsidR="005B58FA" w:rsidRDefault="00BA6100">
            <w:r>
              <w:t>50</w:t>
            </w:r>
          </w:p>
        </w:tc>
        <w:tc>
          <w:tcPr>
            <w:tcW w:w="3249" w:type="dxa"/>
          </w:tcPr>
          <w:p w:rsidR="005B58FA" w:rsidRDefault="00BA6100">
            <w:r>
              <w:t>1,099,198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309. EDUCACION UGEL CAJAMARCA</w:t>
            </w:r>
          </w:p>
        </w:tc>
        <w:tc>
          <w:tcPr>
            <w:tcW w:w="3249" w:type="dxa"/>
          </w:tcPr>
          <w:p w:rsidR="005B58FA" w:rsidRDefault="00BA6100">
            <w:r>
              <w:t>147</w:t>
            </w:r>
          </w:p>
        </w:tc>
        <w:tc>
          <w:tcPr>
            <w:tcW w:w="3249" w:type="dxa"/>
          </w:tcPr>
          <w:p w:rsidR="005B58FA" w:rsidRDefault="00BA6100">
            <w:r>
              <w:t>3,354,553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310. EDUCACION UGEL SAN MARCOS</w:t>
            </w:r>
          </w:p>
        </w:tc>
        <w:tc>
          <w:tcPr>
            <w:tcW w:w="3249" w:type="dxa"/>
          </w:tcPr>
          <w:p w:rsidR="005B58FA" w:rsidRDefault="00BA6100">
            <w:r>
              <w:t>43</w:t>
            </w:r>
          </w:p>
        </w:tc>
        <w:tc>
          <w:tcPr>
            <w:tcW w:w="3249" w:type="dxa"/>
          </w:tcPr>
          <w:p w:rsidR="005B58FA" w:rsidRDefault="00BA6100">
            <w:r>
              <w:t>954,704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311. EDUCACION UGEL CONTUMAZA</w:t>
            </w:r>
          </w:p>
        </w:tc>
        <w:tc>
          <w:tcPr>
            <w:tcW w:w="3249" w:type="dxa"/>
          </w:tcPr>
          <w:p w:rsidR="005B58FA" w:rsidRDefault="00BA6100">
            <w:r>
              <w:t>20</w:t>
            </w:r>
          </w:p>
        </w:tc>
        <w:tc>
          <w:tcPr>
            <w:tcW w:w="3249" w:type="dxa"/>
          </w:tcPr>
          <w:p w:rsidR="005B58FA" w:rsidRDefault="00BA6100">
            <w:r>
              <w:t>499,833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312. EDUCACION UGEL SAN MIGUEL</w:t>
            </w:r>
          </w:p>
        </w:tc>
        <w:tc>
          <w:tcPr>
            <w:tcW w:w="3249" w:type="dxa"/>
          </w:tcPr>
          <w:p w:rsidR="005B58FA" w:rsidRDefault="00BA6100">
            <w:r>
              <w:t>24</w:t>
            </w:r>
          </w:p>
        </w:tc>
        <w:tc>
          <w:tcPr>
            <w:tcW w:w="3249" w:type="dxa"/>
          </w:tcPr>
          <w:p w:rsidR="005B58FA" w:rsidRDefault="00BA6100">
            <w:r>
              <w:t>556,454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 xml:space="preserve">313. </w:t>
            </w:r>
            <w:r>
              <w:t>EDUCACION UGEL SAN PABLO</w:t>
            </w:r>
          </w:p>
        </w:tc>
        <w:tc>
          <w:tcPr>
            <w:tcW w:w="3249" w:type="dxa"/>
          </w:tcPr>
          <w:p w:rsidR="005B58FA" w:rsidRDefault="00BA6100">
            <w:r>
              <w:t>17</w:t>
            </w:r>
          </w:p>
        </w:tc>
        <w:tc>
          <w:tcPr>
            <w:tcW w:w="3249" w:type="dxa"/>
          </w:tcPr>
          <w:p w:rsidR="005B58FA" w:rsidRDefault="00BA6100">
            <w:r>
              <w:t>397,255</w:t>
            </w:r>
          </w:p>
        </w:tc>
      </w:tr>
      <w:tr w:rsidR="005B58FA" w:rsidTr="005B58FA">
        <w:trPr>
          <w:jc w:val="center"/>
        </w:trPr>
        <w:tc>
          <w:tcPr>
            <w:tcW w:w="3249" w:type="dxa"/>
          </w:tcPr>
          <w:p w:rsidR="005B58FA" w:rsidRDefault="00BA6100">
            <w:r>
              <w:t>Total</w:t>
            </w:r>
          </w:p>
        </w:tc>
        <w:tc>
          <w:tcPr>
            <w:tcW w:w="3249" w:type="dxa"/>
          </w:tcPr>
          <w:p w:rsidR="005B58FA" w:rsidRDefault="00BA6100">
            <w:r>
              <w:t>1,070</w:t>
            </w:r>
          </w:p>
        </w:tc>
        <w:tc>
          <w:tcPr>
            <w:tcW w:w="3249" w:type="dxa"/>
          </w:tcPr>
          <w:p w:rsidR="005B58FA" w:rsidRDefault="00BA6100">
            <w:r>
              <w:t>22,606,390</w:t>
            </w:r>
          </w:p>
        </w:tc>
      </w:tr>
    </w:tbl>
    <w:p w:rsidR="005B58FA" w:rsidRDefault="00BA6100">
      <w:pPr>
        <w:pStyle w:val="Fuentes"/>
      </w:pPr>
      <w:r>
        <w:t>Fuente: Base NEXUS al corte de 30 de marzo del 2023 e informes UPP</w:t>
      </w:r>
    </w:p>
    <w:p w:rsidR="005B58FA" w:rsidRDefault="00BA6100">
      <w:pPr>
        <w:pStyle w:val="Listaconvietas"/>
        <w:jc w:val="both"/>
      </w:pPr>
      <w:r>
        <w:t xml:space="preserve">A la fecha de corte del 30 de marzo del 2023, la Región CAJAMARCA ha contratado 141 PEAS CAS de las 1,070 PEAS confirmadas, lo </w:t>
      </w:r>
      <w:r>
        <w:t>que representa un avance de contratación de 13.2%.</w:t>
      </w:r>
    </w:p>
    <w:p w:rsidR="005B58FA" w:rsidRDefault="00BA6100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5B58FA" w:rsidRDefault="00BA6100">
      <w:pPr>
        <w:pStyle w:val="Listaconnmeros2"/>
      </w:pPr>
      <w:r>
        <w:t>Personal CAS Administrativo</w:t>
      </w:r>
    </w:p>
    <w:p w:rsidR="005B58FA" w:rsidRDefault="00BA6100">
      <w:pPr>
        <w:pStyle w:val="Listaconnmeros2"/>
      </w:pPr>
      <w:r>
        <w:t>Personal CAS de Bienestar Social</w:t>
      </w:r>
    </w:p>
    <w:p w:rsidR="005B58FA" w:rsidRDefault="00BA6100">
      <w:pPr>
        <w:pStyle w:val="Listaconnmeros2"/>
        <w:jc w:val="both"/>
      </w:pPr>
      <w:r>
        <w:t>Otros perfiles CAS</w:t>
      </w:r>
    </w:p>
    <w:p w:rsidR="005B58FA" w:rsidRDefault="00BA6100">
      <w:pPr>
        <w:pStyle w:val="Ttulo2"/>
      </w:pPr>
      <w:r>
        <w:lastRenderedPageBreak/>
        <w:t>PERSONAL ADMINISTRATIVO</w:t>
      </w:r>
    </w:p>
    <w:p w:rsidR="005B58FA" w:rsidRDefault="00BA6100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5B58FA" w:rsidRDefault="00BA6100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B58FA" w:rsidTr="005B5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B58FA" w:rsidRDefault="00BA6100">
            <w:r>
              <w:t>Int</w:t>
            </w:r>
            <w:r>
              <w:t>ervención Pedagógica</w:t>
            </w:r>
          </w:p>
        </w:tc>
        <w:tc>
          <w:tcPr>
            <w:tcW w:w="1949" w:type="dxa"/>
          </w:tcPr>
          <w:p w:rsidR="005B58FA" w:rsidRDefault="00BA6100">
            <w:r>
              <w:t>Perfil</w:t>
            </w:r>
          </w:p>
        </w:tc>
        <w:tc>
          <w:tcPr>
            <w:tcW w:w="1949" w:type="dxa"/>
          </w:tcPr>
          <w:p w:rsidR="005B58FA" w:rsidRDefault="00BA6100">
            <w:r>
              <w:t>PEAS programadas</w:t>
            </w:r>
          </w:p>
        </w:tc>
        <w:tc>
          <w:tcPr>
            <w:tcW w:w="1949" w:type="dxa"/>
          </w:tcPr>
          <w:p w:rsidR="005B58FA" w:rsidRDefault="00BA6100">
            <w:r>
              <w:t>PEAS  contratadas</w:t>
            </w:r>
          </w:p>
        </w:tc>
        <w:tc>
          <w:tcPr>
            <w:tcW w:w="1949" w:type="dxa"/>
          </w:tcPr>
          <w:p w:rsidR="005B58FA" w:rsidRDefault="00BA6100">
            <w:r>
              <w:t>% Avance Contratación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 las acciones comunes del PP 0107</w:t>
            </w:r>
          </w:p>
        </w:tc>
        <w:tc>
          <w:tcPr>
            <w:tcW w:w="1949" w:type="dxa"/>
          </w:tcPr>
          <w:p w:rsidR="005B58FA" w:rsidRDefault="00BA6100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0107</w:t>
            </w:r>
          </w:p>
        </w:tc>
        <w:tc>
          <w:tcPr>
            <w:tcW w:w="1949" w:type="dxa"/>
          </w:tcPr>
          <w:p w:rsidR="005B58FA" w:rsidRDefault="00BA6100">
            <w:r>
              <w:t>Vigilante</w:t>
            </w:r>
          </w:p>
        </w:tc>
        <w:tc>
          <w:tcPr>
            <w:tcW w:w="1949" w:type="dxa"/>
          </w:tcPr>
          <w:p w:rsidR="005B58FA" w:rsidRDefault="00BA6100">
            <w:r>
              <w:t>17</w:t>
            </w:r>
          </w:p>
        </w:tc>
        <w:tc>
          <w:tcPr>
            <w:tcW w:w="1949" w:type="dxa"/>
          </w:tcPr>
          <w:p w:rsidR="005B58FA" w:rsidRDefault="00BA6100">
            <w:r>
              <w:t>16</w:t>
            </w:r>
          </w:p>
        </w:tc>
        <w:tc>
          <w:tcPr>
            <w:tcW w:w="1949" w:type="dxa"/>
          </w:tcPr>
          <w:p w:rsidR="005B58FA" w:rsidRDefault="00BA6100">
            <w:r>
              <w:t>94.1%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Supervisión IIEEs privadas</w:t>
            </w:r>
          </w:p>
        </w:tc>
        <w:tc>
          <w:tcPr>
            <w:tcW w:w="1949" w:type="dxa"/>
          </w:tcPr>
          <w:p w:rsidR="005B58FA" w:rsidRDefault="00BA6100">
            <w:r>
              <w:t>Especialistas DRE/GRE - Legal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11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13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en Educación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 xml:space="preserve">Fortalecimiento </w:t>
            </w:r>
            <w:r>
              <w:t>del PP 0106</w:t>
            </w:r>
          </w:p>
        </w:tc>
        <w:tc>
          <w:tcPr>
            <w:tcW w:w="1949" w:type="dxa"/>
          </w:tcPr>
          <w:p w:rsidR="005B58FA" w:rsidRDefault="00BA610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</w:t>
            </w:r>
            <w:r>
              <w:t xml:space="preserve">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5B58FA" w:rsidRDefault="00BA6100">
            <w:r>
              <w:lastRenderedPageBreak/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9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5B58FA" w:rsidRDefault="00BA6100">
            <w:r>
              <w:t>11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10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10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 xml:space="preserve">Especialista de libre contratación - CAS </w:t>
            </w:r>
            <w:r>
              <w:t>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Recursos Humanos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de Tecnología Médica para CEBE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</w:t>
            </w:r>
            <w:r>
              <w:t>III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en Psicología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Infraestructura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Gestor(a) Educativo(a) de Comunicación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Gestor(a) Educativo(a) de</w:t>
            </w:r>
            <w:r>
              <w:t xml:space="preserve"> Matemática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Gestor(a) socio familiar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Personal de seguridad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Promotor(a) de Bienestar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en Alternancia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 xml:space="preserve">Especialista de Convivencia </w:t>
            </w:r>
            <w:r>
              <w:t>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 xml:space="preserve">Especialista de libre </w:t>
            </w:r>
            <w:r>
              <w:t>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Abastecimiento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Infraestructura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Personal </w:t>
            </w:r>
            <w:r>
              <w:t>de Mantenimiento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III para Equipo </w:t>
            </w:r>
            <w:r>
              <w:t>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9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10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10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 Convivencia 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 xml:space="preserve">Especialista de libre </w:t>
            </w:r>
            <w:r>
              <w:lastRenderedPageBreak/>
              <w:t>contratación - CAS UGEL</w:t>
            </w:r>
          </w:p>
        </w:tc>
        <w:tc>
          <w:tcPr>
            <w:tcW w:w="1949" w:type="dxa"/>
          </w:tcPr>
          <w:p w:rsidR="005B58FA" w:rsidRDefault="00BA6100">
            <w:r>
              <w:lastRenderedPageBreak/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Coordinador(a) de Innovación y Soporte </w:t>
            </w:r>
            <w:r>
              <w:t>Tecnológico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en Psicología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9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11</w:t>
            </w:r>
          </w:p>
        </w:tc>
        <w:tc>
          <w:tcPr>
            <w:tcW w:w="1949" w:type="dxa"/>
          </w:tcPr>
          <w:p w:rsidR="005B58FA" w:rsidRDefault="00BA6100">
            <w:r>
              <w:t>10</w:t>
            </w:r>
          </w:p>
        </w:tc>
        <w:tc>
          <w:tcPr>
            <w:tcW w:w="1949" w:type="dxa"/>
          </w:tcPr>
          <w:p w:rsidR="005B58FA" w:rsidRDefault="00BA6100">
            <w:r>
              <w:t>90.9%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10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70.0%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SEHO</w:t>
            </w:r>
          </w:p>
        </w:tc>
        <w:tc>
          <w:tcPr>
            <w:tcW w:w="1949" w:type="dxa"/>
          </w:tcPr>
          <w:p w:rsidR="005B58FA" w:rsidRDefault="00BA6100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Absorción de Matrícula</w:t>
            </w:r>
          </w:p>
        </w:tc>
        <w:tc>
          <w:tcPr>
            <w:tcW w:w="1949" w:type="dxa"/>
          </w:tcPr>
          <w:p w:rsidR="005B58FA" w:rsidRDefault="00BA6100">
            <w:r>
              <w:t>Coordinador(a) Administrativo(a) de IE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 xml:space="preserve">Absorción de </w:t>
            </w:r>
            <w:r>
              <w:t>Matrícula</w:t>
            </w:r>
          </w:p>
        </w:tc>
        <w:tc>
          <w:tcPr>
            <w:tcW w:w="1949" w:type="dxa"/>
          </w:tcPr>
          <w:p w:rsidR="005B58FA" w:rsidRDefault="00BA6100">
            <w:r>
              <w:t>Oficinista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Absorción de Matrícula</w:t>
            </w:r>
          </w:p>
        </w:tc>
        <w:tc>
          <w:tcPr>
            <w:tcW w:w="1949" w:type="dxa"/>
          </w:tcPr>
          <w:p w:rsidR="005B58FA" w:rsidRDefault="00BA6100">
            <w:r>
              <w:t>Secretaria(o)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Wiñaq</w:t>
            </w:r>
          </w:p>
        </w:tc>
        <w:tc>
          <w:tcPr>
            <w:tcW w:w="1949" w:type="dxa"/>
          </w:tcPr>
          <w:p w:rsidR="005B58FA" w:rsidRDefault="00BA6100">
            <w:r>
              <w:t>Docentes Responsables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Supervisión IIEEs privadas</w:t>
            </w:r>
          </w:p>
        </w:tc>
        <w:tc>
          <w:tcPr>
            <w:tcW w:w="1949" w:type="dxa"/>
          </w:tcPr>
          <w:p w:rsidR="005B58FA" w:rsidRDefault="00BA6100">
            <w:r>
              <w:t>Coordinadores de UGEL REGIONES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Supervisión IIEEs privadas</w:t>
            </w:r>
          </w:p>
        </w:tc>
        <w:tc>
          <w:tcPr>
            <w:tcW w:w="1949" w:type="dxa"/>
          </w:tcPr>
          <w:p w:rsidR="005B58FA" w:rsidRDefault="00BA6100">
            <w:r>
              <w:t xml:space="preserve">Supervisores UGEL </w:t>
            </w:r>
            <w:r>
              <w:lastRenderedPageBreak/>
              <w:t xml:space="preserve">REGIONES - </w:t>
            </w:r>
            <w:r>
              <w:t>Infraestructura</w:t>
            </w:r>
          </w:p>
        </w:tc>
        <w:tc>
          <w:tcPr>
            <w:tcW w:w="1949" w:type="dxa"/>
          </w:tcPr>
          <w:p w:rsidR="005B58FA" w:rsidRDefault="00BA6100">
            <w:r>
              <w:lastRenderedPageBreak/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Intérprete de lengua de señas peruana para EBR/EBA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50.0%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en Psicología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Abastecimiento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33.3%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 Convivencia 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III para </w:t>
            </w:r>
            <w:r>
              <w:t>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lastRenderedPageBreak/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en Psicología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no docente para el desarrollo de competencias de autovalimiento y tránsito a la vida adulta del </w:t>
            </w:r>
            <w:r>
              <w:t>Estudiante de CEBE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 Convivencia 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3898" w:type="dxa"/>
            <w:gridSpan w:val="2"/>
          </w:tcPr>
          <w:p w:rsidR="005B58FA" w:rsidRDefault="00BA6100">
            <w:pPr>
              <w:jc w:val="center"/>
            </w:pPr>
            <w:r>
              <w:t>Total</w:t>
            </w:r>
          </w:p>
          <w:p w:rsidR="005B58FA" w:rsidRDefault="005B58FA">
            <w:pPr>
              <w:jc w:val="center"/>
            </w:pPr>
          </w:p>
        </w:tc>
        <w:tc>
          <w:tcPr>
            <w:tcW w:w="1949" w:type="dxa"/>
          </w:tcPr>
          <w:p w:rsidR="005B58FA" w:rsidRDefault="00BA6100">
            <w:r>
              <w:t>357</w:t>
            </w:r>
          </w:p>
        </w:tc>
        <w:tc>
          <w:tcPr>
            <w:tcW w:w="1949" w:type="dxa"/>
          </w:tcPr>
          <w:p w:rsidR="005B58FA" w:rsidRDefault="00BA6100">
            <w:r>
              <w:t>48</w:t>
            </w:r>
          </w:p>
        </w:tc>
        <w:tc>
          <w:tcPr>
            <w:tcW w:w="1949" w:type="dxa"/>
          </w:tcPr>
          <w:p w:rsidR="005B58FA" w:rsidRDefault="00BA6100">
            <w:r>
              <w:t>13.4%</w:t>
            </w:r>
          </w:p>
        </w:tc>
      </w:tr>
    </w:tbl>
    <w:p w:rsidR="005B58FA" w:rsidRDefault="00BA6100">
      <w:pPr>
        <w:pStyle w:val="Fuentes"/>
      </w:pPr>
      <w:r>
        <w:t xml:space="preserve">Fuente: Módulo CAS del Sistema Nexus al corte de 30 de </w:t>
      </w:r>
      <w:r>
        <w:t>marzo del 2023</w:t>
      </w:r>
    </w:p>
    <w:p w:rsidR="005B58FA" w:rsidRDefault="00BA6100">
      <w:pPr>
        <w:pStyle w:val="Ttulo2"/>
      </w:pPr>
      <w:r>
        <w:t>PERSONAL CAS DE BIENESTAR SOCIOEMOCIONAL</w:t>
      </w:r>
    </w:p>
    <w:p w:rsidR="005B58FA" w:rsidRDefault="00BA6100">
      <w:pPr>
        <w:pStyle w:val="Listaconvietas"/>
        <w:jc w:val="both"/>
      </w:pPr>
      <w:r>
        <w:lastRenderedPageBreak/>
        <w:t xml:space="preserve">La Tabla N° 07 muestra el avance de ejecución por perfil del personal de bienestar socioemocional, en el marco de las intervenciones y acciones pedagógicas. </w:t>
      </w:r>
    </w:p>
    <w:p w:rsidR="005B58FA" w:rsidRDefault="00BA6100">
      <w:pPr>
        <w:jc w:val="center"/>
      </w:pPr>
      <w:r>
        <w:rPr>
          <w:b/>
        </w:rPr>
        <w:t>Tabla N° 07 Avance de contratación de Pers</w:t>
      </w:r>
      <w:r>
        <w:rPr>
          <w:b/>
        </w:rPr>
        <w:t>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B58FA" w:rsidTr="005B5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B58FA" w:rsidRDefault="00BA6100">
            <w:r>
              <w:t>Intervención Pedagógica</w:t>
            </w:r>
          </w:p>
        </w:tc>
        <w:tc>
          <w:tcPr>
            <w:tcW w:w="1949" w:type="dxa"/>
          </w:tcPr>
          <w:p w:rsidR="005B58FA" w:rsidRDefault="00BA6100">
            <w:r>
              <w:t>Perfil</w:t>
            </w:r>
          </w:p>
        </w:tc>
        <w:tc>
          <w:tcPr>
            <w:tcW w:w="1949" w:type="dxa"/>
          </w:tcPr>
          <w:p w:rsidR="005B58FA" w:rsidRDefault="00BA6100">
            <w:r>
              <w:t>PEAS programadas</w:t>
            </w:r>
          </w:p>
        </w:tc>
        <w:tc>
          <w:tcPr>
            <w:tcW w:w="1949" w:type="dxa"/>
          </w:tcPr>
          <w:p w:rsidR="005B58FA" w:rsidRDefault="00BA6100">
            <w:r>
              <w:t>PEAS  contratadas</w:t>
            </w:r>
          </w:p>
        </w:tc>
        <w:tc>
          <w:tcPr>
            <w:tcW w:w="1949" w:type="dxa"/>
          </w:tcPr>
          <w:p w:rsidR="005B58FA" w:rsidRDefault="00BA6100">
            <w:r>
              <w:t>% Avance Contratación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0107</w:t>
            </w:r>
          </w:p>
        </w:tc>
        <w:tc>
          <w:tcPr>
            <w:tcW w:w="1949" w:type="dxa"/>
          </w:tcPr>
          <w:p w:rsidR="005B58FA" w:rsidRDefault="00BA6100">
            <w:r>
              <w:t>Vigilante</w:t>
            </w:r>
          </w:p>
        </w:tc>
        <w:tc>
          <w:tcPr>
            <w:tcW w:w="1949" w:type="dxa"/>
          </w:tcPr>
          <w:p w:rsidR="005B58FA" w:rsidRDefault="00BA6100">
            <w:r>
              <w:t>17</w:t>
            </w:r>
          </w:p>
        </w:tc>
        <w:tc>
          <w:tcPr>
            <w:tcW w:w="1949" w:type="dxa"/>
          </w:tcPr>
          <w:p w:rsidR="005B58FA" w:rsidRDefault="00BA6100">
            <w:r>
              <w:t>16</w:t>
            </w:r>
          </w:p>
        </w:tc>
        <w:tc>
          <w:tcPr>
            <w:tcW w:w="1949" w:type="dxa"/>
          </w:tcPr>
          <w:p w:rsidR="005B58FA" w:rsidRDefault="00BA6100">
            <w:r>
              <w:t>94.1%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5B58FA" w:rsidRDefault="00BA6100">
            <w:r>
              <w:t xml:space="preserve">Especialista de </w:t>
            </w:r>
            <w:r>
              <w:t>calidad del servicio educativo superior tecnológico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Supervisión IIEEs privadas</w:t>
            </w:r>
          </w:p>
        </w:tc>
        <w:tc>
          <w:tcPr>
            <w:tcW w:w="1949" w:type="dxa"/>
          </w:tcPr>
          <w:p w:rsidR="005B58FA" w:rsidRDefault="00BA6100">
            <w:r>
              <w:t>Coordinadores DRE/GRE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Supervisión IIEEs privadas</w:t>
            </w:r>
          </w:p>
        </w:tc>
        <w:tc>
          <w:tcPr>
            <w:tcW w:w="1949" w:type="dxa"/>
          </w:tcPr>
          <w:p w:rsidR="005B58FA" w:rsidRDefault="00BA6100">
            <w:r>
              <w:t>Especialistas DRE/GRE - Infraestructura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Coordinador(a) de Innovación y </w:t>
            </w:r>
            <w:r>
              <w:t>Soporte Tecnológico</w:t>
            </w:r>
          </w:p>
        </w:tc>
        <w:tc>
          <w:tcPr>
            <w:tcW w:w="1949" w:type="dxa"/>
          </w:tcPr>
          <w:p w:rsidR="005B58FA" w:rsidRDefault="00BA6100">
            <w:r>
              <w:t>13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15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de Terapia </w:t>
            </w:r>
            <w:r>
              <w:t>Física para los Programas de Intervención Temprana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5B58FA" w:rsidRDefault="00BA6100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 xml:space="preserve">Especialista de libre </w:t>
            </w:r>
            <w:r>
              <w:lastRenderedPageBreak/>
              <w:t>contratación - CAS UGEL</w:t>
            </w:r>
          </w:p>
        </w:tc>
        <w:tc>
          <w:tcPr>
            <w:tcW w:w="1949" w:type="dxa"/>
          </w:tcPr>
          <w:p w:rsidR="005B58FA" w:rsidRDefault="00BA6100">
            <w:r>
              <w:lastRenderedPageBreak/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9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8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 Convivencia 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8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8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en Psicología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8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lastRenderedPageBreak/>
              <w:t>PPOR - Programas</w:t>
            </w:r>
          </w:p>
        </w:tc>
        <w:tc>
          <w:tcPr>
            <w:tcW w:w="1949" w:type="dxa"/>
          </w:tcPr>
          <w:p w:rsidR="005B58FA" w:rsidRDefault="00BA6100">
            <w:r>
              <w:t>Especialista de Prevención de la Violencia y Promoción del Bienestar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Gestor(a) Educativo(a) de Comunicación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 xml:space="preserve">Gestor(a) Educativo(a) de </w:t>
            </w:r>
            <w:r>
              <w:t>Matemática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Personal de seguridad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con Residencia Estudiantil</w:t>
            </w:r>
          </w:p>
        </w:tc>
        <w:tc>
          <w:tcPr>
            <w:tcW w:w="1949" w:type="dxa"/>
          </w:tcPr>
          <w:p w:rsidR="005B58FA" w:rsidRDefault="00BA6100">
            <w:r>
              <w:t>Promotor(a) de Bienestar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en Alternancia</w:t>
            </w:r>
          </w:p>
        </w:tc>
        <w:tc>
          <w:tcPr>
            <w:tcW w:w="1949" w:type="dxa"/>
          </w:tcPr>
          <w:p w:rsidR="005B58FA" w:rsidRDefault="00BA6100">
            <w:r>
              <w:t>Personal de cocina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Secundaria en Alternancia</w:t>
            </w:r>
          </w:p>
        </w:tc>
        <w:tc>
          <w:tcPr>
            <w:tcW w:w="1949" w:type="dxa"/>
          </w:tcPr>
          <w:p w:rsidR="005B58FA" w:rsidRDefault="00BA6100">
            <w:r>
              <w:t>Responsable de bienestar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no docente para el desarrollo de competencias de autovalimiento y tránsito a la vida adulta del Estu</w:t>
            </w:r>
            <w:r>
              <w:t>diante de CEBE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17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 Convivencia 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Abastecimiento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Infraestructura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Recursos Humanos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 xml:space="preserve">Personal de limpieza </w:t>
            </w:r>
            <w:r>
              <w:t>y mantenimiento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 Convivencia 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9</w:t>
            </w:r>
          </w:p>
        </w:tc>
        <w:tc>
          <w:tcPr>
            <w:tcW w:w="1949" w:type="dxa"/>
          </w:tcPr>
          <w:p w:rsidR="005B58FA" w:rsidRDefault="00BA6100">
            <w:r>
              <w:t>8</w:t>
            </w:r>
          </w:p>
        </w:tc>
        <w:tc>
          <w:tcPr>
            <w:tcW w:w="1949" w:type="dxa"/>
          </w:tcPr>
          <w:p w:rsidR="005B58FA" w:rsidRDefault="00BA6100">
            <w:r>
              <w:t>88.9%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7</w:t>
            </w:r>
          </w:p>
        </w:tc>
        <w:tc>
          <w:tcPr>
            <w:tcW w:w="1949" w:type="dxa"/>
          </w:tcPr>
          <w:p w:rsidR="005B58FA" w:rsidRDefault="00BA6100">
            <w:r>
              <w:t>4</w:t>
            </w:r>
          </w:p>
        </w:tc>
        <w:tc>
          <w:tcPr>
            <w:tcW w:w="1949" w:type="dxa"/>
          </w:tcPr>
          <w:p w:rsidR="005B58FA" w:rsidRDefault="00BA6100">
            <w:r>
              <w:t>57.1%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SEHO</w:t>
            </w:r>
          </w:p>
        </w:tc>
        <w:tc>
          <w:tcPr>
            <w:tcW w:w="1949" w:type="dxa"/>
          </w:tcPr>
          <w:p w:rsidR="005B58FA" w:rsidRDefault="00BA6100">
            <w:r>
              <w:t>Psicólogo(a) del Servicio Educativo Hospitalario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Absorción de Matrícula</w:t>
            </w:r>
          </w:p>
        </w:tc>
        <w:tc>
          <w:tcPr>
            <w:tcW w:w="1949" w:type="dxa"/>
          </w:tcPr>
          <w:p w:rsidR="005B58FA" w:rsidRDefault="00BA6100">
            <w:r>
              <w:t>Coordinador(a) Administrativo(a) de IE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Absorción de Matrícula</w:t>
            </w:r>
          </w:p>
        </w:tc>
        <w:tc>
          <w:tcPr>
            <w:tcW w:w="1949" w:type="dxa"/>
          </w:tcPr>
          <w:p w:rsidR="005B58FA" w:rsidRDefault="00BA6100">
            <w:r>
              <w:t>Oficinista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Supervisión IIEEs privadas</w:t>
            </w:r>
          </w:p>
        </w:tc>
        <w:tc>
          <w:tcPr>
            <w:tcW w:w="1949" w:type="dxa"/>
          </w:tcPr>
          <w:p w:rsidR="005B58FA" w:rsidRDefault="00BA6100">
            <w:r>
              <w:t>Supervisores UGEL REGIONES - Económico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Supervisión IIEEs privadas</w:t>
            </w:r>
          </w:p>
        </w:tc>
        <w:tc>
          <w:tcPr>
            <w:tcW w:w="1949" w:type="dxa"/>
          </w:tcPr>
          <w:p w:rsidR="005B58FA" w:rsidRDefault="00BA6100">
            <w:r>
              <w:t>Supervisores UGEL REGIONES - Pedagogía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 xml:space="preserve">Intérprete de lengua de señas </w:t>
            </w:r>
            <w:r>
              <w:lastRenderedPageBreak/>
              <w:t>peruana para EBR/EBA</w:t>
            </w:r>
          </w:p>
        </w:tc>
        <w:tc>
          <w:tcPr>
            <w:tcW w:w="1949" w:type="dxa"/>
          </w:tcPr>
          <w:p w:rsidR="005B58FA" w:rsidRDefault="00BA6100">
            <w:r>
              <w:lastRenderedPageBreak/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de Tecnología Médica para CEBE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de Terapia Física para los Programas de </w:t>
            </w:r>
            <w:r>
              <w:t>Intervención Temprana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5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Profesional en Psicología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Infraestructura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Coordinador(a) de Innovación y Soporte Tecnológico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50.0%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6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33.3%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>Profesional en Educación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en </w:t>
            </w:r>
            <w:r>
              <w:t>Psicología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Personal de limpieza y mantenimiento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 xml:space="preserve">Especialista en Monitoreo de Evaluaciones </w:t>
            </w:r>
            <w:r>
              <w:lastRenderedPageBreak/>
              <w:t>Docentes y de Estudiantes</w:t>
            </w:r>
          </w:p>
        </w:tc>
        <w:tc>
          <w:tcPr>
            <w:tcW w:w="1949" w:type="dxa"/>
          </w:tcPr>
          <w:p w:rsidR="005B58FA" w:rsidRDefault="00BA6100">
            <w:r>
              <w:lastRenderedPageBreak/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Coordinador(a) de Innovación y Soporte </w:t>
            </w:r>
            <w:r>
              <w:t>Tecnológico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50.0%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50.0%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Fortalecimiento del PP 0106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no docente para el desarrollo de competencias de autovalimiento y tránsito a la vida </w:t>
            </w:r>
            <w:r>
              <w:t>adulta del Estudiante de CEBE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Especialista de Convivencia Escolar de la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CAS UGEL</w:t>
            </w:r>
          </w:p>
        </w:tc>
        <w:tc>
          <w:tcPr>
            <w:tcW w:w="1949" w:type="dxa"/>
          </w:tcPr>
          <w:p w:rsidR="005B58FA" w:rsidRDefault="00BA6100">
            <w:r>
              <w:t>Especialista de libre contratación - CAS UGEL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 xml:space="preserve">Coordinador(a) de Innovación y Soporte </w:t>
            </w:r>
            <w:r>
              <w:t>Tecnológico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3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Psicólogo(a)</w:t>
            </w:r>
          </w:p>
        </w:tc>
        <w:tc>
          <w:tcPr>
            <w:tcW w:w="1949" w:type="dxa"/>
          </w:tcPr>
          <w:p w:rsidR="005B58FA" w:rsidRDefault="00BA6100">
            <w:r>
              <w:t>2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 xml:space="preserve">Profesional III para Equipo Itinerante de </w:t>
            </w:r>
            <w:r>
              <w:t>Convivencia Escolar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0</w:t>
            </w:r>
          </w:p>
        </w:tc>
        <w:tc>
          <w:tcPr>
            <w:tcW w:w="1949" w:type="dxa"/>
          </w:tcPr>
          <w:p w:rsidR="005B58FA" w:rsidRDefault="00BA6100">
            <w:r>
              <w:t>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Mantenimiento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1949" w:type="dxa"/>
          </w:tcPr>
          <w:p w:rsidR="005B58FA" w:rsidRDefault="00BA6100">
            <w:r>
              <w:t>Jornada Escolar Completa</w:t>
            </w:r>
          </w:p>
        </w:tc>
        <w:tc>
          <w:tcPr>
            <w:tcW w:w="1949" w:type="dxa"/>
          </w:tcPr>
          <w:p w:rsidR="005B58FA" w:rsidRDefault="00BA6100">
            <w:r>
              <w:t>Personal de vigilancia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</w:t>
            </w:r>
          </w:p>
        </w:tc>
        <w:tc>
          <w:tcPr>
            <w:tcW w:w="1949" w:type="dxa"/>
          </w:tcPr>
          <w:p w:rsidR="005B58FA" w:rsidRDefault="00BA6100">
            <w:r>
              <w:t>100.0%</w:t>
            </w:r>
          </w:p>
        </w:tc>
      </w:tr>
      <w:tr w:rsidR="005B58FA" w:rsidTr="005B58FA">
        <w:trPr>
          <w:jc w:val="center"/>
        </w:trPr>
        <w:tc>
          <w:tcPr>
            <w:tcW w:w="3898" w:type="dxa"/>
            <w:gridSpan w:val="2"/>
          </w:tcPr>
          <w:p w:rsidR="005B58FA" w:rsidRDefault="00BA6100">
            <w:pPr>
              <w:jc w:val="center"/>
            </w:pPr>
            <w:r>
              <w:t>Total</w:t>
            </w:r>
          </w:p>
          <w:p w:rsidR="005B58FA" w:rsidRDefault="005B58FA">
            <w:pPr>
              <w:jc w:val="center"/>
            </w:pPr>
          </w:p>
        </w:tc>
        <w:tc>
          <w:tcPr>
            <w:tcW w:w="1949" w:type="dxa"/>
          </w:tcPr>
          <w:p w:rsidR="005B58FA" w:rsidRDefault="00BA6100">
            <w:r>
              <w:t>356</w:t>
            </w:r>
          </w:p>
        </w:tc>
        <w:tc>
          <w:tcPr>
            <w:tcW w:w="1949" w:type="dxa"/>
          </w:tcPr>
          <w:p w:rsidR="005B58FA" w:rsidRDefault="00BA6100">
            <w:r>
              <w:t>46</w:t>
            </w:r>
          </w:p>
        </w:tc>
        <w:tc>
          <w:tcPr>
            <w:tcW w:w="1949" w:type="dxa"/>
          </w:tcPr>
          <w:p w:rsidR="005B58FA" w:rsidRDefault="00BA6100">
            <w:r>
              <w:t>12.9%</w:t>
            </w:r>
          </w:p>
        </w:tc>
      </w:tr>
    </w:tbl>
    <w:p w:rsidR="005B58FA" w:rsidRDefault="00BA6100">
      <w:pPr>
        <w:pStyle w:val="Fuentes"/>
      </w:pPr>
      <w:r>
        <w:lastRenderedPageBreak/>
        <w:t>Fuente: Módulo CAS del Sistema Nexus al corte de 30 de marzo del 2023</w:t>
      </w:r>
    </w:p>
    <w:p w:rsidR="005B58FA" w:rsidRDefault="00BA6100">
      <w:pPr>
        <w:pStyle w:val="Ttulo2"/>
      </w:pPr>
      <w:r>
        <w:t>PERSONAL CAS</w:t>
      </w:r>
      <w:r>
        <w:t xml:space="preserve"> DE BIENESTAR SOCIOEMOCIONAL</w:t>
      </w:r>
    </w:p>
    <w:p w:rsidR="005B58FA" w:rsidRDefault="00BA6100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5B58FA" w:rsidRDefault="00BA6100">
      <w:pPr>
        <w:jc w:val="center"/>
      </w:pPr>
      <w:r>
        <w:rPr>
          <w:b/>
        </w:rPr>
        <w:t>Gráfico N° 02. Avance en la contratación de plazas para intervencione</w:t>
      </w:r>
      <w:r>
        <w:rPr>
          <w:b/>
        </w:rPr>
        <w:t>s y acciones pedagógicas- Otras plazas(*)</w:t>
      </w:r>
    </w:p>
    <w:p w:rsidR="005B58FA" w:rsidRDefault="00BA6100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FA" w:rsidRDefault="00BA6100">
      <w:pPr>
        <w:pStyle w:val="Fuentes"/>
      </w:pPr>
      <w:r>
        <w:t>Fuente: Módulo CAS del Sistema Nexus al corte de 30 de marzo del 2023</w:t>
      </w:r>
    </w:p>
    <w:sectPr w:rsidR="005B58FA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BA6100">
      <w:rPr>
        <w:noProof/>
        <w:lang w:bidi="es-ES"/>
      </w:rPr>
      <w:t>23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BA610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8FA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6100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D9CAC6E-C264-4FE2-BF7D-814CDCD9D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23</Pages>
  <Words>3844</Words>
  <Characters>21148</Characters>
  <Application>Microsoft Office Word</Application>
  <DocSecurity>0</DocSecurity>
  <Lines>176</Lines>
  <Paragraphs>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2023-04-05T20:06:00Z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